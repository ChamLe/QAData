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spacing w:before="58"/>
        <w:ind w:left="1" w:right="0"/>
        <w:jc w:val="center"/>
        <w:rPr>
          <w:b w:val="0"/>
          <w:bCs w:val="0"/>
        </w:rPr>
      </w:pPr>
      <w:r>
        <w:rPr/>
        <w:pict>
          <v:group style="position:absolute;margin-left:63.48pt;margin-top:-9.162173pt;width:467.64pt;height:.1pt;mso-position-horizontal-relative:page;mso-position-vertical-relative:paragraph;z-index:-1541" coordorigin="1270,-183" coordsize="9353,2">
            <v:shape style="position:absolute;left:1270;top:-183;width:9353;height:2" coordorigin="1270,-183" coordsize="9353,0" path="m1270,-183l10622,-183e" filled="f" stroked="t" strokeweight=".5pt" strokecolor="#010202">
              <v:path arrowok="t"/>
            </v:shape>
            <w10:wrap type="none"/>
          </v:group>
        </w:pict>
      </w:r>
      <w:r>
        <w:rPr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spacing w:val="-8"/>
          <w:w w:val="100"/>
        </w:rPr>
        <w:t> </w:t>
      </w:r>
      <w:r>
        <w:rPr>
          <w:spacing w:val="-1"/>
          <w:w w:val="100"/>
        </w:rPr>
        <w:t>G</w:t>
      </w:r>
      <w:r>
        <w:rPr>
          <w:spacing w:val="0"/>
          <w:w w:val="100"/>
        </w:rPr>
        <w:t>I</w:t>
      </w:r>
      <w:r>
        <w:rPr>
          <w:spacing w:val="2"/>
          <w:w w:val="100"/>
        </w:rPr>
        <w:t>A</w:t>
      </w:r>
      <w:r>
        <w:rPr>
          <w:spacing w:val="0"/>
          <w:w w:val="100"/>
        </w:rPr>
        <w:t>O</w:t>
      </w:r>
      <w:r>
        <w:rPr>
          <w:spacing w:val="-10"/>
          <w:w w:val="100"/>
        </w:rPr>
        <w:t> </w:t>
      </w:r>
      <w:r>
        <w:rPr>
          <w:spacing w:val="3"/>
          <w:w w:val="100"/>
        </w:rPr>
        <w:t>T</w:t>
      </w:r>
      <w:r>
        <w:rPr>
          <w:spacing w:val="-2"/>
          <w:w w:val="100"/>
        </w:rPr>
        <w:t>H</w:t>
      </w:r>
      <w:r>
        <w:rPr>
          <w:spacing w:val="1"/>
          <w:w w:val="100"/>
        </w:rPr>
        <w:t>Ô</w:t>
      </w:r>
      <w:r>
        <w:rPr>
          <w:spacing w:val="2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0"/>
          <w:w w:val="100"/>
        </w:rPr>
        <w:t> </w:t>
      </w:r>
      <w:r>
        <w:rPr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pacing w:val="-1"/>
          <w:w w:val="100"/>
        </w:rPr>
        <w:t>Ậ</w:t>
      </w:r>
      <w:r>
        <w:rPr>
          <w:spacing w:val="0"/>
          <w:w w:val="100"/>
        </w:rPr>
        <w:t>N</w:t>
      </w:r>
      <w:r>
        <w:rPr>
          <w:spacing w:val="-8"/>
          <w:w w:val="100"/>
        </w:rPr>
        <w:t> </w:t>
      </w:r>
      <w:r>
        <w:rPr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pacing w:val="-1"/>
          <w:w w:val="100"/>
        </w:rPr>
        <w:t>Ả</w:t>
      </w:r>
      <w:r>
        <w:rPr>
          <w:spacing w:val="0"/>
          <w:w w:val="100"/>
        </w:rPr>
        <w:t>I</w:t>
      </w:r>
      <w:r>
        <w:rPr>
          <w:spacing w:val="-9"/>
          <w:w w:val="100"/>
        </w:rPr>
        <w:t> </w:t>
      </w:r>
      <w:r>
        <w:rPr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</w:r>
    </w:p>
    <w:p>
      <w:pPr>
        <w:spacing w:line="367" w:lineRule="exact"/>
        <w:ind w:left="2" w:right="0" w:firstLine="0"/>
        <w:jc w:val="center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Ộ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32"/>
          <w:szCs w:val="32"/>
        </w:rPr>
        <w:t>V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2"/>
          <w:szCs w:val="32"/>
        </w:rPr>
        <w:t>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N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2"/>
          <w:szCs w:val="32"/>
        </w:rPr>
        <w:t>HÓA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,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3"/>
          <w:w w:val="100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2"/>
          <w:szCs w:val="3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Ể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32"/>
          <w:szCs w:val="32"/>
        </w:rPr>
        <w:t>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32"/>
          <w:szCs w:val="32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32"/>
          <w:szCs w:val="32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À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32"/>
          <w:szCs w:val="32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U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Ị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2"/>
          <w:szCs w:val="32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2"/>
          <w:szCs w:val="32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headerReference w:type="default" r:id="rId5"/>
          <w:headerReference w:type="even" r:id="rId6"/>
          <w:type w:val="continuous"/>
          <w:pgSz w:w="11905" w:h="16840"/>
          <w:pgMar w:header="1068" w:top="1380" w:bottom="280" w:left="1160" w:right="1160"/>
          <w:pgNumType w:start="9"/>
        </w:sectPr>
      </w:pPr>
    </w:p>
    <w:p>
      <w:pPr>
        <w:spacing w:line="239" w:lineRule="auto" w:before="66"/>
        <w:ind w:left="234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119.639999pt;margin-top:48.784874pt;width:71.040pt;height:.1pt;mso-position-horizontal-relative:page;mso-position-vertical-relative:paragraph;z-index:-1539" coordorigin="2393,976" coordsize="1421,2">
            <v:shape style="position:absolute;left:2393;top:976;width:1421;height:2" coordorigin="2393,976" coordsize="1421,0" path="m2393,976l3814,976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GI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ÔN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HÓA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THAO</w:t>
      </w:r>
      <w:r>
        <w:rPr>
          <w:rFonts w:ascii="Times New Roman" w:hAnsi="Times New Roman" w:cs="Times New Roman" w:eastAsia="Times New Roman"/>
          <w:b/>
          <w:bCs/>
          <w:spacing w:val="-1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DU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240" w:lineRule="auto"/>
        <w:ind w:left="433" w:right="263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3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19/2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15/TT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T-B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TVT-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BVHTT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66"/>
        <w:ind w:left="124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ÒA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Ã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98" w:lineRule="exact"/>
        <w:ind w:left="124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316.679993pt;margin-top:16.268282pt;width:159.84pt;height:.1pt;mso-position-horizontal-relative:page;mso-position-vertical-relative:paragraph;z-index:-1540" coordorigin="6334,325" coordsize="3197,2">
            <v:shape style="position:absolute;left:6334;top:325;width:3197;height:2" coordorigin="6334,325" coordsize="3197,0" path="m6334,325l9530,325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ự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1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Hà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i,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gày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25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háng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60" w:right="1160"/>
          <w:cols w:num="2" w:equalWidth="0">
            <w:col w:w="3708" w:space="111"/>
            <w:col w:w="5766"/>
          </w:cols>
        </w:sectPr>
      </w:pPr>
    </w:p>
    <w:p>
      <w:pPr>
        <w:spacing w:line="280" w:lineRule="exact" w:before="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ind w:left="499" w:right="498"/>
        <w:jc w:val="center"/>
        <w:rPr>
          <w:b w:val="0"/>
          <w:bCs w:val="0"/>
        </w:rPr>
      </w:pPr>
      <w:r>
        <w:rPr>
          <w:spacing w:val="-1"/>
          <w:w w:val="100"/>
        </w:rPr>
        <w:t>THÔN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-1"/>
          <w:w w:val="100"/>
        </w:rPr>
        <w:t>LIÊ</w:t>
      </w:r>
      <w:r>
        <w:rPr>
          <w:spacing w:val="0"/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pacing w:val="1"/>
          <w:w w:val="100"/>
        </w:rPr>
        <w:t>Ị</w:t>
      </w:r>
      <w:r>
        <w:rPr>
          <w:spacing w:val="-2"/>
          <w:w w:val="100"/>
        </w:rPr>
        <w:t>CH</w:t>
      </w:r>
      <w:r>
        <w:rPr>
          <w:b w:val="0"/>
          <w:bCs w:val="0"/>
          <w:spacing w:val="0"/>
          <w:w w:val="100"/>
        </w:rPr>
      </w:r>
    </w:p>
    <w:p>
      <w:pPr>
        <w:spacing w:line="250" w:lineRule="auto" w:before="11"/>
        <w:ind w:left="1866" w:right="1864" w:firstLine="1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40.240005pt;margin-top:35.581573pt;width:116.52pt;height:.1pt;mso-position-horizontal-relative:page;mso-position-vertical-relative:paragraph;z-index:-1538" coordorigin="4805,712" coordsize="2330,2">
            <v:shape style="position:absolute;left:4805;top:712;width:2330;height:2" coordorigin="4805,712" coordsize="2330,0" path="m4805,712l7135,712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ớ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ách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du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ằ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xe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xe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ách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du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57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4/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QH1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05;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before="93"/>
        <w:ind w:left="57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ia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23/2008/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ngà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thá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2008;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249" w:lineRule="auto" w:before="91"/>
        <w:ind w:left="121" w:right="116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2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9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7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-C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há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7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6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6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;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80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-C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sun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9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2/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7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-C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7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ín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ch;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250" w:lineRule="auto" w:before="79"/>
        <w:ind w:left="121" w:right="118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2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8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-C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há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9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ki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ằ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xe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tô;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249" w:lineRule="auto" w:before="77"/>
        <w:ind w:left="121" w:right="116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07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-C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Chí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3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quy</w:t>
      </w:r>
      <w:r>
        <w:rPr>
          <w:rFonts w:ascii="Times New Roman" w:hAnsi="Times New Roman" w:cs="Times New Roman" w:eastAsia="Times New Roman"/>
          <w:b w:val="0"/>
          <w:bCs w:val="0"/>
          <w:i/>
          <w:spacing w:val="3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4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3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3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3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3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4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4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3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3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4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i/>
          <w:spacing w:val="3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3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4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4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ao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249" w:lineRule="auto" w:before="78"/>
        <w:ind w:left="121" w:right="114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2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7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-C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há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7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hó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ch;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248" w:lineRule="auto" w:before="78"/>
        <w:ind w:left="121" w:right="117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hó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Du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àn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li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ẫ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ác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ằ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tô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xe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ch.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spacing w:line="248" w:lineRule="auto"/>
        <w:ind w:left="3524" w:right="3522" w:firstLine="688"/>
        <w:jc w:val="left"/>
        <w:rPr>
          <w:b w:val="0"/>
          <w:bCs w:val="0"/>
        </w:rPr>
      </w:pPr>
      <w:r>
        <w:rPr>
          <w:spacing w:val="-2"/>
          <w:w w:val="100"/>
        </w:rPr>
        <w:t>C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0"/>
          <w:w w:val="100"/>
        </w:rPr>
        <w:t>ng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QU</w:t>
      </w:r>
      <w:r>
        <w:rPr>
          <w:spacing w:val="0"/>
          <w:w w:val="100"/>
        </w:rPr>
        <w:t>Y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spacing w:val="1"/>
          <w:w w:val="100"/>
        </w:rPr>
        <w:t>Ị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CHU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7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ỉ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pStyle w:val="BodyText"/>
        <w:spacing w:line="250" w:lineRule="auto" w:before="91"/>
        <w:ind w:left="121" w:right="118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nà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ằ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</w:p>
    <w:p>
      <w:pPr>
        <w:spacing w:after="0" w:line="250" w:lineRule="auto"/>
        <w:jc w:val="both"/>
        <w:sectPr>
          <w:type w:val="continuous"/>
          <w:pgSz w:w="11905" w:h="16840"/>
          <w:pgMar w:top="1380" w:bottom="280" w:left="1160" w:right="1160"/>
        </w:sectPr>
      </w:pP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595" w:right="0"/>
        <w:jc w:val="left"/>
        <w:rPr>
          <w:b w:val="0"/>
          <w:bCs w:val="0"/>
        </w:rPr>
      </w:pPr>
      <w:r>
        <w:rPr/>
        <w:pict>
          <v:group style="position:absolute;margin-left:63.240002pt;margin-top:-8.689358pt;width:467.76pt;height:.1pt;mso-position-horizontal-relative:page;mso-position-vertical-relative:paragraph;z-index:-1537" coordorigin="1265,-174" coordsize="9355,2">
            <v:shape style="position:absolute;left:1265;top:-174;width:9355;height:2" coordorigin="1265,-174" coordsize="9355,0" path="m1265,-174l10620,-174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2.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Đố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ợ</w:t>
      </w:r>
      <w:r>
        <w:rPr>
          <w:spacing w:val="-2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á</w:t>
      </w:r>
      <w:r>
        <w:rPr>
          <w:spacing w:val="0"/>
          <w:w w:val="100"/>
        </w:rPr>
        <w:t>p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0" w:lineRule="auto" w:before="93"/>
        <w:ind w:left="141" w:right="115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nà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cá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nhân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liên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quan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ằ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0"/>
          <w:w w:val="100"/>
        </w:rPr>
        <w:t>.</w:t>
      </w:r>
    </w:p>
    <w:p>
      <w:pPr>
        <w:pStyle w:val="Heading2"/>
        <w:spacing w:before="79"/>
        <w:ind w:left="59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3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Ng</w:t>
      </w:r>
      <w:r>
        <w:rPr>
          <w:spacing w:val="-3"/>
          <w:w w:val="100"/>
        </w:rPr>
        <w:t>u</w:t>
      </w:r>
      <w:r>
        <w:rPr>
          <w:spacing w:val="1"/>
          <w:w w:val="100"/>
        </w:rPr>
        <w:t>y</w:t>
      </w:r>
      <w:r>
        <w:rPr>
          <w:spacing w:val="-1"/>
          <w:w w:val="100"/>
        </w:rPr>
        <w:t>ê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pacing w:val="1"/>
          <w:w w:val="100"/>
        </w:rPr>
        <w:t>ắ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ự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h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0" w:lineRule="auto" w:before="95"/>
        <w:ind w:left="141" w:right="114" w:firstLine="453"/>
        <w:jc w:val="both"/>
      </w:pP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xe,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ân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li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cò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-4"/>
          <w:w w:val="100"/>
        </w:rPr>
        <w:t>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ằ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ỗ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23" w:right="0"/>
        <w:jc w:val="center"/>
        <w:rPr>
          <w:b w:val="0"/>
          <w:bCs w:val="0"/>
        </w:rPr>
      </w:pPr>
      <w:r>
        <w:rPr>
          <w:spacing w:val="-2"/>
          <w:w w:val="100"/>
        </w:rPr>
        <w:t>C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0"/>
          <w:w w:val="100"/>
        </w:rPr>
        <w:t>ng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II</w:t>
      </w:r>
      <w:r>
        <w:rPr>
          <w:b w:val="0"/>
          <w:bCs w:val="0"/>
          <w:spacing w:val="0"/>
          <w:w w:val="100"/>
        </w:rPr>
      </w:r>
    </w:p>
    <w:p>
      <w:pPr>
        <w:spacing w:before="14"/>
        <w:ind w:left="21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KHÁC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Ằ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TÔ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9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4.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ách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du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pStyle w:val="BodyText"/>
        <w:numPr>
          <w:ilvl w:val="0"/>
          <w:numId w:val="1"/>
        </w:numPr>
        <w:tabs>
          <w:tab w:pos="911" w:val="left" w:leader="none"/>
        </w:tabs>
        <w:spacing w:line="250" w:lineRule="auto" w:before="93"/>
        <w:ind w:left="141" w:right="116" w:firstLine="453"/>
        <w:jc w:val="both"/>
      </w:pP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5"/>
          <w:w w:val="100"/>
        </w:rPr>
        <w:t>“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1"/>
          <w:w w:val="100"/>
        </w:rPr>
        <w:t>KHÁC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b w:val="0"/>
          <w:bCs w:val="0"/>
          <w:spacing w:val="0"/>
          <w:w w:val="100"/>
        </w:rPr>
        <w:t>CH”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3"/>
          <w:w w:val="100"/>
        </w:rPr>
        <w:t>y.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876" w:val="left" w:leader="none"/>
        </w:tabs>
        <w:spacing w:before="79"/>
        <w:ind w:left="876" w:right="0" w:hanging="281"/>
        <w:jc w:val="left"/>
      </w:pP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2"/>
        </w:numPr>
        <w:tabs>
          <w:tab w:pos="902" w:val="left" w:leader="none"/>
        </w:tabs>
        <w:spacing w:line="250" w:lineRule="auto" w:before="95"/>
        <w:ind w:left="141" w:right="115" w:firstLine="453"/>
        <w:jc w:val="both"/>
      </w:pP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tô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ỗ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ang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ba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ò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ù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ú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1"/>
          <w:w w:val="100"/>
        </w:rPr>
        <w:t>ò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ữ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tê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au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lái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2"/>
        </w:numPr>
        <w:tabs>
          <w:tab w:pos="924" w:val="left" w:leader="none"/>
        </w:tabs>
        <w:spacing w:line="250" w:lineRule="auto" w:before="79"/>
        <w:ind w:left="141" w:right="116" w:firstLine="453"/>
        <w:jc w:val="both"/>
      </w:pP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ỗ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ỗ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oài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còn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thê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rèm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ùng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rác;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888" w:val="left" w:leader="none"/>
        </w:tabs>
        <w:spacing w:line="251" w:lineRule="auto" w:before="79"/>
        <w:ind w:left="141" w:right="117" w:firstLine="453"/>
        <w:jc w:val="both"/>
      </w:pP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tô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ỗ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lê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carava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),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ngoà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Đ</w:t>
      </w:r>
      <w:r>
        <w:rPr>
          <w:b w:val="0"/>
          <w:bCs w:val="0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9"/>
          <w:w w:val="100"/>
        </w:rPr>
        <w:t>K</w:t>
      </w:r>
      <w:r>
        <w:rPr>
          <w:b w:val="0"/>
          <w:bCs w:val="0"/>
          <w:spacing w:val="-7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6"/>
          <w:w w:val="100"/>
        </w:rPr>
        <w:t>nà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6"/>
          <w:w w:val="100"/>
        </w:rPr>
        <w:t>cò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6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6"/>
          <w:w w:val="100"/>
        </w:rPr>
        <w:t>tran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7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6"/>
          <w:w w:val="100"/>
        </w:rPr>
        <w:t>thê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0"/>
          <w:w w:val="100"/>
        </w:rPr>
        <w:t>m</w:t>
      </w:r>
      <w:r>
        <w:rPr>
          <w:b w:val="0"/>
          <w:bCs w:val="0"/>
          <w:spacing w:val="-6"/>
          <w:w w:val="100"/>
        </w:rPr>
        <w:t>icr</w:t>
      </w:r>
      <w:r>
        <w:rPr>
          <w:b w:val="0"/>
          <w:bCs w:val="0"/>
          <w:spacing w:val="-4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6"/>
          <w:w w:val="100"/>
        </w:rPr>
        <w:t>vi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8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6"/>
          <w:w w:val="100"/>
        </w:rPr>
        <w:t>g</w:t>
      </w:r>
      <w:r>
        <w:rPr>
          <w:b w:val="0"/>
          <w:bCs w:val="0"/>
          <w:spacing w:val="-7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7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7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7"/>
          <w:w w:val="100"/>
        </w:rPr>
        <w:t>ch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7"/>
          <w:w w:val="100"/>
        </w:rPr>
        <w:t>khách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ch;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ỗ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nh.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876" w:val="left" w:leader="none"/>
        </w:tabs>
        <w:spacing w:line="250" w:lineRule="auto" w:before="78"/>
        <w:ind w:left="141" w:right="117" w:firstLine="453"/>
        <w:jc w:val="both"/>
      </w:pP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b w:val="0"/>
          <w:bCs w:val="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độ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ch.</w:t>
      </w:r>
    </w:p>
    <w:p>
      <w:pPr>
        <w:pStyle w:val="Heading2"/>
        <w:spacing w:before="79"/>
        <w:ind w:left="59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5.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L</w:t>
      </w:r>
      <w:r>
        <w:rPr>
          <w:spacing w:val="1"/>
          <w:w w:val="100"/>
        </w:rPr>
        <w:t>á</w:t>
      </w:r>
      <w:r>
        <w:rPr>
          <w:spacing w:val="0"/>
          <w:w w:val="100"/>
        </w:rPr>
        <w:t>i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xe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v</w:t>
      </w:r>
      <w:r>
        <w:rPr>
          <w:spacing w:val="0"/>
          <w:w w:val="100"/>
        </w:rPr>
        <w:t>à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n</w:t>
      </w:r>
      <w:r>
        <w:rPr>
          <w:spacing w:val="-3"/>
          <w:w w:val="100"/>
        </w:rPr>
        <w:t>h</w:t>
      </w:r>
      <w:r>
        <w:rPr>
          <w:spacing w:val="0"/>
          <w:w w:val="100"/>
        </w:rPr>
        <w:t>ân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v</w:t>
      </w:r>
      <w:r>
        <w:rPr>
          <w:spacing w:val="1"/>
          <w:w w:val="100"/>
        </w:rPr>
        <w:t>i</w:t>
      </w:r>
      <w:r>
        <w:rPr>
          <w:spacing w:val="0"/>
          <w:w w:val="100"/>
        </w:rPr>
        <w:t>ên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3"/>
          <w:w w:val="100"/>
        </w:rPr>
        <w:t>r</w:t>
      </w:r>
      <w:r>
        <w:rPr>
          <w:spacing w:val="-3"/>
          <w:w w:val="100"/>
        </w:rPr>
        <w:t>ê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xe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876" w:val="left" w:leader="none"/>
        </w:tabs>
        <w:spacing w:before="93"/>
        <w:ind w:left="141" w:right="0" w:firstLine="453"/>
        <w:jc w:val="left"/>
      </w:pP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ái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ch:</w:t>
      </w:r>
    </w:p>
    <w:p>
      <w:pPr>
        <w:pStyle w:val="BodyText"/>
        <w:numPr>
          <w:ilvl w:val="0"/>
          <w:numId w:val="4"/>
        </w:numPr>
        <w:tabs>
          <w:tab w:pos="919" w:val="left" w:leader="none"/>
        </w:tabs>
        <w:spacing w:line="250" w:lineRule="auto" w:before="95"/>
        <w:ind w:left="141" w:right="116" w:firstLine="453"/>
        <w:jc w:val="both"/>
      </w:pP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phá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4"/>
        </w:numPr>
        <w:tabs>
          <w:tab w:pos="899" w:val="left" w:leader="none"/>
        </w:tabs>
        <w:spacing w:before="79"/>
        <w:ind w:left="899" w:right="0" w:hanging="305"/>
        <w:jc w:val="left"/>
      </w:pP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ỏ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3"/>
        </w:numPr>
        <w:tabs>
          <w:tab w:pos="906" w:val="left" w:leader="none"/>
        </w:tabs>
        <w:spacing w:line="251" w:lineRule="auto" w:before="93"/>
        <w:ind w:left="141" w:right="116" w:firstLine="453"/>
        <w:jc w:val="both"/>
      </w:pP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ẻ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).</w:t>
      </w:r>
    </w:p>
    <w:p>
      <w:pPr>
        <w:spacing w:after="0" w:line="251" w:lineRule="auto"/>
        <w:jc w:val="both"/>
        <w:sectPr>
          <w:pgSz w:w="11905" w:h="16840"/>
          <w:pgMar w:header="1068" w:footer="0" w:top="1380" w:bottom="280" w:left="1140" w:right="1160"/>
        </w:sectPr>
      </w:pP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left="575" w:right="0"/>
        <w:jc w:val="left"/>
        <w:rPr>
          <w:b w:val="0"/>
          <w:bCs w:val="0"/>
        </w:rPr>
      </w:pPr>
      <w:r>
        <w:rPr/>
        <w:pict>
          <v:group style="position:absolute;margin-left:63.48pt;margin-top:-9.649405pt;width:467.64pt;height:.1pt;mso-position-horizontal-relative:page;mso-position-vertical-relative:paragraph;z-index:-1536" coordorigin="1270,-193" coordsize="9353,2">
            <v:shape style="position:absolute;left:1270;top:-193;width:9353;height:2" coordorigin="1270,-193" coordsize="9353,0" path="m1270,-193l10622,-193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6.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0"/>
          <w:w w:val="100"/>
        </w:rPr>
        <w:t>n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spacing w:val="1"/>
          <w:w w:val="100"/>
        </w:rPr>
        <w:t> </w:t>
      </w:r>
      <w:r>
        <w:rPr>
          <w:spacing w:val="-5"/>
          <w:w w:val="100"/>
        </w:rPr>
        <w:t>k</w:t>
      </w:r>
      <w:r>
        <w:rPr>
          <w:spacing w:val="1"/>
          <w:w w:val="100"/>
        </w:rPr>
        <w:t>i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doan</w:t>
      </w:r>
      <w:r>
        <w:rPr>
          <w:spacing w:val="0"/>
          <w:w w:val="100"/>
        </w:rPr>
        <w:t>h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pacing w:val="1"/>
          <w:w w:val="100"/>
        </w:rPr>
        <w:t>ậ</w:t>
      </w:r>
      <w:r>
        <w:rPr>
          <w:spacing w:val="0"/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pacing w:val="1"/>
          <w:w w:val="100"/>
        </w:rPr>
        <w:t>ả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k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ách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du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1"/>
          <w:w w:val="100"/>
        </w:rPr>
        <w:t>ị</w:t>
      </w:r>
      <w:r>
        <w:rPr>
          <w:spacing w:val="0"/>
          <w:w w:val="100"/>
        </w:rPr>
        <w:t>ch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5"/>
        </w:numPr>
        <w:tabs>
          <w:tab w:pos="882" w:val="left" w:leader="none"/>
        </w:tabs>
        <w:spacing w:line="257" w:lineRule="auto"/>
        <w:ind w:left="121" w:right="119" w:firstLine="453"/>
        <w:jc w:val="both"/>
      </w:pP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é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kin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ằ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nh.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867" w:val="left" w:leader="none"/>
        </w:tabs>
        <w:spacing w:line="256" w:lineRule="auto" w:before="78"/>
        <w:ind w:left="121" w:right="116" w:firstLine="453"/>
        <w:jc w:val="both"/>
      </w:pP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toàn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tính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ỏ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khá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du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tron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ì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n;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1"/>
          <w:w w:val="100"/>
        </w:rPr>
        <w:t>n.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before="81"/>
        <w:ind w:left="57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7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pacing w:val="1"/>
          <w:w w:val="100"/>
        </w:rPr>
        <w:t>ậ</w:t>
      </w:r>
      <w:r>
        <w:rPr>
          <w:spacing w:val="0"/>
          <w:w w:val="100"/>
        </w:rPr>
        <w:t>p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hu</w:t>
      </w:r>
      <w:r>
        <w:rPr>
          <w:rFonts w:ascii="Times New Roman" w:hAnsi="Times New Roman" w:cs="Times New Roman" w:eastAsia="Times New Roman"/>
          <w:spacing w:val="-2"/>
          <w:w w:val="100"/>
        </w:rPr>
        <w:t>ấ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ngh</w:t>
      </w:r>
      <w:r>
        <w:rPr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p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pacing w:val="1"/>
          <w:w w:val="100"/>
        </w:rPr>
        <w:t>ị</w:t>
      </w:r>
      <w:r>
        <w:rPr>
          <w:spacing w:val="-1"/>
          <w:w w:val="100"/>
        </w:rPr>
        <w:t>ch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6"/>
        </w:numPr>
        <w:tabs>
          <w:tab w:pos="877" w:val="left" w:leader="none"/>
        </w:tabs>
        <w:spacing w:line="257" w:lineRule="auto"/>
        <w:ind w:left="121" w:right="115" w:firstLine="453"/>
        <w:jc w:val="both"/>
      </w:pP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du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ễ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tân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ó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tâ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khá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ch;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ì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VII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li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3"/>
          <w:w w:val="100"/>
        </w:rPr>
        <w:t>y.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856" w:val="left" w:leader="none"/>
        </w:tabs>
        <w:spacing w:before="78"/>
        <w:ind w:left="856" w:right="0" w:hanging="281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-2"/>
          <w:w w:val="100"/>
        </w:rPr>
        <w:t>n: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7"/>
        </w:numPr>
        <w:tabs>
          <w:tab w:pos="883" w:val="left" w:leader="none"/>
        </w:tabs>
        <w:ind w:left="883" w:right="0" w:hanging="309"/>
        <w:jc w:val="left"/>
      </w:pP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05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</w:p>
    <w:p>
      <w:pPr>
        <w:pStyle w:val="BodyText"/>
        <w:spacing w:before="21"/>
        <w:ind w:left="121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i;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7"/>
        </w:numPr>
        <w:tabs>
          <w:tab w:pos="880" w:val="left" w:leader="none"/>
        </w:tabs>
        <w:ind w:left="880" w:right="0" w:hanging="305"/>
        <w:jc w:val="left"/>
      </w:pP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-5"/>
          <w:w w:val="100"/>
        </w:rPr>
        <w:t>m.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6"/>
        </w:numPr>
        <w:tabs>
          <w:tab w:pos="856" w:val="left" w:leader="none"/>
        </w:tabs>
        <w:ind w:left="856" w:right="0" w:hanging="281"/>
        <w:jc w:val="left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-2"/>
          <w:w w:val="100"/>
        </w:rPr>
        <w:t>n: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8"/>
        </w:numPr>
        <w:tabs>
          <w:tab w:pos="870" w:val="left" w:leader="none"/>
        </w:tabs>
        <w:spacing w:line="256" w:lineRule="auto"/>
        <w:ind w:left="121" w:right="114" w:firstLine="453"/>
        <w:jc w:val="both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ữ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àn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liê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3"/>
          <w:w w:val="100"/>
        </w:rPr>
        <w:t>y;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8"/>
        </w:numPr>
        <w:tabs>
          <w:tab w:pos="904" w:val="left" w:leader="none"/>
        </w:tabs>
        <w:spacing w:line="257" w:lineRule="auto" w:before="78"/>
        <w:ind w:left="121" w:right="115" w:firstLine="453"/>
        <w:jc w:val="both"/>
      </w:pP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ngày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hoàn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qua</w:t>
      </w:r>
      <w:r>
        <w:rPr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n)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ì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1"/>
          <w:w w:val="100"/>
        </w:rPr>
        <w:t>n.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before="78"/>
        <w:ind w:left="57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8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pacing w:val="1"/>
          <w:w w:val="100"/>
        </w:rPr>
        <w:t>ấ</w:t>
      </w:r>
      <w:r>
        <w:rPr>
          <w:spacing w:val="0"/>
          <w:w w:val="100"/>
        </w:rPr>
        <w:t>p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b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ể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h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-2"/>
          <w:w w:val="100"/>
        </w:rPr>
        <w:t>ệ</w:t>
      </w:r>
      <w:r>
        <w:rPr>
          <w:spacing w:val="0"/>
          <w:w w:val="100"/>
        </w:rPr>
        <w:t>u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xe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ô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0"/>
          <w:w w:val="100"/>
        </w:rPr>
        <w:t>ô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pacing w:val="1"/>
          <w:w w:val="100"/>
        </w:rPr>
        <w:t>ậ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pacing w:val="1"/>
          <w:w w:val="100"/>
        </w:rPr>
        <w:t>ả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k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ách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du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ị</w:t>
      </w:r>
      <w:r>
        <w:rPr>
          <w:spacing w:val="0"/>
          <w:w w:val="100"/>
        </w:rPr>
        <w:t>ch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9"/>
        </w:numPr>
        <w:tabs>
          <w:tab w:pos="856" w:val="left" w:leader="none"/>
        </w:tabs>
        <w:ind w:left="141" w:right="0" w:firstLine="433"/>
        <w:jc w:val="left"/>
      </w:pP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:</w:t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0"/>
        </w:numPr>
        <w:tabs>
          <w:tab w:pos="883" w:val="left" w:leader="none"/>
        </w:tabs>
        <w:spacing w:line="257" w:lineRule="auto"/>
        <w:ind w:left="121" w:right="118" w:firstLine="453"/>
        <w:jc w:val="both"/>
      </w:pP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bi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3"/>
          <w:w w:val="100"/>
        </w:rPr>
        <w:t>y;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887" w:val="left" w:leader="none"/>
        </w:tabs>
        <w:spacing w:line="256" w:lineRule="auto" w:before="77"/>
        <w:ind w:left="121" w:right="116" w:firstLine="453"/>
        <w:jc w:val="both"/>
      </w:pP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Thô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kê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II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10"/>
        </w:numPr>
        <w:tabs>
          <w:tab w:pos="887" w:val="left" w:leader="none"/>
        </w:tabs>
        <w:spacing w:line="256" w:lineRule="auto" w:before="81"/>
        <w:ind w:left="121" w:right="113" w:firstLine="453"/>
        <w:jc w:val="both"/>
      </w:pPr>
      <w:r>
        <w:rPr>
          <w:b w:val="0"/>
          <w:bCs w:val="0"/>
          <w:spacing w:val="0"/>
          <w:w w:val="100"/>
        </w:rPr>
        <w:t>02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èm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sao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0"/>
          <w:w w:val="100"/>
        </w:rPr>
        <w:t>c,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cá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ho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uê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tài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đồ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ữ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thành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viên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xe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ữ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ữ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ính</w:t>
      </w:r>
      <w:r>
        <w:rPr>
          <w:b w:val="0"/>
          <w:bCs w:val="0"/>
          <w:spacing w:val="0"/>
          <w:w w:val="100"/>
        </w:rPr>
      </w:r>
    </w:p>
    <w:p>
      <w:pPr>
        <w:spacing w:after="0" w:line="256" w:lineRule="auto"/>
        <w:jc w:val="both"/>
        <w:sectPr>
          <w:pgSz w:w="11905" w:h="16840"/>
          <w:pgMar w:header="1068" w:footer="0" w:top="1380" w:bottom="280" w:left="1160" w:right="1160"/>
        </w:sectPr>
      </w:pP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6" w:lineRule="auto" w:before="64"/>
        <w:ind w:left="141" w:right="116"/>
        <w:jc w:val="both"/>
      </w:pPr>
      <w:r>
        <w:rPr/>
        <w:pict>
          <v:group style="position:absolute;margin-left:63.240002pt;margin-top:-9.049404pt;width:467.76pt;height:.1pt;mso-position-horizontal-relative:page;mso-position-vertical-relative:paragraph;z-index:-1535" coordorigin="1265,-181" coordsize="9355,2">
            <v:shape style="position:absolute;left:1265;top:-181;width:9355;height:2" coordorigin="1265,-181" coordsize="9355,0" path="m1265,-181l10620,-181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xá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tì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nh;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935" w:val="left" w:leader="none"/>
        </w:tabs>
        <w:spacing w:line="251" w:lineRule="auto" w:before="74"/>
        <w:ind w:left="141" w:right="116" w:firstLine="453"/>
        <w:jc w:val="both"/>
      </w:pP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1"/>
          <w:w w:val="100"/>
        </w:rPr>
        <w:t>tên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át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-2"/>
          <w:w w:val="100"/>
        </w:rPr>
        <w:t>u;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1" w:lineRule="auto" w:before="83"/>
        <w:ind w:left="141" w:right="113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1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ái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rên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ẻ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ẻ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in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ân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ẻ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);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xe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e.</w:t>
      </w:r>
    </w:p>
    <w:p>
      <w:pPr>
        <w:pStyle w:val="BodyText"/>
        <w:numPr>
          <w:ilvl w:val="0"/>
          <w:numId w:val="9"/>
        </w:numPr>
        <w:tabs>
          <w:tab w:pos="875" w:val="left" w:leader="none"/>
        </w:tabs>
        <w:spacing w:before="83"/>
        <w:ind w:left="875" w:right="0" w:hanging="281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</w:p>
    <w:p>
      <w:pPr>
        <w:pStyle w:val="BodyText"/>
        <w:numPr>
          <w:ilvl w:val="0"/>
          <w:numId w:val="11"/>
        </w:numPr>
        <w:tabs>
          <w:tab w:pos="902" w:val="left" w:leader="none"/>
        </w:tabs>
        <w:spacing w:line="251" w:lineRule="auto" w:before="95"/>
        <w:ind w:left="141" w:right="118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du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t)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doan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chí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hánh;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917" w:val="left" w:leader="none"/>
        </w:tabs>
        <w:spacing w:line="251" w:lineRule="auto" w:before="83"/>
        <w:ind w:left="141" w:right="113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nh,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(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3"/>
          <w:w w:val="100"/>
        </w:rPr>
        <w:t>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4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4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để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xá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III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3"/>
          <w:w w:val="100"/>
        </w:rPr>
        <w:t>y;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893" w:val="left" w:leader="none"/>
        </w:tabs>
        <w:spacing w:line="251" w:lineRule="auto" w:before="83"/>
        <w:ind w:left="141" w:right="112" w:firstLine="453"/>
        <w:jc w:val="both"/>
      </w:pPr>
      <w:r>
        <w:rPr>
          <w:b w:val="0"/>
          <w:bCs w:val="0"/>
          <w:spacing w:val="-1"/>
          <w:w w:val="100"/>
        </w:rPr>
        <w:t>Tron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làm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1"/>
          <w:w w:val="100"/>
        </w:rPr>
        <w:t>n,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i)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li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khô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ó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ch)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i;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907" w:val="left" w:leader="none"/>
        </w:tabs>
        <w:spacing w:line="252" w:lineRule="auto" w:before="83"/>
        <w:ind w:left="141" w:right="115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qua</w:t>
      </w:r>
      <w:r>
        <w:rPr>
          <w:b w:val="0"/>
          <w:bCs w:val="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ằ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õ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9"/>
        </w:numPr>
        <w:tabs>
          <w:tab w:pos="904" w:val="left" w:leader="none"/>
        </w:tabs>
        <w:spacing w:line="251" w:lineRule="auto" w:before="80"/>
        <w:ind w:left="141" w:right="115" w:firstLine="453"/>
        <w:jc w:val="both"/>
      </w:pP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“X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KHÁ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b w:val="0"/>
          <w:bCs w:val="0"/>
          <w:spacing w:val="0"/>
          <w:w w:val="100"/>
        </w:rPr>
        <w:t>CH”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giá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b w:val="0"/>
          <w:bCs w:val="0"/>
          <w:spacing w:val="-3"/>
          <w:w w:val="100"/>
        </w:rPr>
        <w:t>é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9"/>
        </w:numPr>
        <w:tabs>
          <w:tab w:pos="909" w:val="left" w:leader="none"/>
        </w:tabs>
        <w:spacing w:line="251" w:lineRule="auto" w:before="83"/>
        <w:ind w:left="141" w:right="115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bi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khi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spacing w:after="0" w:line="251" w:lineRule="auto"/>
        <w:jc w:val="both"/>
        <w:sectPr>
          <w:pgSz w:w="11905" w:h="16840"/>
          <w:pgMar w:header="1068" w:footer="0" w:top="1380" w:bottom="280" w:left="1140" w:right="1160"/>
        </w:sectPr>
      </w:pP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9"/>
        </w:numPr>
        <w:tabs>
          <w:tab w:pos="889" w:val="left" w:leader="none"/>
        </w:tabs>
        <w:spacing w:line="253" w:lineRule="auto" w:before="64"/>
        <w:ind w:left="121" w:right="111" w:firstLine="453"/>
        <w:jc w:val="both"/>
      </w:pPr>
      <w:r>
        <w:rPr/>
        <w:pict>
          <v:group style="position:absolute;margin-left:63.48pt;margin-top:-9.529409pt;width:467.64pt;height:.1pt;mso-position-horizontal-relative:page;mso-position-vertical-relative:paragraph;z-index:-1534" coordorigin="1270,-191" coordsize="9353,2">
            <v:shape style="position:absolute;left:1270;top:-191;width:9353;height:2" coordorigin="1270,-191" coordsize="9353,0" path="m1270,-191l10622,-191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ho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ỏ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doan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du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bi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Thô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kin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chín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chi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ò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ỏ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là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ằ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õ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do.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before="83"/>
        <w:ind w:left="57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9.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1"/>
          <w:w w:val="100"/>
        </w:rPr>
        <w:t>i</w:t>
      </w:r>
      <w:r>
        <w:rPr>
          <w:spacing w:val="-1"/>
          <w:w w:val="100"/>
        </w:rPr>
        <w:t>ê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</w:rPr>
        <w:t>đ</w:t>
      </w:r>
      <w:r>
        <w:rPr>
          <w:rFonts w:ascii="Times New Roman" w:hAnsi="Times New Roman" w:cs="Times New Roman" w:eastAsia="Times New Roman"/>
          <w:spacing w:val="1"/>
          <w:w w:val="100"/>
        </w:rPr>
        <w:t>ố</w:t>
      </w:r>
      <w:r>
        <w:rPr>
          <w:spacing w:val="0"/>
          <w:w w:val="100"/>
        </w:rPr>
        <w:t>i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pacing w:val="-2"/>
          <w:w w:val="100"/>
        </w:rPr>
        <w:t>ớ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xe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ô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tô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có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b</w:t>
      </w:r>
      <w:r>
        <w:rPr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ể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h</w:t>
      </w:r>
      <w:r>
        <w:rPr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pacing w:val="-2"/>
          <w:w w:val="100"/>
        </w:rPr>
        <w:t>ậ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</w:rPr>
        <w:t>ả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k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ách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du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1"/>
          <w:w w:val="100"/>
        </w:rPr>
        <w:t>ị</w:t>
      </w:r>
      <w:r>
        <w:rPr>
          <w:spacing w:val="0"/>
          <w:w w:val="100"/>
        </w:rPr>
        <w:t>ch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2"/>
        </w:numPr>
        <w:tabs>
          <w:tab w:pos="872" w:val="left" w:leader="none"/>
        </w:tabs>
        <w:spacing w:line="252" w:lineRule="auto" w:before="98"/>
        <w:ind w:left="121" w:right="114" w:firstLine="453"/>
        <w:jc w:val="both"/>
      </w:pP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du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-3"/>
          <w:w w:val="100"/>
        </w:rPr>
        <w:t>é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đồ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ừ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ỗ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1"/>
          <w:w w:val="100"/>
        </w:rPr>
        <w:t>ó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ễ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ga,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ba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ú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ba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ân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ỉ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ng.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2"/>
        </w:numPr>
        <w:tabs>
          <w:tab w:pos="880" w:val="left" w:leader="none"/>
        </w:tabs>
        <w:spacing w:line="253" w:lineRule="auto" w:before="83"/>
        <w:ind w:left="121" w:right="114" w:firstLine="453"/>
        <w:jc w:val="both"/>
      </w:pP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é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độ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ú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đồ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khác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ao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thà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-4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ị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5"/>
          <w:w w:val="100"/>
        </w:rPr>
        <w:t>h</w:t>
      </w:r>
      <w:r>
        <w:rPr>
          <w:b w:val="0"/>
          <w:bCs w:val="0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4"/>
          <w:w w:val="100"/>
        </w:rPr>
        <w:t>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gia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thô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  <w:t>ban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1"/>
          <w:w w:val="100"/>
        </w:rPr>
        <w:t>ng.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line="252" w:lineRule="auto" w:before="81"/>
        <w:ind w:left="121" w:right="116" w:firstLine="453"/>
        <w:jc w:val="both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20"/>
          <w:w w:val="100"/>
        </w:rPr>
        <w:t> </w:t>
      </w:r>
      <w:r>
        <w:rPr>
          <w:spacing w:val="-1"/>
          <w:w w:val="100"/>
        </w:rPr>
        <w:t>10</w:t>
      </w:r>
      <w:r>
        <w:rPr>
          <w:spacing w:val="0"/>
          <w:w w:val="100"/>
        </w:rPr>
        <w:t>.</w:t>
      </w:r>
      <w:r>
        <w:rPr>
          <w:spacing w:val="21"/>
          <w:w w:val="100"/>
        </w:rPr>
        <w:t> </w:t>
      </w:r>
      <w:r>
        <w:rPr>
          <w:spacing w:val="-1"/>
          <w:w w:val="100"/>
        </w:rPr>
        <w:t>Trác</w:t>
      </w:r>
      <w:r>
        <w:rPr>
          <w:spacing w:val="0"/>
          <w:w w:val="100"/>
        </w:rPr>
        <w:t>h</w:t>
      </w:r>
      <w:r>
        <w:rPr>
          <w:spacing w:val="21"/>
          <w:w w:val="100"/>
        </w:rPr>
        <w:t> </w:t>
      </w:r>
      <w:r>
        <w:rPr>
          <w:spacing w:val="-1"/>
          <w:w w:val="100"/>
        </w:rPr>
        <w:t>n</w:t>
      </w:r>
      <w:r>
        <w:rPr>
          <w:spacing w:val="-3"/>
          <w:w w:val="100"/>
        </w:rPr>
        <w:t>h</w:t>
      </w:r>
      <w:r>
        <w:rPr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pacing w:val="-2"/>
          <w:w w:val="100"/>
        </w:rPr>
        <w:t>ệ</w:t>
      </w:r>
      <w:r>
        <w:rPr>
          <w:spacing w:val="0"/>
          <w:w w:val="100"/>
        </w:rPr>
        <w:t>m</w:t>
      </w:r>
      <w:r>
        <w:rPr>
          <w:spacing w:val="20"/>
          <w:w w:val="100"/>
        </w:rPr>
        <w:t> </w:t>
      </w:r>
      <w:r>
        <w:rPr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pacing w:val="-1"/>
          <w:w w:val="100"/>
        </w:rPr>
        <w:t>ủ</w:t>
      </w:r>
      <w:r>
        <w:rPr>
          <w:spacing w:val="0"/>
          <w:w w:val="100"/>
        </w:rPr>
        <w:t>a</w:t>
      </w:r>
      <w:r>
        <w:rPr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0"/>
          <w:w w:val="100"/>
        </w:rPr>
        <w:t>n</w:t>
      </w:r>
      <w:r>
        <w:rPr>
          <w:spacing w:val="21"/>
          <w:w w:val="100"/>
        </w:rPr>
        <w:t> </w:t>
      </w:r>
      <w:r>
        <w:rPr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spacing w:val="22"/>
          <w:w w:val="100"/>
        </w:rPr>
        <w:t> </w:t>
      </w:r>
      <w:r>
        <w:rPr>
          <w:spacing w:val="-5"/>
          <w:w w:val="100"/>
        </w:rPr>
        <w:t>k</w:t>
      </w:r>
      <w:r>
        <w:rPr>
          <w:spacing w:val="1"/>
          <w:w w:val="100"/>
        </w:rPr>
        <w:t>i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20"/>
          <w:w w:val="100"/>
        </w:rPr>
        <w:t> </w:t>
      </w:r>
      <w:r>
        <w:rPr>
          <w:spacing w:val="-1"/>
          <w:w w:val="100"/>
        </w:rPr>
        <w:t>doan</w:t>
      </w:r>
      <w:r>
        <w:rPr>
          <w:spacing w:val="0"/>
          <w:w w:val="100"/>
        </w:rPr>
        <w:t>h</w:t>
      </w:r>
      <w:r>
        <w:rPr>
          <w:spacing w:val="20"/>
          <w:w w:val="100"/>
        </w:rPr>
        <w:t> </w:t>
      </w:r>
      <w:r>
        <w:rPr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pacing w:val="1"/>
          <w:w w:val="100"/>
        </w:rPr>
        <w:t>ậ</w:t>
      </w:r>
      <w:r>
        <w:rPr>
          <w:spacing w:val="0"/>
          <w:w w:val="100"/>
        </w:rPr>
        <w:t>n</w:t>
      </w:r>
      <w:r>
        <w:rPr>
          <w:spacing w:val="20"/>
          <w:w w:val="100"/>
        </w:rPr>
        <w:t> </w:t>
      </w:r>
      <w:r>
        <w:rPr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</w:rPr>
        <w:t>ả</w:t>
      </w:r>
      <w:r>
        <w:rPr>
          <w:spacing w:val="0"/>
          <w:w w:val="100"/>
        </w:rPr>
        <w:t>i</w:t>
      </w:r>
      <w:r>
        <w:rPr>
          <w:spacing w:val="23"/>
          <w:w w:val="100"/>
        </w:rPr>
        <w:t> </w:t>
      </w:r>
      <w:r>
        <w:rPr>
          <w:spacing w:val="-5"/>
          <w:w w:val="100"/>
        </w:rPr>
        <w:t>k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ách</w:t>
      </w:r>
      <w:r>
        <w:rPr>
          <w:spacing w:val="21"/>
          <w:w w:val="100"/>
        </w:rPr>
        <w:t> </w:t>
      </w:r>
      <w:r>
        <w:rPr>
          <w:spacing w:val="0"/>
          <w:w w:val="100"/>
        </w:rPr>
        <w:t>du</w:t>
      </w:r>
      <w:r>
        <w:rPr>
          <w:spacing w:val="2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1"/>
          <w:w w:val="100"/>
        </w:rPr>
        <w:t>ị</w:t>
      </w:r>
      <w:r>
        <w:rPr>
          <w:spacing w:val="0"/>
          <w:w w:val="100"/>
        </w:rPr>
        <w:t>ch</w:t>
      </w:r>
      <w:r>
        <w:rPr>
          <w:spacing w:val="21"/>
          <w:w w:val="100"/>
        </w:rPr>
        <w:t> </w:t>
      </w:r>
      <w:r>
        <w:rPr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pacing w:val="-2"/>
          <w:w w:val="100"/>
        </w:rPr>
        <w:t>ằ</w:t>
      </w:r>
      <w:r>
        <w:rPr>
          <w:spacing w:val="-1"/>
          <w:w w:val="100"/>
        </w:rPr>
        <w:t>ng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xe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ô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3"/>
        </w:numPr>
        <w:tabs>
          <w:tab w:pos="863" w:val="left" w:leader="none"/>
        </w:tabs>
        <w:spacing w:line="253" w:lineRule="auto" w:before="84"/>
        <w:ind w:left="121" w:right="116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20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du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b w:val="0"/>
          <w:bCs w:val="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30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lô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ét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lê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-4"/>
          <w:w w:val="100"/>
        </w:rPr>
        <w:t>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u: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4"/>
        </w:numPr>
        <w:tabs>
          <w:tab w:pos="875" w:val="left" w:leader="none"/>
        </w:tabs>
        <w:spacing w:line="252" w:lineRule="auto" w:before="81"/>
        <w:ind w:left="121" w:right="117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Tru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10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14"/>
        </w:numPr>
        <w:tabs>
          <w:tab w:pos="887" w:val="left" w:leader="none"/>
        </w:tabs>
        <w:spacing w:line="253" w:lineRule="auto" w:before="84"/>
        <w:ind w:left="121" w:right="114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cò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1"/>
          <w:w w:val="100"/>
        </w:rPr>
        <w:t>n,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ri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hu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è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lê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3"/>
        </w:numPr>
        <w:tabs>
          <w:tab w:pos="887" w:val="left" w:leader="none"/>
        </w:tabs>
        <w:spacing w:line="253" w:lineRule="auto" w:before="81"/>
        <w:ind w:left="121" w:right="114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án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20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ọ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2"/>
          <w:w w:val="100"/>
        </w:rPr>
        <w:t>10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đồ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đồ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doan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bá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phé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thông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tin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b w:val="0"/>
          <w:bCs w:val="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ao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ở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hành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ìn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ón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ú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ìn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)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4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ằ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5"/>
          <w:w w:val="100"/>
        </w:rPr>
        <w:t> </w:t>
      </w:r>
      <w:r>
        <w:rPr>
          <w:b w:val="0"/>
          <w:bCs w:val="0"/>
          <w:spacing w:val="0"/>
          <w:w w:val="100"/>
        </w:rPr>
        <w:t>qua</w:t>
      </w:r>
      <w:r>
        <w:rPr>
          <w:b w:val="0"/>
          <w:bCs w:val="0"/>
          <w:spacing w:val="5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(E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ail)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Tran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VI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3"/>
          <w:w w:val="100"/>
        </w:rPr>
        <w:t>y.</w:t>
      </w:r>
      <w:r>
        <w:rPr>
          <w:b w:val="0"/>
          <w:bCs w:val="0"/>
          <w:spacing w:val="0"/>
          <w:w w:val="100"/>
        </w:rPr>
      </w:r>
    </w:p>
    <w:p>
      <w:pPr>
        <w:spacing w:after="0" w:line="253" w:lineRule="auto"/>
        <w:jc w:val="both"/>
        <w:sectPr>
          <w:pgSz w:w="11905" w:h="16840"/>
          <w:pgMar w:header="1068" w:footer="0" w:top="1380" w:bottom="280" w:left="1160" w:right="1160"/>
        </w:sectPr>
      </w:pP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3"/>
        </w:numPr>
        <w:tabs>
          <w:tab w:pos="904" w:val="left" w:leader="none"/>
        </w:tabs>
        <w:spacing w:line="242" w:lineRule="auto" w:before="64"/>
        <w:ind w:left="141" w:right="116" w:firstLine="453"/>
        <w:jc w:val="both"/>
      </w:pPr>
      <w:r>
        <w:rPr/>
        <w:pict>
          <v:group style="position:absolute;margin-left:63.240002pt;margin-top:-8.329372pt;width:467.76pt;height:.1pt;mso-position-horizontal-relative:page;mso-position-vertical-relative:paragraph;z-index:-1533" coordorigin="1265,-167" coordsize="9355,2">
            <v:shape style="position:absolute;left:1265;top:-167;width:9355;height:2" coordorigin="1265,-167" coordsize="9355,0" path="m1265,-167l10620,-167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ỗ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1"/>
          <w:w w:val="100"/>
        </w:rPr>
        <w:t>ó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du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ày.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3"/>
        </w:numPr>
        <w:tabs>
          <w:tab w:pos="897" w:val="left" w:leader="none"/>
        </w:tabs>
        <w:spacing w:line="242" w:lineRule="auto" w:before="80"/>
        <w:ind w:left="141" w:right="116" w:firstLine="453"/>
        <w:jc w:val="both"/>
      </w:pPr>
      <w:r>
        <w:rPr>
          <w:b w:val="0"/>
          <w:bCs w:val="0"/>
          <w:spacing w:val="1"/>
          <w:w w:val="100"/>
        </w:rPr>
        <w:t>Khôn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3"/>
          <w:w w:val="100"/>
        </w:rPr>
        <w:t>ó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1"/>
          <w:w w:val="100"/>
        </w:rPr>
        <w:t>ê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1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sác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khách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khôn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3"/>
          <w:w w:val="100"/>
        </w:rPr>
        <w:t>ón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khá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2"/>
          <w:w w:val="100"/>
        </w:rPr>
        <w:t>ngo</w:t>
      </w:r>
      <w:r>
        <w:rPr>
          <w:b w:val="0"/>
          <w:bCs w:val="0"/>
          <w:spacing w:val="0"/>
          <w:w w:val="100"/>
        </w:rPr>
        <w:t>ài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2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3"/>
          <w:w w:val="100"/>
        </w:rPr>
        <w:t>gh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đồ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1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đồ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khôn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b w:val="0"/>
          <w:bCs w:val="0"/>
          <w:spacing w:val="0"/>
          <w:w w:val="100"/>
        </w:rPr>
        <w:t>án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3"/>
          <w:w w:val="100"/>
        </w:rPr>
        <w:t>vé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3"/>
          <w:w w:val="100"/>
        </w:rPr>
        <w:t>x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ỗ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ọ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3"/>
          <w:w w:val="100"/>
        </w:rPr>
        <w:t>ì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c;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khô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độ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khác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1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2"/>
          <w:w w:val="100"/>
        </w:rPr>
        <w:t>tu</w:t>
      </w:r>
      <w:r>
        <w:rPr>
          <w:b w:val="0"/>
          <w:bCs w:val="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3"/>
          <w:w w:val="100"/>
        </w:rPr>
        <w:t>nh.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3"/>
        </w:numPr>
        <w:tabs>
          <w:tab w:pos="908" w:val="left" w:leader="none"/>
        </w:tabs>
        <w:spacing w:line="241" w:lineRule="auto" w:before="82"/>
        <w:ind w:left="141" w:right="115" w:firstLine="453"/>
        <w:jc w:val="both"/>
      </w:pP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ỏ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lá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ỏ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3"/>
        </w:numPr>
        <w:tabs>
          <w:tab w:pos="902" w:val="left" w:leader="none"/>
        </w:tabs>
        <w:spacing w:line="242" w:lineRule="auto" w:before="84"/>
        <w:ind w:left="141" w:right="114" w:firstLine="453"/>
        <w:jc w:val="both"/>
      </w:pP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ch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ái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ngh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</w:p>
    <w:p>
      <w:pPr>
        <w:pStyle w:val="Heading2"/>
        <w:spacing w:before="83"/>
        <w:ind w:left="59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11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Quy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-2"/>
          <w:w w:val="100"/>
        </w:rPr>
        <w:t>ạ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và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0"/>
          <w:w w:val="100"/>
        </w:rPr>
        <w:t>rá</w:t>
      </w:r>
      <w:r>
        <w:rPr>
          <w:spacing w:val="-3"/>
          <w:w w:val="100"/>
        </w:rPr>
        <w:t>c</w:t>
      </w:r>
      <w:r>
        <w:rPr>
          <w:spacing w:val="0"/>
          <w:w w:val="100"/>
        </w:rPr>
        <w:t>h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nh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m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pacing w:val="-1"/>
          <w:w w:val="100"/>
        </w:rPr>
        <w:t>ủ</w:t>
      </w:r>
      <w:r>
        <w:rPr>
          <w:spacing w:val="0"/>
          <w:w w:val="100"/>
        </w:rPr>
        <w:t>a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lái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xe,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nhân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viên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0"/>
          <w:w w:val="100"/>
        </w:rPr>
        <w:t>trên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xe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5"/>
        </w:numPr>
        <w:tabs>
          <w:tab w:pos="904" w:val="left" w:leader="none"/>
        </w:tabs>
        <w:spacing w:line="241" w:lineRule="auto" w:before="83"/>
        <w:ind w:left="141" w:right="114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ẻ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2"/>
          <w:w w:val="100"/>
        </w:rPr>
        <w:t>ú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doan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nh.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5"/>
        </w:numPr>
        <w:tabs>
          <w:tab w:pos="904" w:val="left" w:leader="none"/>
        </w:tabs>
        <w:spacing w:line="242" w:lineRule="auto" w:before="84"/>
        <w:ind w:left="141" w:right="115" w:firstLine="453"/>
        <w:jc w:val="both"/>
      </w:pP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đồ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đồ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ao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ki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3"/>
          <w:w w:val="100"/>
        </w:rPr>
        <w:t>)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sách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5"/>
        </w:numPr>
        <w:tabs>
          <w:tab w:pos="883" w:val="left" w:leader="none"/>
        </w:tabs>
        <w:spacing w:line="242" w:lineRule="auto" w:before="82"/>
        <w:ind w:left="141" w:right="116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ú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đồ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ừ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ỗ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ón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kh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ghi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đồ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1"/>
          <w:w w:val="100"/>
        </w:rPr>
        <w:t>ó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ê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ng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ách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1"/>
          <w:w w:val="100"/>
        </w:rPr>
        <w:t>ó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khá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ngoà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vé,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ỗ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ọ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1"/>
          <w:w w:val="100"/>
        </w:rPr>
        <w:t>c.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5"/>
        </w:numPr>
        <w:tabs>
          <w:tab w:pos="888" w:val="left" w:leader="none"/>
        </w:tabs>
        <w:spacing w:line="241" w:lineRule="auto" w:before="83"/>
        <w:ind w:left="141" w:right="114" w:firstLine="453"/>
        <w:jc w:val="both"/>
      </w:pP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kh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xe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bi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xe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ú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ỡ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ẻ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5"/>
        </w:numPr>
        <w:tabs>
          <w:tab w:pos="861" w:val="left" w:leader="none"/>
        </w:tabs>
        <w:spacing w:before="84"/>
        <w:ind w:left="861" w:right="0" w:hanging="266"/>
        <w:jc w:val="left"/>
      </w:pP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5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5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5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đị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4"/>
          <w:w w:val="100"/>
        </w:rPr>
        <w:t>phá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4"/>
          <w:w w:val="100"/>
        </w:rPr>
        <w:t>lu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ự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toà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gia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thô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-4"/>
          <w:w w:val="100"/>
        </w:rPr>
        <w:t>g.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5"/>
        </w:numPr>
        <w:tabs>
          <w:tab w:pos="876" w:val="left" w:leader="none"/>
        </w:tabs>
        <w:spacing w:before="83"/>
        <w:ind w:left="876" w:right="0" w:hanging="281"/>
        <w:jc w:val="left"/>
      </w:pP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khác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1"/>
          <w:w w:val="100"/>
        </w:rPr>
        <w:t>t.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before="83"/>
        <w:ind w:left="59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12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Quy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-2"/>
          <w:w w:val="100"/>
        </w:rPr>
        <w:t>ạ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và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0"/>
          <w:w w:val="100"/>
        </w:rPr>
        <w:t>rá</w:t>
      </w:r>
      <w:r>
        <w:rPr>
          <w:spacing w:val="-3"/>
          <w:w w:val="100"/>
        </w:rPr>
        <w:t>c</w:t>
      </w:r>
      <w:r>
        <w:rPr>
          <w:spacing w:val="0"/>
          <w:w w:val="100"/>
        </w:rPr>
        <w:t>h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nh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m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pacing w:val="-1"/>
          <w:w w:val="100"/>
        </w:rPr>
        <w:t>ủ</w:t>
      </w:r>
      <w:r>
        <w:rPr>
          <w:spacing w:val="0"/>
          <w:w w:val="100"/>
        </w:rPr>
        <w:t>a</w:t>
      </w:r>
      <w:r>
        <w:rPr>
          <w:spacing w:val="-3"/>
          <w:w w:val="100"/>
        </w:rPr>
        <w:t> </w:t>
      </w:r>
      <w:r>
        <w:rPr>
          <w:spacing w:val="-3"/>
          <w:w w:val="100"/>
        </w:rPr>
        <w:t>k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ách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du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1"/>
          <w:w w:val="100"/>
        </w:rPr>
        <w:t>ị</w:t>
      </w:r>
      <w:r>
        <w:rPr>
          <w:spacing w:val="-3"/>
          <w:w w:val="100"/>
        </w:rPr>
        <w:t>ch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6"/>
        </w:numPr>
        <w:tabs>
          <w:tab w:pos="878" w:val="left" w:leader="none"/>
        </w:tabs>
        <w:spacing w:line="241" w:lineRule="auto" w:before="86"/>
        <w:ind w:left="141" w:right="116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ki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ách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cu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ý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6"/>
        </w:numPr>
        <w:tabs>
          <w:tab w:pos="907" w:val="left" w:leader="none"/>
        </w:tabs>
        <w:spacing w:line="242" w:lineRule="auto" w:before="84"/>
        <w:ind w:left="141" w:right="113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ữ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xe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rên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).</w:t>
      </w:r>
    </w:p>
    <w:p>
      <w:pPr>
        <w:pStyle w:val="BodyText"/>
        <w:numPr>
          <w:ilvl w:val="0"/>
          <w:numId w:val="16"/>
        </w:numPr>
        <w:tabs>
          <w:tab w:pos="896" w:val="left" w:leader="none"/>
        </w:tabs>
        <w:spacing w:line="243" w:lineRule="auto" w:before="80"/>
        <w:ind w:left="141" w:right="118" w:firstLine="453"/>
        <w:jc w:val="both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ninh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xe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ỗ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1"/>
          <w:w w:val="100"/>
        </w:rPr>
        <w:t>ó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6"/>
        </w:numPr>
        <w:tabs>
          <w:tab w:pos="875" w:val="left" w:leader="none"/>
        </w:tabs>
        <w:spacing w:before="79"/>
        <w:ind w:left="875" w:right="0" w:hanging="281"/>
        <w:jc w:val="left"/>
      </w:pP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ĩ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1"/>
          <w:w w:val="100"/>
        </w:rPr>
        <w:t>t.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1905" w:h="16840"/>
          <w:pgMar w:header="1068" w:footer="0" w:top="1380" w:bottom="280" w:left="1140" w:right="1160"/>
        </w:sectPr>
      </w:pP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ind w:left="14" w:right="0"/>
        <w:jc w:val="center"/>
        <w:rPr>
          <w:b w:val="0"/>
          <w:bCs w:val="0"/>
        </w:rPr>
      </w:pPr>
      <w:r>
        <w:rPr/>
        <w:pict>
          <v:group style="position:absolute;margin-left:63.48pt;margin-top:-10.129385pt;width:467.64pt;height:.1pt;mso-position-horizontal-relative:page;mso-position-vertical-relative:paragraph;z-index:-1532" coordorigin="1270,-203" coordsize="9353,2">
            <v:shape style="position:absolute;left:1270;top:-203;width:9353;height:2" coordorigin="1270,-203" coordsize="9353,0" path="m1270,-203l10622,-203e" filled="f" stroked="t" strokeweight=".5pt" strokecolor="#010202">
              <v:path arrowok="t"/>
            </v:shape>
            <w10:wrap type="none"/>
          </v:group>
        </w:pict>
      </w:r>
      <w:r>
        <w:rPr>
          <w:spacing w:val="-2"/>
          <w:w w:val="100"/>
        </w:rPr>
        <w:t>C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III</w:t>
      </w:r>
      <w:r>
        <w:rPr>
          <w:b w:val="0"/>
          <w:bCs w:val="0"/>
          <w:spacing w:val="0"/>
          <w:w w:val="100"/>
        </w:rPr>
      </w:r>
    </w:p>
    <w:p>
      <w:pPr>
        <w:spacing w:before="33"/>
        <w:ind w:left="17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TRÁC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QUA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Ớ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7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13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7"/>
        </w:numPr>
        <w:tabs>
          <w:tab w:pos="856" w:val="left" w:leader="none"/>
        </w:tabs>
        <w:spacing w:line="266" w:lineRule="auto"/>
        <w:ind w:left="121" w:right="115" w:firstLine="453"/>
        <w:jc w:val="both"/>
      </w:pP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ằ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1"/>
          <w:w w:val="100"/>
        </w:rPr>
        <w:t>n.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7"/>
        </w:numPr>
        <w:tabs>
          <w:tab w:pos="855" w:val="left" w:leader="none"/>
        </w:tabs>
        <w:spacing w:before="78"/>
        <w:ind w:left="855" w:right="0" w:hanging="281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ch.</w:t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7"/>
        </w:numPr>
        <w:tabs>
          <w:tab w:pos="865" w:val="left" w:leader="none"/>
        </w:tabs>
        <w:spacing w:line="266" w:lineRule="auto"/>
        <w:ind w:left="121" w:right="117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tra,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ằ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1"/>
          <w:w w:val="100"/>
        </w:rPr>
        <w:t>t.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before="78"/>
        <w:ind w:left="57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1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14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pacing w:val="1"/>
          <w:w w:val="100"/>
        </w:rPr>
        <w:t>ổ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-4"/>
          <w:w w:val="100"/>
        </w:rPr>
        <w:t>D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1"/>
          <w:w w:val="100"/>
        </w:rPr>
        <w:t>ị</w:t>
      </w:r>
      <w:r>
        <w:rPr>
          <w:spacing w:val="0"/>
          <w:w w:val="100"/>
        </w:rPr>
        <w:t>ch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8"/>
        </w:numPr>
        <w:tabs>
          <w:tab w:pos="856" w:val="left" w:leader="none"/>
        </w:tabs>
        <w:spacing w:line="264" w:lineRule="auto"/>
        <w:ind w:left="121" w:right="115" w:firstLine="453"/>
        <w:jc w:val="both"/>
      </w:pP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ằ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1"/>
          <w:w w:val="100"/>
        </w:rPr>
        <w:t>n.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8"/>
        </w:numPr>
        <w:tabs>
          <w:tab w:pos="872" w:val="left" w:leader="none"/>
        </w:tabs>
        <w:spacing w:line="264" w:lineRule="auto" w:before="83"/>
        <w:ind w:left="121" w:right="116" w:firstLine="453"/>
        <w:jc w:val="both"/>
      </w:pP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tra,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giám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sát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hu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8"/>
        </w:numPr>
        <w:tabs>
          <w:tab w:pos="886" w:val="left" w:leader="none"/>
        </w:tabs>
        <w:spacing w:line="265" w:lineRule="auto" w:before="83"/>
        <w:ind w:left="121" w:right="112" w:firstLine="453"/>
        <w:jc w:val="both"/>
      </w:pP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qu</w:t>
      </w:r>
      <w:r>
        <w:rPr>
          <w:b w:val="0"/>
          <w:bCs w:val="0"/>
          <w:spacing w:val="-9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5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5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4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đị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4"/>
          <w:w w:val="100"/>
        </w:rPr>
        <w:t>k</w:t>
      </w:r>
      <w:r>
        <w:rPr>
          <w:b w:val="0"/>
          <w:bCs w:val="0"/>
          <w:spacing w:val="-6"/>
          <w:w w:val="100"/>
        </w:rPr>
        <w:t>in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d</w:t>
      </w:r>
      <w:r>
        <w:rPr>
          <w:b w:val="0"/>
          <w:bCs w:val="0"/>
          <w:spacing w:val="-4"/>
          <w:w w:val="100"/>
        </w:rPr>
        <w:t>o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4"/>
          <w:w w:val="100"/>
        </w:rPr>
        <w:t>khác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7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ị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ằ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phá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1"/>
          <w:w w:val="100"/>
        </w:rPr>
        <w:t>t.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before="79"/>
        <w:ind w:left="57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15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3"/>
          <w:w w:val="100"/>
        </w:rPr>
        <w:t>G</w:t>
      </w:r>
      <w:r>
        <w:rPr>
          <w:spacing w:val="1"/>
          <w:w w:val="100"/>
        </w:rPr>
        <w:t>i</w:t>
      </w:r>
      <w:r>
        <w:rPr>
          <w:spacing w:val="-2"/>
          <w:w w:val="100"/>
        </w:rPr>
        <w:t>a</w:t>
      </w:r>
      <w:r>
        <w:rPr>
          <w:spacing w:val="0"/>
          <w:w w:val="100"/>
        </w:rPr>
        <w:t>o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3"/>
          <w:w w:val="100"/>
        </w:rPr>
        <w:t>h</w:t>
      </w:r>
      <w:r>
        <w:rPr>
          <w:spacing w:val="0"/>
          <w:w w:val="100"/>
        </w:rPr>
        <w:t>ông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pacing w:val="1"/>
          <w:w w:val="100"/>
        </w:rPr>
        <w:t>ậ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</w:rPr>
        <w:t>ả</w:t>
      </w:r>
      <w:r>
        <w:rPr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9"/>
        </w:numPr>
        <w:tabs>
          <w:tab w:pos="863" w:val="left" w:leader="none"/>
        </w:tabs>
        <w:spacing w:line="264" w:lineRule="auto"/>
        <w:ind w:left="121" w:right="118" w:firstLine="453"/>
        <w:jc w:val="both"/>
      </w:pP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độ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1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ị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ằ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3"/>
          <w:w w:val="100"/>
        </w:rPr>
        <w:t>tr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b w:val="0"/>
          <w:bCs w:val="0"/>
          <w:spacing w:val="0"/>
          <w:w w:val="100"/>
        </w:rPr>
        <w:t>àn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0"/>
          <w:w w:val="100"/>
        </w:rPr>
        <w:t>eo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3"/>
          <w:w w:val="100"/>
        </w:rPr>
        <w:t>qu</w:t>
      </w:r>
      <w:r>
        <w:rPr>
          <w:b w:val="0"/>
          <w:bCs w:val="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ề</w:t>
      </w:r>
      <w:r>
        <w:rPr>
          <w:b w:val="0"/>
          <w:bCs w:val="0"/>
          <w:spacing w:val="3"/>
          <w:w w:val="100"/>
        </w:rPr>
        <w:t>n.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9"/>
        </w:numPr>
        <w:tabs>
          <w:tab w:pos="855" w:val="left" w:leader="none"/>
        </w:tabs>
        <w:spacing w:line="265" w:lineRule="auto" w:before="83"/>
        <w:ind w:left="121" w:right="114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ch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dâ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0"/>
          <w:w w:val="100"/>
        </w:rPr>
        <w:t>ru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trí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ỗ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1"/>
          <w:w w:val="100"/>
        </w:rPr>
        <w:t>ó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du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ch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tí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rú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ên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n;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ga,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ng,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ân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bay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trên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trí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trí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ỗ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1"/>
          <w:w w:val="100"/>
        </w:rPr>
        <w:t>ó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9"/>
        </w:numPr>
        <w:tabs>
          <w:tab w:pos="872" w:val="left" w:leader="none"/>
        </w:tabs>
        <w:spacing w:line="265" w:lineRule="auto" w:before="82"/>
        <w:ind w:left="121" w:right="116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phâ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tô</w:t>
      </w:r>
      <w:r>
        <w:rPr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kh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é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3"/>
          <w:w w:val="100"/>
        </w:rPr>
        <w:t>y.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9"/>
        </w:numPr>
        <w:tabs>
          <w:tab w:pos="903" w:val="left" w:leader="none"/>
        </w:tabs>
        <w:spacing w:line="265" w:lineRule="auto" w:before="79"/>
        <w:ind w:left="121" w:right="114" w:firstLine="453"/>
        <w:jc w:val="both"/>
      </w:pPr>
      <w:r>
        <w:rPr>
          <w:b w:val="0"/>
          <w:bCs w:val="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ỗ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(t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0"/>
          <w:w w:val="100"/>
        </w:rPr>
        <w:t>),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ch)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lý.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9"/>
        </w:numPr>
        <w:tabs>
          <w:tab w:pos="855" w:val="left" w:leader="none"/>
        </w:tabs>
        <w:spacing w:before="79"/>
        <w:ind w:left="855" w:right="0" w:hanging="281"/>
        <w:jc w:val="left"/>
      </w:pP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ý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nh.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9"/>
        </w:numPr>
        <w:tabs>
          <w:tab w:pos="884" w:val="left" w:leader="none"/>
        </w:tabs>
        <w:spacing w:line="265" w:lineRule="auto"/>
        <w:ind w:left="121" w:right="114" w:firstLine="453"/>
        <w:jc w:val="both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trì,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4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độ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ki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ằ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n.</w:t>
      </w:r>
    </w:p>
    <w:p>
      <w:pPr>
        <w:spacing w:after="0" w:line="265" w:lineRule="auto"/>
        <w:jc w:val="both"/>
        <w:sectPr>
          <w:pgSz w:w="11905" w:h="16840"/>
          <w:pgMar w:header="1068" w:footer="0" w:top="1380" w:bottom="280" w:left="1160" w:right="1160"/>
        </w:sectPr>
      </w:pP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595" w:right="0"/>
        <w:jc w:val="left"/>
        <w:rPr>
          <w:b w:val="0"/>
          <w:bCs w:val="0"/>
        </w:rPr>
      </w:pPr>
      <w:r>
        <w:rPr/>
        <w:pict>
          <v:group style="position:absolute;margin-left:63.240002pt;margin-top:-8.329372pt;width:467.76pt;height:.1pt;mso-position-horizontal-relative:page;mso-position-vertical-relative:paragraph;z-index:-1531" coordorigin="1265,-167" coordsize="9355,2">
            <v:shape style="position:absolute;left:1265;top:-167;width:9355;height:2" coordorigin="1265,-167" coordsize="9355,0" path="m1265,-167l10620,-167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16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pacing w:val="1"/>
          <w:w w:val="100"/>
        </w:rPr>
        <w:t>ă</w:t>
      </w:r>
      <w:r>
        <w:rPr>
          <w:spacing w:val="0"/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hóa</w:t>
      </w:r>
      <w:r>
        <w:rPr>
          <w:spacing w:val="0"/>
          <w:w w:val="100"/>
        </w:rPr>
        <w:t>,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1"/>
          <w:w w:val="100"/>
        </w:rPr>
        <w:t>tha</w:t>
      </w:r>
      <w:r>
        <w:rPr>
          <w:spacing w:val="0"/>
          <w:w w:val="100"/>
        </w:rPr>
        <w:t>o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0"/>
          <w:w w:val="100"/>
        </w:rPr>
        <w:t>à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0"/>
          <w:w w:val="100"/>
        </w:rPr>
        <w:t>u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ị</w:t>
      </w:r>
      <w:r>
        <w:rPr>
          <w:spacing w:val="-3"/>
          <w:w w:val="100"/>
        </w:rPr>
        <w:t>c</w:t>
      </w:r>
      <w:r>
        <w:rPr>
          <w:spacing w:val="0"/>
          <w:w w:val="100"/>
        </w:rPr>
        <w:t>h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(</w:t>
      </w:r>
      <w:r>
        <w:rPr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0"/>
          <w:w w:val="100"/>
        </w:rPr>
        <w:t>u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1"/>
          <w:w w:val="100"/>
        </w:rPr>
        <w:t>ị</w:t>
      </w:r>
      <w:r>
        <w:rPr>
          <w:spacing w:val="-3"/>
          <w:w w:val="100"/>
        </w:rPr>
        <w:t>c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0"/>
        </w:numPr>
        <w:tabs>
          <w:tab w:pos="876" w:val="left" w:leader="none"/>
        </w:tabs>
        <w:spacing w:line="241" w:lineRule="auto" w:before="83"/>
        <w:ind w:left="141" w:right="118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ch.</w:t>
      </w:r>
    </w:p>
    <w:p>
      <w:pPr>
        <w:pStyle w:val="BodyText"/>
        <w:numPr>
          <w:ilvl w:val="0"/>
          <w:numId w:val="20"/>
        </w:numPr>
        <w:tabs>
          <w:tab w:pos="897" w:val="left" w:leader="none"/>
        </w:tabs>
        <w:spacing w:line="242" w:lineRule="auto" w:before="84"/>
        <w:ind w:left="141" w:right="114" w:firstLine="453"/>
        <w:jc w:val="both"/>
      </w:pPr>
      <w:r>
        <w:rPr>
          <w:b w:val="0"/>
          <w:bCs w:val="0"/>
          <w:spacing w:val="0"/>
          <w:w w:val="100"/>
        </w:rPr>
        <w:t>Bi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du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VII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3"/>
          <w:w w:val="100"/>
        </w:rPr>
        <w:t>y.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0"/>
        </w:numPr>
        <w:tabs>
          <w:tab w:pos="892" w:val="left" w:leader="none"/>
        </w:tabs>
        <w:spacing w:line="242" w:lineRule="auto" w:before="83"/>
        <w:ind w:left="141" w:right="117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0"/>
          <w:w w:val="100"/>
        </w:rPr>
        <w:t>rí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3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2"/>
          <w:w w:val="100"/>
        </w:rPr>
        <w:t>ch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2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ú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3"/>
          <w:w w:val="100"/>
        </w:rPr>
        <w:t>i</w:t>
      </w:r>
      <w:r>
        <w:rPr>
          <w:b w:val="0"/>
          <w:bCs w:val="0"/>
          <w:spacing w:val="0"/>
          <w:w w:val="100"/>
        </w:rPr>
        <w:t>ao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0"/>
          <w:w w:val="100"/>
        </w:rPr>
        <w:t>hông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x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ị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ỗ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3"/>
          <w:w w:val="100"/>
        </w:rPr>
        <w:t>á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ị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x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sâ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ba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3"/>
          <w:w w:val="100"/>
        </w:rPr>
        <w:t>u</w:t>
      </w:r>
      <w:r>
        <w:rPr>
          <w:b w:val="0"/>
          <w:bCs w:val="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ề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kh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ị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ị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trú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ị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0"/>
          <w:w w:val="100"/>
        </w:rPr>
        <w:t>rên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bà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trìn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3"/>
          <w:w w:val="100"/>
        </w:rPr>
        <w:t>ba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0"/>
          <w:w w:val="100"/>
        </w:rPr>
        <w:t>ân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d</w:t>
      </w:r>
      <w:r>
        <w:rPr>
          <w:b w:val="0"/>
          <w:bCs w:val="0"/>
          <w:spacing w:val="0"/>
          <w:w w:val="100"/>
        </w:rPr>
        <w:t>ân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Trun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3"/>
          <w:w w:val="100"/>
        </w:rPr>
        <w:t>u</w:t>
      </w:r>
      <w:r>
        <w:rPr>
          <w:b w:val="0"/>
          <w:bCs w:val="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3"/>
          <w:w w:val="100"/>
        </w:rPr>
        <w:t>t.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0"/>
        </w:numPr>
        <w:tabs>
          <w:tab w:pos="897" w:val="left" w:leader="none"/>
        </w:tabs>
        <w:spacing w:line="242" w:lineRule="auto" w:before="83"/>
        <w:ind w:left="141" w:right="116" w:firstLine="453"/>
        <w:jc w:val="both"/>
      </w:pPr>
      <w:r>
        <w:rPr>
          <w:b w:val="0"/>
          <w:bCs w:val="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ỗ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(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2"/>
          <w:w w:val="100"/>
        </w:rPr>
        <w:t>)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lái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xe,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ân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hoà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lý.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0"/>
        </w:numPr>
        <w:tabs>
          <w:tab w:pos="884" w:val="left" w:leader="none"/>
        </w:tabs>
        <w:spacing w:line="242" w:lineRule="auto" w:before="83"/>
        <w:ind w:left="141" w:right="114" w:firstLine="453"/>
        <w:jc w:val="both"/>
      </w:pP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bá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35" w:right="0"/>
        <w:jc w:val="center"/>
        <w:rPr>
          <w:b w:val="0"/>
          <w:bCs w:val="0"/>
        </w:rPr>
      </w:pPr>
      <w:r>
        <w:rPr>
          <w:spacing w:val="-2"/>
          <w:w w:val="100"/>
        </w:rPr>
        <w:t>C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0"/>
          <w:w w:val="100"/>
        </w:rPr>
        <w:t>ng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IV</w:t>
      </w:r>
      <w:r>
        <w:rPr>
          <w:b w:val="0"/>
          <w:bCs w:val="0"/>
          <w:spacing w:val="0"/>
          <w:w w:val="100"/>
        </w:rPr>
      </w:r>
    </w:p>
    <w:p>
      <w:pPr>
        <w:spacing w:before="4"/>
        <w:ind w:left="37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9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17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cáo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pStyle w:val="BodyText"/>
        <w:numPr>
          <w:ilvl w:val="0"/>
          <w:numId w:val="21"/>
        </w:numPr>
        <w:tabs>
          <w:tab w:pos="876" w:val="left" w:leader="none"/>
        </w:tabs>
        <w:spacing w:line="242" w:lineRule="auto" w:before="86"/>
        <w:ind w:left="141" w:right="114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au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cáo)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5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quy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li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3"/>
          <w:w w:val="100"/>
        </w:rPr>
        <w:t>y.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1"/>
        </w:numPr>
        <w:tabs>
          <w:tab w:pos="883" w:val="left" w:leader="none"/>
        </w:tabs>
        <w:spacing w:line="242" w:lineRule="auto" w:before="80"/>
        <w:ind w:left="141" w:right="116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và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ó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ằ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tô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4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ó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4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và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5"/>
          <w:w w:val="100"/>
        </w:rPr>
        <w:t>m.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before="82"/>
        <w:ind w:left="59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18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1"/>
          <w:w w:val="100"/>
        </w:rPr>
        <w:t>c</w:t>
      </w:r>
      <w:r>
        <w:rPr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</w:rPr>
        <w:t>ứ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ự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h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2"/>
        </w:numPr>
        <w:tabs>
          <w:tab w:pos="894" w:val="left" w:leader="none"/>
        </w:tabs>
        <w:spacing w:line="242" w:lineRule="auto" w:before="83"/>
        <w:ind w:left="141" w:right="114" w:firstLine="453"/>
        <w:jc w:val="both"/>
      </w:pP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Gia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ỉ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ân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li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3"/>
          <w:w w:val="100"/>
        </w:rPr>
        <w:t>y.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2"/>
        </w:numPr>
        <w:tabs>
          <w:tab w:pos="931" w:val="left" w:leader="none"/>
        </w:tabs>
        <w:spacing w:line="241" w:lineRule="auto" w:before="82"/>
        <w:ind w:left="141" w:right="115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-2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1"/>
          <w:w w:val="100"/>
        </w:rPr>
        <w:t>Na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4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0"/>
          <w:w w:val="100"/>
        </w:rPr>
        <w:t>trá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õ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3"/>
          <w:w w:val="100"/>
        </w:rPr>
        <w:t>y.</w:t>
      </w:r>
      <w:r>
        <w:rPr>
          <w:b w:val="0"/>
          <w:bCs w:val="0"/>
          <w:spacing w:val="0"/>
          <w:w w:val="100"/>
        </w:rPr>
      </w:r>
    </w:p>
    <w:p>
      <w:pPr>
        <w:spacing w:after="0" w:line="241" w:lineRule="auto"/>
        <w:jc w:val="both"/>
        <w:sectPr>
          <w:pgSz w:w="11905" w:h="16840"/>
          <w:pgMar w:header="1068" w:footer="0" w:top="1380" w:bottom="280" w:left="1140" w:right="1160"/>
        </w:sectPr>
      </w:pP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left="575" w:right="0"/>
        <w:jc w:val="left"/>
        <w:rPr>
          <w:b w:val="0"/>
          <w:bCs w:val="0"/>
        </w:rPr>
      </w:pPr>
      <w:r>
        <w:rPr/>
        <w:pict>
          <v:group style="position:absolute;margin-left:63.48pt;margin-top:-9.529409pt;width:467.64pt;height:.1pt;mso-position-horizontal-relative:page;mso-position-vertical-relative:paragraph;z-index:-1530" coordorigin="1270,-191" coordsize="9353,2">
            <v:shape style="position:absolute;left:1270;top:-191;width:9353;height:2" coordorigin="1270,-191" coordsize="9353,0" path="m1270,-191l10622,-191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19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Hi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ự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3"/>
          <w:w w:val="100"/>
        </w:rPr>
        <w:t>h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hành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3"/>
        </w:numPr>
        <w:tabs>
          <w:tab w:pos="856" w:val="left" w:leader="none"/>
        </w:tabs>
        <w:spacing w:before="98"/>
        <w:ind w:left="121" w:right="0" w:firstLine="453"/>
        <w:jc w:val="left"/>
      </w:pP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15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1"/>
          <w:w w:val="100"/>
        </w:rPr>
        <w:t>01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23"/>
        </w:numPr>
        <w:tabs>
          <w:tab w:pos="865" w:val="left" w:leader="none"/>
        </w:tabs>
        <w:spacing w:line="253" w:lineRule="auto" w:before="98"/>
        <w:ind w:left="121" w:right="115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5/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1"/>
          <w:w w:val="100"/>
        </w:rPr>
        <w:t>01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TTLT-BVHTT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1"/>
          <w:w w:val="100"/>
        </w:rPr>
        <w:t>L-BGTV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án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01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201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chu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ằ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b w:val="0"/>
          <w:bCs w:val="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kh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li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-1"/>
          <w:w w:val="100"/>
        </w:rPr>
        <w:t>c.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3"/>
        </w:numPr>
        <w:tabs>
          <w:tab w:pos="891" w:val="left" w:leader="none"/>
        </w:tabs>
        <w:spacing w:line="253" w:lineRule="auto" w:before="81"/>
        <w:ind w:left="121" w:right="116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liê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ch,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1"/>
          <w:w w:val="100"/>
        </w:rPr>
        <w:t>/.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5" w:h="16840"/>
          <w:pgMar w:header="1068" w:footer="0" w:top="1380" w:bottom="280" w:left="1160" w:right="1160"/>
        </w:sectPr>
      </w:pPr>
    </w:p>
    <w:p>
      <w:pPr>
        <w:spacing w:before="66"/>
        <w:ind w:left="856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300" w:lineRule="exact" w:before="1"/>
        <w:ind w:left="856" w:right="0" w:hanging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HÓA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THAO</w:t>
      </w:r>
      <w:r>
        <w:rPr>
          <w:rFonts w:ascii="Times New Roman" w:hAnsi="Times New Roman" w:cs="Times New Roman" w:eastAsia="Times New Roman"/>
          <w:b/>
          <w:bCs/>
          <w:spacing w:val="-1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DU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856" w:right="0"/>
        <w:jc w:val="center"/>
        <w:rPr>
          <w:b w:val="0"/>
          <w:bCs w:val="0"/>
        </w:rPr>
      </w:pPr>
      <w:r>
        <w:rPr>
          <w:spacing w:val="0"/>
          <w:w w:val="100"/>
        </w:rPr>
        <w:t>H</w:t>
      </w:r>
      <w:r>
        <w:rPr>
          <w:spacing w:val="-2"/>
          <w:w w:val="100"/>
        </w:rPr>
        <w:t>o</w:t>
      </w:r>
      <w:r>
        <w:rPr>
          <w:spacing w:val="0"/>
          <w:w w:val="100"/>
        </w:rPr>
        <w:t>àng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pacing w:val="1"/>
          <w:w w:val="100"/>
        </w:rPr>
        <w:t>ấ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Anh</w:t>
      </w:r>
      <w:r>
        <w:rPr>
          <w:b w:val="0"/>
          <w:bCs w:val="0"/>
          <w:spacing w:val="0"/>
          <w:w w:val="100"/>
        </w:rPr>
      </w:r>
    </w:p>
    <w:p>
      <w:pPr>
        <w:spacing w:before="66"/>
        <w:ind w:left="518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98" w:lineRule="exact"/>
        <w:ind w:left="520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GI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ind w:left="514" w:right="0"/>
        <w:jc w:val="center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0"/>
          <w:w w:val="100"/>
        </w:rPr>
        <w:t>inh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La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pacing w:val="1"/>
          <w:w w:val="100"/>
        </w:rPr>
        <w:t>ă</w:t>
      </w:r>
      <w:r>
        <w:rPr>
          <w:spacing w:val="-3"/>
          <w:w w:val="100"/>
        </w:rPr>
        <w:t>ng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center"/>
        <w:sectPr>
          <w:type w:val="continuous"/>
          <w:pgSz w:w="11905" w:h="16840"/>
          <w:pgMar w:top="1380" w:bottom="280" w:left="1160" w:right="1160"/>
          <w:cols w:num="2" w:equalWidth="0">
            <w:col w:w="4025" w:space="1049"/>
            <w:col w:w="4511"/>
          </w:cols>
        </w:sectPr>
      </w:pP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6"/>
        <w:ind w:left="1208" w:right="1184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63.240002pt;margin-top:-8.922976pt;width:467.76pt;height:.1pt;mso-position-horizontal-relative:page;mso-position-vertical-relative:paragraph;z-index:-1529" coordorigin="1265,-178" coordsize="9355,2">
            <v:shape style="position:absolute;left:1265;top:-178;width:9355;height:2" coordorigin="1265,-178" coordsize="9355,0" path="m1265,-178l10620,-178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0"/>
        <w:ind w:left="24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ĐỀ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“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HÁ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DU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CH”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56" w:lineRule="auto" w:before="22"/>
        <w:ind w:left="205" w:right="173" w:hanging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226.679993pt;margin-top:34.237289pt;width:134.640pt;height:.1pt;mso-position-horizontal-relative:page;mso-position-vertical-relative:paragraph;z-index:-1525" coordorigin="4534,685" coordsize="2693,2">
            <v:shape style="position:absolute;left:4534;top:685;width:2693;height:2" coordorigin="4534,685" coordsize="2693,0" path="m4534,685l7226,685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Ba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/T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LT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TV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-BV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TTD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há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thông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hóa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thao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Du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after="0" w:line="130" w:lineRule="exact"/>
        <w:rPr>
          <w:sz w:val="13"/>
          <w:szCs w:val="13"/>
        </w:rPr>
        <w:sectPr>
          <w:pgSz w:w="11905" w:h="16840"/>
          <w:pgMar w:header="1068" w:footer="0" w:top="1380" w:bottom="280" w:left="1140" w:right="1160"/>
        </w:sectPr>
      </w:pPr>
    </w:p>
    <w:p>
      <w:pPr>
        <w:spacing w:line="256" w:lineRule="auto" w:before="66"/>
        <w:ind w:left="247" w:right="0" w:hanging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128.279999pt;margin-top:34.757046pt;width:51.6pt;height:.1pt;mso-position-horizontal-relative:page;mso-position-vertical-relative:paragraph;z-index:-1526" coordorigin="2566,695" coordsize="1032,2">
            <v:shape style="position:absolute;left:2566;top:695;width:1032;height:2" coordorigin="2566,695" coordsize="1032,0" path="m2566,695l3598,695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DOANH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49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.../......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66"/>
        <w:ind w:left="139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ÒA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Ã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0"/>
        <w:ind w:left="139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313.559998pt;margin-top:17.457024pt;width:157.080pt;height:.1pt;mso-position-horizontal-relative:page;mso-position-vertical-relative:paragraph;z-index:-1527" coordorigin="6271,349" coordsize="3142,2">
            <v:shape style="position:absolute;left:6271;top:349;width:3142;height:2" coordorigin="6271,349" coordsize="3142,0" path="m6271,349l9413,349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ự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39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..........,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ày......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áng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m...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47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GI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Ề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40" w:right="1160"/>
          <w:cols w:num="2" w:equalWidth="0">
            <w:col w:w="3567" w:space="69"/>
            <w:col w:w="5969"/>
          </w:cols>
        </w:sectPr>
      </w:pPr>
    </w:p>
    <w:p>
      <w:pPr>
        <w:spacing w:before="22"/>
        <w:ind w:left="21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“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ÁCH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DU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1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Kính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Giao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hô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20" w:lineRule="exact" w:before="2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59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Tên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kinh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oanh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khá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du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.................................................................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0"/>
        <w:ind w:left="59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Tên</w:t>
      </w:r>
      <w:r>
        <w:rPr>
          <w:rFonts w:ascii="Times New Roman" w:hAnsi="Times New Roman" w:cs="Times New Roman" w:eastAsia="Times New Roman"/>
          <w:b w:val="0"/>
          <w:bCs w:val="0"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giao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có)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.......................................................................................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2"/>
        <w:ind w:left="59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9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95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95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 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.............................................................................................................................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0"/>
        <w:ind w:left="59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Trang</w:t>
      </w:r>
      <w:r>
        <w:rPr>
          <w:rFonts w:ascii="Times New Roman" w:hAnsi="Times New Roman" w:cs="Times New Roman" w:eastAsia="Times New Roman"/>
          <w:b w:val="0"/>
          <w:bCs w:val="0"/>
          <w:spacing w:val="-2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thô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tin</w:t>
      </w:r>
      <w:r>
        <w:rPr>
          <w:rFonts w:ascii="Times New Roman" w:hAnsi="Times New Roman" w:cs="Times New Roman" w:eastAsia="Times New Roman"/>
          <w:b w:val="0"/>
          <w:bCs w:val="0"/>
          <w:spacing w:val="-2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6"/>
          <w:szCs w:val="26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....................................................................................................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0"/>
        <w:ind w:left="59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Tên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.........................................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2"/>
        <w:ind w:left="59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2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i:......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</w:t>
      </w:r>
      <w:r>
        <w:rPr>
          <w:rFonts w:ascii="Times New Roman" w:hAnsi="Times New Roman" w:cs="Times New Roman" w:eastAsia="Times New Roman"/>
          <w:b w:val="0"/>
          <w:bCs w:val="0"/>
          <w:spacing w:val="-2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Fax:......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-2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ai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....................................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56" w:lineRule="auto" w:before="20"/>
        <w:ind w:left="595" w:right="117" w:hanging="1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phép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kinh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hành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khách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ằ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tô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do...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.../.../</w:t>
      </w:r>
      <w:r>
        <w:rPr>
          <w:rFonts w:ascii="Times New Roman" w:hAnsi="Times New Roman" w:cs="Times New Roman" w:eastAsia="Times New Roman"/>
          <w:b w:val="0"/>
          <w:bCs w:val="0"/>
          <w:spacing w:val="-3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2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kinh</w:t>
      </w:r>
      <w:r>
        <w:rPr>
          <w:rFonts w:ascii="Times New Roman" w:hAnsi="Times New Roman" w:cs="Times New Roman" w:eastAsia="Times New Roman"/>
          <w:b w:val="0"/>
          <w:bCs w:val="0"/>
          <w:spacing w:val="-2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doanh:</w:t>
      </w:r>
      <w:r>
        <w:rPr>
          <w:rFonts w:ascii="Times New Roman" w:hAnsi="Times New Roman" w:cs="Times New Roman" w:eastAsia="Times New Roman"/>
          <w:b w:val="0"/>
          <w:bCs w:val="0"/>
          <w:spacing w:val="-3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......................................................................................................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3"/>
        <w:ind w:left="59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63.549995pt;margin-top:19.317331pt;width:468.819995pt;height:101.259995pt;mso-position-horizontal-relative:page;mso-position-vertical-relative:paragraph;z-index:-1528" coordorigin="1271,386" coordsize="9376,2025">
            <v:group style="position:absolute;left:1279;top:391;width:9360;height:2" coordorigin="1279,391" coordsize="9360,2">
              <v:shape style="position:absolute;left:1279;top:391;width:9360;height:2" coordorigin="1279,391" coordsize="9360,0" path="m1279,391l10639,391e" filled="f" stroked="t" strokeweight=".45999pt" strokecolor="#000000">
                <v:path arrowok="t"/>
              </v:shape>
            </v:group>
            <v:group style="position:absolute;left:1282;top:395;width:2;height:2011" coordorigin="1282,395" coordsize="2,2011">
              <v:shape style="position:absolute;left:1282;top:395;width:2;height:2011" coordorigin="1282,395" coordsize="0,2011" path="m1282,395l1282,2406e" filled="f" stroked="t" strokeweight=".580pt" strokecolor="#000000">
                <v:path arrowok="t"/>
              </v:shape>
            </v:group>
            <v:group style="position:absolute;left:1841;top:395;width:2;height:2011" coordorigin="1841,395" coordsize="2,2011">
              <v:shape style="position:absolute;left:1841;top:395;width:2;height:2011" coordorigin="1841,395" coordsize="0,2011" path="m1841,395l1841,2406e" filled="f" stroked="t" strokeweight=".580pt" strokecolor="#000000">
                <v:path arrowok="t"/>
              </v:shape>
            </v:group>
            <v:group style="position:absolute;left:3358;top:395;width:2;height:2011" coordorigin="3358,395" coordsize="2,2011">
              <v:shape style="position:absolute;left:3358;top:395;width:2;height:2011" coordorigin="3358,395" coordsize="0,2011" path="m3358,395l3358,2406e" filled="f" stroked="t" strokeweight=".580pt" strokecolor="#000000">
                <v:path arrowok="t"/>
              </v:shape>
            </v:group>
            <v:group style="position:absolute;left:4558;top:395;width:2;height:2011" coordorigin="4558,395" coordsize="2,2011">
              <v:shape style="position:absolute;left:4558;top:395;width:2;height:2011" coordorigin="4558,395" coordsize="0,2011" path="m4558,395l4558,2406e" filled="f" stroked="t" strokeweight=".58001pt" strokecolor="#000000">
                <v:path arrowok="t"/>
              </v:shape>
            </v:group>
            <v:group style="position:absolute;left:6067;top:395;width:2;height:2011" coordorigin="6067,395" coordsize="2,2011">
              <v:shape style="position:absolute;left:6067;top:395;width:2;height:2011" coordorigin="6067,395" coordsize="0,2011" path="m6067,395l6067,2406e" filled="f" stroked="t" strokeweight=".58001pt" strokecolor="#000000">
                <v:path arrowok="t"/>
              </v:shape>
            </v:group>
            <v:group style="position:absolute;left:7202;top:395;width:2;height:2011" coordorigin="7202,395" coordsize="2,2011">
              <v:shape style="position:absolute;left:7202;top:395;width:2;height:2011" coordorigin="7202,395" coordsize="0,2011" path="m7202,395l7202,2406e" filled="f" stroked="t" strokeweight=".58001pt" strokecolor="#000000">
                <v:path arrowok="t"/>
              </v:shape>
            </v:group>
            <v:group style="position:absolute;left:8347;top:395;width:2;height:2011" coordorigin="8347,395" coordsize="2,2011">
              <v:shape style="position:absolute;left:8347;top:395;width:2;height:2011" coordorigin="8347,395" coordsize="0,2011" path="m8347,395l8347,2406e" filled="f" stroked="t" strokeweight=".579980pt" strokecolor="#000000">
                <v:path arrowok="t"/>
              </v:shape>
            </v:group>
            <v:group style="position:absolute;left:9612;top:395;width:2;height:2011" coordorigin="9612,395" coordsize="2,2011">
              <v:shape style="position:absolute;left:9612;top:395;width:2;height:2011" coordorigin="9612,395" coordsize="0,2011" path="m9612,395l9612,2406e" filled="f" stroked="t" strokeweight=".579980pt" strokecolor="#000000">
                <v:path arrowok="t"/>
              </v:shape>
            </v:group>
            <v:group style="position:absolute;left:10637;top:395;width:2;height:2011" coordorigin="10637,395" coordsize="2,2011">
              <v:shape style="position:absolute;left:10637;top:395;width:2;height:2011" coordorigin="10637,395" coordsize="0,2011" path="m10637,395l10637,2406e" filled="f" stroked="t" strokeweight=".579980pt" strokecolor="#000000">
                <v:path arrowok="t"/>
              </v:shape>
            </v:group>
            <v:group style="position:absolute;left:1277;top:1079;width:9365;height:2" coordorigin="1277,1079" coordsize="9365,2">
              <v:shape style="position:absolute;left:1277;top:1079;width:9365;height:2" coordorigin="1277,1079" coordsize="9365,0" path="m1277,1079l10642,1079e" filled="f" stroked="t" strokeweight=".579980pt" strokecolor="#000000">
                <v:path arrowok="t"/>
              </v:shape>
              <v:shape style="position:absolute;left:1286;top:1405;width:9348;height:10" type="#_x0000_t75">
                <v:imagedata r:id="rId7" o:title=""/>
              </v:shape>
              <v:shape style="position:absolute;left:1286;top:1734;width:9348;height:10" type="#_x0000_t75">
                <v:imagedata r:id="rId8" o:title=""/>
              </v:shape>
              <v:shape style="position:absolute;left:1286;top:2065;width:9348;height:10" type="#_x0000_t75">
                <v:imagedata r:id="rId9" o:title=""/>
              </v:shape>
            </v:group>
            <v:group style="position:absolute;left:1277;top:2401;width:9365;height:2" coordorigin="1277,2401" coordsize="9365,2">
              <v:shape style="position:absolute;left:1277;top:2401;width:9365;height:2" coordorigin="1277,2401" coordsize="9365,0" path="m1277,2401l10642,2401e" filled="f" stroked="t" strokeweight=".5800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đề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bi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(danh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sách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è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o)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40" w:right="116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tabs>
          <w:tab w:pos="847" w:val="left" w:leader="none"/>
          <w:tab w:pos="2363" w:val="left" w:leader="none"/>
          <w:tab w:pos="3635" w:val="left" w:leader="none"/>
        </w:tabs>
        <w:spacing w:line="407" w:lineRule="exact"/>
        <w:ind w:left="261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Tên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Màu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16"/>
          <w:sz w:val="26"/>
          <w:szCs w:val="26"/>
        </w:rPr>
        <w:t>Bi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6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6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position w:val="16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6"/>
          <w:sz w:val="26"/>
          <w:szCs w:val="26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16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6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6"/>
          <w:szCs w:val="26"/>
        </w:rPr>
      </w:r>
    </w:p>
    <w:p>
      <w:pPr>
        <w:spacing w:line="213" w:lineRule="exact"/>
        <w:ind w:left="0" w:right="175" w:firstLine="0"/>
        <w:jc w:val="righ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soát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20" w:lineRule="exact" w:before="6"/>
        <w:rPr>
          <w:sz w:val="12"/>
          <w:szCs w:val="12"/>
        </w:rPr>
      </w:pPr>
      <w:r>
        <w:rPr/>
        <w:br w:type="column"/>
      </w:r>
      <w:r>
        <w:rPr>
          <w:sz w:val="12"/>
          <w:szCs w:val="12"/>
        </w:rPr>
      </w:r>
    </w:p>
    <w:p>
      <w:pPr>
        <w:spacing w:line="258" w:lineRule="auto"/>
        <w:ind w:left="261" w:right="0" w:firstLine="187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khung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90" w:lineRule="exact" w:before="8"/>
        <w:rPr>
          <w:sz w:val="19"/>
          <w:szCs w:val="19"/>
        </w:rPr>
      </w:pPr>
      <w:r>
        <w:rPr/>
        <w:br w:type="column"/>
      </w:r>
      <w:r>
        <w:rPr>
          <w:sz w:val="19"/>
          <w:szCs w:val="19"/>
        </w:rPr>
      </w:r>
    </w:p>
    <w:p>
      <w:pPr>
        <w:tabs>
          <w:tab w:pos="1502" w:val="left" w:leader="none"/>
        </w:tabs>
        <w:spacing w:line="168" w:lineRule="auto"/>
        <w:ind w:left="1627" w:right="0" w:hanging="1366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-15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-15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-1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-15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position w:val="-15"/>
          <w:sz w:val="26"/>
          <w:szCs w:val="26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-15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-15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position w:val="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6"/>
          <w:szCs w:val="26"/>
        </w:rPr>
        <w:t>ỗ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position w:val="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6"/>
          <w:szCs w:val="26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6"/>
          <w:szCs w:val="26"/>
        </w:rPr>
      </w:r>
    </w:p>
    <w:p>
      <w:pPr>
        <w:spacing w:line="120" w:lineRule="exact" w:before="6"/>
        <w:rPr>
          <w:sz w:val="12"/>
          <w:szCs w:val="12"/>
        </w:rPr>
      </w:pPr>
      <w:r>
        <w:rPr/>
        <w:br w:type="column"/>
      </w:r>
      <w:r>
        <w:rPr>
          <w:sz w:val="12"/>
          <w:szCs w:val="12"/>
        </w:rPr>
      </w:r>
    </w:p>
    <w:p>
      <w:pPr>
        <w:spacing w:line="258" w:lineRule="auto"/>
        <w:ind w:left="348" w:right="366" w:hanging="87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after="0" w:line="258" w:lineRule="auto"/>
        <w:jc w:val="left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40" w:right="1160"/>
          <w:cols w:num="4" w:equalWidth="0">
            <w:col w:w="4712" w:space="196"/>
            <w:col w:w="910" w:space="163"/>
            <w:col w:w="2216" w:space="273"/>
            <w:col w:w="1135"/>
          </w:cols>
        </w:sectPr>
      </w:pPr>
    </w:p>
    <w:p>
      <w:pPr>
        <w:spacing w:before="27"/>
        <w:ind w:left="0" w:right="33" w:firstLine="0"/>
        <w:jc w:val="righ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32"/>
        <w:ind w:left="0" w:right="33" w:firstLine="0"/>
        <w:jc w:val="righ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30"/>
        <w:ind w:left="0" w:right="33" w:firstLine="0"/>
        <w:jc w:val="righ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32"/>
        <w:ind w:left="0" w:right="0" w:firstLine="0"/>
        <w:jc w:val="righ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9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36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Các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liên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quan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è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theo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(Kê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khai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Thông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liên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40" w:right="1160"/>
          <w:cols w:num="2" w:equalWidth="0">
            <w:col w:w="519" w:space="40"/>
            <w:col w:w="9046"/>
          </w:cols>
        </w:sectPr>
      </w:pPr>
    </w:p>
    <w:p>
      <w:pPr>
        <w:spacing w:before="20"/>
        <w:ind w:left="141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):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2"/>
        <w:ind w:left="59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1....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0"/>
        <w:ind w:left="59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2....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0"/>
        <w:ind w:left="59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3.....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2"/>
        <w:ind w:left="59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4.....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0"/>
        <w:ind w:left="59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0"/>
        <w:ind w:left="59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Lý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đề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(c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i,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i,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ặ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ỏ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g).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56" w:lineRule="auto" w:before="22"/>
        <w:ind w:left="141" w:right="119" w:firstLine="453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doanh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dung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đề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bi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ính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è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m./.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after="0" w:line="110" w:lineRule="exact"/>
        <w:rPr>
          <w:sz w:val="11"/>
          <w:szCs w:val="11"/>
        </w:rPr>
        <w:sectPr>
          <w:type w:val="continuous"/>
          <w:pgSz w:w="11905" w:h="16840"/>
          <w:pgMar w:top="1380" w:bottom="280" w:left="1140" w:right="1160"/>
        </w:sectPr>
      </w:pPr>
    </w:p>
    <w:p>
      <w:pPr>
        <w:spacing w:before="69"/>
        <w:ind w:left="24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n: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0"/>
          <w:numId w:val="24"/>
        </w:numPr>
        <w:tabs>
          <w:tab w:pos="388" w:val="left" w:leader="none"/>
        </w:tabs>
        <w:spacing w:line="271" w:lineRule="exact"/>
        <w:ind w:left="388" w:right="0" w:hanging="1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numPr>
          <w:ilvl w:val="0"/>
          <w:numId w:val="24"/>
        </w:numPr>
        <w:tabs>
          <w:tab w:pos="391" w:val="left" w:leader="none"/>
        </w:tabs>
        <w:ind w:left="391" w:right="0" w:hanging="14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VT.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before="72"/>
        <w:ind w:left="0" w:right="282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ƯỜ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HEO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ÁP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90" w:lineRule="exact"/>
        <w:ind w:left="0" w:right="278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ý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óng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õ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tê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 w:line="290" w:lineRule="exact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40" w:right="1160"/>
          <w:cols w:num="2" w:equalWidth="0">
            <w:col w:w="1310" w:space="2981"/>
            <w:col w:w="5314"/>
          </w:cols>
        </w:sectPr>
      </w:pPr>
    </w:p>
    <w:p>
      <w:pPr>
        <w:spacing w:line="220" w:lineRule="exact" w:before="9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66"/>
        <w:ind w:left="2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63.48pt;margin-top:-9.522976pt;width:467.64pt;height:.1pt;mso-position-horizontal-relative:page;mso-position-vertical-relative:paragraph;z-index:-1524" coordorigin="1270,-190" coordsize="9353,2">
            <v:shape style="position:absolute;left:1270;top:-190;width:9353;height:2" coordorigin="1270,-190" coordsize="9353,0" path="m1270,-190l10622,-190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0"/>
        <w:ind w:left="2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Ê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ÔN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RA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56" w:lineRule="auto" w:before="22"/>
        <w:ind w:left="205" w:right="193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234.119995pt;margin-top:34.237289pt;width:129.6pt;height:.1pt;mso-position-horizontal-relative:page;mso-position-vertical-relative:paragraph;z-index:-1519" coordorigin="4682,685" coordsize="2592,2">
            <v:shape style="position:absolute;left:4682;top:685;width:2592;height:2" coordorigin="4682,685" coordsize="2592,0" path="m4682,685l7274,685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Ba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/T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LT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TV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-BV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TTD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há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thông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hóa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thao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Du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pgSz w:w="11905" w:h="16840"/>
          <w:pgMar w:header="1068" w:footer="0" w:top="1380" w:bottom="280" w:left="1160" w:right="1160"/>
        </w:sectPr>
      </w:pPr>
    </w:p>
    <w:p>
      <w:pPr>
        <w:spacing w:line="256" w:lineRule="auto" w:before="66"/>
        <w:ind w:left="232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129.360001pt;margin-top:35.597046pt;width:48.12pt;height:.1pt;mso-position-horizontal-relative:page;mso-position-vertical-relative:paragraph;z-index:-1520" coordorigin="2587,712" coordsize="962,2">
            <v:shape style="position:absolute;left:2587;top:712;width:962;height:2" coordorigin="2587,712" coordsize="962,0" path="m2587,712l3550,712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DOANH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34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.../......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66"/>
        <w:ind w:left="30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ÒA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Ã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0"/>
        <w:ind w:left="30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311.279999pt;margin-top:17.217024pt;width:160.2pt;height:.1pt;mso-position-horizontal-relative:page;mso-position-vertical-relative:paragraph;z-index:-1521" coordorigin="6226,344" coordsize="3204,2">
            <v:shape style="position:absolute;left:6226;top:344;width:3204;height:2" coordorigin="6226,344" coordsize="3204,0" path="m6226,344l9430,344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ự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0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..........,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ày......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áng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m...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60" w:right="1160"/>
          <w:cols w:num="2" w:equalWidth="0">
            <w:col w:w="3552" w:space="178"/>
            <w:col w:w="5855"/>
          </w:cols>
        </w:sectPr>
      </w:pP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6"/>
        <w:ind w:left="80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Ê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ÔN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TRA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ƯƠ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57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Tên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kinh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oanh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khá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du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.................................................................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57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Tên</w:t>
      </w:r>
      <w:r>
        <w:rPr>
          <w:rFonts w:ascii="Times New Roman" w:hAnsi="Times New Roman" w:cs="Times New Roman" w:eastAsia="Times New Roman"/>
          <w:b w:val="0"/>
          <w:bCs w:val="0"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giao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có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........................................................................................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99"/>
        <w:ind w:left="57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9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95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95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 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.............................................................................................................................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57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2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i:......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-2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(Fax):</w:t>
      </w:r>
      <w:r>
        <w:rPr>
          <w:rFonts w:ascii="Times New Roman" w:hAnsi="Times New Roman" w:cs="Times New Roman" w:eastAsia="Times New Roman"/>
          <w:b w:val="0"/>
          <w:bCs w:val="0"/>
          <w:spacing w:val="-2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................................................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57" w:hRule="exact"/>
        </w:trPr>
        <w:tc>
          <w:tcPr>
            <w:tcW w:w="101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1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18"/>
                <w:szCs w:val="18"/>
              </w:rPr>
              <w:t>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0"/>
                <w:sz w:val="18"/>
                <w:szCs w:val="18"/>
              </w:rPr>
              <w:t>x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10" w:lineRule="exact" w:before="1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06" w:lineRule="exact"/>
              <w:ind w:left="171" w:right="76" w:hanging="9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18"/>
                <w:szCs w:val="18"/>
              </w:rPr>
              <w:t>ể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10" w:lineRule="exact" w:before="1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06" w:lineRule="exact"/>
              <w:ind w:left="107" w:right="62" w:hanging="4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18"/>
                <w:szCs w:val="18"/>
              </w:rPr>
              <w:t>à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8"/>
                <w:szCs w:val="18"/>
              </w:rPr>
              <w:t>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75" w:right="74" w:hanging="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18"/>
                <w:szCs w:val="18"/>
              </w:rPr>
              <w:t>Tên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9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8"/>
                <w:szCs w:val="18"/>
              </w:rPr>
              <w:t>ệ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0"/>
                <w:sz w:val="18"/>
                <w:szCs w:val="18"/>
              </w:rPr>
              <w:t>xe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10" w:lineRule="exact" w:before="1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06" w:lineRule="exact"/>
              <w:ind w:left="54" w:right="57" w:firstLine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hu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10" w:lineRule="exact" w:before="1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06" w:lineRule="exact"/>
              <w:ind w:left="61" w:right="65" w:firstLine="6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18"/>
                <w:szCs w:val="18"/>
              </w:rPr>
              <w:t>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10" w:lineRule="exact" w:before="1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06" w:lineRule="exact"/>
              <w:ind w:left="138" w:right="65" w:hanging="7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8"/>
                <w:szCs w:val="18"/>
              </w:rPr>
              <w:t>ă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SX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244" w:type="dxa"/>
            <w:gridSpan w:val="1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8"/>
              <w:ind w:left="159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8"/>
                <w:szCs w:val="18"/>
              </w:rPr>
              <w:t>ô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à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18"/>
                <w:szCs w:val="18"/>
              </w:rPr>
              <w:t>ế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13" w:hRule="exact"/>
        </w:trPr>
        <w:tc>
          <w:tcPr>
            <w:tcW w:w="101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1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9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1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5"/>
              <w:ind w:left="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5"/>
              <w:ind w:left="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5"/>
              <w:ind w:left="5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5"/>
              <w:ind w:left="4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5"/>
              <w:ind w:left="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5"/>
              <w:ind w:left="7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5"/>
              <w:ind w:left="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5"/>
              <w:ind w:left="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5"/>
              <w:ind w:left="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5"/>
              <w:ind w:left="4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8"/>
                <w:szCs w:val="18"/>
              </w:rPr>
              <w:t>10)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5"/>
              <w:ind w:left="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8"/>
                <w:szCs w:val="18"/>
              </w:rPr>
              <w:t>11)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5"/>
              <w:ind w:left="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8"/>
                <w:szCs w:val="18"/>
              </w:rPr>
              <w:t>12)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5"/>
              <w:ind w:left="7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8"/>
                <w:szCs w:val="18"/>
              </w:rPr>
              <w:t>13)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5"/>
              <w:ind w:left="6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8"/>
                <w:szCs w:val="18"/>
              </w:rPr>
              <w:t>14)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61" w:hRule="exact"/>
        </w:trPr>
        <w:tc>
          <w:tcPr>
            <w:tcW w:w="1015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13"/>
              <w:ind w:left="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18"/>
                <w:szCs w:val="18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ỗ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13"/>
              <w:ind w:left="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....</w:t>
            </w:r>
          </w:p>
        </w:tc>
        <w:tc>
          <w:tcPr>
            <w:tcW w:w="49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3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3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6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3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3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6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101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15"/>
              <w:ind w:left="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ừ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1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1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18"/>
                <w:szCs w:val="18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18"/>
                <w:szCs w:val="18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51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15"/>
              <w:ind w:left="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......</w:t>
            </w:r>
          </w:p>
        </w:tc>
        <w:tc>
          <w:tcPr>
            <w:tcW w:w="49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9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1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6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1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6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5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101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98" w:lineRule="exact"/>
              <w:ind w:left="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18"/>
                <w:szCs w:val="18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ỗ</w:t>
            </w:r>
          </w:p>
        </w:tc>
        <w:tc>
          <w:tcPr>
            <w:tcW w:w="51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49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9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1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6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1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6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5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53" w:hRule="exact"/>
        </w:trPr>
        <w:tc>
          <w:tcPr>
            <w:tcW w:w="1015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5"/>
              <w:ind w:left="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18"/>
                <w:szCs w:val="18"/>
              </w:rPr>
              <w:t>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ỗ</w:t>
            </w:r>
          </w:p>
        </w:tc>
        <w:tc>
          <w:tcPr>
            <w:tcW w:w="51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5"/>
              <w:ind w:left="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......</w:t>
            </w:r>
          </w:p>
        </w:tc>
        <w:tc>
          <w:tcPr>
            <w:tcW w:w="49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1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3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3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6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3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3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5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6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321" w:lineRule="auto" w:before="92"/>
        <w:ind w:left="575" w:right="6342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shape style="position:absolute;margin-left:64.320000pt;margin-top:-36.663265pt;width:467.279971pt;height:.48pt;mso-position-horizontal-relative:page;mso-position-vertical-relative:paragraph;z-index:-1523" type="#_x0000_t75">
            <v:imagedata r:id="rId10" o:title=""/>
          </v:shape>
        </w:pict>
      </w:r>
      <w:r>
        <w:rPr/>
        <w:pict>
          <v:shape style="position:absolute;margin-left:64.320000pt;margin-top:-13.383265pt;width:467.279971pt;height:.48pt;mso-position-horizontal-relative:page;mso-position-vertical-relative:paragraph;z-index:-1522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(1):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òa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(2):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Thùng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đồ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321" w:lineRule="auto" w:before="1"/>
        <w:ind w:left="575" w:right="598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(3):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u;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(4):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Túi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phò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319" w:lineRule="auto" w:before="3"/>
        <w:ind w:left="575" w:right="6443" w:hanging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(5):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Bình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(6):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thoát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m;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321" w:lineRule="auto" w:before="6"/>
        <w:ind w:left="575" w:right="0" w:hanging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(7):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Tên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trí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ía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sau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lái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e;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(8):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è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321" w:lineRule="auto" w:before="1"/>
        <w:ind w:left="575" w:right="5951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(9):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ẫ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toàn;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(10):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Thù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rác;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3"/>
        <w:ind w:left="57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(11):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Micr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99"/>
        <w:ind w:left="57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(12):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vi;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57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(13):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hành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khách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57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(14):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Trang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ỗ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cao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i,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theo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79" w:lineRule="auto"/>
        <w:ind w:left="121" w:right="0" w:firstLine="45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Gh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chú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Đơ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kin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dan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sá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lo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các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thông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tin,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trang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ó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xe.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after="0" w:line="279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05" w:h="16840"/>
          <w:pgMar w:top="1380" w:bottom="280" w:left="1160" w:right="1160"/>
        </w:sectPr>
      </w:pP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6" w:lineRule="auto" w:before="66"/>
        <w:ind w:left="141" w:right="0" w:firstLine="453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63.240002pt;margin-top:-8.922976pt;width:467.76pt;height:.1pt;mso-position-horizontal-relative:page;mso-position-vertical-relative:paragraph;z-index:-1518" coordorigin="1265,-178" coordsize="9355,2">
            <v:shape style="position:absolute;left:1265;top:-178;width:9355;height:2" coordorigin="1265,-178" coordsize="9355,0" path="m1265,-178l10620,-178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kinh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doanh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cam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trách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dung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trong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đề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ính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è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./.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5" w:h="16840"/>
          <w:pgMar w:header="1068" w:footer="0" w:top="1380" w:bottom="280" w:left="1140" w:right="1160"/>
        </w:sectPr>
      </w:pPr>
    </w:p>
    <w:p>
      <w:pPr>
        <w:spacing w:before="69"/>
        <w:ind w:left="2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n: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0"/>
          <w:numId w:val="25"/>
        </w:numPr>
        <w:tabs>
          <w:tab w:pos="280" w:val="left" w:leader="none"/>
        </w:tabs>
        <w:spacing w:line="271" w:lineRule="exact"/>
        <w:ind w:left="280" w:right="0" w:hanging="1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14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GTVT.........;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numPr>
          <w:ilvl w:val="0"/>
          <w:numId w:val="25"/>
        </w:numPr>
        <w:tabs>
          <w:tab w:pos="280" w:val="left" w:leader="none"/>
        </w:tabs>
        <w:ind w:left="280" w:right="0" w:hanging="1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VHTT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ch)...;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numPr>
          <w:ilvl w:val="0"/>
          <w:numId w:val="25"/>
        </w:numPr>
        <w:tabs>
          <w:tab w:pos="283" w:val="left" w:leader="none"/>
        </w:tabs>
        <w:ind w:left="283" w:right="0" w:hanging="14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VT.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before="72"/>
        <w:ind w:left="0" w:right="16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ƯỜ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HEO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ÁP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93" w:lineRule="exact"/>
        <w:ind w:left="26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ý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óng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õ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tê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 w:line="293" w:lineRule="exact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40" w:right="1160"/>
          <w:cols w:num="2" w:equalWidth="0">
            <w:col w:w="3060" w:space="1569"/>
            <w:col w:w="4976"/>
          </w:cols>
        </w:sectPr>
      </w:pP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left="4" w:right="0"/>
        <w:jc w:val="center"/>
        <w:rPr>
          <w:b w:val="0"/>
          <w:bCs w:val="0"/>
        </w:rPr>
      </w:pPr>
      <w:r>
        <w:rPr/>
        <w:pict>
          <v:group style="position:absolute;margin-left:63.48pt;margin-top:-9.409414pt;width:467.64pt;height:.1pt;mso-position-horizontal-relative:page;mso-position-vertical-relative:paragraph;z-index:-1517" coordorigin="1270,-188" coordsize="9353,2">
            <v:shape style="position:absolute;left:1270;top:-188;width:9353;height:2" coordorigin="1270,-188" coordsize="9353,0" path="m1270,-188l10622,-188e" filled="f" stroked="t" strokeweight=".5pt" strokecolor="#010202">
              <v:path arrowok="t"/>
            </v:shape>
            <w10:wrap type="none"/>
          </v:group>
        </w:pict>
      </w:r>
      <w:r>
        <w:rPr>
          <w:spacing w:val="-2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I</w:t>
      </w:r>
      <w:r>
        <w:rPr>
          <w:spacing w:val="0"/>
          <w:w w:val="100"/>
        </w:rPr>
        <w:t>II</w:t>
      </w:r>
      <w:r>
        <w:rPr>
          <w:b w:val="0"/>
          <w:bCs w:val="0"/>
          <w:spacing w:val="0"/>
          <w:w w:val="100"/>
        </w:rPr>
      </w:r>
    </w:p>
    <w:p>
      <w:pPr>
        <w:spacing w:line="252" w:lineRule="auto" w:before="19"/>
        <w:ind w:left="209" w:right="20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NGH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TR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TIÊ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CHU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KHÁC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73" w:lineRule="auto" w:before="21"/>
        <w:ind w:left="205" w:right="193" w:hanging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225.600006pt;margin-top:35.746994pt;width:142.68pt;height:.1pt;mso-position-horizontal-relative:page;mso-position-vertical-relative:paragraph;z-index:-1514" coordorigin="4512,715" coordsize="2854,2">
            <v:shape style="position:absolute;left:4512;top:715;width:2854;height:2" coordorigin="4512,715" coordsize="2854,0" path="m4512,715l7366,715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Ba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/T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LT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TV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-BV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TTD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há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thông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hóa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thao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Du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pgSz w:w="11905" w:h="16840"/>
          <w:pgMar w:header="1068" w:footer="0" w:top="1380" w:bottom="280" w:left="1160" w:right="1160"/>
        </w:sectPr>
      </w:pPr>
    </w:p>
    <w:p>
      <w:pPr>
        <w:spacing w:before="66"/>
        <w:ind w:left="171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UBND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42"/>
        <w:ind w:left="174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103.800003pt;margin-top:20.717014pt;width:90.72pt;height:.1pt;mso-position-horizontal-relative:page;mso-position-vertical-relative:paragraph;z-index:-1515" coordorigin="2076,414" coordsize="1814,2">
            <v:shape style="position:absolute;left:2076;top:414;width:1814;height:2" coordorigin="2076,414" coordsize="1814,0" path="m2076,414l3890,414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GI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80" w:lineRule="exact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74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...../....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66"/>
        <w:ind w:left="0" w:right="99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ÒA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Ã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42"/>
        <w:ind w:left="0" w:right="98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308.279999pt;margin-top:19.517014pt;width:159.6pt;height:.1pt;mso-position-horizontal-relative:page;mso-position-vertical-relative:paragraph;z-index:-1516" coordorigin="6166,390" coordsize="3192,2">
            <v:shape style="position:absolute;left:6166;top:390;width:3192;height:2" coordorigin="6166,390" coordsize="3192,0" path="m6166,390l9358,390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ự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80" w:lineRule="exact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101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..,</w:t>
      </w: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ngày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tháng.....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60" w:right="1160"/>
          <w:cols w:num="2" w:equalWidth="0">
            <w:col w:w="3465" w:space="250"/>
            <w:col w:w="5870"/>
          </w:cols>
        </w:sectPr>
      </w:pP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64"/>
        <w:ind w:left="1508" w:right="0"/>
        <w:jc w:val="left"/>
      </w:pP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hóa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)....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3" w:lineRule="auto"/>
        <w:ind w:left="121" w:right="114" w:firstLine="453"/>
        <w:jc w:val="both"/>
      </w:pP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án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bi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du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ị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4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4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4"/>
          <w:w w:val="100"/>
        </w:rPr>
        <w:t>.....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6"/>
          <w:w w:val="100"/>
        </w:rPr>
        <w:t>i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thôn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6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3"/>
          <w:w w:val="100"/>
        </w:rPr>
        <w:t>ngh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6"/>
          <w:w w:val="100"/>
        </w:rPr>
        <w:t>ó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5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ị</w:t>
      </w:r>
      <w:r>
        <w:rPr>
          <w:b w:val="0"/>
          <w:bCs w:val="0"/>
          <w:spacing w:val="3"/>
          <w:w w:val="100"/>
        </w:rPr>
        <w:t>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4"/>
          <w:w w:val="100"/>
        </w:rPr>
        <w:t>(</w:t>
      </w:r>
      <w:r>
        <w:rPr>
          <w:b w:val="0"/>
          <w:bCs w:val="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xá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before="81"/>
        <w:ind w:left="575" w:right="0"/>
        <w:jc w:val="left"/>
      </w:pP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èm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5"/>
          <w:w w:val="100"/>
        </w:rPr>
        <w:t>m: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312" w:lineRule="auto" w:before="98"/>
        <w:ind w:left="575" w:right="2040"/>
        <w:jc w:val="left"/>
      </w:pP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8)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.........;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3"/>
        <w:ind w:left="575" w:right="0"/>
        <w:jc w:val="left"/>
      </w:pP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1"/>
          <w:w w:val="100"/>
        </w:rPr>
        <w:t>..........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2" w:lineRule="auto" w:before="98"/>
        <w:ind w:left="121" w:right="116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hóa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(S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).......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1"/>
          <w:w w:val="100"/>
        </w:rPr>
        <w:t>/.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1905" w:h="16840"/>
          <w:pgMar w:top="1380" w:bottom="280" w:left="1160" w:right="1160"/>
        </w:sectPr>
      </w:pPr>
    </w:p>
    <w:p>
      <w:pPr>
        <w:spacing w:before="69"/>
        <w:ind w:left="18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n: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0"/>
          <w:numId w:val="25"/>
        </w:numPr>
        <w:tabs>
          <w:tab w:pos="260" w:val="left" w:leader="none"/>
        </w:tabs>
        <w:spacing w:line="271" w:lineRule="exact"/>
        <w:ind w:left="260" w:right="0" w:hanging="1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numPr>
          <w:ilvl w:val="0"/>
          <w:numId w:val="25"/>
        </w:numPr>
        <w:tabs>
          <w:tab w:pos="260" w:val="left" w:leader="none"/>
        </w:tabs>
        <w:ind w:left="260" w:right="0" w:hanging="1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đề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bi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numPr>
          <w:ilvl w:val="0"/>
          <w:numId w:val="25"/>
        </w:numPr>
        <w:tabs>
          <w:tab w:pos="263" w:val="left" w:leader="none"/>
        </w:tabs>
        <w:ind w:left="263" w:right="0" w:hanging="14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VT,...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pStyle w:val="Heading2"/>
        <w:spacing w:before="70"/>
        <w:ind w:right="709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0"/>
          <w:w w:val="100"/>
        </w:rPr>
        <w:br w:type="column"/>
      </w:r>
      <w:r>
        <w:rPr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Ở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0"/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317" w:lineRule="exact"/>
        <w:ind w:left="0" w:right="70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(Ký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ó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after="0" w:line="317" w:lineRule="exact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5" w:h="16840"/>
          <w:pgMar w:top="1380" w:bottom="280" w:left="1160" w:right="1160"/>
          <w:cols w:num="2" w:equalWidth="0">
            <w:col w:w="4219" w:space="1414"/>
            <w:col w:w="3952"/>
          </w:cols>
        </w:sectPr>
      </w:pP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22" w:right="0"/>
        <w:jc w:val="center"/>
        <w:rPr>
          <w:b w:val="0"/>
          <w:bCs w:val="0"/>
        </w:rPr>
      </w:pPr>
      <w:r>
        <w:rPr/>
        <w:pict>
          <v:group style="position:absolute;margin-left:63.240002pt;margin-top:-8.809414pt;width:467.76pt;height:.1pt;mso-position-horizontal-relative:page;mso-position-vertical-relative:paragraph;z-index:-1513" coordorigin="1265,-176" coordsize="9355,2">
            <v:shape style="position:absolute;left:1265;top:-176;width:9355;height:2" coordorigin="1265,-176" coordsize="9355,0" path="m1265,-176l10620,-176e" filled="f" stroked="t" strokeweight=".5pt" strokecolor="#010202">
              <v:path arrowok="t"/>
            </v:shape>
            <w10:wrap type="none"/>
          </v:group>
        </w:pict>
      </w:r>
      <w:r>
        <w:rPr>
          <w:spacing w:val="-2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IV</w:t>
      </w:r>
      <w:r>
        <w:rPr>
          <w:b w:val="0"/>
          <w:bCs w:val="0"/>
          <w:spacing w:val="0"/>
          <w:w w:val="100"/>
        </w:rPr>
      </w:r>
    </w:p>
    <w:p>
      <w:pPr>
        <w:spacing w:line="252" w:lineRule="auto" w:before="19"/>
        <w:ind w:left="1359" w:right="1333" w:hanging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TIÊ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CHU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KHÁC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73" w:lineRule="auto" w:before="21"/>
        <w:ind w:left="399" w:right="367" w:hanging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244.440002pt;margin-top:36.946991pt;width:107.64pt;height:.1pt;mso-position-horizontal-relative:page;mso-position-vertical-relative:paragraph;z-index:-1512" coordorigin="4889,739" coordsize="2153,2">
            <v:shape style="position:absolute;left:4889;top:739;width:2153;height:2" coordorigin="4889,739" coordsize="2153,0" path="m4889,739l7042,739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Ba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/T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LT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TV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-BV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TTD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há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thông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hóa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thao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Du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5" w:h="16840"/>
          <w:pgMar w:header="1068" w:footer="0" w:top="1380" w:bottom="280" w:left="940" w:right="960"/>
        </w:sectPr>
      </w:pPr>
    </w:p>
    <w:p>
      <w:pPr>
        <w:spacing w:before="66"/>
        <w:ind w:left="118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UBND.....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40" w:lineRule="auto" w:before="6"/>
        <w:ind w:left="118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111.720001pt;margin-top:32.237011pt;width:87.48pt;height:.1pt;mso-position-horizontal-relative:page;mso-position-vertical-relative:paragraph;z-index:-1510" coordorigin="2234,645" coordsize="1750,2">
            <v:shape style="position:absolute;left:2234;top:645;width:1750;height:2" coordorigin="2234,645" coordsize="1750,0" path="m2234,645l3984,645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/>
          <w:bCs/>
          <w:spacing w:val="-2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2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HÓA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/>
          <w:bCs/>
          <w:spacing w:val="-2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-2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HA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/>
          <w:bCs/>
          <w:spacing w:val="-2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-2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/>
          <w:bCs/>
          <w:spacing w:val="-1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DU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CH).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121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...../....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73"/>
        <w:ind w:left="7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ÒA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Ã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98" w:lineRule="exact"/>
        <w:ind w:left="7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326.279999pt;margin-top:16.988287pt;width:160.8pt;height:.1pt;mso-position-horizontal-relative:page;mso-position-vertical-relative:paragraph;z-index:-1511" coordorigin="6526,340" coordsize="3216,2">
            <v:shape style="position:absolute;left:6526;top:340;width:3216;height:2" coordorigin="6526,340" coordsize="3216,0" path="m6526,340l9742,340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ự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..,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9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ngày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.tháng......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..n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m..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940" w:right="960"/>
          <w:cols w:num="2" w:equalWidth="0">
            <w:col w:w="4151" w:space="203"/>
            <w:col w:w="5651"/>
          </w:cols>
        </w:sectPr>
      </w:pP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4"/>
        <w:ind w:left="2830" w:right="0"/>
        <w:jc w:val="left"/>
      </w:pP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...........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795" w:right="0"/>
        <w:jc w:val="left"/>
      </w:pP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án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ó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4"/>
          <w:w w:val="100"/>
        </w:rPr>
        <w:t>Du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3" w:lineRule="auto" w:before="16"/>
        <w:ind w:left="341" w:right="314"/>
        <w:jc w:val="both"/>
      </w:pP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)..............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Gia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1"/>
          <w:w w:val="100"/>
        </w:rPr>
        <w:t>c.......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Sau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ra,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ó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).....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xá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õ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ò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line="253" w:lineRule="auto" w:before="80"/>
        <w:ind w:left="341" w:right="317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1"/>
          <w:w w:val="100"/>
        </w:rPr>
        <w:t>/.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1905" w:h="16840"/>
          <w:pgMar w:top="1380" w:bottom="280" w:left="940" w:right="960"/>
        </w:sectPr>
      </w:pPr>
    </w:p>
    <w:p>
      <w:pPr>
        <w:spacing w:before="69"/>
        <w:ind w:left="34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n: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1"/>
          <w:numId w:val="25"/>
        </w:numPr>
        <w:tabs>
          <w:tab w:pos="480" w:val="left" w:leader="none"/>
        </w:tabs>
        <w:spacing w:line="271" w:lineRule="exact"/>
        <w:ind w:left="480" w:right="0" w:hanging="1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numPr>
          <w:ilvl w:val="1"/>
          <w:numId w:val="25"/>
        </w:numPr>
        <w:tabs>
          <w:tab w:pos="480" w:val="left" w:leader="none"/>
        </w:tabs>
        <w:ind w:left="480" w:right="0" w:hanging="1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đề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bi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numPr>
          <w:ilvl w:val="1"/>
          <w:numId w:val="25"/>
        </w:numPr>
        <w:tabs>
          <w:tab w:pos="483" w:val="left" w:leader="none"/>
        </w:tabs>
        <w:ind w:left="483" w:right="0" w:hanging="14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VT.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pStyle w:val="Heading2"/>
        <w:spacing w:before="70"/>
        <w:ind w:right="689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0"/>
          <w:w w:val="100"/>
        </w:rPr>
        <w:br w:type="column"/>
      </w:r>
      <w:r>
        <w:rPr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Ở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0"/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317" w:lineRule="exact"/>
        <w:ind w:left="0" w:right="615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(Ký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ó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after="0" w:line="317" w:lineRule="exact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5" w:h="16840"/>
          <w:pgMar w:top="1380" w:bottom="280" w:left="940" w:right="960"/>
          <w:cols w:num="2" w:equalWidth="0">
            <w:col w:w="4439" w:space="1194"/>
            <w:col w:w="4372"/>
          </w:cols>
        </w:sectPr>
      </w:pP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77"/>
        <w:jc w:val="center"/>
        <w:rPr>
          <w:b w:val="0"/>
          <w:bCs w:val="0"/>
        </w:rPr>
      </w:pPr>
      <w:r>
        <w:rPr/>
        <w:pict>
          <v:group style="position:absolute;margin-left:63.48pt;margin-top:-8.809378pt;width:467.64pt;height:.1pt;mso-position-horizontal-relative:page;mso-position-vertical-relative:paragraph;z-index:-1509" coordorigin="1270,-176" coordsize="9353,2">
            <v:shape style="position:absolute;left:1270;top:-176;width:9353;height:2" coordorigin="1270,-176" coordsize="9353,0" path="m1270,-176l10622,-176e" filled="f" stroked="t" strokeweight=".5pt" strokecolor="#010202">
              <v:path arrowok="t"/>
            </v:shape>
            <w10:wrap type="none"/>
          </v:group>
        </w:pict>
      </w:r>
      <w:r>
        <w:rPr>
          <w:spacing w:val="-2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V</w:t>
      </w:r>
      <w:r>
        <w:rPr>
          <w:b w:val="0"/>
          <w:bCs w:val="0"/>
          <w:spacing w:val="0"/>
          <w:w w:val="100"/>
        </w:rPr>
      </w:r>
    </w:p>
    <w:p>
      <w:pPr>
        <w:spacing w:line="322" w:lineRule="exact"/>
        <w:ind w:left="0" w:right="7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“X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KH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CH”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93" w:lineRule="exact"/>
        <w:ind w:left="0" w:right="68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Ba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/T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LT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TV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-BV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TTD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há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before="1"/>
        <w:ind w:left="0" w:right="75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234.119995pt;margin-top:18.427130pt;width:129pt;height:.1pt;mso-position-horizontal-relative:page;mso-position-vertical-relative:paragraph;z-index:-1505" coordorigin="4682,369" coordsize="2580,2">
            <v:shape style="position:absolute;left:4682;top:369;width:2580;height:2" coordorigin="4682,369" coordsize="2580,0" path="m4682,369l7262,369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thông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hóa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thao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Du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5" w:h="16840"/>
          <w:pgMar w:header="1068" w:footer="0" w:top="1380" w:bottom="280" w:left="1160" w:right="1080"/>
        </w:sectPr>
      </w:pPr>
    </w:p>
    <w:p>
      <w:pPr>
        <w:numPr>
          <w:ilvl w:val="0"/>
          <w:numId w:val="26"/>
        </w:numPr>
        <w:tabs>
          <w:tab w:pos="834" w:val="left" w:leader="none"/>
        </w:tabs>
        <w:spacing w:before="66"/>
        <w:ind w:left="121" w:right="0" w:firstLine="453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131.505005pt;margin-top:19.862043pt;width:312.030pt;height:171.51pt;mso-position-horizontal-relative:page;mso-position-vertical-relative:paragraph;z-index:-1508" coordorigin="2630,397" coordsize="6241,3430">
            <v:group style="position:absolute;left:2638;top:681;width:6163;height:3139" coordorigin="2638,681" coordsize="6163,3139">
              <v:shape style="position:absolute;left:2638;top:681;width:6163;height:3139" coordorigin="2638,681" coordsize="6163,3139" path="m8801,681l2638,681,2638,3820,8801,3820,8801,681xe" filled="f" stroked="t" strokeweight=".75pt" strokecolor="#010202">
                <v:path arrowok="t"/>
              </v:shape>
            </v:group>
            <v:group style="position:absolute;left:2638;top:774;width:6226;height:120" coordorigin="2638,774" coordsize="6226,120">
              <v:shape style="position:absolute;left:2638;top:774;width:6226;height:120" coordorigin="2638,774" coordsize="6226,120" path="m2758,774l2638,834,2758,894,2758,842,2736,842,2731,839,2729,834,2731,830,2736,827,2758,827,2758,774xe" filled="t" fillcolor="#010202" stroked="f">
                <v:path arrowok="t"/>
                <v:fill type="solid"/>
              </v:shape>
              <v:shape style="position:absolute;left:2638;top:774;width:6226;height:120" coordorigin="2638,774" coordsize="6226,120" path="m8743,774l8743,894,8849,842,8765,842,8770,839,8772,834,8770,830,8765,827,8849,827,8743,774xe" filled="t" fillcolor="#010202" stroked="f">
                <v:path arrowok="t"/>
                <v:fill type="solid"/>
              </v:shape>
              <v:shape style="position:absolute;left:2638;top:774;width:6226;height:120" coordorigin="2638,774" coordsize="6226,120" path="m2758,827l2736,827,2731,830,2729,834,2731,839,2736,842,2758,842,2758,827xe" filled="t" fillcolor="#010202" stroked="f">
                <v:path arrowok="t"/>
                <v:fill type="solid"/>
              </v:shape>
              <v:shape style="position:absolute;left:2638;top:774;width:6226;height:120" coordorigin="2638,774" coordsize="6226,120" path="m8743,827l2758,827,2758,842,8743,842,8743,827xe" filled="t" fillcolor="#010202" stroked="f">
                <v:path arrowok="t"/>
                <v:fill type="solid"/>
              </v:shape>
              <v:shape style="position:absolute;left:2638;top:774;width:6226;height:120" coordorigin="2638,774" coordsize="6226,120" path="m8849,827l8765,827,8770,830,8772,834,8770,839,8765,842,8849,842,8863,834,8849,827xe" filled="t" fillcolor="#010202" stroked="f">
                <v:path arrowok="t"/>
                <v:fill type="solid"/>
              </v:shape>
            </v:group>
            <v:group style="position:absolute;left:5254;top:405;width:1466;height:401" coordorigin="5254,405" coordsize="1466,401">
              <v:shape style="position:absolute;left:5254;top:405;width:1466;height:401" coordorigin="5254,405" coordsize="1466,401" path="m5254,806l6720,806,6720,405,5254,405,5254,806xe" filled="t" fillcolor="#FFFFFF" stroked="f">
                <v:path arrowok="t"/>
                <v:fill type="solid"/>
              </v:shape>
              <v:shape style="position:absolute;left:3007;top:906;width:590;height:595" type="#_x0000_t75">
                <v:imagedata r:id="rId12" o:title="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u: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75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4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17"/>
          <w:szCs w:val="17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17"/>
          <w:szCs w:val="17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7"/>
          <w:szCs w:val="17"/>
        </w:rPr>
        <w:t>i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1905" w:h="16840"/>
          <w:pgMar w:top="1380" w:bottom="280" w:left="1160" w:right="1080"/>
          <w:cols w:num="2" w:equalWidth="0">
            <w:col w:w="1968" w:space="2086"/>
            <w:col w:w="5611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3"/>
        <w:ind w:left="5298" w:right="199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448.679993pt;margin-top:2.306123pt;width:6pt;height:121.32pt;mso-position-horizontal-relative:page;mso-position-vertical-relative:paragraph;z-index:-1507" coordorigin="8974,46" coordsize="120,2426">
            <v:shape style="position:absolute;left:8974;top:46;width:120;height:2426" coordorigin="8974,46" coordsize="120,2426" path="m9026,2353l8974,2353,9034,2473,9080,2379,9029,2379,9026,2372,9026,2353xe" filled="t" fillcolor="#010202" stroked="f">
              <v:path arrowok="t"/>
              <v:fill type="solid"/>
            </v:shape>
            <v:shape style="position:absolute;left:8974;top:46;width:120;height:2426" coordorigin="8974,46" coordsize="120,2426" path="m9034,140l9029,142,9026,147,9026,2372,9029,2379,9038,2379,9041,2372,9041,147,9038,142,9034,140xe" filled="t" fillcolor="#010202" stroked="f">
              <v:path arrowok="t"/>
              <v:fill type="solid"/>
            </v:shape>
            <v:shape style="position:absolute;left:8974;top:46;width:120;height:2426" coordorigin="8974,46" coordsize="120,2426" path="m9094,2353l9041,2353,9041,2372,9038,2379,9080,2379,9094,2353xe" filled="t" fillcolor="#010202" stroked="f">
              <v:path arrowok="t"/>
              <v:fill type="solid"/>
            </v:shape>
            <v:shape style="position:absolute;left:8974;top:46;width:120;height:2426" coordorigin="8974,46" coordsize="120,2426" path="m9034,46l8974,166,9026,166,9026,147,9029,142,9034,140,9080,140,9034,46xe" filled="t" fillcolor="#010202" stroked="f">
              <v:path arrowok="t"/>
              <v:fill type="solid"/>
            </v:shape>
            <v:shape style="position:absolute;left:8974;top:46;width:120;height:2426" coordorigin="8974,46" coordsize="120,2426" path="m9080,140l9034,140,9038,142,9041,147,9041,166,9094,166,9080,140xe" filled="t" fillcolor="#010202" stroked="f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..</w:t>
      </w:r>
    </w:p>
    <w:p>
      <w:pPr>
        <w:pStyle w:val="Heading1"/>
        <w:spacing w:before="6"/>
        <w:ind w:right="545"/>
        <w:jc w:val="center"/>
        <w:rPr>
          <w:b w:val="0"/>
          <w:bCs w:val="0"/>
        </w:rPr>
      </w:pPr>
      <w:r>
        <w:rPr>
          <w:spacing w:val="-3"/>
          <w:w w:val="100"/>
        </w:rPr>
        <w:t>X</w:t>
      </w:r>
      <w:r>
        <w:rPr>
          <w:spacing w:val="0"/>
          <w:w w:val="100"/>
        </w:rPr>
        <w:t>E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pacing w:val="-1"/>
          <w:w w:val="100"/>
        </w:rPr>
        <w:t>Ậ</w:t>
      </w:r>
      <w:r>
        <w:rPr>
          <w:spacing w:val="0"/>
          <w:w w:val="100"/>
        </w:rPr>
        <w:t>N</w:t>
      </w:r>
      <w:r>
        <w:rPr>
          <w:spacing w:val="-9"/>
          <w:w w:val="100"/>
        </w:rPr>
        <w:t> </w:t>
      </w:r>
      <w:r>
        <w:rPr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pacing w:val="-1"/>
          <w:w w:val="100"/>
        </w:rPr>
        <w:t>Ả</w:t>
      </w:r>
      <w:r>
        <w:rPr>
          <w:spacing w:val="0"/>
          <w:w w:val="100"/>
        </w:rPr>
        <w:t>I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KHÁCH</w:t>
      </w:r>
      <w:r>
        <w:rPr>
          <w:b w:val="0"/>
          <w:bCs w:val="0"/>
          <w:spacing w:val="0"/>
          <w:w w:val="100"/>
        </w:rPr>
      </w:r>
    </w:p>
    <w:p>
      <w:pPr>
        <w:ind w:left="0" w:right="384" w:firstLine="0"/>
        <w:jc w:val="center"/>
        <w:rPr>
          <w:rFonts w:ascii="Times New Roman" w:hAnsi="Times New Roman" w:cs="Times New Roman" w:eastAsia="Times New Roman"/>
          <w:sz w:val="56"/>
          <w:szCs w:val="56"/>
        </w:rPr>
      </w:pPr>
      <w:r>
        <w:rPr/>
        <w:pict>
          <v:shape style="position:absolute;margin-left:459.362061pt;margin-top:17.944639pt;width:17.095556pt;height:28.036515pt;mso-position-horizontal-relative:page;mso-position-vertical-relative:paragraph;z-index:-1504" type="#_x0000_t202" filled="f" stroked="f">
            <v:textbox inset="0,0,0,0" style="layout-flow:vertical">
              <w:txbxContent>
                <w:p>
                  <w:pPr>
                    <w:spacing w:line="32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1"/>
                      <w:position w:val="4"/>
                      <w:sz w:val="28"/>
                      <w:szCs w:val="28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position w:val="0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1"/>
                      <w:position w:val="0"/>
                      <w:sz w:val="18"/>
                      <w:szCs w:val="18"/>
                    </w:rPr>
                    <w:t>ộ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1"/>
                      <w:position w:val="0"/>
                      <w:sz w:val="18"/>
                      <w:szCs w:val="18"/>
                    </w:rPr>
                    <w:t>ng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spacing w:val="37"/>
          <w:w w:val="80"/>
          <w:sz w:val="56"/>
          <w:szCs w:val="56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80"/>
          <w:sz w:val="56"/>
          <w:szCs w:val="56"/>
        </w:rPr>
        <w:t>U</w:t>
      </w:r>
      <w:r>
        <w:rPr>
          <w:rFonts w:ascii="Times New Roman" w:hAnsi="Times New Roman" w:cs="Times New Roman" w:eastAsia="Times New Roman"/>
          <w:b/>
          <w:bCs/>
          <w:spacing w:val="52"/>
          <w:w w:val="80"/>
          <w:sz w:val="56"/>
          <w:szCs w:val="56"/>
        </w:rPr>
        <w:t> </w:t>
      </w:r>
      <w:r>
        <w:rPr>
          <w:rFonts w:ascii="Times New Roman" w:hAnsi="Times New Roman" w:cs="Times New Roman" w:eastAsia="Times New Roman"/>
          <w:b/>
          <w:bCs/>
          <w:spacing w:val="37"/>
          <w:w w:val="80"/>
          <w:sz w:val="56"/>
          <w:szCs w:val="56"/>
        </w:rPr>
        <w:t>L</w:t>
      </w:r>
      <w:r>
        <w:rPr>
          <w:rFonts w:ascii="Times New Roman" w:hAnsi="Times New Roman" w:cs="Times New Roman" w:eastAsia="Times New Roman"/>
          <w:b/>
          <w:bCs/>
          <w:spacing w:val="36"/>
          <w:w w:val="80"/>
          <w:sz w:val="56"/>
          <w:szCs w:val="56"/>
        </w:rPr>
        <w:t>Ị</w:t>
      </w:r>
      <w:r>
        <w:rPr>
          <w:rFonts w:ascii="Times New Roman" w:hAnsi="Times New Roman" w:cs="Times New Roman" w:eastAsia="Times New Roman"/>
          <w:b/>
          <w:bCs/>
          <w:spacing w:val="39"/>
          <w:w w:val="80"/>
          <w:sz w:val="56"/>
          <w:szCs w:val="5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56"/>
          <w:szCs w:val="56"/>
        </w:rPr>
      </w:r>
    </w:p>
    <w:p>
      <w:pPr>
        <w:spacing w:before="61"/>
        <w:ind w:left="162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18"/>
          <w:szCs w:val="18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ị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……………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……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…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………</w:t>
      </w:r>
    </w:p>
    <w:p>
      <w:pPr>
        <w:tabs>
          <w:tab w:pos="4955" w:val="left" w:leader="none"/>
        </w:tabs>
        <w:spacing w:before="58"/>
        <w:ind w:left="162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/>
          <w:bCs/>
          <w:spacing w:val="2"/>
          <w:w w:val="10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18"/>
          <w:szCs w:val="18"/>
        </w:rPr>
        <w:t>ă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/>
          <w:bCs/>
          <w:spacing w:val="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18"/>
          <w:szCs w:val="18"/>
        </w:rPr>
        <w:t>ý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………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…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……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…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ab/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position w:val="8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8"/>
          <w:sz w:val="16"/>
          <w:szCs w:val="16"/>
        </w:rPr>
        <w:t>Ở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8"/>
          <w:sz w:val="16"/>
          <w:szCs w:val="16"/>
        </w:rPr>
        <w:t>GT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position w:val="8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8"/>
          <w:sz w:val="16"/>
          <w:szCs w:val="16"/>
        </w:rPr>
        <w:t>T…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position w:val="8"/>
          <w:sz w:val="16"/>
          <w:szCs w:val="16"/>
        </w:rPr>
        <w:t>…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8"/>
          <w:sz w:val="16"/>
          <w:szCs w:val="16"/>
        </w:rPr>
        <w:t>……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position w:val="8"/>
          <w:sz w:val="16"/>
          <w:szCs w:val="16"/>
        </w:rPr>
        <w:t>…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8"/>
          <w:sz w:val="16"/>
          <w:szCs w:val="16"/>
        </w:rPr>
        <w:t>…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6"/>
          <w:szCs w:val="16"/>
        </w:rPr>
      </w:r>
    </w:p>
    <w:p>
      <w:pPr>
        <w:tabs>
          <w:tab w:pos="5178" w:val="left" w:leader="none"/>
        </w:tabs>
        <w:spacing w:before="59"/>
        <w:ind w:left="162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ó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tr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ị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ế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…...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…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…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…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…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…..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position w:val="6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6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6"/>
          <w:sz w:val="18"/>
          <w:szCs w:val="1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6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6"/>
          <w:sz w:val="18"/>
          <w:szCs w:val="1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6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6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6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6"/>
          <w:sz w:val="18"/>
          <w:szCs w:val="18"/>
        </w:rPr>
        <w:t>ó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6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6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6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6"/>
          <w:sz w:val="18"/>
          <w:szCs w:val="1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6"/>
          <w:sz w:val="18"/>
          <w:szCs w:val="18"/>
        </w:rPr>
        <w:t>u)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26"/>
        </w:numPr>
        <w:tabs>
          <w:tab w:pos="834" w:val="left" w:leader="none"/>
        </w:tabs>
        <w:spacing w:before="66"/>
        <w:ind w:left="834" w:right="0" w:hanging="26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hông)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ữ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ỡ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ữ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602" w:hRule="exact"/>
        </w:trPr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40" w:lineRule="exact" w:before="9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1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dung</w:t>
            </w:r>
          </w:p>
        </w:tc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40" w:lineRule="exact" w:before="9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72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Ki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12"/>
              <w:ind w:left="258" w:right="224" w:hanging="3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Chi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(c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ó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u)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40" w:lineRule="exact" w:before="9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27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Chi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70" w:hRule="exact"/>
        </w:trPr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2"/>
              <w:ind w:left="1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  <w:t>…..….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  <w:t>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  <w:t>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  <w:t>.…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16"/>
                <w:szCs w:val="16"/>
              </w:rPr>
              <w:t>…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  <w:t>……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  <w:t>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  <w:t>..</w:t>
            </w:r>
          </w:p>
        </w:tc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2"/>
              <w:ind w:left="155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es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New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38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12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6"/>
                <w:szCs w:val="26"/>
              </w:rPr>
              <w:t>±</w:t>
            </w:r>
            <w:r>
              <w:rPr>
                <w:rFonts w:ascii="Arial" w:hAnsi="Arial" w:cs="Arial" w:eastAsia="Arial"/>
                <w:b w:val="0"/>
                <w:bCs w:val="0"/>
                <w:spacing w:val="-1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648" w:hRule="exact"/>
        </w:trPr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0" w:lineRule="exact" w:before="3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0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KHÁ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CH</w:t>
            </w:r>
          </w:p>
        </w:tc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left="363" w:right="123" w:hanging="243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es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New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In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hoa,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kéo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dãn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24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8m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6"/>
                <w:szCs w:val="26"/>
              </w:rPr>
              <w:t>±</w:t>
            </w:r>
            <w:r>
              <w:rPr>
                <w:rFonts w:ascii="Arial" w:hAnsi="Arial" w:cs="Arial" w:eastAsia="Arial"/>
                <w:b w:val="0"/>
                <w:bCs w:val="0"/>
                <w:spacing w:val="-1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34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7mm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6"/>
                <w:szCs w:val="26"/>
              </w:rPr>
              <w:t>±</w:t>
            </w:r>
            <w:r>
              <w:rPr>
                <w:rFonts w:ascii="Arial" w:hAnsi="Arial" w:cs="Arial" w:eastAsia="Arial"/>
                <w:b w:val="0"/>
                <w:bCs w:val="0"/>
                <w:spacing w:val="-1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648" w:hRule="exact"/>
        </w:trPr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0" w:lineRule="exact" w:before="3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CH</w:t>
            </w:r>
          </w:p>
        </w:tc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left="363" w:right="154" w:hanging="209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es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New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In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hoa,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kéo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dãn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17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6"/>
                <w:szCs w:val="26"/>
              </w:rPr>
              <w:t>±</w:t>
            </w:r>
            <w:r>
              <w:rPr>
                <w:rFonts w:ascii="Arial" w:hAnsi="Arial" w:cs="Arial" w:eastAsia="Arial"/>
                <w:b w:val="0"/>
                <w:bCs w:val="0"/>
                <w:spacing w:val="-1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284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6"/>
                <w:szCs w:val="26"/>
              </w:rPr>
              <w:t>±</w:t>
            </w:r>
            <w:r>
              <w:rPr>
                <w:rFonts w:ascii="Arial" w:hAnsi="Arial" w:cs="Arial" w:eastAsia="Arial"/>
                <w:b w:val="0"/>
                <w:bCs w:val="0"/>
                <w:spacing w:val="-1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986" w:hRule="exact"/>
        </w:trPr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3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  <w:p>
            <w:pPr>
              <w:pStyle w:val="TableParagraph"/>
              <w:spacing w:line="256" w:lineRule="auto" w:before="18"/>
              <w:ind w:left="102" w:right="1513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Bi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ký: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Có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giá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n: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30" w:lineRule="exact" w:before="2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55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es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New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38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0" w:lineRule="exact" w:before="1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112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6"/>
                <w:szCs w:val="26"/>
              </w:rPr>
              <w:t>±</w:t>
            </w:r>
            <w:r>
              <w:rPr>
                <w:rFonts w:ascii="Arial" w:hAnsi="Arial" w:cs="Arial" w:eastAsia="Arial"/>
                <w:b w:val="0"/>
                <w:bCs w:val="0"/>
                <w:spacing w:val="-1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</w:tbl>
    <w:p>
      <w:pPr>
        <w:numPr>
          <w:ilvl w:val="0"/>
          <w:numId w:val="26"/>
        </w:numPr>
        <w:tabs>
          <w:tab w:pos="839" w:val="left" w:leader="none"/>
        </w:tabs>
        <w:spacing w:line="298" w:lineRule="exact" w:before="43"/>
        <w:ind w:left="121" w:right="199" w:firstLine="453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Kí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ướ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ỷ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đượ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thay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ổ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ù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thu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ích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ướ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ừ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e: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67" w:lineRule="auto" w:before="49"/>
        <w:ind w:left="688" w:right="5311" w:hanging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dài: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-3"/>
          <w:sz w:val="17"/>
          <w:szCs w:val="17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-3"/>
          <w:sz w:val="17"/>
          <w:szCs w:val="17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-3"/>
          <w:sz w:val="17"/>
          <w:szCs w:val="17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position w:val="-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6"/>
          <w:szCs w:val="26"/>
        </w:rPr>
        <w:t>=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6"/>
          <w:szCs w:val="26"/>
        </w:rPr>
        <w:t>20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  <w:sz w:val="26"/>
          <w:szCs w:val="26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6"/>
          <w:szCs w:val="26"/>
        </w:rPr>
        <w:t>mm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  <w:sz w:val="26"/>
          <w:szCs w:val="2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6"/>
          <w:szCs w:val="26"/>
        </w:rPr>
        <w:t>±</w:t>
      </w:r>
      <w:r>
        <w:rPr>
          <w:rFonts w:ascii="Arial" w:hAnsi="Arial" w:cs="Arial" w:eastAsia="Arial"/>
          <w:b w:val="0"/>
          <w:bCs w:val="0"/>
          <w:spacing w:val="-13"/>
          <w:w w:val="100"/>
          <w:position w:val="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  <w:sz w:val="26"/>
          <w:szCs w:val="26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6"/>
          <w:szCs w:val="26"/>
        </w:rPr>
        <w:t>mm;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99"/>
          <w:position w:val="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6"/>
          <w:szCs w:val="26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position w:val="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6"/>
          <w:szCs w:val="26"/>
        </w:rPr>
        <w:t>cao: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-3"/>
          <w:sz w:val="17"/>
          <w:szCs w:val="17"/>
        </w:rPr>
        <w:t>ca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-3"/>
          <w:sz w:val="17"/>
          <w:szCs w:val="17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position w:val="-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6"/>
          <w:szCs w:val="26"/>
        </w:rPr>
        <w:t>=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6"/>
          <w:szCs w:val="26"/>
        </w:rPr>
        <w:t>10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  <w:sz w:val="26"/>
          <w:szCs w:val="26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6"/>
          <w:szCs w:val="26"/>
        </w:rPr>
        <w:t>mm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  <w:sz w:val="26"/>
          <w:szCs w:val="2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6"/>
          <w:szCs w:val="26"/>
        </w:rPr>
        <w:t>±</w:t>
      </w:r>
      <w:r>
        <w:rPr>
          <w:rFonts w:ascii="Arial" w:hAnsi="Arial" w:cs="Arial" w:eastAsia="Arial"/>
          <w:b w:val="0"/>
          <w:bCs w:val="0"/>
          <w:spacing w:val="-13"/>
          <w:w w:val="100"/>
          <w:position w:val="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  <w:sz w:val="26"/>
          <w:szCs w:val="26"/>
        </w:rPr>
        <w:t>15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6"/>
          <w:szCs w:val="26"/>
        </w:rPr>
      </w:r>
    </w:p>
    <w:p>
      <w:pPr>
        <w:numPr>
          <w:ilvl w:val="0"/>
          <w:numId w:val="26"/>
        </w:numPr>
        <w:tabs>
          <w:tab w:pos="947" w:val="left" w:leader="none"/>
        </w:tabs>
        <w:spacing w:line="292" w:lineRule="exact"/>
        <w:ind w:left="947" w:right="0" w:hanging="26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shape style="position:absolute;margin-left:344.279968pt;margin-top:3.966893pt;width:35.279999pt;height:35.279999pt;mso-position-horizontal-relative:page;mso-position-vertical-relative:paragraph;z-index:-1506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Mà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ắ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u: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0"/>
          <w:numId w:val="27"/>
        </w:numPr>
        <w:tabs>
          <w:tab w:pos="954" w:val="left" w:leader="none"/>
        </w:tabs>
        <w:spacing w:before="32"/>
        <w:ind w:left="954" w:right="0" w:hanging="267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Góc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trên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bên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trái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ó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Logo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hòn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mái.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27"/>
        </w:numPr>
        <w:tabs>
          <w:tab w:pos="968" w:val="left" w:leader="none"/>
        </w:tabs>
        <w:ind w:left="968" w:right="0" w:hanging="281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u: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đỏ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xanh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m,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2"/>
          <w:numId w:val="25"/>
        </w:numPr>
        <w:tabs>
          <w:tab w:pos="839" w:val="left" w:leader="none"/>
        </w:tabs>
        <w:spacing w:line="298" w:lineRule="exact" w:before="46"/>
        <w:ind w:left="121" w:right="115" w:firstLine="566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trên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300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hoa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xa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ì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hình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hí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2"/>
          <w:numId w:val="25"/>
        </w:numPr>
        <w:tabs>
          <w:tab w:pos="850" w:val="left" w:leader="none"/>
        </w:tabs>
        <w:spacing w:line="240" w:lineRule="auto" w:before="36"/>
        <w:ind w:left="121" w:right="115" w:firstLine="566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Bi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cho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30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0k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hoa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ì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hình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chính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0"/>
          <w:numId w:val="26"/>
        </w:numPr>
        <w:tabs>
          <w:tab w:pos="947" w:val="left" w:leader="none"/>
        </w:tabs>
        <w:spacing w:before="38"/>
        <w:ind w:left="947" w:right="0" w:hanging="26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li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60" w:right="1080"/>
        </w:sectPr>
      </w:pP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22" w:right="0"/>
        <w:jc w:val="center"/>
        <w:rPr>
          <w:b w:val="0"/>
          <w:bCs w:val="0"/>
        </w:rPr>
      </w:pPr>
      <w:r>
        <w:rPr/>
        <w:pict>
          <v:group style="position:absolute;margin-left:63.240002pt;margin-top:-8.809414pt;width:467.76pt;height:.1pt;mso-position-horizontal-relative:page;mso-position-vertical-relative:paragraph;z-index:-1503" coordorigin="1265,-176" coordsize="9355,2">
            <v:shape style="position:absolute;left:1265;top:-176;width:9355;height:2" coordorigin="1265,-176" coordsize="9355,0" path="m1265,-176l10620,-176e" filled="f" stroked="t" strokeweight=".5pt" strokecolor="#010202">
              <v:path arrowok="t"/>
            </v:shape>
            <w10:wrap type="none"/>
          </v:group>
        </w:pict>
      </w:r>
      <w:r>
        <w:rPr>
          <w:spacing w:val="-2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VI</w:t>
      </w:r>
      <w:r>
        <w:rPr>
          <w:b w:val="0"/>
          <w:bCs w:val="0"/>
          <w:spacing w:val="0"/>
          <w:w w:val="100"/>
        </w:rPr>
      </w:r>
    </w:p>
    <w:p>
      <w:pPr>
        <w:spacing w:before="19"/>
        <w:ind w:left="22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NGH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73" w:lineRule="auto" w:before="35"/>
        <w:ind w:left="362" w:right="0" w:hanging="13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63.730003pt;margin-top:55.35704pt;width:468.45998pt;height:323.619995pt;mso-position-horizontal-relative:page;mso-position-vertical-relative:paragraph;z-index:-1502" coordorigin="1275,1107" coordsize="9369,6472">
            <v:group style="position:absolute;left:1279;top:1112;width:9360;height:2" coordorigin="1279,1112" coordsize="9360,2">
              <v:shape style="position:absolute;left:1279;top:1112;width:9360;height:2" coordorigin="1279,1112" coordsize="9360,0" path="m1279,1112l10639,1112e" filled="f" stroked="t" strokeweight=".45999pt" strokecolor="#000000">
                <v:path arrowok="t"/>
              </v:shape>
            </v:group>
            <v:group style="position:absolute;left:1282;top:1115;width:2;height:6461" coordorigin="1282,1115" coordsize="2,6461">
              <v:shape style="position:absolute;left:1282;top:1115;width:2;height:6461" coordorigin="1282,1115" coordsize="0,6461" path="m1282,1115l1282,7576e" filled="f" stroked="t" strokeweight=".34001pt" strokecolor="#000000">
                <v:path arrowok="t"/>
              </v:shape>
            </v:group>
            <v:group style="position:absolute;left:10637;top:1115;width:2;height:6461" coordorigin="10637,1115" coordsize="2,6461">
              <v:shape style="position:absolute;left:10637;top:1115;width:2;height:6461" coordorigin="10637,1115" coordsize="0,6461" path="m10637,1115l10637,7576e" filled="f" stroked="t" strokeweight=".33999pt" strokecolor="#000000">
                <v:path arrowok="t"/>
              </v:shape>
            </v:group>
            <v:group style="position:absolute;left:1279;top:7574;width:9360;height:2" coordorigin="1279,7574" coordsize="9360,2">
              <v:shape style="position:absolute;left:1279;top:7574;width:9360;height:2" coordorigin="1279,7574" coordsize="9360,0" path="m1279,7574l10639,7574e" filled="f" stroked="t" strokeweight=".34002pt" strokecolor="#000000">
                <v:path arrowok="t"/>
              </v:shape>
            </v:group>
            <v:group style="position:absolute;left:2765;top:2035;width:1325;height:2" coordorigin="2765,2035" coordsize="1325,2">
              <v:shape style="position:absolute;left:2765;top:2035;width:1325;height:2" coordorigin="2765,2035" coordsize="1325,0" path="m2765,2035l4090,2035e" filled="f" stroked="t" strokeweight=".75pt" strokecolor="#010202">
                <v:path arrowok="t"/>
              </v:shape>
            </v:group>
            <v:group style="position:absolute;left:1644;top:3383;width:1334;height:1658" coordorigin="1644,3383" coordsize="1334,1658">
              <v:shape style="position:absolute;left:1644;top:3383;width:1334;height:1658" coordorigin="1644,3383" coordsize="1334,1658" path="m2978,3383l1644,3383,1644,5042,2978,5042,2978,3383xe" filled="f" stroked="t" strokeweight=".75pt" strokecolor="#010202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48.520004pt;margin-top:37.287033pt;width:104.16pt;height:.1pt;mso-position-horizontal-relative:page;mso-position-vertical-relative:paragraph;z-index:-1500" coordorigin="4970,746" coordsize="2083,2">
            <v:shape style="position:absolute;left:4970;top:746;width:2083;height:2" coordorigin="4970,746" coordsize="2083,0" path="m4970,746l7054,746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Ba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/T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LT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TV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-BV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TTD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há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thông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hóa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thao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Du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5" w:h="16840"/>
          <w:pgMar w:header="1068" w:footer="0" w:top="1380" w:bottom="280" w:left="1140" w:right="1160"/>
        </w:sectPr>
      </w:pPr>
    </w:p>
    <w:p>
      <w:pPr>
        <w:spacing w:before="72"/>
        <w:ind w:left="319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UBND.............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257" w:lineRule="auto" w:before="23"/>
        <w:ind w:left="316" w:right="0" w:hanging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Ở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Ó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Ị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CH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Ở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Ị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before="77"/>
        <w:ind w:left="11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Ộ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Ò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Ã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Ủ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before="18"/>
        <w:ind w:left="0" w:right="4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z w:val="22"/>
          <w:szCs w:val="22"/>
        </w:rPr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  <w:u w:val="single" w:color="010202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  <w:u w:val="single" w:color="010202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p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-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single" w:color="010202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ự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do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-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single" w:color="010202"/>
        </w:rPr>
        <w:t>nh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  <w:u w:val="single" w:color="010202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single" w:color="010202"/>
        </w:rPr>
        <w:t>húc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  <w:u w:val="none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1905" w:h="16840"/>
          <w:pgMar w:top="1380" w:bottom="280" w:left="1140" w:right="1160"/>
          <w:cols w:num="2" w:equalWidth="0">
            <w:col w:w="4285" w:space="107"/>
            <w:col w:w="5213"/>
          </w:cols>
        </w:sectPr>
      </w:pP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66"/>
        <w:ind w:left="1649" w:right="1617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GI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18"/>
        <w:ind w:left="31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DU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0" w:line="280" w:lineRule="exact"/>
        <w:rPr>
          <w:sz w:val="28"/>
          <w:szCs w:val="28"/>
        </w:rPr>
        <w:sectPr>
          <w:type w:val="continuous"/>
          <w:pgSz w:w="11905" w:h="16840"/>
          <w:pgMar w:top="1380" w:bottom="280" w:left="1140" w:right="1160"/>
        </w:sectPr>
      </w:pP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6" w:lineRule="auto"/>
        <w:ind w:left="912" w:right="0" w:firstLine="36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66"/>
        <w:ind w:left="912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39"/>
        <w:ind w:left="912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spacing w:val="-3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spacing w:val="-3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tên:.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39"/>
        <w:ind w:left="912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Sinh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9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95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95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42"/>
        <w:ind w:left="912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3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trú:....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39"/>
        <w:ind w:left="912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3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3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39"/>
        <w:ind w:left="912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ã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qua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18"/>
        <w:ind w:left="912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gian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ng....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0"/>
        <w:ind w:left="912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ng......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40" w:right="1160"/>
          <w:cols w:num="2" w:equalWidth="0">
            <w:col w:w="1431" w:space="141"/>
            <w:col w:w="8033"/>
          </w:cols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1905" w:h="16840"/>
          <w:pgMar w:top="1380" w:bottom="280" w:left="1140" w:right="1160"/>
        </w:sectPr>
      </w:pPr>
    </w:p>
    <w:p>
      <w:pPr>
        <w:spacing w:before="66"/>
        <w:ind w:left="249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GCN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có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đế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0"/>
        <w:ind w:left="249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66"/>
        <w:ind w:left="0" w:right="813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................,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ngày...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áng........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before="27"/>
        <w:ind w:left="0" w:right="81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ƯỞ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10"/>
        <w:ind w:left="0" w:right="803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64.930008pt;margin-top:54.107018pt;width:467.85998pt;height:201.339985pt;mso-position-horizontal-relative:page;mso-position-vertical-relative:paragraph;z-index:-1501" coordorigin="1299,1082" coordsize="9357,4027">
            <v:group style="position:absolute;left:1303;top:1087;width:9348;height:2" coordorigin="1303,1087" coordsize="9348,2">
              <v:shape style="position:absolute;left:1303;top:1087;width:9348;height:2" coordorigin="1303,1087" coordsize="9348,0" path="m1303,1087l10651,1087e" filled="f" stroked="t" strokeweight=".45999pt" strokecolor="#000000">
                <v:path arrowok="t"/>
              </v:shape>
            </v:group>
            <v:group style="position:absolute;left:1306;top:1090;width:2;height:4015" coordorigin="1306,1090" coordsize="2,4015">
              <v:shape style="position:absolute;left:1306;top:1090;width:2;height:4015" coordorigin="1306,1090" coordsize="0,4015" path="m1306,1090l1306,5106e" filled="f" stroked="t" strokeweight=".33999pt" strokecolor="#000000">
                <v:path arrowok="t"/>
              </v:shape>
            </v:group>
            <v:group style="position:absolute;left:1303;top:5103;width:9348;height:2" coordorigin="1303,5103" coordsize="9348,2">
              <v:shape style="position:absolute;left:1303;top:5103;width:9348;height:2" coordorigin="1303,5103" coordsize="9348,0" path="m1303,5103l10651,5103e" filled="f" stroked="t" strokeweight=".33999pt" strokecolor="#000000">
                <v:path arrowok="t"/>
              </v:shape>
            </v:group>
            <v:group style="position:absolute;left:10649;top:1090;width:2;height:4015" coordorigin="10649,1090" coordsize="2,4015">
              <v:shape style="position:absolute;left:10649;top:1090;width:2;height:4015" coordorigin="10649,1090" coordsize="0,4015" path="m10649,1090l10649,5106e" filled="f" stroked="t" strokeweight=".3399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ý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tên,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ó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u)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40" w:right="1160"/>
          <w:cols w:num="2" w:equalWidth="0">
            <w:col w:w="2302" w:space="1197"/>
            <w:col w:w="6106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6"/>
        <w:ind w:left="3456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Ữ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Ầ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numPr>
          <w:ilvl w:val="0"/>
          <w:numId w:val="28"/>
        </w:numPr>
        <w:tabs>
          <w:tab w:pos="424" w:val="left" w:leader="none"/>
        </w:tabs>
        <w:ind w:left="273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dài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mm,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10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mm;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0"/>
          <w:numId w:val="28"/>
        </w:numPr>
        <w:tabs>
          <w:tab w:pos="424" w:val="left" w:leader="none"/>
        </w:tabs>
        <w:spacing w:line="258" w:lineRule="auto" w:before="99"/>
        <w:ind w:left="273" w:right="206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không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quá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06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thán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óng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giáp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lai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góc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bên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phía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0"/>
          <w:numId w:val="28"/>
        </w:numPr>
        <w:tabs>
          <w:tab w:pos="441" w:val="left" w:leader="none"/>
        </w:tabs>
        <w:spacing w:line="258" w:lineRule="auto" w:before="77"/>
        <w:ind w:left="273" w:right="205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cho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ã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hoàn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thành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hóa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theo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0"/>
          <w:numId w:val="28"/>
        </w:numPr>
        <w:tabs>
          <w:tab w:pos="429" w:val="left" w:leader="none"/>
        </w:tabs>
        <w:spacing w:line="258" w:lineRule="auto" w:before="77"/>
        <w:ind w:left="273" w:right="206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có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giá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03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khô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có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giá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ù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thân.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0"/>
          <w:numId w:val="28"/>
        </w:numPr>
        <w:tabs>
          <w:tab w:pos="415" w:val="left" w:leader="none"/>
        </w:tabs>
        <w:spacing w:before="77"/>
        <w:ind w:left="415" w:right="0" w:hanging="142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ó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ó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ặ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ó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ay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đổ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ng.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40" w:right="1160"/>
        </w:sectPr>
      </w:pP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left="1" w:right="0"/>
        <w:jc w:val="center"/>
        <w:rPr>
          <w:b w:val="0"/>
          <w:bCs w:val="0"/>
        </w:rPr>
      </w:pPr>
      <w:r>
        <w:rPr/>
        <w:pict>
          <v:group style="position:absolute;margin-left:63.48pt;margin-top:-9.409414pt;width:467.64pt;height:.1pt;mso-position-horizontal-relative:page;mso-position-vertical-relative:paragraph;z-index:-1499" coordorigin="1270,-188" coordsize="9353,2">
            <v:shape style="position:absolute;left:1270;top:-188;width:9353;height:2" coordorigin="1270,-188" coordsize="9353,0" path="m1270,-188l10622,-188e" filled="f" stroked="t" strokeweight=".5pt" strokecolor="#010202">
              <v:path arrowok="t"/>
            </v:shape>
            <w10:wrap type="none"/>
          </v:group>
        </w:pict>
      </w:r>
      <w:r>
        <w:rPr>
          <w:spacing w:val="-2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V</w:t>
      </w:r>
      <w:r>
        <w:rPr>
          <w:spacing w:val="0"/>
          <w:w w:val="100"/>
        </w:rPr>
        <w:t>II</w:t>
      </w:r>
      <w:r>
        <w:rPr>
          <w:b w:val="0"/>
          <w:bCs w:val="0"/>
          <w:spacing w:val="0"/>
          <w:w w:val="100"/>
        </w:rPr>
      </w:r>
    </w:p>
    <w:p>
      <w:pPr>
        <w:spacing w:before="19"/>
        <w:ind w:left="3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BÁ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HÔN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Ồ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KHÁC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73" w:lineRule="auto" w:before="35"/>
        <w:ind w:left="205" w:right="193" w:hanging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249pt;margin-top:36.927032pt;width:98.88pt;height:.1pt;mso-position-horizontal-relative:page;mso-position-vertical-relative:paragraph;z-index:-1497" coordorigin="4980,739" coordsize="1978,2">
            <v:shape style="position:absolute;left:4980;top:739;width:1978;height:2" coordorigin="4980,739" coordsize="1978,0" path="m4980,739l6958,739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Ba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/T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LT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TV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-BV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TTD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há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thông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hóa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thao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Du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5" w:h="16840"/>
          <w:pgMar w:header="1068" w:footer="0" w:top="1380" w:bottom="280" w:left="1160" w:right="1160"/>
        </w:sectPr>
      </w:pPr>
    </w:p>
    <w:p>
      <w:pPr>
        <w:spacing w:line="298" w:lineRule="exact" w:before="70"/>
        <w:ind w:left="164" w:right="0" w:hanging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125.760002pt;margin-top:34.980297pt;width:49.32pt;height:.1pt;mso-position-horizontal-relative:page;mso-position-vertical-relative:paragraph;z-index:-1498" coordorigin="2515,700" coordsize="986,2">
            <v:shape style="position:absolute;left:2515;top:700;width:986;height:2" coordorigin="2515,700" coordsize="986,0" path="m2515,700l3502,700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DOANH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162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.../......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66"/>
        <w:ind w:left="0" w:right="12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ÒA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Ã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98" w:lineRule="exact"/>
        <w:ind w:left="0" w:right="12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w w:val="99"/>
          <w:sz w:val="26"/>
          <w:szCs w:val="26"/>
        </w:rPr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single" w:color="010202"/>
        </w:rPr>
        <w:t>Độ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single" w:color="010202"/>
        </w:rPr>
        <w:t>c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  <w:u w:val="single" w:color="010202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single" w:color="010202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single" w:color="010202"/>
        </w:rPr>
        <w:t>p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single" w:color="010202"/>
        </w:rPr>
        <w:t>-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  <w:u w:val="single" w:color="010202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single" w:color="010202"/>
        </w:rPr>
        <w:t>ự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single" w:color="010202"/>
        </w:rPr>
        <w:t>do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single" w:color="010202"/>
        </w:rPr>
        <w:t>-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  <w:u w:val="single" w:color="01020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single" w:color="010202"/>
        </w:rPr>
        <w:t>ạ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  <w:u w:val="single" w:color="01020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single" w:color="010202"/>
        </w:rPr>
        <w:t>h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  <w:u w:val="single" w:color="010202"/>
        </w:rPr>
        <w:t>phúc</w:t>
      </w:r>
      <w:r>
        <w:rPr>
          <w:rFonts w:ascii="Times New Roman" w:hAnsi="Times New Roman" w:cs="Times New Roman" w:eastAsia="Times New Roman"/>
          <w:b/>
          <w:bCs/>
          <w:spacing w:val="-1"/>
          <w:w w:val="99"/>
          <w:sz w:val="26"/>
          <w:szCs w:val="26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  <w:u w:val="none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0" w:right="12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..........,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ày......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áng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m...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60" w:right="1160"/>
          <w:cols w:num="2" w:equalWidth="0">
            <w:col w:w="3485" w:space="336"/>
            <w:col w:w="5764"/>
          </w:cols>
        </w:sectPr>
      </w:pP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ind w:left="1" w:right="0"/>
        <w:jc w:val="center"/>
        <w:rPr>
          <w:b w:val="0"/>
          <w:bCs w:val="0"/>
        </w:rPr>
      </w:pPr>
      <w:r>
        <w:rPr>
          <w:spacing w:val="-1"/>
          <w:w w:val="100"/>
        </w:rPr>
        <w:t>BÁ</w:t>
      </w:r>
      <w:r>
        <w:rPr>
          <w:spacing w:val="0"/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CÁ</w:t>
      </w:r>
      <w:r>
        <w:rPr>
          <w:spacing w:val="0"/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THÔN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TI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Ợ</w:t>
      </w:r>
      <w:r>
        <w:rPr>
          <w:spacing w:val="0"/>
          <w:w w:val="100"/>
        </w:rPr>
        <w:t>P</w:t>
      </w:r>
      <w:r>
        <w:rPr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spacing w:val="0"/>
          <w:w w:val="100"/>
        </w:rPr>
        <w:t>Ồ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pacing w:val="-2"/>
          <w:w w:val="100"/>
        </w:rPr>
        <w:t>Ậ</w:t>
      </w:r>
      <w:r>
        <w:rPr>
          <w:spacing w:val="0"/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</w:rPr>
        <w:t>Ả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KHÁC</w:t>
      </w:r>
      <w:r>
        <w:rPr>
          <w:spacing w:val="0"/>
          <w:w w:val="100"/>
        </w:rPr>
        <w:t>H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D</w:t>
      </w:r>
      <w:r>
        <w:rPr>
          <w:spacing w:val="0"/>
          <w:w w:val="100"/>
        </w:rPr>
        <w:t>U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pacing w:val="1"/>
          <w:w w:val="100"/>
        </w:rPr>
        <w:t>Ị</w:t>
      </w:r>
      <w:r>
        <w:rPr>
          <w:spacing w:val="-1"/>
          <w:w w:val="100"/>
        </w:rPr>
        <w:t>CH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2" w:right="0"/>
        <w:jc w:val="center"/>
      </w:pP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.........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312" w:lineRule="auto"/>
        <w:ind w:left="575" w:right="128"/>
        <w:jc w:val="both"/>
      </w:pPr>
      <w:r>
        <w:rPr>
          <w:b w:val="0"/>
          <w:bCs w:val="0"/>
          <w:spacing w:val="-1"/>
          <w:w w:val="100"/>
        </w:rPr>
        <w:t>Tê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-1"/>
          <w:w w:val="100"/>
        </w:rPr>
        <w:t>)...............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ở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3"/>
        <w:ind w:left="575" w:right="120"/>
        <w:jc w:val="both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(Fa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1"/>
          <w:w w:val="100"/>
        </w:rPr>
        <w:t>)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8"/>
        <w:ind w:left="575" w:right="5502"/>
        <w:jc w:val="both"/>
      </w:pPr>
      <w:r>
        <w:rPr>
          <w:b w:val="0"/>
          <w:bCs w:val="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2"/>
          <w:w w:val="100"/>
        </w:rPr>
        <w:t>ng: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9"/>
        </w:numPr>
        <w:tabs>
          <w:tab w:pos="900" w:val="left" w:leader="none"/>
        </w:tabs>
        <w:spacing w:line="252" w:lineRule="auto" w:before="98"/>
        <w:ind w:left="121" w:right="116" w:firstLine="453"/>
        <w:jc w:val="left"/>
      </w:pP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4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1"/>
          <w:w w:val="100"/>
        </w:rPr>
        <w:t>ó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úc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ìn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)............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9"/>
        </w:numPr>
        <w:tabs>
          <w:tab w:pos="880" w:val="left" w:leader="none"/>
        </w:tabs>
        <w:spacing w:line="313" w:lineRule="auto" w:before="84"/>
        <w:ind w:left="575" w:right="131" w:firstLine="0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hi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õ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ngày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tháng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4189" w:right="498"/>
        <w:jc w:val="center"/>
        <w:rPr>
          <w:b w:val="0"/>
          <w:bCs w:val="0"/>
        </w:rPr>
      </w:pPr>
      <w:r>
        <w:rPr>
          <w:spacing w:val="-2"/>
          <w:w w:val="100"/>
        </w:rPr>
        <w:t>N</w:t>
      </w:r>
      <w:r>
        <w:rPr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Ờ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ĐẠ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D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N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THE</w:t>
      </w:r>
      <w:r>
        <w:rPr>
          <w:spacing w:val="0"/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PHÁ</w:t>
      </w:r>
      <w:r>
        <w:rPr>
          <w:spacing w:val="0"/>
          <w:w w:val="100"/>
        </w:rPr>
        <w:t>P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LU</w:t>
      </w:r>
      <w:r>
        <w:rPr>
          <w:rFonts w:ascii="Times New Roman" w:hAnsi="Times New Roman" w:cs="Times New Roman" w:eastAsia="Times New Roman"/>
          <w:spacing w:val="-2"/>
          <w:w w:val="100"/>
        </w:rPr>
        <w:t>Ậ</w:t>
      </w:r>
      <w:r>
        <w:rPr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</w:r>
    </w:p>
    <w:p>
      <w:pPr>
        <w:spacing w:before="19"/>
        <w:ind w:left="3899" w:right="20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(Ký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ó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õ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5" w:h="16840"/>
          <w:pgMar w:top="1380" w:bottom="280" w:left="1160" w:right="1160"/>
        </w:sectPr>
      </w:pP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23" w:right="0"/>
        <w:jc w:val="center"/>
        <w:rPr>
          <w:b w:val="0"/>
          <w:bCs w:val="0"/>
        </w:rPr>
      </w:pPr>
      <w:r>
        <w:rPr/>
        <w:pict>
          <v:group style="position:absolute;margin-left:63.240002pt;margin-top:-8.809414pt;width:467.76pt;height:.1pt;mso-position-horizontal-relative:page;mso-position-vertical-relative:paragraph;z-index:-1496" coordorigin="1265,-176" coordsize="9355,2">
            <v:shape style="position:absolute;left:1265;top:-176;width:9355;height:2" coordorigin="1265,-176" coordsize="9355,0" path="m1265,-176l10620,-176e" filled="f" stroked="t" strokeweight=".5pt" strokecolor="#010202">
              <v:path arrowok="t"/>
            </v:shape>
            <w10:wrap type="none"/>
          </v:group>
        </w:pict>
      </w:r>
      <w:r>
        <w:rPr>
          <w:spacing w:val="-2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VI</w:t>
      </w:r>
      <w:r>
        <w:rPr>
          <w:spacing w:val="-2"/>
          <w:w w:val="100"/>
        </w:rPr>
        <w:t>I</w:t>
      </w:r>
      <w:r>
        <w:rPr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</w:r>
    </w:p>
    <w:p>
      <w:pPr>
        <w:spacing w:before="19"/>
        <w:ind w:left="24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KHUN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TR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Ì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NGH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73" w:lineRule="auto" w:before="35"/>
        <w:ind w:left="205" w:right="173" w:hanging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242.279999pt;margin-top:36.087032pt;width:108.84pt;height:.1pt;mso-position-horizontal-relative:page;mso-position-vertical-relative:paragraph;z-index:-1494" coordorigin="4846,722" coordsize="2177,2">
            <v:shape style="position:absolute;left:4846;top:722;width:2177;height:2" coordorigin="4846,722" coordsize="2177,0" path="m4846,722l7022,722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Ba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/T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LT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TV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-BV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TTD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há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thông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hóa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thao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Du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pgSz w:w="11905" w:h="16840"/>
          <w:pgMar w:header="1068" w:footer="0" w:top="1380" w:bottom="280" w:left="1140" w:right="1160"/>
        </w:sectPr>
      </w:pPr>
    </w:p>
    <w:p>
      <w:pPr>
        <w:pStyle w:val="Heading2"/>
        <w:spacing w:line="253" w:lineRule="auto"/>
        <w:ind w:left="2632" w:right="1526" w:firstLine="482"/>
        <w:jc w:val="left"/>
        <w:rPr>
          <w:b w:val="0"/>
          <w:bCs w:val="0"/>
        </w:rPr>
      </w:pPr>
      <w:r>
        <w:rPr/>
        <w:pict>
          <v:group style="position:absolute;margin-left:63.550011pt;margin-top:51.741001pt;width:468.81998pt;height:546.099995pt;mso-position-horizontal-relative:page;mso-position-vertical-relative:paragraph;z-index:-1495" coordorigin="1271,1035" coordsize="9376,10922">
            <v:group style="position:absolute;left:1279;top:1039;width:9360;height:2" coordorigin="1279,1039" coordsize="9360,2">
              <v:shape style="position:absolute;left:1279;top:1039;width:9360;height:2" coordorigin="1279,1039" coordsize="9360,0" path="m1279,1039l10639,1039e" filled="f" stroked="t" strokeweight=".45999pt" strokecolor="#000000">
                <v:path arrowok="t"/>
              </v:shape>
            </v:group>
            <v:group style="position:absolute;left:1282;top:1043;width:2;height:10908" coordorigin="1282,1043" coordsize="2,10908">
              <v:shape style="position:absolute;left:1282;top:1043;width:2;height:10908" coordorigin="1282,1043" coordsize="0,10908" path="m1282,1043l1282,11951e" filled="f" stroked="t" strokeweight=".580pt" strokecolor="#000000">
                <v:path arrowok="t"/>
              </v:shape>
            </v:group>
            <v:group style="position:absolute;left:1973;top:1043;width:2;height:10908" coordorigin="1973,1043" coordsize="2,10908">
              <v:shape style="position:absolute;left:1973;top:1043;width:2;height:10908" coordorigin="1973,1043" coordsize="0,10908" path="m1973,1043l1973,11951e" filled="f" stroked="t" strokeweight=".58001pt" strokecolor="#000000">
                <v:path arrowok="t"/>
              </v:shape>
            </v:group>
            <v:group style="position:absolute;left:8669;top:1043;width:2;height:10908" coordorigin="8669,1043" coordsize="2,10908">
              <v:shape style="position:absolute;left:8669;top:1043;width:2;height:10908" coordorigin="8669,1043" coordsize="0,10908" path="m8669,1043l8669,11951e" filled="f" stroked="t" strokeweight=".58001pt" strokecolor="#000000">
                <v:path arrowok="t"/>
              </v:shape>
            </v:group>
            <v:group style="position:absolute;left:9821;top:1043;width:2;height:10908" coordorigin="9821,1043" coordsize="2,10908">
              <v:shape style="position:absolute;left:9821;top:1043;width:2;height:10908" coordorigin="9821,1043" coordsize="0,10908" path="m9821,1043l9821,11951e" filled="f" stroked="t" strokeweight=".579980pt" strokecolor="#000000">
                <v:path arrowok="t"/>
              </v:shape>
            </v:group>
            <v:group style="position:absolute;left:10637;top:1043;width:2;height:10908" coordorigin="10637,1043" coordsize="2,10908">
              <v:shape style="position:absolute;left:10637;top:1043;width:2;height:10908" coordorigin="10637,1043" coordsize="0,10908" path="m10637,1043l10637,11951e" filled="f" stroked="t" strokeweight=".579980pt" strokecolor="#000000">
                <v:path arrowok="t"/>
              </v:shape>
            </v:group>
            <v:group style="position:absolute;left:1277;top:1765;width:9365;height:2" coordorigin="1277,1765" coordsize="9365,2">
              <v:shape style="position:absolute;left:1277;top:1765;width:9365;height:2" coordorigin="1277,1765" coordsize="9365,0" path="m1277,1765l10642,1765e" filled="f" stroked="t" strokeweight=".579980pt" strokecolor="#000000">
                <v:path arrowok="t"/>
              </v:shape>
              <v:shape style="position:absolute;left:1286;top:2142;width:9346;height:29" type="#_x0000_t75">
                <v:imagedata r:id="rId14" o:title=""/>
              </v:shape>
              <v:shape style="position:absolute;left:1286;top:2531;width:9346;height:29" type="#_x0000_t75">
                <v:imagedata r:id="rId15" o:title=""/>
              </v:shape>
              <v:shape style="position:absolute;left:1286;top:3263;width:9346;height:29" type="#_x0000_t75">
                <v:imagedata r:id="rId16" o:title=""/>
              </v:shape>
              <v:shape style="position:absolute;left:1286;top:3652;width:9346;height:29" type="#_x0000_t75">
                <v:imagedata r:id="rId17" o:title=""/>
              </v:shape>
              <v:shape style="position:absolute;left:1286;top:4043;width:9346;height:29" type="#_x0000_t75">
                <v:imagedata r:id="rId18" o:title=""/>
              </v:shape>
              <v:shape style="position:absolute;left:1286;top:4432;width:9346;height:29" type="#_x0000_t75">
                <v:imagedata r:id="rId19" o:title=""/>
              </v:shape>
              <v:shape style="position:absolute;left:1286;top:4823;width:9346;height:29" type="#_x0000_t75">
                <v:imagedata r:id="rId20" o:title=""/>
              </v:shape>
              <v:shape style="position:absolute;left:1286;top:5212;width:9346;height:29" type="#_x0000_t75">
                <v:imagedata r:id="rId21" o:title=""/>
              </v:shape>
              <v:shape style="position:absolute;left:1286;top:5603;width:9346;height:29" type="#_x0000_t75">
                <v:imagedata r:id="rId22" o:title=""/>
              </v:shape>
              <v:shape style="position:absolute;left:1286;top:5992;width:9346;height:29" type="#_x0000_t75">
                <v:imagedata r:id="rId23" o:title=""/>
              </v:shape>
              <v:shape style="position:absolute;left:1286;top:6721;width:9346;height:29" type="#_x0000_t75">
                <v:imagedata r:id="rId24" o:title=""/>
              </v:shape>
              <v:shape style="position:absolute;left:1286;top:7113;width:9346;height:29" type="#_x0000_t75">
                <v:imagedata r:id="rId25" o:title=""/>
              </v:shape>
              <v:shape style="position:absolute;left:1286;top:7501;width:9346;height:29" type="#_x0000_t75">
                <v:imagedata r:id="rId26" o:title=""/>
              </v:shape>
              <v:shape style="position:absolute;left:1286;top:7893;width:9346;height:29" type="#_x0000_t75">
                <v:imagedata r:id="rId27" o:title=""/>
              </v:shape>
              <v:shape style="position:absolute;left:1286;top:8281;width:9346;height:29" type="#_x0000_t75">
                <v:imagedata r:id="rId28" o:title=""/>
              </v:shape>
              <v:shape style="position:absolute;left:1286;top:9011;width:9346;height:29" type="#_x0000_t75">
                <v:imagedata r:id="rId29" o:title=""/>
              </v:shape>
              <v:shape style="position:absolute;left:1286;top:9402;width:9346;height:29" type="#_x0000_t75">
                <v:imagedata r:id="rId30" o:title=""/>
              </v:shape>
              <v:shape style="position:absolute;left:1286;top:9791;width:9346;height:29" type="#_x0000_t75">
                <v:imagedata r:id="rId31" o:title=""/>
              </v:shape>
              <v:shape style="position:absolute;left:1286;top:11543;width:9346;height:29" type="#_x0000_t75">
                <v:imagedata r:id="rId32" o:title=""/>
              </v:shape>
            </v:group>
            <v:group style="position:absolute;left:1277;top:11946;width:9365;height:2" coordorigin="1277,11946" coordsize="9365,2">
              <v:shape style="position:absolute;left:1277;top:11946;width:9365;height:2" coordorigin="1277,11946" coordsize="9365,0" path="m1277,11946l10642,11946e" filled="f" stroked="t" strokeweight=".579980pt" strokecolor="#000000">
                <v:path arrowok="t"/>
              </v:shape>
            </v:group>
            <w10:wrap type="none"/>
          </v:group>
        </w:pict>
      </w:r>
      <w:r>
        <w:rPr>
          <w:spacing w:val="-1"/>
          <w:w w:val="100"/>
        </w:rPr>
        <w:t>KHUN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C</w:t>
      </w:r>
      <w:r>
        <w:rPr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TR</w:t>
      </w:r>
      <w:r>
        <w:rPr>
          <w:spacing w:val="1"/>
          <w:w w:val="100"/>
        </w:rPr>
        <w:t>Ì</w:t>
      </w:r>
      <w:r>
        <w:rPr>
          <w:spacing w:val="-2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</w:rPr>
        <w:t>Ậ</w:t>
      </w:r>
      <w:r>
        <w:rPr>
          <w:spacing w:val="0"/>
          <w:w w:val="100"/>
        </w:rPr>
        <w:t>P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pacing w:val="-2"/>
          <w:w w:val="100"/>
        </w:rPr>
        <w:t>Ấ</w:t>
      </w:r>
      <w:r>
        <w:rPr>
          <w:spacing w:val="0"/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NGH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P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2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0"/>
          <w:w w:val="100"/>
        </w:rPr>
        <w:t>U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pacing w:val="1"/>
          <w:w w:val="100"/>
        </w:rPr>
        <w:t>Ị</w:t>
      </w:r>
      <w:r>
        <w:rPr>
          <w:spacing w:val="-1"/>
          <w:w w:val="100"/>
        </w:rPr>
        <w:t>CH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tabs>
          <w:tab w:pos="3062" w:val="left" w:leader="none"/>
          <w:tab w:pos="7814" w:val="left" w:leader="none"/>
        </w:tabs>
        <w:spacing w:line="166" w:lineRule="auto"/>
        <w:ind w:left="7754" w:right="73" w:hanging="7457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ab/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du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ab/>
        <w:tab/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position w:val="17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17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17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17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position w:val="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position w:val="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position w:val="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</w:r>
    </w:p>
    <w:p>
      <w:pPr>
        <w:numPr>
          <w:ilvl w:val="0"/>
          <w:numId w:val="30"/>
        </w:numPr>
        <w:tabs>
          <w:tab w:pos="940" w:val="left" w:leader="none"/>
          <w:tab w:pos="7687" w:val="left" w:leader="none"/>
        </w:tabs>
        <w:spacing w:before="83"/>
        <w:ind w:left="940" w:right="0" w:hanging="526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quan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Nam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ab/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pStyle w:val="BodyText"/>
        <w:numPr>
          <w:ilvl w:val="1"/>
          <w:numId w:val="30"/>
        </w:numPr>
        <w:tabs>
          <w:tab w:pos="1104" w:val="left" w:leader="none"/>
        </w:tabs>
        <w:spacing w:before="69"/>
        <w:ind w:left="940" w:right="2244" w:firstLine="0"/>
        <w:jc w:val="both"/>
      </w:pP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ch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0"/>
        </w:numPr>
        <w:tabs>
          <w:tab w:pos="1111" w:val="left" w:leader="none"/>
        </w:tabs>
        <w:spacing w:line="253" w:lineRule="auto" w:before="67"/>
        <w:ind w:left="940" w:right="1100" w:firstLine="0"/>
        <w:jc w:val="left"/>
      </w:pP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khác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liên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quan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ch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0"/>
        </w:numPr>
        <w:tabs>
          <w:tab w:pos="1104" w:val="left" w:leader="none"/>
        </w:tabs>
        <w:spacing w:before="51"/>
        <w:ind w:left="1104" w:right="2049" w:hanging="164"/>
        <w:jc w:val="both"/>
      </w:pP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ngh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ch</w:t>
      </w:r>
    </w:p>
    <w:p>
      <w:pPr>
        <w:pStyle w:val="BodyText"/>
        <w:numPr>
          <w:ilvl w:val="1"/>
          <w:numId w:val="30"/>
        </w:numPr>
        <w:tabs>
          <w:tab w:pos="1103" w:val="left" w:leader="none"/>
        </w:tabs>
        <w:spacing w:before="67"/>
        <w:ind w:left="1103" w:right="5086" w:hanging="163"/>
        <w:jc w:val="both"/>
      </w:pP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ch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0"/>
        </w:numPr>
        <w:tabs>
          <w:tab w:pos="1104" w:val="left" w:leader="none"/>
        </w:tabs>
        <w:spacing w:before="69"/>
        <w:ind w:left="1104" w:right="4953" w:hanging="164"/>
        <w:jc w:val="both"/>
      </w:pPr>
      <w:r>
        <w:rPr>
          <w:b w:val="0"/>
          <w:bCs w:val="0"/>
          <w:spacing w:val="0"/>
          <w:w w:val="100"/>
        </w:rPr>
        <w:t>Môi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ch</w:t>
      </w:r>
    </w:p>
    <w:p>
      <w:pPr>
        <w:pStyle w:val="BodyText"/>
        <w:numPr>
          <w:ilvl w:val="1"/>
          <w:numId w:val="30"/>
        </w:numPr>
        <w:tabs>
          <w:tab w:pos="1104" w:val="left" w:leader="none"/>
        </w:tabs>
        <w:spacing w:before="67"/>
        <w:ind w:left="1104" w:right="4377" w:hanging="164"/>
        <w:jc w:val="both"/>
      </w:pP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ữ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0"/>
          <w:w w:val="100"/>
        </w:rPr>
      </w:r>
    </w:p>
    <w:p>
      <w:pPr>
        <w:pStyle w:val="Heading2"/>
        <w:numPr>
          <w:ilvl w:val="0"/>
          <w:numId w:val="30"/>
        </w:numPr>
        <w:tabs>
          <w:tab w:pos="940" w:val="left" w:leader="none"/>
          <w:tab w:pos="7756" w:val="left" w:leader="none"/>
        </w:tabs>
        <w:spacing w:before="69"/>
        <w:ind w:left="940" w:right="0" w:hanging="526"/>
        <w:jc w:val="left"/>
        <w:rPr>
          <w:b w:val="0"/>
          <w:bCs w:val="0"/>
        </w:rPr>
      </w:pPr>
      <w:r>
        <w:rPr>
          <w:spacing w:val="-1"/>
          <w:w w:val="100"/>
        </w:rPr>
        <w:t>K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ế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pacing w:val="-1"/>
          <w:w w:val="100"/>
        </w:rPr>
        <w:t>ứ</w:t>
      </w:r>
      <w:r>
        <w:rPr>
          <w:spacing w:val="0"/>
          <w:w w:val="100"/>
        </w:rPr>
        <w:t>c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0"/>
          <w:w w:val="100"/>
        </w:rPr>
        <w:t>ễ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2"/>
          <w:w w:val="100"/>
        </w:rPr>
        <w:t>t</w:t>
      </w:r>
      <w:r>
        <w:rPr>
          <w:spacing w:val="1"/>
          <w:w w:val="100"/>
        </w:rPr>
        <w:t>â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v</w:t>
      </w:r>
      <w:r>
        <w:rPr>
          <w:spacing w:val="0"/>
          <w:w w:val="100"/>
        </w:rPr>
        <w:t>à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pacing w:val="1"/>
          <w:w w:val="100"/>
        </w:rPr>
        <w:t>ă</w:t>
      </w:r>
      <w:r>
        <w:rPr>
          <w:spacing w:val="0"/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hó</w:t>
      </w:r>
      <w:r>
        <w:rPr>
          <w:spacing w:val="0"/>
          <w:w w:val="100"/>
        </w:rPr>
        <w:t>a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g</w:t>
      </w:r>
      <w:r>
        <w:rPr>
          <w:spacing w:val="1"/>
          <w:w w:val="100"/>
        </w:rPr>
        <w:t>i</w:t>
      </w:r>
      <w:r>
        <w:rPr>
          <w:spacing w:val="-2"/>
          <w:w w:val="100"/>
        </w:rPr>
        <w:t>a</w:t>
      </w:r>
      <w:r>
        <w:rPr>
          <w:spacing w:val="0"/>
          <w:w w:val="100"/>
        </w:rPr>
        <w:t>o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t</w:t>
      </w:r>
      <w:r>
        <w:rPr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ế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,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</w:rPr>
        <w:t>ứ</w:t>
      </w:r>
      <w:r>
        <w:rPr>
          <w:spacing w:val="0"/>
          <w:w w:val="100"/>
        </w:rPr>
        <w:t>ng</w:t>
      </w:r>
      <w:r>
        <w:rPr>
          <w:spacing w:val="-1"/>
          <w:w w:val="100"/>
        </w:rPr>
        <w:t> </w:t>
      </w:r>
      <w:r>
        <w:rPr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spacing w:val="0"/>
          <w:w w:val="100"/>
        </w:rPr>
        <w:tab/>
      </w:r>
      <w:r>
        <w:rPr>
          <w:spacing w:val="0"/>
          <w:w w:val="100"/>
        </w:rPr>
        <w:t>8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-2"/>
          <w:w w:val="100"/>
        </w:rPr>
        <w:t>ế</w:t>
      </w:r>
      <w:r>
        <w:rPr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0"/>
        </w:numPr>
        <w:tabs>
          <w:tab w:pos="1104" w:val="left" w:leader="none"/>
        </w:tabs>
        <w:spacing w:before="67"/>
        <w:ind w:left="940" w:right="2205" w:firstLine="0"/>
        <w:jc w:val="both"/>
        <w:rPr>
          <w:rFonts w:ascii="Times New Roman" w:hAnsi="Times New Roman" w:cs="Times New Roman" w:eastAsia="Times New Roman"/>
        </w:rPr>
      </w:pP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ễ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</w:p>
    <w:p>
      <w:pPr>
        <w:pStyle w:val="BodyText"/>
        <w:numPr>
          <w:ilvl w:val="1"/>
          <w:numId w:val="30"/>
        </w:numPr>
        <w:tabs>
          <w:tab w:pos="1104" w:val="left" w:leader="none"/>
        </w:tabs>
        <w:spacing w:before="69"/>
        <w:ind w:left="1104" w:right="2450" w:hanging="164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</w:p>
    <w:p>
      <w:pPr>
        <w:pStyle w:val="BodyText"/>
        <w:numPr>
          <w:ilvl w:val="1"/>
          <w:numId w:val="30"/>
        </w:numPr>
        <w:tabs>
          <w:tab w:pos="1123" w:val="left" w:leader="none"/>
        </w:tabs>
        <w:spacing w:line="253" w:lineRule="auto" w:before="67"/>
        <w:ind w:left="940" w:right="1100" w:firstLine="0"/>
        <w:jc w:val="left"/>
      </w:pP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ễ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tâ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ón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ễ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qua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...)</w:t>
      </w:r>
      <w:r>
        <w:rPr>
          <w:b w:val="0"/>
          <w:bCs w:val="0"/>
          <w:spacing w:val="0"/>
          <w:w w:val="100"/>
        </w:rPr>
      </w:r>
    </w:p>
    <w:p>
      <w:pPr>
        <w:pStyle w:val="Heading2"/>
        <w:numPr>
          <w:ilvl w:val="0"/>
          <w:numId w:val="30"/>
        </w:numPr>
        <w:tabs>
          <w:tab w:pos="940" w:val="left" w:leader="none"/>
          <w:tab w:pos="7756" w:val="left" w:leader="none"/>
        </w:tabs>
        <w:spacing w:before="49"/>
        <w:ind w:left="940" w:right="0" w:hanging="526"/>
        <w:jc w:val="left"/>
        <w:rPr>
          <w:b w:val="0"/>
          <w:bCs w:val="0"/>
        </w:rPr>
      </w:pPr>
      <w:r>
        <w:rPr>
          <w:spacing w:val="0"/>
          <w:w w:val="100"/>
        </w:rPr>
        <w:t>Tâm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lý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v</w:t>
      </w:r>
      <w:r>
        <w:rPr>
          <w:spacing w:val="0"/>
          <w:w w:val="100"/>
        </w:rPr>
        <w:t>à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p</w:t>
      </w:r>
      <w:r>
        <w:rPr>
          <w:spacing w:val="-3"/>
          <w:w w:val="100"/>
        </w:rPr>
        <w:t>h</w:t>
      </w:r>
      <w:r>
        <w:rPr>
          <w:spacing w:val="0"/>
          <w:w w:val="100"/>
        </w:rPr>
        <w:t>ong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pacing w:val="-3"/>
          <w:w w:val="100"/>
        </w:rPr>
        <w:t>ụ</w:t>
      </w:r>
      <w:r>
        <w:rPr>
          <w:spacing w:val="-1"/>
          <w:w w:val="100"/>
        </w:rPr>
        <w:t>c</w:t>
      </w:r>
      <w:r>
        <w:rPr>
          <w:spacing w:val="0"/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pacing w:val="1"/>
          <w:w w:val="100"/>
        </w:rPr>
        <w:t>ậ</w:t>
      </w:r>
      <w:r>
        <w:rPr>
          <w:spacing w:val="0"/>
          <w:w w:val="100"/>
        </w:rPr>
        <w:t>p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q</w:t>
      </w:r>
      <w:r>
        <w:rPr>
          <w:spacing w:val="-3"/>
          <w:w w:val="100"/>
        </w:rPr>
        <w:t>u</w:t>
      </w:r>
      <w:r>
        <w:rPr>
          <w:spacing w:val="-1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pacing w:val="-1"/>
          <w:w w:val="100"/>
        </w:rPr>
        <w:t>ủ</w:t>
      </w:r>
      <w:r>
        <w:rPr>
          <w:spacing w:val="0"/>
          <w:w w:val="100"/>
        </w:rPr>
        <w:t>a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k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ách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du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ị</w:t>
      </w:r>
      <w:r>
        <w:rPr>
          <w:spacing w:val="0"/>
          <w:w w:val="100"/>
        </w:rPr>
        <w:t>ch</w:t>
      </w:r>
      <w:r>
        <w:rPr>
          <w:spacing w:val="0"/>
          <w:w w:val="100"/>
        </w:rPr>
        <w:tab/>
      </w:r>
      <w:r>
        <w:rPr>
          <w:spacing w:val="0"/>
          <w:w w:val="100"/>
        </w:rPr>
        <w:t>8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-2"/>
          <w:w w:val="100"/>
        </w:rPr>
        <w:t>ế</w:t>
      </w:r>
      <w:r>
        <w:rPr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0"/>
        </w:numPr>
        <w:tabs>
          <w:tab w:pos="1104" w:val="left" w:leader="none"/>
        </w:tabs>
        <w:spacing w:before="69"/>
        <w:ind w:left="940" w:right="2357" w:firstLine="0"/>
        <w:jc w:val="both"/>
      </w:pP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nhu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ch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0"/>
        </w:numPr>
        <w:tabs>
          <w:tab w:pos="1104" w:val="left" w:leader="none"/>
        </w:tabs>
        <w:spacing w:before="67"/>
        <w:ind w:left="1104" w:right="2979" w:hanging="164"/>
        <w:jc w:val="both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tâ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khá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ch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0"/>
        </w:numPr>
        <w:tabs>
          <w:tab w:pos="1104" w:val="left" w:leader="none"/>
        </w:tabs>
        <w:spacing w:before="69"/>
        <w:ind w:left="1104" w:right="1467" w:hanging="164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tâm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án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hó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khá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</w:p>
    <w:p>
      <w:pPr>
        <w:pStyle w:val="BodyText"/>
        <w:numPr>
          <w:ilvl w:val="1"/>
          <w:numId w:val="30"/>
        </w:numPr>
        <w:tabs>
          <w:tab w:pos="1104" w:val="left" w:leader="none"/>
        </w:tabs>
        <w:spacing w:line="253" w:lineRule="auto" w:before="67"/>
        <w:ind w:left="940" w:right="1118" w:firstLine="0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2"/>
          <w:w w:val="100"/>
        </w:rPr>
        <w:t>â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trò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độ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ch</w:t>
      </w:r>
    </w:p>
    <w:p>
      <w:pPr>
        <w:pStyle w:val="Heading2"/>
        <w:numPr>
          <w:ilvl w:val="0"/>
          <w:numId w:val="30"/>
        </w:numPr>
        <w:tabs>
          <w:tab w:pos="940" w:val="left" w:leader="none"/>
          <w:tab w:pos="7756" w:val="left" w:leader="none"/>
        </w:tabs>
        <w:spacing w:before="49"/>
        <w:ind w:left="940" w:right="0" w:hanging="526"/>
        <w:jc w:val="left"/>
        <w:rPr>
          <w:b w:val="0"/>
          <w:bCs w:val="0"/>
        </w:rPr>
      </w:pPr>
      <w:r>
        <w:rPr>
          <w:spacing w:val="-1"/>
          <w:w w:val="100"/>
        </w:rPr>
        <w:t>K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ế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pacing w:val="-1"/>
          <w:w w:val="100"/>
        </w:rPr>
        <w:t>ứ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ế</w:t>
      </w:r>
      <w:r>
        <w:rPr>
          <w:spacing w:val="-2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0"/>
          <w:w w:val="100"/>
        </w:rPr>
        <w:tab/>
      </w:r>
      <w:r>
        <w:rPr>
          <w:spacing w:val="0"/>
          <w:w w:val="100"/>
        </w:rPr>
        <w:t>8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-2"/>
          <w:w w:val="100"/>
        </w:rPr>
        <w:t>ế</w:t>
      </w:r>
      <w:r>
        <w:rPr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0"/>
        </w:numPr>
        <w:tabs>
          <w:tab w:pos="1104" w:val="left" w:leader="none"/>
        </w:tabs>
        <w:spacing w:before="69"/>
        <w:ind w:left="940" w:right="1364" w:firstLine="0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ân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ang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làm</w:t>
      </w:r>
    </w:p>
    <w:p>
      <w:pPr>
        <w:pStyle w:val="BodyText"/>
        <w:numPr>
          <w:ilvl w:val="1"/>
          <w:numId w:val="30"/>
        </w:numPr>
        <w:tabs>
          <w:tab w:pos="1125" w:val="left" w:leader="none"/>
        </w:tabs>
        <w:spacing w:line="253" w:lineRule="auto" w:before="67"/>
        <w:ind w:left="940" w:right="1097" w:firstLine="0"/>
        <w:jc w:val="both"/>
        <w:rPr>
          <w:rFonts w:ascii="Times New Roman" w:hAnsi="Times New Roman" w:cs="Times New Roman" w:eastAsia="Times New Roman"/>
        </w:rPr>
      </w:pPr>
      <w:r>
        <w:rPr>
          <w:b w:val="0"/>
          <w:bCs w:val="0"/>
          <w:spacing w:val="0"/>
          <w:w w:val="100"/>
        </w:rPr>
        <w:t>Nghe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hông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ỷ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1"/>
          <w:w w:val="100"/>
        </w:rPr>
        <w:t>oá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-1"/>
          <w:w w:val="100"/>
        </w:rPr>
        <w:t>c)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-5"/>
          <w:w w:val="100"/>
        </w:rPr>
        <w:t>m,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3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trí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an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</w:p>
    <w:p>
      <w:pPr>
        <w:pStyle w:val="BodyText"/>
        <w:numPr>
          <w:ilvl w:val="1"/>
          <w:numId w:val="30"/>
        </w:numPr>
        <w:tabs>
          <w:tab w:pos="1103" w:val="left" w:leader="none"/>
        </w:tabs>
        <w:spacing w:before="51"/>
        <w:ind w:left="1103" w:right="2683" w:hanging="164"/>
        <w:jc w:val="both"/>
      </w:pP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0"/>
          <w:w w:val="100"/>
        </w:rPr>
        <w:t>nh</w:t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spacing w:line="253" w:lineRule="auto"/>
        <w:ind w:left="307" w:right="289" w:hanging="10"/>
        <w:jc w:val="left"/>
        <w:rPr>
          <w:b w:val="0"/>
          <w:bCs w:val="0"/>
        </w:rPr>
      </w:pPr>
      <w:r>
        <w:rPr>
          <w:spacing w:val="0"/>
          <w:w w:val="100"/>
        </w:rPr>
        <w:t>Ghi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chú</w:t>
      </w:r>
      <w:r>
        <w:rPr>
          <w:b w:val="0"/>
          <w:bCs w:val="0"/>
          <w:spacing w:val="0"/>
          <w:w w:val="100"/>
        </w:rPr>
      </w:r>
    </w:p>
    <w:p>
      <w:pPr>
        <w:spacing w:after="0" w:line="253" w:lineRule="auto"/>
        <w:jc w:val="left"/>
        <w:sectPr>
          <w:type w:val="continuous"/>
          <w:pgSz w:w="11905" w:h="16840"/>
          <w:pgMar w:top="1380" w:bottom="280" w:left="1140" w:right="1160"/>
          <w:cols w:num="2" w:equalWidth="0">
            <w:col w:w="8523" w:space="40"/>
            <w:col w:w="1042"/>
          </w:cols>
        </w:sectPr>
      </w:pP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64"/>
        <w:ind w:left="0" w:right="1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63.48pt;margin-top:-9.409414pt;width:467.64pt;height:.1pt;mso-position-horizontal-relative:page;mso-position-vertical-relative:paragraph;z-index:-1493" coordorigin="1270,-188" coordsize="9353,2">
            <v:shape style="position:absolute;left:1270;top:-188;width:9353;height:2" coordorigin="1270,-188" coordsize="9353,0" path="m1270,-188l10622,-188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before="19"/>
        <w:ind w:left="318" w:right="336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BÁ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DOAN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ÁC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73" w:lineRule="auto" w:before="35"/>
        <w:ind w:left="185" w:right="193" w:hanging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241.320007pt;margin-top:36.927032pt;width:106.56pt;height:.1pt;mso-position-horizontal-relative:page;mso-position-vertical-relative:paragraph;z-index:-1480" coordorigin="4826,739" coordsize="2131,2">
            <v:shape style="position:absolute;left:4826;top:739;width:2131;height:2" coordorigin="4826,739" coordsize="2131,0" path="m4826,739l6958,739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Ba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/T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LT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TV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-BV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TTD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há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thông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hóa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thao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Du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240" w:lineRule="exact" w:before="20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pgSz w:w="11905" w:h="16840"/>
          <w:pgMar w:header="1068" w:footer="0" w:top="1380" w:bottom="280" w:left="1160" w:right="1140"/>
        </w:sectPr>
      </w:pPr>
    </w:p>
    <w:p>
      <w:pPr>
        <w:spacing w:line="258" w:lineRule="auto" w:before="66"/>
        <w:ind w:left="222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128.759995pt;margin-top:36.557003pt;width:47.16pt;height:.1pt;mso-position-horizontal-relative:page;mso-position-vertical-relative:paragraph;z-index:-1478" coordorigin="2575,731" coordsize="943,2">
            <v:shape style="position:absolute;left:2575;top:731;width:943;height:2" coordorigin="2575,731" coordsize="943,0" path="m2575,731l3518,731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DOANH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4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.../......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66"/>
        <w:ind w:left="0" w:right="8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ÒA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Ã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2"/>
        <w:ind w:left="0" w:right="8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312.480011pt;margin-top:17.917046pt;width:158.4pt;height:.1pt;mso-position-horizontal-relative:page;mso-position-vertical-relative:paragraph;z-index:-1479" coordorigin="6250,358" coordsize="3168,2">
            <v:shape style="position:absolute;left:6250;top:358;width:3168;height:2" coordorigin="6250,358" coordsize="3168,0" path="m6250,358l9418,358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ự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8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.........,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y......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áng.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....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60" w:right="1140"/>
          <w:cols w:num="2" w:equalWidth="0">
            <w:col w:w="3542" w:space="187"/>
            <w:col w:w="5876"/>
          </w:cols>
        </w:sectPr>
      </w:pPr>
    </w:p>
    <w:p>
      <w:pPr>
        <w:spacing w:line="170" w:lineRule="exact" w:before="9"/>
        <w:rPr>
          <w:sz w:val="17"/>
          <w:szCs w:val="17"/>
        </w:rPr>
      </w:pPr>
      <w:r>
        <w:rPr/>
        <w:pict>
          <v:shape style="position:absolute;margin-left:64.320000pt;margin-top:544.559631pt;width:460.676909pt;height:1.4175pt;mso-position-horizontal-relative:page;mso-position-vertical-relative:page;z-index:-1488" type="#_x0000_t75">
            <v:imagedata r:id="rId33" o:title=""/>
          </v:shape>
        </w:pict>
      </w:r>
      <w:r>
        <w:rPr/>
        <w:pict>
          <v:shape style="position:absolute;margin-left:64.320000pt;margin-top:563.039612pt;width:460.676909pt;height:1.4175pt;mso-position-horizontal-relative:page;mso-position-vertical-relative:page;z-index:-1487" type="#_x0000_t75">
            <v:imagedata r:id="rId34" o:title=""/>
          </v:shape>
        </w:pict>
      </w:r>
      <w:r>
        <w:rPr/>
        <w:pict>
          <v:shape style="position:absolute;margin-left:64.320000pt;margin-top:581.519653pt;width:460.676909pt;height:1.4175pt;mso-position-horizontal-relative:page;mso-position-vertical-relative:page;z-index:-1486" type="#_x0000_t75">
            <v:imagedata r:id="rId35" o:title=""/>
          </v:shape>
        </w:pict>
      </w:r>
      <w:r>
        <w:rPr>
          <w:sz w:val="17"/>
          <w:szCs w:val="17"/>
        </w:rPr>
      </w:r>
    </w:p>
    <w:p>
      <w:pPr>
        <w:pStyle w:val="Heading2"/>
        <w:ind w:left="176" w:right="193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1"/>
          <w:w w:val="100"/>
        </w:rPr>
        <w:t>BÁ</w:t>
      </w:r>
      <w:r>
        <w:rPr>
          <w:spacing w:val="0"/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CÁ</w:t>
      </w:r>
      <w:r>
        <w:rPr>
          <w:spacing w:val="0"/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pacing w:val="0"/>
          <w:w w:val="100"/>
        </w:rPr>
        <w:t>Ế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Q</w:t>
      </w:r>
      <w:r>
        <w:rPr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319" w:lineRule="exact"/>
        <w:ind w:left="318" w:right="336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DOAN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KHÁC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2012" w:right="0"/>
        <w:jc w:val="left"/>
      </w:pP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Gia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.......;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322" w:lineRule="exact"/>
        <w:ind w:left="3164" w:right="0"/>
        <w:jc w:val="left"/>
      </w:pP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tha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)....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575" w:right="0"/>
        <w:jc w:val="left"/>
      </w:pPr>
      <w:r>
        <w:rPr>
          <w:b w:val="0"/>
          <w:bCs w:val="0"/>
          <w:spacing w:val="-1"/>
          <w:w w:val="100"/>
        </w:rPr>
        <w:t>Tê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......................................................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319" w:lineRule="exact"/>
        <w:ind w:left="575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13"/>
          <w:w w:val="100"/>
        </w:rPr>
        <w:t>:</w:t>
      </w:r>
      <w:r>
        <w:rPr>
          <w:b w:val="0"/>
          <w:bCs w:val="0"/>
          <w:spacing w:val="-1"/>
          <w:w w:val="100"/>
        </w:rPr>
        <w:t>..................................................................................................................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322" w:lineRule="exact"/>
        <w:ind w:left="575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-1"/>
          <w:w w:val="100"/>
        </w:rPr>
        <w:t>......................................................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319" w:lineRule="exact"/>
        <w:ind w:left="575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-1"/>
          <w:w w:val="100"/>
        </w:rPr>
        <w:t>.......................................................................................................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322" w:lineRule="exact" w:before="1"/>
        <w:ind w:left="121" w:right="134" w:firstLine="453"/>
        <w:jc w:val="left"/>
      </w:pPr>
      <w:r>
        <w:rPr/>
        <w:pict>
          <v:shape style="position:absolute;margin-left:64.320000pt;margin-top:74.486946pt;width:460.676909pt;height:1.4175pt;mso-position-horizontal-relative:page;mso-position-vertical-relative:paragraph;z-index:-1492" type="#_x0000_t75">
            <v:imagedata r:id="rId36" o:title=""/>
          </v:shape>
        </w:pict>
      </w:r>
      <w:r>
        <w:rPr/>
        <w:pict>
          <v:shape style="position:absolute;margin-left:64.320000pt;margin-top:92.966927pt;width:460.676909pt;height:1.4175pt;mso-position-horizontal-relative:page;mso-position-vertical-relative:paragraph;z-index:-1491" type="#_x0000_t75">
            <v:imagedata r:id="rId37" o:title=""/>
          </v:shape>
        </w:pict>
      </w:r>
      <w:r>
        <w:rPr/>
        <w:pict>
          <v:shape style="position:absolute;margin-left:64.320000pt;margin-top:111.446907pt;width:460.676909pt;height:1.4175pt;mso-position-horizontal-relative:page;mso-position-vertical-relative:paragraph;z-index:-1490" type="#_x0000_t75">
            <v:imagedata r:id="rId38" o:title=""/>
          </v:shape>
        </w:pict>
      </w:r>
      <w:r>
        <w:rPr/>
        <w:pict>
          <v:shape style="position:absolute;margin-left:64.320000pt;margin-top:129.92691pt;width:460.676909pt;height:1.4175pt;mso-position-horizontal-relative:page;mso-position-vertical-relative:paragraph;z-index:-1489" type="#_x0000_t75">
            <v:imagedata r:id="rId39" o:title=""/>
          </v:shape>
        </w:pic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cáo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ho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:</w:t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0" w:hRule="exact"/>
        </w:trPr>
        <w:tc>
          <w:tcPr>
            <w:tcW w:w="59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6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TT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37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6"/>
              <w:ind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tiêu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263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6"/>
              <w:ind w:left="44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6"/>
              <w:ind w:left="18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6"/>
              <w:ind w:left="366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Ghi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chú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77" w:hRule="exact"/>
        </w:trPr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16"/>
              <w:ind w:left="198" w:right="201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16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1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3"/>
                <w:w w:val="100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ng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3"/>
                <w:w w:val="100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ng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2"/>
                <w:w w:val="100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16"/>
              <w:ind w:right="2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8"/>
                <w:szCs w:val="28"/>
              </w:rPr>
              <w:t>Xe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70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9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337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9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ỗ</w:t>
            </w:r>
          </w:p>
        </w:tc>
        <w:tc>
          <w:tcPr>
            <w:tcW w:w="226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9"/>
              <w:ind w:left="942" w:right="945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Xe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4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9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337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9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ỗ</w:t>
            </w:r>
          </w:p>
        </w:tc>
        <w:tc>
          <w:tcPr>
            <w:tcW w:w="226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9"/>
              <w:ind w:left="942" w:right="945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Xe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4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9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337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9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Trê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ỗ</w:t>
            </w:r>
          </w:p>
        </w:tc>
        <w:tc>
          <w:tcPr>
            <w:tcW w:w="226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9"/>
              <w:ind w:left="942" w:right="945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Xe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4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</w:tr>
      <w:tr>
        <w:trPr>
          <w:trHeight w:val="371" w:hRule="exact"/>
        </w:trPr>
        <w:tc>
          <w:tcPr>
            <w:tcW w:w="59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9"/>
              <w:ind w:left="198" w:right="201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37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9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8"/>
                <w:szCs w:val="28"/>
              </w:rPr>
              <w:t>chu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2"/>
                <w:w w:val="100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xe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3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26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9"/>
              <w:ind w:left="67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8"/>
                <w:szCs w:val="28"/>
              </w:rPr>
              <w:t>Chu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4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</w:tr>
      <w:tr>
        <w:trPr>
          <w:trHeight w:val="371" w:hRule="exact"/>
        </w:trPr>
        <w:tc>
          <w:tcPr>
            <w:tcW w:w="59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10"/>
              <w:ind w:left="198" w:right="201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37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10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1"/>
                <w:w w:val="100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1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3"/>
                <w:w w:val="100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3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3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ách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3"/>
                <w:w w:val="100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2"/>
                <w:w w:val="100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2"/>
                <w:w w:val="100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26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10"/>
              <w:ind w:left="44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1"/>
                <w:w w:val="100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3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1"/>
                <w:w w:val="100"/>
                <w:sz w:val="28"/>
                <w:szCs w:val="28"/>
              </w:rPr>
              <w:t>ách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4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9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337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9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Khác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ế</w:t>
            </w:r>
          </w:p>
        </w:tc>
        <w:tc>
          <w:tcPr>
            <w:tcW w:w="226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9"/>
              <w:ind w:left="47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h</w:t>
            </w:r>
          </w:p>
        </w:tc>
        <w:tc>
          <w:tcPr>
            <w:tcW w:w="14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9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337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9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Khách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a</w:t>
            </w:r>
          </w:p>
        </w:tc>
        <w:tc>
          <w:tcPr>
            <w:tcW w:w="226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9"/>
              <w:ind w:left="47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h</w:t>
            </w:r>
          </w:p>
        </w:tc>
        <w:tc>
          <w:tcPr>
            <w:tcW w:w="14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9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9"/>
              <w:ind w:left="198" w:right="201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37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9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Doanh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thu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26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9"/>
              <w:ind w:left="48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1"/>
                <w:w w:val="100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1"/>
                <w:w w:val="100"/>
                <w:sz w:val="28"/>
                <w:szCs w:val="28"/>
              </w:rPr>
              <w:t>đồ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3"/>
                <w:w w:val="100"/>
                <w:sz w:val="28"/>
                <w:szCs w:val="28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4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9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9"/>
              <w:ind w:left="198" w:right="201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37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9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1"/>
                <w:w w:val="100"/>
                <w:sz w:val="28"/>
                <w:szCs w:val="28"/>
              </w:rPr>
              <w:t>độ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3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2"/>
                <w:w w:val="100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2"/>
                <w:w w:val="100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26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9"/>
              <w:ind w:left="744" w:right="75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</w:p>
        </w:tc>
        <w:tc>
          <w:tcPr>
            <w:tcW w:w="14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</w:tr>
      <w:tr>
        <w:trPr>
          <w:trHeight w:val="371" w:hRule="exact"/>
        </w:trPr>
        <w:tc>
          <w:tcPr>
            <w:tcW w:w="59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337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9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Lá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e</w:t>
            </w:r>
          </w:p>
        </w:tc>
        <w:tc>
          <w:tcPr>
            <w:tcW w:w="226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9"/>
              <w:ind w:left="744" w:right="75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</w:p>
        </w:tc>
        <w:tc>
          <w:tcPr>
            <w:tcW w:w="14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</w:tr>
      <w:tr>
        <w:trPr>
          <w:trHeight w:val="371" w:hRule="exact"/>
        </w:trPr>
        <w:tc>
          <w:tcPr>
            <w:tcW w:w="59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337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10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Nhân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viên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ên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e</w:t>
            </w:r>
          </w:p>
        </w:tc>
        <w:tc>
          <w:tcPr>
            <w:tcW w:w="226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10"/>
              <w:ind w:left="744" w:right="75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</w:p>
        </w:tc>
        <w:tc>
          <w:tcPr>
            <w:tcW w:w="14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</w:tr>
      <w:tr>
        <w:trPr>
          <w:trHeight w:val="363" w:hRule="exact"/>
        </w:trPr>
        <w:tc>
          <w:tcPr>
            <w:tcW w:w="59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37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La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c</w:t>
            </w:r>
          </w:p>
        </w:tc>
        <w:tc>
          <w:tcPr>
            <w:tcW w:w="2263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"/>
              <w:ind w:left="744" w:right="75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</w:p>
        </w:tc>
        <w:tc>
          <w:tcPr>
            <w:tcW w:w="143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pStyle w:val="BodyText"/>
        <w:spacing w:before="62"/>
        <w:ind w:left="575" w:right="0"/>
        <w:jc w:val="left"/>
      </w:pPr>
      <w:r>
        <w:rPr/>
        <w:pict>
          <v:shape style="position:absolute;margin-left:64.320000pt;margin-top:-94.109718pt;width:460.691626pt;height:1.4175pt;mso-position-horizontal-relative:page;mso-position-vertical-relative:paragraph;z-index:-1485" type="#_x0000_t75">
            <v:imagedata r:id="rId40" o:title=""/>
          </v:shape>
        </w:pict>
      </w:r>
      <w:r>
        <w:rPr/>
        <w:pict>
          <v:shape style="position:absolute;margin-left:64.320000pt;margin-top:-75.629723pt;width:460.691626pt;height:1.4175pt;mso-position-horizontal-relative:page;mso-position-vertical-relative:paragraph;z-index:-1484" type="#_x0000_t75">
            <v:imagedata r:id="rId41" o:title=""/>
          </v:shape>
        </w:pict>
      </w:r>
      <w:r>
        <w:rPr/>
        <w:pict>
          <v:shape style="position:absolute;margin-left:64.320000pt;margin-top:-57.149712pt;width:460.691626pt;height:1.4175pt;mso-position-horizontal-relative:page;mso-position-vertical-relative:paragraph;z-index:-1483" type="#_x0000_t75">
            <v:imagedata r:id="rId42" o:title=""/>
          </v:shape>
        </w:pict>
      </w:r>
      <w:r>
        <w:rPr/>
        <w:pict>
          <v:shape style="position:absolute;margin-left:64.320000pt;margin-top:-38.549721pt;width:460.691626pt;height:1.4175pt;mso-position-horizontal-relative:page;mso-position-vertical-relative:paragraph;z-index:-1482" type="#_x0000_t75">
            <v:imagedata r:id="rId43" o:title=""/>
          </v:shape>
        </w:pict>
      </w:r>
      <w:r>
        <w:rPr/>
        <w:pict>
          <v:shape style="position:absolute;margin-left:64.320000pt;margin-top:-20.069708pt;width:460.691626pt;height:1.4175pt;mso-position-horizontal-relative:page;mso-position-vertical-relative:paragraph;z-index:-1481" type="#_x0000_t75">
            <v:imagedata r:id="rId44" o:title=""/>
          </v:shape>
        </w:pic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xu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left="2816" w:right="0"/>
        <w:jc w:val="center"/>
        <w:rPr>
          <w:b w:val="0"/>
          <w:bCs w:val="0"/>
        </w:rPr>
      </w:pPr>
      <w:r>
        <w:rPr>
          <w:spacing w:val="-2"/>
          <w:w w:val="100"/>
        </w:rPr>
        <w:t>N</w:t>
      </w:r>
      <w:r>
        <w:rPr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Ờ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ĐẠ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D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N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THE</w:t>
      </w:r>
      <w:r>
        <w:rPr>
          <w:spacing w:val="0"/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PHÁ</w:t>
      </w:r>
      <w:r>
        <w:rPr>
          <w:spacing w:val="0"/>
          <w:w w:val="100"/>
        </w:rPr>
        <w:t>P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LU</w:t>
      </w:r>
      <w:r>
        <w:rPr>
          <w:rFonts w:ascii="Times New Roman" w:hAnsi="Times New Roman" w:cs="Times New Roman" w:eastAsia="Times New Roman"/>
          <w:spacing w:val="-2"/>
          <w:w w:val="100"/>
        </w:rPr>
        <w:t>Ậ</w:t>
      </w:r>
      <w:r>
        <w:rPr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</w:r>
    </w:p>
    <w:p>
      <w:pPr>
        <w:spacing w:line="319" w:lineRule="exact"/>
        <w:ind w:left="3529" w:right="711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(Ký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ó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õ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after="0" w:line="319" w:lineRule="exact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5" w:h="16840"/>
          <w:pgMar w:top="1380" w:bottom="280" w:left="1160" w:right="1140"/>
        </w:sectPr>
      </w:pP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22" w:right="0"/>
        <w:jc w:val="center"/>
        <w:rPr>
          <w:b w:val="0"/>
          <w:bCs w:val="0"/>
        </w:rPr>
      </w:pPr>
      <w:r>
        <w:rPr/>
        <w:pict>
          <v:group style="position:absolute;margin-left:63.240002pt;margin-top:-8.809414pt;width:467.76pt;height:.1pt;mso-position-horizontal-relative:page;mso-position-vertical-relative:paragraph;z-index:-1477" coordorigin="1265,-176" coordsize="9355,2">
            <v:shape style="position:absolute;left:1265;top:-176;width:9355;height:2" coordorigin="1265,-176" coordsize="9355,0" path="m1265,-176l10620,-176e" filled="f" stroked="t" strokeweight=".5pt" strokecolor="#010202">
              <v:path arrowok="t"/>
            </v:shape>
            <w10:wrap type="none"/>
          </v:group>
        </w:pict>
      </w:r>
      <w:r>
        <w:rPr>
          <w:spacing w:val="-2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X</w:t>
      </w:r>
      <w:r>
        <w:rPr>
          <w:b w:val="0"/>
          <w:bCs w:val="0"/>
          <w:spacing w:val="0"/>
          <w:w w:val="100"/>
        </w:rPr>
      </w:r>
    </w:p>
    <w:p>
      <w:pPr>
        <w:spacing w:before="19"/>
        <w:ind w:left="23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SÁC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HÀN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KHÁCH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73" w:lineRule="auto" w:before="35"/>
        <w:ind w:left="205" w:right="173" w:hanging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243.720001pt;margin-top:36.567032pt;width:105.72pt;height:.1pt;mso-position-horizontal-relative:page;mso-position-vertical-relative:paragraph;z-index:-1473" coordorigin="4874,731" coordsize="2114,2">
            <v:shape style="position:absolute;left:4874;top:731;width:2114;height:2" coordorigin="4874,731" coordsize="2114,0" path="m4874,731l6989,731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Ba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/T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LT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TV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-BV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TTD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há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thông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hóa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thao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Du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5" w:h="16840"/>
          <w:pgMar w:header="1068" w:footer="0" w:top="1380" w:bottom="280" w:left="1140" w:right="1160"/>
        </w:sectPr>
      </w:pPr>
    </w:p>
    <w:p>
      <w:pPr>
        <w:spacing w:line="256" w:lineRule="auto" w:before="66"/>
        <w:ind w:left="252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129.240005pt;margin-top:35.597023pt;width:48.48pt;height:.1pt;mso-position-horizontal-relative:page;mso-position-vertical-relative:paragraph;z-index:-1474" coordorigin="2585,712" coordsize="970,2">
            <v:shape style="position:absolute;left:2585;top:712;width:970;height:2" coordorigin="2585,712" coordsize="970,0" path="m2585,712l3554,712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DOANH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54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.../......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66"/>
        <w:ind w:left="50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ÒA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Ã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0"/>
        <w:ind w:left="50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311.279999pt;margin-top:17.577002pt;width:158.520pt;height:.1pt;mso-position-horizontal-relative:page;mso-position-vertical-relative:paragraph;z-index:-1475" coordorigin="6226,352" coordsize="3170,2">
            <v:shape style="position:absolute;left:6226;top:352;width:3170;height:2" coordorigin="6226,352" coordsize="3170,0" path="m6226,352l9396,352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ự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0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..........,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ày......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áng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m...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40" w:right="1160"/>
          <w:cols w:num="2" w:equalWidth="0">
            <w:col w:w="3572" w:space="158"/>
            <w:col w:w="5875"/>
          </w:cols>
        </w:sectPr>
      </w:pP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ind w:left="24" w:right="0"/>
        <w:jc w:val="center"/>
        <w:rPr>
          <w:b w:val="0"/>
          <w:bCs w:val="0"/>
        </w:rPr>
      </w:pPr>
      <w:r>
        <w:rPr>
          <w:spacing w:val="-1"/>
          <w:w w:val="100"/>
        </w:rPr>
        <w:t>DAN</w:t>
      </w:r>
      <w:r>
        <w:rPr>
          <w:spacing w:val="0"/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SÁC</w:t>
      </w:r>
      <w:r>
        <w:rPr>
          <w:spacing w:val="0"/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HÀ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KHÁCH</w:t>
      </w:r>
      <w:r>
        <w:rPr>
          <w:b w:val="0"/>
          <w:bCs w:val="0"/>
          <w:spacing w:val="0"/>
          <w:w w:val="100"/>
        </w:rPr>
      </w:r>
    </w:p>
    <w:p>
      <w:pPr>
        <w:spacing w:before="19"/>
        <w:ind w:left="1208" w:right="1184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63.789989pt;margin-top:38.329948pt;width:468.529956pt;height:128.74pt;mso-position-horizontal-relative:page;mso-position-vertical-relative:paragraph;z-index:-1476" coordorigin="1276,767" coordsize="9371,2575">
            <v:group style="position:absolute;left:1279;top:770;width:9360;height:2" coordorigin="1279,770" coordsize="9360,2">
              <v:shape style="position:absolute;left:1279;top:770;width:9360;height:2" coordorigin="1279,770" coordsize="9360,0" path="m1279,770l10639,770e" filled="f" stroked="t" strokeweight=".33999pt" strokecolor="#000000">
                <v:path arrowok="t"/>
              </v:shape>
            </v:group>
            <v:group style="position:absolute;left:1282;top:772;width:2;height:2566" coordorigin="1282,772" coordsize="2,2566">
              <v:shape style="position:absolute;left:1282;top:772;width:2;height:2566" coordorigin="1282,772" coordsize="0,2566" path="m1282,772l1282,3338e" filled="f" stroked="t" strokeweight=".34001pt" strokecolor="#000000">
                <v:path arrowok="t"/>
              </v:shape>
            </v:group>
            <v:group style="position:absolute;left:2194;top:772;width:2;height:2566" coordorigin="2194,772" coordsize="2,2566">
              <v:shape style="position:absolute;left:2194;top:772;width:2;height:2566" coordorigin="2194,772" coordsize="0,2566" path="m2194,772l2194,3338e" filled="f" stroked="t" strokeweight=".34001pt" strokecolor="#000000">
                <v:path arrowok="t"/>
              </v:shape>
            </v:group>
            <v:group style="position:absolute;left:5508;top:772;width:2;height:2566" coordorigin="5508,772" coordsize="2,2566">
              <v:shape style="position:absolute;left:5508;top:772;width:2;height:2566" coordorigin="5508,772" coordsize="0,2566" path="m5508,772l5508,3338e" filled="f" stroked="t" strokeweight=".34002pt" strokecolor="#000000">
                <v:path arrowok="t"/>
              </v:shape>
            </v:group>
            <v:group style="position:absolute;left:7961;top:772;width:2;height:2566" coordorigin="7961,772" coordsize="2,2566">
              <v:shape style="position:absolute;left:7961;top:772;width:2;height:2566" coordorigin="7961,772" coordsize="0,2566" path="m7961,772l7961,3338e" filled="f" stroked="t" strokeweight=".33999pt" strokecolor="#000000">
                <v:path arrowok="t"/>
              </v:shape>
            </v:group>
            <v:group style="position:absolute;left:10637;top:772;width:2;height:2566" coordorigin="10637,772" coordsize="2,2566">
              <v:shape style="position:absolute;left:10637;top:772;width:2;height:2566" coordorigin="10637,772" coordsize="0,2566" path="m10637,772l10637,3338e" filled="f" stroked="t" strokeweight=".33999pt" strokecolor="#000000">
                <v:path arrowok="t"/>
              </v:shape>
            </v:group>
            <v:group style="position:absolute;left:1279;top:1195;width:9360;height:2" coordorigin="1279,1195" coordsize="9360,2">
              <v:shape style="position:absolute;left:1279;top:1195;width:9360;height:2" coordorigin="1279,1195" coordsize="9360,0" path="m1279,1195l10639,1195e" filled="f" stroked="t" strokeweight=".33999pt" strokecolor="#000000">
                <v:path arrowok="t"/>
              </v:shape>
              <v:shape style="position:absolute;left:1284;top:1608;width:9353;height:29" type="#_x0000_t75">
                <v:imagedata r:id="rId45" o:title=""/>
              </v:shape>
              <v:shape style="position:absolute;left:1284;top:2040;width:9362;height:29" type="#_x0000_t75">
                <v:imagedata r:id="rId46" o:title=""/>
              </v:shape>
              <v:shape style="position:absolute;left:1284;top:2469;width:9362;height:29" type="#_x0000_t75">
                <v:imagedata r:id="rId47" o:title=""/>
              </v:shape>
            </v:group>
            <v:group style="position:absolute;left:1279;top:2911;width:9360;height:2" coordorigin="1279,2911" coordsize="9360,2">
              <v:shape style="position:absolute;left:1279;top:2911;width:9360;height:2" coordorigin="1279,2911" coordsize="9360,0" path="m1279,2911l10639,2911e" filled="f" stroked="t" strokeweight=".34002pt" strokecolor="#000000">
                <v:path arrowok="t"/>
              </v:shape>
            </v:group>
            <v:group style="position:absolute;left:1279;top:3336;width:9360;height:2" coordorigin="1279,3336" coordsize="9360,2">
              <v:shape style="position:absolute;left:1279;top:3336;width:9360;height:2" coordorigin="1279,3336" coordsize="9360,0" path="m1279,3336l10639,3336e" filled="f" stroked="t" strokeweight=".3399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(Kè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......./.........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ngà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m......)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tabs>
          <w:tab w:pos="1655" w:val="left" w:leader="none"/>
          <w:tab w:pos="5051" w:val="left" w:leader="none"/>
          <w:tab w:pos="7708" w:val="left" w:leader="none"/>
        </w:tabs>
        <w:ind w:left="348" w:right="0"/>
        <w:jc w:val="left"/>
      </w:pPr>
      <w:r>
        <w:rPr>
          <w:b w:val="0"/>
          <w:bCs w:val="0"/>
          <w:spacing w:val="-1"/>
          <w:w w:val="100"/>
        </w:rPr>
        <w:t>ST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hú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1905" w:h="16840"/>
          <w:pgMar w:top="1380" w:bottom="280" w:left="1140" w:right="1160"/>
        </w:sectPr>
      </w:pPr>
    </w:p>
    <w:p>
      <w:pPr>
        <w:pStyle w:val="BodyText"/>
        <w:spacing w:before="64"/>
        <w:ind w:left="388" w:right="0"/>
        <w:jc w:val="left"/>
      </w:pPr>
      <w:r>
        <w:rPr>
          <w:b w:val="0"/>
          <w:bCs w:val="0"/>
          <w:spacing w:val="-1"/>
          <w:w w:val="100"/>
        </w:rPr>
        <w:t>......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80" w:lineRule="exact" w:before="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left="315" w:right="0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</w:p>
    <w:p>
      <w:pPr>
        <w:spacing w:after="0"/>
        <w:jc w:val="left"/>
        <w:sectPr>
          <w:type w:val="continuous"/>
          <w:pgSz w:w="11905" w:h="16840"/>
          <w:pgMar w:top="1380" w:bottom="280" w:left="1140" w:right="1160"/>
          <w:cols w:num="2" w:equalWidth="0">
            <w:col w:w="807" w:space="40"/>
            <w:col w:w="8758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1905" w:h="16840"/>
          <w:pgMar w:top="1380" w:bottom="280" w:left="1140" w:right="1160"/>
        </w:sectPr>
      </w:pPr>
    </w:p>
    <w:p>
      <w:pPr>
        <w:pStyle w:val="Heading2"/>
        <w:ind w:left="530" w:right="0"/>
        <w:jc w:val="center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0"/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1"/>
          <w:w w:val="100"/>
        </w:rPr>
        <w:t>K</w:t>
      </w:r>
      <w:r>
        <w:rPr>
          <w:spacing w:val="1"/>
          <w:w w:val="100"/>
        </w:rPr>
        <w:t>I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DOANH</w:t>
      </w:r>
      <w:r>
        <w:rPr>
          <w:b w:val="0"/>
          <w:bCs w:val="0"/>
          <w:spacing w:val="0"/>
          <w:w w:val="100"/>
        </w:rPr>
      </w:r>
    </w:p>
    <w:p>
      <w:pPr>
        <w:spacing w:before="19"/>
        <w:ind w:left="530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(Ký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ó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pStyle w:val="Heading2"/>
        <w:spacing w:line="253" w:lineRule="auto"/>
        <w:ind w:left="530" w:right="768"/>
        <w:jc w:val="center"/>
        <w:rPr>
          <w:b w:val="0"/>
          <w:bCs w:val="0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spacing w:val="-2"/>
          <w:w w:val="100"/>
        </w:rPr>
        <w:t>ĐẠ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D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-1"/>
          <w:w w:val="100"/>
        </w:rPr>
        <w:t>CH</w:t>
      </w:r>
      <w:r>
        <w:rPr>
          <w:rFonts w:ascii="Times New Roman" w:hAnsi="Times New Roman" w:cs="Times New Roman" w:eastAsia="Times New Roman"/>
          <w:spacing w:val="-1"/>
          <w:w w:val="100"/>
        </w:rPr>
        <w:t>Ứ</w:t>
      </w:r>
      <w:r>
        <w:rPr>
          <w:spacing w:val="-1"/>
          <w:w w:val="100"/>
        </w:rPr>
        <w:t>C</w:t>
      </w:r>
      <w:r>
        <w:rPr>
          <w:spacing w:val="0"/>
          <w:w w:val="100"/>
        </w:rPr>
        <w:t>,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C</w:t>
      </w:r>
      <w:r>
        <w:rPr>
          <w:spacing w:val="0"/>
          <w:w w:val="100"/>
        </w:rPr>
        <w:t>Á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NH</w:t>
      </w:r>
      <w:r>
        <w:rPr>
          <w:spacing w:val="1"/>
          <w:w w:val="100"/>
        </w:rPr>
        <w:t>Â</w:t>
      </w:r>
      <w:r>
        <w:rPr>
          <w:spacing w:val="0"/>
          <w:w w:val="100"/>
        </w:rPr>
        <w:t>N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BÊ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THU</w:t>
      </w:r>
      <w:r>
        <w:rPr>
          <w:spacing w:val="0"/>
          <w:w w:val="100"/>
        </w:rPr>
        <w:t>Ê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pacing w:val="-2"/>
          <w:w w:val="100"/>
        </w:rPr>
        <w:t>Ậ</w:t>
      </w:r>
      <w:r>
        <w:rPr>
          <w:spacing w:val="0"/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</w:rPr>
        <w:t>Ả</w:t>
      </w:r>
      <w:r>
        <w:rPr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</w:r>
    </w:p>
    <w:p>
      <w:pPr>
        <w:spacing w:line="320" w:lineRule="exact"/>
        <w:ind w:left="0" w:right="236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(Ký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ó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có))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after="0" w:line="320" w:lineRule="exact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5" w:h="16840"/>
          <w:pgMar w:top="1380" w:bottom="280" w:left="1140" w:right="1160"/>
          <w:cols w:num="2" w:equalWidth="0">
            <w:col w:w="3464" w:space="729"/>
            <w:col w:w="5412"/>
          </w:cols>
        </w:sectPr>
      </w:pP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6"/>
        <w:ind w:left="59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Ghi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chú: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kinh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oanh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óng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tr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các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trang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danh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sách.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sectPr>
      <w:type w:val="continuous"/>
      <w:pgSz w:w="11905" w:h="16840"/>
      <w:pgMar w:top="1380" w:bottom="280" w:left="114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48pt;margin-top:68.879997pt;width:467.64pt;height:.1pt;mso-position-horizontal-relative:page;mso-position-vertical-relative:page;z-index:-1541" coordorigin="1270,1378" coordsize="9353,2">
          <v:shape style="position:absolute;left:1270;top:1378;width:9353;height:2" coordorigin="1270,1378" coordsize="9353,0" path="m1270,1378l10622,1378e" filled="f" stroked="t" strokeweight=".5pt" strokecolor="#010202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1.880005pt;margin-top:52.411129pt;width:232.047784pt;height:14.96pt;mso-position-horizontal-relative:page;mso-position-vertical-relative:page;z-index:-1540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921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9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922/Ng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1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12-8-2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15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6.879883pt;margin-top:52.411129pt;width:16.9601pt;height:14.96pt;mso-position-horizontal-relative:page;mso-position-vertical-relative:page;z-index:-1539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240002pt;margin-top:69.480003pt;width:467.76pt;height:.1pt;mso-position-horizontal-relative:page;mso-position-vertical-relative:page;z-index:-1538" coordorigin="1265,1390" coordsize="9355,2">
          <v:shape style="position:absolute;left:1265;top:1390;width:9355;height:2" coordorigin="1265,1390" coordsize="9355,0" path="m1265,1390l10620,1390e" filled="f" stroked="t" strokeweight=".5pt" strokecolor="#010202">
            <v:path arrowok="t"/>
          </v:shape>
          <w10:wrap type="none"/>
        </v:group>
      </w:pict>
    </w:r>
    <w:r>
      <w:rPr/>
      <w:pict>
        <v:shape style="position:absolute;margin-left:62.080002pt;margin-top:52.411129pt;width:16.960001pt;height:14.96pt;mso-position-horizontal-relative:page;mso-position-vertical-relative:page;z-index:-1537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82pt;margin-top:52.411129pt;width:232.047784pt;height:14.96pt;mso-position-horizontal-relative:page;mso-position-vertical-relative:page;z-index:-1536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921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9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922/Ng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1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12-8-2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15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">
    <w:multiLevelType w:val="hybridMultilevel"/>
    <w:lvl w:ilvl="0">
      <w:start w:val="1"/>
      <w:numFmt w:val="decimal"/>
      <w:lvlText w:val="%1"/>
      <w:lvlJc w:val="left"/>
      <w:pPr>
        <w:ind w:hanging="526"/>
        <w:jc w:val="left"/>
      </w:pPr>
      <w:rPr>
        <w:rFonts w:hint="default" w:ascii="Times New Roman" w:hAnsi="Times New Roman" w:eastAsia="Times New Roman"/>
        <w:b/>
        <w:bCs/>
        <w:sz w:val="28"/>
        <w:szCs w:val="28"/>
      </w:rPr>
    </w:lvl>
    <w:lvl w:ilvl="1">
      <w:start w:val="1"/>
      <w:numFmt w:val="bullet"/>
      <w:lvlText w:val="-"/>
      <w:lvlJc w:val="left"/>
      <w:pPr>
        <w:ind w:hanging="164"/>
      </w:pPr>
      <w:rPr>
        <w:rFonts w:hint="default" w:ascii="Times New Roman" w:hAnsi="Times New Roman" w:eastAsia="Times New Roman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8">
    <w:multiLevelType w:val="hybridMultilevel"/>
    <w:lvl w:ilvl="0">
      <w:start w:val="1"/>
      <w:numFmt w:val="lowerLetter"/>
      <w:lvlText w:val="%1)"/>
      <w:lvlJc w:val="left"/>
      <w:pPr>
        <w:ind w:hanging="326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7">
    <w:multiLevelType w:val="hybridMultilevel"/>
    <w:lvl w:ilvl="0">
      <w:start w:val="1"/>
      <w:numFmt w:val="bullet"/>
      <w:lvlText w:val="-"/>
      <w:lvlJc w:val="left"/>
      <w:pPr>
        <w:ind w:hanging="152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6">
    <w:multiLevelType w:val="hybridMultilevel"/>
    <w:lvl w:ilvl="0">
      <w:start w:val="1"/>
      <w:numFmt w:val="lowerLetter"/>
      <w:lvlText w:val="%1)"/>
      <w:lvlJc w:val="left"/>
      <w:pPr>
        <w:ind w:hanging="267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hanging="260"/>
        <w:jc w:val="right"/>
      </w:pPr>
      <w:rPr>
        <w:rFonts w:hint="default" w:ascii="Times New Roman" w:hAnsi="Times New Roman" w:eastAsia="Times New Roman"/>
        <w:b/>
        <w:bCs/>
        <w:spacing w:val="-1"/>
        <w:w w:val="99"/>
        <w:sz w:val="26"/>
        <w:szCs w:val="2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4">
    <w:multiLevelType w:val="hybridMultilevel"/>
    <w:lvl w:ilvl="0">
      <w:start w:val="1"/>
      <w:numFmt w:val="bullet"/>
      <w:lvlText w:val="-"/>
      <w:lvlJc w:val="left"/>
      <w:pPr>
        <w:ind w:hanging="140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-"/>
      <w:lvlJc w:val="left"/>
      <w:pPr>
        <w:ind w:hanging="140"/>
      </w:pPr>
      <w:rPr>
        <w:rFonts w:hint="default" w:ascii="Times New Roman" w:hAnsi="Times New Roman" w:eastAsia="Times New Roman"/>
        <w:sz w:val="24"/>
        <w:szCs w:val="24"/>
      </w:rPr>
    </w:lvl>
    <w:lvl w:ilvl="2">
      <w:start w:val="1"/>
      <w:numFmt w:val="bullet"/>
      <w:lvlText w:val="-"/>
      <w:lvlJc w:val="left"/>
      <w:pPr>
        <w:ind w:hanging="152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3">
    <w:multiLevelType w:val="hybridMultilevel"/>
    <w:lvl w:ilvl="0">
      <w:start w:val="1"/>
      <w:numFmt w:val="bullet"/>
      <w:lvlText w:val="-"/>
      <w:lvlJc w:val="left"/>
      <w:pPr>
        <w:ind w:hanging="140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hanging="300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hanging="288"/>
        <w:jc w:val="left"/>
      </w:pPr>
      <w:rPr>
        <w:rFonts w:hint="default" w:ascii="Times New Roman" w:hAnsi="Times New Roman" w:eastAsia="Times New Roman"/>
        <w:spacing w:val="3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hanging="284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hanging="310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lvlText w:val="%1)"/>
      <w:lvlJc w:val="left"/>
      <w:pPr>
        <w:ind w:hanging="300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hanging="288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hanging="298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hanging="308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hanging="309"/>
        <w:jc w:val="left"/>
      </w:pPr>
      <w:rPr>
        <w:rFonts w:hint="default" w:ascii="Times New Roman" w:hAnsi="Times New Roman" w:eastAsia="Times New Roman"/>
        <w:spacing w:val="-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hanging="296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hanging="309"/>
        <w:jc w:val="left"/>
      </w:pPr>
      <w:rPr>
        <w:rFonts w:hint="default" w:ascii="Times New Roman" w:hAnsi="Times New Roman" w:eastAsia="Times New Roman"/>
        <w:spacing w:val="-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hanging="303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hanging="308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hanging="325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hanging="308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hanging="317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940"/>
    </w:pPr>
    <w:rPr>
      <w:rFonts w:ascii="Times New Roman" w:hAnsi="Times New Roman" w:eastAsia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64"/>
      <w:outlineLvl w:val="2"/>
    </w:pPr>
    <w:rPr>
      <w:rFonts w:ascii="Times New Roman" w:hAnsi="Times New Roman" w:eastAsia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2016-10-04T22:28:01Z</dcterms:created>
  <dcterms:modified xsi:type="dcterms:W3CDTF">2016-10-04T22:28:01Z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2015-08-19T00:00:00Z</vt:filetime>
  </property>
  <property fmtid="{D5CDD505-2E9C-101B-9397-08002B2CF9AE}" pid="3" name="LastSaved">
    <vt:filetime>2016-10-04T00:00:00Z</vt:filetime>
  </property>
</Properties>
</file>