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53"/>
        <w:ind w:left="22" w:right="0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63.240002pt;margin-top:-11.625039pt;width:467.76pt;height:.1pt;mso-position-horizontal-relative:page;mso-position-vertical-relative:paragraph;z-index:-2459" coordorigin="1265,-233" coordsize="9355,2">
            <v:shape style="position:absolute;left:1265;top:-233;width:9355;height:2" coordorigin="1265,-233" coordsize="9355,0" path="m1265,-233l10620,-233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PH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QU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ÁP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743" w:right="172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Ộ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TÀI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even" r:id="rId5"/>
          <w:headerReference w:type="default" r:id="rId6"/>
          <w:type w:val="continuous"/>
          <w:pgSz w:w="11905" w:h="16840"/>
          <w:pgMar w:header="1068" w:top="1380" w:bottom="280" w:left="1140" w:right="1160"/>
          <w:pgNumType w:start="2"/>
        </w:sectPr>
      </w:pPr>
    </w:p>
    <w:p>
      <w:pPr>
        <w:spacing w:before="66"/>
        <w:ind w:left="34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99.480003pt;margin-top:21.317017pt;width:64.44pt;height:.1pt;mso-position-horizontal-relative:page;mso-position-vertical-relative:paragraph;z-index:-2457" coordorigin="1990,426" coordsize="1289,2">
            <v:shape style="position:absolute;left:1990;top:426;width:1289;height:2" coordorigin="1990,426" coordsize="1289,0" path="m1990,426l3278,42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CHÍ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3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133/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014/TT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BTC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12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12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0.920013pt;margin-top:16.508286pt;width:163.8pt;height:.1pt;mso-position-horizontal-relative:page;mso-position-vertical-relative:paragraph;z-index:-2458" coordorigin="6218,330" coordsize="3276,2">
            <v:shape style="position:absolute;left:6218;top:330;width:3276;height:2" coordorigin="6218,330" coordsize="3276,0" path="m6218,330l9494,33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11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4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2713" w:space="914"/>
            <w:col w:w="5978"/>
          </w:cols>
        </w:sectPr>
      </w:pP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2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53" w:lineRule="auto" w:before="19"/>
        <w:ind w:left="1975" w:right="19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2.080002pt;margin-top:38.020477pt;width:122.04pt;height:.1pt;mso-position-horizontal-relative:page;mso-position-vertical-relative:paragraph;z-index:-2456" coordorigin="4642,760" coordsize="2441,2">
            <v:shape style="position:absolute;left:4642;top:760;width:2441;height:2" coordorigin="4642,760" coordsize="2441,0" path="m4642,760l7082,76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96" w:lineRule="auto"/>
        <w:ind w:left="595" w:right="2661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/8/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31" w:lineRule="auto" w:before="2"/>
        <w:ind w:left="141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6/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24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69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3/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10" w:lineRule="exact"/>
        <w:ind w:left="14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Tài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10" w:lineRule="exact" w:before="82"/>
        <w:ind w:left="141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3/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56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30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5/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65"/>
        <w:ind w:left="595" w:right="2661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10" w:lineRule="exact" w:before="82"/>
        <w:ind w:left="141" w:right="118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10" w:lineRule="exact"/>
        <w:ind w:left="3552" w:right="3515" w:firstLine="688"/>
        <w:jc w:val="left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CHU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95" w:right="2661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900" w:val="left" w:leader="none"/>
        </w:tabs>
        <w:spacing w:line="233" w:lineRule="auto" w:before="74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885" w:val="left" w:leader="none"/>
        </w:tabs>
        <w:spacing w:line="312" w:lineRule="exact" w:before="82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67"/>
        <w:ind w:left="595" w:right="266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Đố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902" w:val="left" w:leader="none"/>
        </w:tabs>
        <w:spacing w:line="233" w:lineRule="auto" w:before="76"/>
        <w:ind w:left="141" w:right="112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ượ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xe),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ba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ồ</w:t>
      </w:r>
      <w:r>
        <w:rPr>
          <w:b w:val="0"/>
          <w:bCs w:val="0"/>
          <w:spacing w:val="-1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after="0" w:line="233" w:lineRule="auto"/>
        <w:jc w:val="both"/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"/>
        </w:numPr>
        <w:tabs>
          <w:tab w:pos="883" w:val="left" w:leader="none"/>
        </w:tabs>
        <w:spacing w:line="252" w:lineRule="auto" w:before="64"/>
        <w:ind w:left="121" w:right="113" w:firstLine="453"/>
        <w:jc w:val="both"/>
      </w:pPr>
      <w:r>
        <w:rPr/>
        <w:pict>
          <v:group style="position:absolute;margin-left:63.48pt;margin-top:-9.529409pt;width:467.64pt;height:.1pt;mso-position-horizontal-relative:page;mso-position-vertical-relative:paragraph;z-index:-2455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kéo;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oóc,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oóc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);</w:t>
      </w:r>
    </w:p>
    <w:p>
      <w:pPr>
        <w:pStyle w:val="BodyText"/>
        <w:numPr>
          <w:ilvl w:val="0"/>
          <w:numId w:val="3"/>
        </w:numPr>
        <w:tabs>
          <w:tab w:pos="902" w:val="left" w:leader="none"/>
        </w:tabs>
        <w:spacing w:line="252" w:lineRule="auto" w:before="82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tô).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84" w:val="left" w:leader="none"/>
        </w:tabs>
        <w:spacing w:line="252" w:lineRule="auto" w:before="84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4"/>
        </w:numPr>
        <w:tabs>
          <w:tab w:pos="862" w:val="left" w:leader="none"/>
        </w:tabs>
        <w:spacing w:before="84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880" w:val="left" w:leader="none"/>
        </w:tabs>
        <w:spacing w:before="98"/>
        <w:ind w:left="880" w:right="0" w:hanging="305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"/>
        </w:numPr>
        <w:tabs>
          <w:tab w:pos="872" w:val="left" w:leader="none"/>
        </w:tabs>
        <w:spacing w:line="252" w:lineRule="auto" w:before="98"/>
        <w:ind w:left="121" w:right="114" w:firstLine="453"/>
        <w:jc w:val="both"/>
      </w:pPr>
      <w:r>
        <w:rPr>
          <w:b w:val="0"/>
          <w:bCs w:val="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ngày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lên;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900" w:val="left" w:leader="none"/>
        </w:tabs>
        <w:spacing w:line="252" w:lineRule="auto" w:before="82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4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anh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xã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âm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0"/>
          <w:numId w:val="2"/>
        </w:numPr>
        <w:tabs>
          <w:tab w:pos="880" w:val="left" w:leader="none"/>
        </w:tabs>
        <w:spacing w:line="253" w:lineRule="auto" w:before="84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(á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(áp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"/>
        </w:numPr>
        <w:tabs>
          <w:tab w:pos="865" w:val="left" w:leader="none"/>
        </w:tabs>
        <w:spacing w:line="252" w:lineRule="auto" w:before="83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Khô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òng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"/>
        </w:numPr>
        <w:tabs>
          <w:tab w:pos="860" w:val="left" w:leader="none"/>
        </w:tabs>
        <w:spacing w:line="252" w:lineRule="auto" w:before="84"/>
        <w:ind w:left="121" w:right="120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man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i)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4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3.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Các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4"/>
          <w:w w:val="100"/>
        </w:rPr>
        <w:t>m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ễ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5"/>
        </w:numPr>
        <w:tabs>
          <w:tab w:pos="856" w:val="left" w:leader="none"/>
        </w:tabs>
        <w:spacing w:before="98"/>
        <w:ind w:left="121" w:right="0" w:firstLine="453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856" w:val="left" w:leader="none"/>
        </w:tabs>
        <w:spacing w:before="98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-1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855" w:val="left" w:leader="none"/>
        </w:tabs>
        <w:spacing w:before="98"/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903" w:val="left" w:leader="none"/>
        </w:tabs>
        <w:spacing w:line="260" w:lineRule="auto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đỏ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chìm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phòn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ũ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</w:p>
    <w:p>
      <w:pPr>
        <w:spacing w:after="0" w:line="260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1" w:lineRule="auto" w:before="64"/>
        <w:ind w:left="141" w:right="0"/>
        <w:jc w:val="left"/>
      </w:pPr>
      <w:r>
        <w:rPr/>
        <w:pict>
          <v:group style="position:absolute;margin-left:63.240002pt;margin-top:-9.169399pt;width:467.76pt;height:.1pt;mso-position-horizontal-relative:page;mso-position-vertical-relative:paragraph;z-index:-2454" coordorigin="1265,-183" coordsize="9355,2">
            <v:shape style="position:absolute;left:1265;top:-183;width:9355;height:2" coordorigin="1265,-183" coordsize="9355,0" path="m1265,-183l10620,-18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đỏ</w:t>
      </w:r>
      <w:r>
        <w:rPr>
          <w:b w:val="0"/>
          <w:bCs w:val="0"/>
          <w:spacing w:val="-1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883" w:val="left" w:leader="none"/>
        </w:tabs>
        <w:spacing w:line="259" w:lineRule="auto" w:before="82"/>
        <w:ind w:left="141" w:right="117" w:firstLine="453"/>
        <w:jc w:val="both"/>
      </w:pPr>
      <w:r>
        <w:rPr>
          <w:b w:val="0"/>
          <w:bCs w:val="0"/>
          <w:spacing w:val="-9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-7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dùn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nin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(x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tô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7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ợ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cô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an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,...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3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97" w:val="left" w:leader="none"/>
        </w:tabs>
        <w:spacing w:line="260" w:lineRule="auto" w:before="85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nó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è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ÔNG”.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900" w:val="left" w:leader="none"/>
        </w:tabs>
        <w:spacing w:before="81"/>
        <w:ind w:left="900" w:right="0" w:hanging="306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“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113”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6"/>
        </w:numPr>
        <w:tabs>
          <w:tab w:pos="907" w:val="left" w:leader="none"/>
        </w:tabs>
        <w:spacing w:line="259" w:lineRule="auto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sá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xe.</w:t>
      </w:r>
    </w:p>
    <w:p>
      <w:pPr>
        <w:pStyle w:val="BodyText"/>
        <w:numPr>
          <w:ilvl w:val="0"/>
          <w:numId w:val="6"/>
        </w:numPr>
        <w:tabs>
          <w:tab w:pos="934" w:val="left" w:leader="none"/>
        </w:tabs>
        <w:spacing w:line="259" w:lineRule="auto" w:before="85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che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before="85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nhân,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876" w:val="left" w:leader="none"/>
        </w:tabs>
        <w:ind w:left="876" w:right="0" w:hanging="281"/>
        <w:jc w:val="left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òn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"/>
        </w:numPr>
        <w:tabs>
          <w:tab w:pos="900" w:val="left" w:leader="none"/>
        </w:tabs>
        <w:spacing w:line="260" w:lineRule="auto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è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dân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chu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dân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è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1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4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p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auto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1"/>
          <w:w w:val="100"/>
        </w:rPr>
        <w:t>nhâ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53" w:lineRule="auto"/>
        <w:ind w:left="3540" w:right="3503" w:firstLine="645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II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5.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4" w:lineRule="auto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1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6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tính,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ai,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</w:t>
      </w:r>
      <w:r>
        <w:rPr>
          <w:spacing w:val="0"/>
          <w:w w:val="100"/>
        </w:rPr>
        <w:t>í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895" w:val="left" w:leader="none"/>
        </w:tabs>
        <w:spacing w:line="255" w:lineRule="auto" w:before="98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).</w:t>
      </w:r>
    </w:p>
    <w:p>
      <w:pPr>
        <w:spacing w:after="0" w:line="255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7" w:lineRule="auto" w:before="64"/>
        <w:ind w:left="121" w:right="110" w:firstLine="453"/>
        <w:jc w:val="both"/>
      </w:pPr>
      <w:r>
        <w:rPr/>
        <w:pict>
          <v:group style="position:absolute;margin-left:63.48pt;margin-top:-9.769400pt;width:467.64pt;height:.1pt;mso-position-horizontal-relative:page;mso-position-vertical-relative:paragraph;z-index:-2453" coordorigin="1270,-195" coordsize="9353,2">
            <v:shape style="position:absolute;left:1270;top:-195;width:9353;height:2" coordorigin="1270,-195" coordsize="9353,0" path="m1270,-195l10622,-195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KN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863" w:val="left" w:leader="none"/>
        </w:tabs>
        <w:spacing w:before="82"/>
        <w:ind w:left="863" w:right="0" w:hanging="288"/>
        <w:jc w:val="left"/>
      </w:pPr>
      <w:r>
        <w:rPr>
          <w:b w:val="0"/>
          <w:bCs w:val="0"/>
          <w:spacing w:val="-1"/>
          <w:w w:val="100"/>
        </w:rPr>
        <w:t>Khai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8"/>
        </w:numPr>
        <w:tabs>
          <w:tab w:pos="1098" w:val="left" w:leader="none"/>
        </w:tabs>
        <w:spacing w:line="258" w:lineRule="auto"/>
        <w:ind w:left="121" w:right="118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8" w:lineRule="auto" w:before="79"/>
        <w:ind w:left="121" w:right="112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1/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30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01/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8"/>
        </w:numPr>
        <w:tabs>
          <w:tab w:pos="1100" w:val="left" w:leader="none"/>
        </w:tabs>
        <w:spacing w:line="258" w:lineRule="auto" w:before="79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(18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(12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g)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(18,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g).</w:t>
      </w:r>
    </w:p>
    <w:p>
      <w:pPr>
        <w:pStyle w:val="BodyText"/>
        <w:spacing w:before="79"/>
        <w:ind w:left="57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thán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</w:p>
    <w:p>
      <w:pPr>
        <w:pStyle w:val="BodyText"/>
        <w:spacing w:before="23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8" w:lineRule="auto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(12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ng)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gian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còn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spacing w:line="257" w:lineRule="auto" w:before="82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13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13,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(1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(30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g).</w:t>
      </w:r>
    </w:p>
    <w:p>
      <w:pPr>
        <w:pStyle w:val="BodyText"/>
        <w:spacing w:line="257" w:lineRule="auto" w:before="82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8" w:lineRule="auto" w:before="80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(h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còn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(1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1/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0/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8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8"/>
        </w:numPr>
        <w:tabs>
          <w:tab w:pos="1099" w:val="left" w:leader="none"/>
        </w:tabs>
        <w:spacing w:line="268" w:lineRule="auto" w:before="64"/>
        <w:ind w:left="141" w:right="116" w:firstLine="453"/>
        <w:jc w:val="both"/>
      </w:pPr>
      <w:r>
        <w:rPr/>
        <w:pict>
          <v:group style="position:absolute;margin-left:63.240002pt;margin-top:-9.649380pt;width:467.76pt;height:.1pt;mso-position-horizontal-relative:page;mso-position-vertical-relative:paragraph;z-index:-2452" coordorigin="1265,-193" coordsize="9355,2">
            <v:shape style="position:absolute;left:1265;top:-193;width:9355;height:2" coordorigin="1265,-193" coordsize="9355,0" path="m1265,-193l10620,-19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trò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ẻ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8" w:lineRule="auto" w:before="80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0</w:t>
      </w:r>
      <w:r>
        <w:rPr>
          <w:b w:val="0"/>
          <w:bCs w:val="0"/>
          <w:spacing w:val="3"/>
          <w:w w:val="100"/>
        </w:rPr>
        <w:t>1/3/201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3</w:t>
      </w:r>
      <w:r>
        <w:rPr>
          <w:b w:val="0"/>
          <w:bCs w:val="0"/>
          <w:spacing w:val="3"/>
          <w:w w:val="100"/>
        </w:rPr>
        <w:t>1/8/201</w:t>
      </w:r>
      <w:r>
        <w:rPr>
          <w:b w:val="0"/>
          <w:bCs w:val="0"/>
          <w:spacing w:val="6"/>
          <w:w w:val="100"/>
        </w:rPr>
        <w:t>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0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3"/>
          <w:w w:val="100"/>
        </w:rPr>
        <w:t>/3/201</w:t>
      </w:r>
      <w:r>
        <w:rPr>
          <w:b w:val="0"/>
          <w:bCs w:val="0"/>
          <w:spacing w:val="6"/>
          <w:w w:val="100"/>
        </w:rPr>
        <w:t>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áng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100"/>
        </w:rPr>
        <w:t>ngày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31/8/201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3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ngày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20/8/201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spacing w:line="268" w:lineRule="auto" w:before="80"/>
        <w:ind w:left="141" w:right="117" w:firstLine="453"/>
        <w:jc w:val="both"/>
      </w:pP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chu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2</w:t>
      </w:r>
      <w:r>
        <w:rPr>
          <w:b w:val="0"/>
          <w:bCs w:val="0"/>
          <w:spacing w:val="3"/>
          <w:w w:val="100"/>
        </w:rPr>
        <w:t>0/8/201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3"/>
          <w:w w:val="100"/>
        </w:rPr>
        <w:t>9/02/201</w:t>
      </w:r>
      <w:r>
        <w:rPr>
          <w:b w:val="0"/>
          <w:bCs w:val="0"/>
          <w:spacing w:val="6"/>
          <w:w w:val="100"/>
        </w:rPr>
        <w:t>4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6"/>
          <w:w w:val="100"/>
        </w:rPr>
        <w:t>3</w:t>
      </w:r>
      <w:r>
        <w:rPr>
          <w:b w:val="0"/>
          <w:bCs w:val="0"/>
          <w:spacing w:val="3"/>
          <w:w w:val="100"/>
        </w:rPr>
        <w:t>1/8/201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nê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0</w:t>
      </w:r>
      <w:r>
        <w:rPr>
          <w:b w:val="0"/>
          <w:bCs w:val="0"/>
          <w:spacing w:val="3"/>
          <w:w w:val="100"/>
        </w:rPr>
        <w:t>1/9/201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3"/>
          <w:w w:val="100"/>
        </w:rPr>
        <w:t>9/02/201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(0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4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before="80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(20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</w:p>
    <w:p>
      <w:pPr>
        <w:pStyle w:val="BodyText"/>
        <w:spacing w:before="38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1"/>
          <w:w w:val="100"/>
        </w:rPr>
        <w:t>.67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8" w:lineRule="auto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4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4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/9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spacing w:line="269" w:lineRule="auto" w:before="80"/>
        <w:ind w:left="141" w:right="112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5/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4/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31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before="79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(15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</w:p>
    <w:p>
      <w:pPr>
        <w:pStyle w:val="BodyText"/>
        <w:spacing w:before="38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.00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8"/>
        </w:numPr>
        <w:tabs>
          <w:tab w:pos="1102" w:val="left" w:leader="none"/>
        </w:tabs>
        <w:spacing w:line="268" w:lineRule="auto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13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tru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8"/>
        </w:numPr>
        <w:tabs>
          <w:tab w:pos="1109" w:val="left" w:leader="none"/>
        </w:tabs>
        <w:spacing w:line="269" w:lineRule="auto" w:before="80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hí.</w:t>
      </w:r>
      <w:r>
        <w:rPr>
          <w:b w:val="0"/>
          <w:bCs w:val="0"/>
          <w:spacing w:val="0"/>
          <w:w w:val="100"/>
        </w:rPr>
      </w:r>
    </w:p>
    <w:p>
      <w:pPr>
        <w:spacing w:after="0" w:line="269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8"/>
        </w:numPr>
        <w:tabs>
          <w:tab w:pos="880" w:val="left" w:leader="none"/>
        </w:tabs>
        <w:spacing w:before="64"/>
        <w:ind w:left="880" w:right="0" w:hanging="305"/>
        <w:jc w:val="left"/>
      </w:pPr>
      <w:r>
        <w:rPr/>
        <w:pict>
          <v:group style="position:absolute;margin-left:63.48pt;margin-top:-10.24938pt;width:467.64pt;height:.1pt;mso-position-horizontal-relative:page;mso-position-vertical-relative:paragraph;z-index:-2451" coordorigin="1270,-205" coordsize="9353,2">
            <v:shape style="position:absolute;left:1270;top:-205;width:9353;height:2" coordorigin="1270,-205" coordsize="9353,0" path="m1270,-205l10622,-205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ch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4" w:lineRule="auto"/>
        <w:ind w:left="121" w:right="117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nh.</w:t>
      </w:r>
    </w:p>
    <w:p>
      <w:pPr>
        <w:pStyle w:val="BodyText"/>
        <w:spacing w:line="264" w:lineRule="auto" w:before="78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Hà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khai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thu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hí.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78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khai,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xe)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862" w:val="left" w:leader="none"/>
        </w:tabs>
        <w:spacing w:before="78"/>
        <w:ind w:left="862" w:right="0" w:hanging="288"/>
        <w:jc w:val="left"/>
      </w:pPr>
      <w:r>
        <w:rPr>
          <w:b w:val="0"/>
          <w:bCs w:val="0"/>
          <w:spacing w:val="-1"/>
          <w:w w:val="100"/>
        </w:rPr>
        <w:t>Khai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4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lê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xã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nh.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xã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tháng)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hí.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78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8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khai,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2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ơ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9/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013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7"/>
          <w:w w:val="100"/>
        </w:rPr>
        <w:t>H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áng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01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nh.</w:t>
      </w:r>
    </w:p>
    <w:p>
      <w:pPr>
        <w:pStyle w:val="BodyText"/>
        <w:numPr>
          <w:ilvl w:val="0"/>
          <w:numId w:val="7"/>
        </w:numPr>
        <w:tabs>
          <w:tab w:pos="882" w:val="left" w:leader="none"/>
        </w:tabs>
        <w:spacing w:line="264" w:lineRule="auto" w:before="79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4" w:lineRule="auto" w:before="78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trù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c”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4" w:lineRule="auto" w:before="78"/>
        <w:ind w:left="121" w:right="118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c”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4" w:lineRule="auto" w:before="78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c”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after="0" w:line="264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9" w:lineRule="auto" w:before="64"/>
        <w:ind w:left="141" w:right="116" w:firstLine="453"/>
        <w:jc w:val="both"/>
      </w:pPr>
      <w:r>
        <w:rPr/>
        <w:pict>
          <v:group style="position:absolute;margin-left:63.240002pt;margin-top:-9.769375pt;width:467.76pt;height:.1pt;mso-position-horizontal-relative:page;mso-position-vertical-relative:paragraph;z-index:-2450" coordorigin="1265,-195" coordsize="9355,2">
            <v:shape style="position:absolute;left:1265;top:-195;width:9355;height:2" coordorigin="1265,-195" coordsize="9355,0" path="m1265,-195l10620,-195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vé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õ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vé;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2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é.</w:t>
      </w:r>
    </w:p>
    <w:p>
      <w:pPr>
        <w:pStyle w:val="BodyText"/>
        <w:spacing w:line="269" w:lineRule="auto" w:before="82"/>
        <w:ind w:left="141" w:right="113" w:firstLine="453"/>
        <w:jc w:val="both"/>
      </w:pP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3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vé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“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to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4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trác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an.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7.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K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ai,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p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í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-2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xe</w:t>
      </w:r>
      <w:r>
        <w:rPr>
          <w:spacing w:val="0"/>
          <w:w w:val="100"/>
        </w:rPr>
        <w:t> </w:t>
      </w:r>
      <w:r>
        <w:rPr>
          <w:spacing w:val="-4"/>
          <w:w w:val="100"/>
        </w:rPr>
        <w:t>m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tô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892" w:val="left" w:leader="none"/>
        </w:tabs>
        <w:spacing w:line="269" w:lineRule="auto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xã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xã)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tô.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896" w:val="left" w:leader="none"/>
        </w:tabs>
        <w:spacing w:line="269" w:lineRule="auto" w:before="84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xã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kê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04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0"/>
        </w:numPr>
        <w:tabs>
          <w:tab w:pos="926" w:val="left" w:leader="none"/>
        </w:tabs>
        <w:spacing w:line="269" w:lineRule="auto" w:before="84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tô.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875" w:val="left" w:leader="none"/>
        </w:tabs>
        <w:spacing w:before="84"/>
        <w:ind w:left="875" w:right="0" w:hanging="281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1"/>
        </w:numPr>
        <w:tabs>
          <w:tab w:pos="909" w:val="left" w:leader="none"/>
        </w:tabs>
        <w:spacing w:line="268" w:lineRule="auto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30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1/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2"/>
        </w:numPr>
        <w:tabs>
          <w:tab w:pos="748" w:val="left" w:leader="none"/>
        </w:tabs>
        <w:spacing w:before="85"/>
        <w:ind w:left="141" w:right="0" w:firstLine="453"/>
        <w:jc w:val="left"/>
      </w:pP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ă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phí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ằ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1/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0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782" w:val="left" w:leader="none"/>
        </w:tabs>
        <w:spacing w:line="269" w:lineRule="auto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(x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01/01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ó),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phá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1"/>
        </w:numPr>
        <w:tabs>
          <w:tab w:pos="926" w:val="left" w:leader="none"/>
        </w:tabs>
        <w:spacing w:line="269" w:lineRule="auto" w:before="84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31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1/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1)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1"/>
        </w:numPr>
        <w:tabs>
          <w:tab w:pos="895" w:val="left" w:leader="none"/>
        </w:tabs>
        <w:spacing w:line="269" w:lineRule="auto" w:before="84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(c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í.</w:t>
      </w:r>
      <w:r>
        <w:rPr>
          <w:b w:val="0"/>
          <w:bCs w:val="0"/>
          <w:spacing w:val="0"/>
          <w:w w:val="100"/>
        </w:rPr>
      </w:r>
    </w:p>
    <w:p>
      <w:pPr>
        <w:spacing w:after="0" w:line="269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575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449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870" w:val="left" w:leader="none"/>
        </w:tabs>
        <w:spacing w:line="257" w:lineRule="auto"/>
        <w:ind w:left="121" w:right="118" w:firstLine="453"/>
        <w:jc w:val="both"/>
      </w:pP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4"/>
        </w:numPr>
        <w:tabs>
          <w:tab w:pos="894" w:val="left" w:leader="none"/>
        </w:tabs>
        <w:spacing w:line="258" w:lineRule="auto" w:before="80"/>
        <w:ind w:left="121" w:right="112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2"/>
          <w:w w:val="100"/>
        </w:rPr>
        <w:t>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Biê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bi</w:t>
      </w:r>
      <w:r>
        <w:rPr>
          <w:b w:val="0"/>
          <w:bCs w:val="0"/>
          <w:spacing w:val="-5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ẵ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giá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bì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kí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8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3"/>
          <w:w w:val="100"/>
        </w:rPr>
        <w:t>,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4"/>
          <w:w w:val="100"/>
        </w:rPr>
        <w:t>3</w:t>
      </w:r>
      <w:r>
        <w:rPr>
          <w:b w:val="0"/>
          <w:bCs w:val="0"/>
          <w:spacing w:val="-3"/>
          <w:w w:val="100"/>
        </w:rPr>
        <w:t>,</w:t>
      </w:r>
      <w:r>
        <w:rPr>
          <w:b w:val="0"/>
          <w:bCs w:val="0"/>
          <w:spacing w:val="-2"/>
          <w:w w:val="100"/>
        </w:rPr>
        <w:t>98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2"/>
          <w:w w:val="100"/>
        </w:rPr>
        <w:t>hè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ngh</w:t>
      </w:r>
      <w:r>
        <w:rPr>
          <w:b w:val="0"/>
          <w:bCs w:val="0"/>
          <w:spacing w:val="-5"/>
          <w:w w:val="100"/>
        </w:rPr>
        <w:t>è</w:t>
      </w:r>
      <w:r>
        <w:rPr>
          <w:b w:val="0"/>
          <w:bCs w:val="0"/>
          <w:spacing w:val="-2"/>
          <w:w w:val="100"/>
        </w:rPr>
        <w:t>o”.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9" w:lineRule="auto" w:before="79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dân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7" w:lineRule="auto" w:before="77"/>
        <w:ind w:left="121" w:right="112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o)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8" w:lineRule="auto" w:before="82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53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9/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79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gh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889" w:val="left" w:leader="none"/>
        </w:tabs>
        <w:spacing w:line="259" w:lineRule="auto" w:before="80"/>
        <w:ind w:left="12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thu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c”.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8" w:lineRule="auto" w:before="77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khác).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79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đỏ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5"/>
          <w:w w:val="100"/>
        </w:rPr>
        <w:t>“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ỹ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quâ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dài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8c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đỏ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7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 w:before="64"/>
        <w:ind w:left="141" w:right="113" w:firstLine="453"/>
        <w:jc w:val="both"/>
      </w:pPr>
      <w:r>
        <w:rPr/>
        <w:pict>
          <v:group style="position:absolute;margin-left:63.240002pt;margin-top:-8.329372pt;width:467.76pt;height:.1pt;mso-position-horizontal-relative:page;mso-position-vertical-relative:paragraph;z-index:-2448" coordorigin="1265,-167" coordsize="9355,2">
            <v:shape style="position:absolute;left:1265;top:-167;width:9355;height:2" coordorigin="1265,-167" coordsize="9355,0" path="m1265,-167l10620,-167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dun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0"/>
          <w:w w:val="100"/>
        </w:rPr>
        <w:t>“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to</w:t>
      </w:r>
      <w:r>
        <w:rPr>
          <w:b w:val="0"/>
          <w:bCs w:val="0"/>
          <w:spacing w:val="-7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bao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ồ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phá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(</w:t>
      </w:r>
      <w:r>
        <w:rPr>
          <w:b w:val="0"/>
          <w:bCs w:val="0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phò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7"/>
          <w:w w:val="100"/>
        </w:rPr>
        <w:t>Q</w:t>
      </w:r>
      <w:r>
        <w:rPr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ỹ</w:t>
      </w:r>
      <w:r>
        <w:rPr>
          <w:b w:val="0"/>
          <w:bCs w:val="0"/>
          <w:spacing w:val="-4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ơ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(the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nà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-5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kíc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ch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b w:val="0"/>
          <w:bCs w:val="0"/>
          <w:spacing w:val="-7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b w:val="0"/>
          <w:bCs w:val="0"/>
          <w:spacing w:val="-7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</w:p>
    <w:p>
      <w:pPr>
        <w:pStyle w:val="BodyText"/>
        <w:numPr>
          <w:ilvl w:val="0"/>
          <w:numId w:val="15"/>
        </w:numPr>
        <w:tabs>
          <w:tab w:pos="537" w:val="left" w:leader="none"/>
        </w:tabs>
        <w:spacing w:line="321" w:lineRule="exact"/>
        <w:ind w:left="537" w:right="0" w:hanging="397"/>
        <w:jc w:val="left"/>
      </w:pPr>
      <w:r>
        <w:rPr>
          <w:b w:val="0"/>
          <w:bCs w:val="0"/>
          <w:spacing w:val="-5"/>
          <w:w w:val="100"/>
        </w:rPr>
        <w:t>ch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4"/>
          <w:w w:val="100"/>
        </w:rPr>
        <w:t>2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8c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vàn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c</w:t>
      </w:r>
    </w:p>
    <w:p>
      <w:pPr>
        <w:pStyle w:val="BodyText"/>
        <w:spacing w:before="4"/>
        <w:ind w:left="141" w:right="0"/>
        <w:jc w:val="left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en.</w:t>
      </w:r>
    </w:p>
    <w:p>
      <w:pPr>
        <w:pStyle w:val="BodyText"/>
        <w:numPr>
          <w:ilvl w:val="0"/>
          <w:numId w:val="13"/>
        </w:numPr>
        <w:tabs>
          <w:tab w:pos="890" w:val="left" w:leader="none"/>
        </w:tabs>
        <w:spacing w:line="241" w:lineRule="auto" w:before="86"/>
        <w:ind w:left="141" w:right="115" w:firstLine="453"/>
        <w:jc w:val="both"/>
      </w:pP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in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phá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hành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4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biê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theo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153</w:t>
      </w:r>
      <w:r>
        <w:rPr>
          <w:b w:val="0"/>
          <w:bCs w:val="0"/>
          <w:spacing w:val="-6"/>
          <w:w w:val="100"/>
        </w:rPr>
        <w:t>/</w:t>
      </w:r>
      <w:r>
        <w:rPr>
          <w:b w:val="0"/>
          <w:bCs w:val="0"/>
          <w:spacing w:val="-4"/>
          <w:w w:val="100"/>
        </w:rPr>
        <w:t>20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4"/>
          <w:w w:val="100"/>
        </w:rPr>
        <w:t>2/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5"/>
          <w:w w:val="100"/>
        </w:rPr>
        <w:t>-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4"/>
          <w:w w:val="100"/>
        </w:rPr>
        <w:t>17/9/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01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chính.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9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</w:t>
      </w:r>
      <w:r>
        <w:rPr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ý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76" w:val="left" w:leader="none"/>
        </w:tabs>
        <w:spacing w:before="83"/>
        <w:ind w:left="876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885" w:val="left" w:leader="none"/>
        </w:tabs>
        <w:spacing w:before="83"/>
        <w:ind w:left="141" w:right="0" w:firstLine="453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before="4"/>
        <w:ind w:left="141" w:right="0"/>
        <w:jc w:val="left"/>
      </w:pP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42" w:lineRule="auto" w:before="83"/>
        <w:ind w:left="141" w:right="117" w:firstLine="453"/>
        <w:jc w:val="both"/>
      </w:pPr>
      <w:r>
        <w:rPr>
          <w:b w:val="0"/>
          <w:bCs w:val="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3"/>
          <w:w w:val="100"/>
        </w:rPr>
        <w:t>9</w:t>
      </w:r>
      <w:r>
        <w:rPr>
          <w:b w:val="0"/>
          <w:bCs w:val="0"/>
          <w:spacing w:val="5"/>
          <w:w w:val="100"/>
        </w:rPr>
        <w:t>9</w:t>
      </w:r>
      <w:r>
        <w:rPr>
          <w:b w:val="0"/>
          <w:bCs w:val="0"/>
          <w:spacing w:val="1"/>
          <w:w w:val="100"/>
        </w:rPr>
        <w:t>%</w:t>
      </w:r>
      <w:r>
        <w:rPr>
          <w:b w:val="0"/>
          <w:bCs w:val="0"/>
          <w:spacing w:val="5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trun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Kh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4"/>
          <w:w w:val="100"/>
        </w:rPr>
        <w:t>Nh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không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4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4"/>
          <w:w w:val="100"/>
        </w:rPr>
        <w:t>v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4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4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7"/>
        </w:numPr>
        <w:tabs>
          <w:tab w:pos="900" w:val="left" w:leader="none"/>
        </w:tabs>
        <w:spacing w:before="83"/>
        <w:ind w:left="900" w:right="0" w:hanging="305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</w:p>
    <w:p>
      <w:pPr>
        <w:pStyle w:val="BodyText"/>
        <w:numPr>
          <w:ilvl w:val="1"/>
          <w:numId w:val="17"/>
        </w:numPr>
        <w:tabs>
          <w:tab w:pos="1118" w:val="left" w:leader="none"/>
        </w:tabs>
        <w:spacing w:before="83"/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ích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759" w:val="left" w:leader="none"/>
        </w:tabs>
        <w:spacing w:before="83"/>
        <w:ind w:left="141" w:right="0" w:firstLine="453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rang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1"/>
          <w:numId w:val="15"/>
        </w:numPr>
        <w:tabs>
          <w:tab w:pos="789" w:val="left" w:leader="none"/>
        </w:tabs>
        <w:spacing w:line="242" w:lineRule="auto" w:before="86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hí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%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er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dàn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1128" w:val="left" w:leader="none"/>
        </w:tabs>
        <w:spacing w:before="82"/>
        <w:ind w:left="1128" w:right="0" w:hanging="534"/>
        <w:jc w:val="left"/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</w:p>
    <w:p>
      <w:pPr>
        <w:pStyle w:val="BodyText"/>
        <w:spacing w:before="2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7"/>
        </w:numPr>
        <w:tabs>
          <w:tab w:pos="1154" w:val="left" w:leader="none"/>
        </w:tabs>
        <w:spacing w:line="242" w:lineRule="auto" w:before="86"/>
        <w:ind w:left="141" w:right="112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902" w:val="left" w:leader="none"/>
        </w:tabs>
        <w:spacing w:line="242" w:lineRule="auto" w:before="80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875" w:val="left" w:leader="none"/>
        </w:tabs>
        <w:spacing w:before="83"/>
        <w:ind w:left="875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</w:p>
    <w:p>
      <w:pPr>
        <w:pStyle w:val="BodyText"/>
        <w:numPr>
          <w:ilvl w:val="0"/>
          <w:numId w:val="18"/>
        </w:numPr>
        <w:tabs>
          <w:tab w:pos="895" w:val="left" w:leader="none"/>
        </w:tabs>
        <w:spacing w:line="242" w:lineRule="auto" w:before="83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20%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8"/>
        </w:numPr>
        <w:tabs>
          <w:tab w:pos="894" w:val="left" w:leader="none"/>
        </w:tabs>
        <w:spacing w:line="262" w:lineRule="auto" w:before="64"/>
        <w:ind w:left="121" w:right="111" w:firstLine="453"/>
        <w:jc w:val="both"/>
      </w:pPr>
      <w:r>
        <w:rPr/>
        <w:pict>
          <v:group style="position:absolute;margin-left:63.48pt;margin-top:-10.00939pt;width:467.64pt;height:.1pt;mso-position-horizontal-relative:page;mso-position-vertical-relative:paragraph;z-index:-2447" coordorigin="1270,-200" coordsize="9353,2">
            <v:shape style="position:absolute;left:1270;top:-200;width:9353;height:2" coordorigin="1270,-200" coordsize="9353,0" path="m1270,-200l10622,-200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Tru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6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khá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nha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cùn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dàn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phâ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3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nôn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thô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nôn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thô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sun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ỉ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8"/>
        </w:numPr>
        <w:tabs>
          <w:tab w:pos="868" w:val="left" w:leader="none"/>
        </w:tabs>
        <w:spacing w:line="262" w:lineRule="auto" w:before="84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ai,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63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/7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00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006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63/2002/</w:t>
      </w:r>
      <w:r>
        <w:rPr>
          <w:b w:val="0"/>
          <w:bCs w:val="0"/>
          <w:spacing w:val="-1"/>
          <w:w w:val="100"/>
        </w:rPr>
        <w:t>TT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-1"/>
          <w:w w:val="100"/>
        </w:rPr>
        <w:t>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24/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/2002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numPr>
          <w:ilvl w:val="0"/>
          <w:numId w:val="16"/>
        </w:numPr>
        <w:tabs>
          <w:tab w:pos="856" w:val="left" w:leader="none"/>
        </w:tabs>
        <w:spacing w:before="84"/>
        <w:ind w:left="856" w:right="0" w:hanging="281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1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toán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4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10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-2"/>
          <w:w w:val="100"/>
        </w:rPr>
        <w:t>ặ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bù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0"/>
          <w:w w:val="100"/>
        </w:rPr>
        <w:t>ã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9"/>
        </w:numPr>
        <w:tabs>
          <w:tab w:pos="880" w:val="left" w:leader="none"/>
        </w:tabs>
        <w:spacing w:line="261" w:lineRule="auto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sau.</w:t>
      </w:r>
    </w:p>
    <w:p>
      <w:pPr>
        <w:pStyle w:val="BodyText"/>
        <w:numPr>
          <w:ilvl w:val="1"/>
          <w:numId w:val="19"/>
        </w:numPr>
        <w:tabs>
          <w:tab w:pos="1081" w:val="left" w:leader="none"/>
        </w:tabs>
        <w:spacing w:line="262" w:lineRule="auto" w:before="85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9"/>
        </w:numPr>
        <w:tabs>
          <w:tab w:pos="1069" w:val="left" w:leader="none"/>
        </w:tabs>
        <w:spacing w:line="261" w:lineRule="auto" w:before="84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65" w:val="left" w:leader="none"/>
        </w:tabs>
        <w:spacing w:line="261" w:lineRule="auto" w:before="82"/>
        <w:ind w:left="121" w:right="119" w:firstLine="453"/>
        <w:jc w:val="both"/>
      </w:pP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b w:val="0"/>
          <w:bCs w:val="0"/>
          <w:spacing w:val="2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0"/>
        </w:numPr>
        <w:tabs>
          <w:tab w:pos="899" w:val="left" w:leader="none"/>
        </w:tabs>
        <w:spacing w:line="262" w:lineRule="auto" w:before="85"/>
        <w:ind w:left="121" w:right="112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phô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xe);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862" w:val="left" w:leader="none"/>
        </w:tabs>
        <w:spacing w:before="81"/>
        <w:ind w:left="862" w:right="0" w:hanging="288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;</w:t>
      </w:r>
    </w:p>
    <w:p>
      <w:pPr>
        <w:spacing w:after="0"/>
        <w:jc w:val="left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0"/>
        </w:numPr>
        <w:tabs>
          <w:tab w:pos="912" w:val="left" w:leader="none"/>
        </w:tabs>
        <w:spacing w:line="265" w:lineRule="auto" w:before="64"/>
        <w:ind w:left="141" w:right="113" w:firstLine="453"/>
        <w:jc w:val="both"/>
      </w:pPr>
      <w:r>
        <w:rPr/>
        <w:pict>
          <v:group style="position:absolute;margin-left:63.240002pt;margin-top:-9.529385pt;width:467.76pt;height:.1pt;mso-position-horizontal-relative:page;mso-position-vertical-relative:paragraph;z-index:-2446" coordorigin="1265,-191" coordsize="9355,2">
            <v:shape style="position:absolute;left:1265;top:-191;width:9355;height:2" coordorigin="1265,-191" coordsize="9355,0" path="m1265,-191l10620,-191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2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9"/>
        </w:numPr>
        <w:tabs>
          <w:tab w:pos="1096" w:val="left" w:leader="none"/>
        </w:tabs>
        <w:spacing w:line="265" w:lineRule="auto" w:before="82"/>
        <w:ind w:left="141" w:right="115" w:firstLine="453"/>
        <w:jc w:val="both"/>
      </w:pP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ghi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5" w:lineRule="auto" w:before="79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19"/>
        </w:numPr>
        <w:tabs>
          <w:tab w:pos="1089" w:val="left" w:leader="none"/>
        </w:tabs>
        <w:spacing w:line="265" w:lineRule="auto" w:before="81"/>
        <w:ind w:left="141" w:right="112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1099" w:val="left" w:leader="none"/>
        </w:tabs>
        <w:spacing w:before="82"/>
        <w:ind w:left="1099" w:right="0" w:hanging="505"/>
        <w:jc w:val="left"/>
      </w:pP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</w:p>
    <w:p>
      <w:pPr>
        <w:pStyle w:val="BodyText"/>
        <w:spacing w:before="33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9"/>
        </w:numPr>
        <w:tabs>
          <w:tab w:pos="1101" w:val="left" w:leader="none"/>
        </w:tabs>
        <w:spacing w:line="264" w:lineRule="auto"/>
        <w:ind w:left="141" w:right="116" w:firstLine="453"/>
        <w:jc w:val="both"/>
      </w:pP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sau.</w:t>
      </w:r>
    </w:p>
    <w:p>
      <w:pPr>
        <w:pStyle w:val="BodyText"/>
        <w:numPr>
          <w:ilvl w:val="0"/>
          <w:numId w:val="19"/>
        </w:numPr>
        <w:tabs>
          <w:tab w:pos="921" w:val="left" w:leader="none"/>
        </w:tabs>
        <w:spacing w:line="265" w:lineRule="auto" w:before="83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chu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p)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1087" w:val="left" w:leader="none"/>
        </w:tabs>
        <w:spacing w:before="79"/>
        <w:ind w:left="121" w:right="0" w:firstLine="473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1"/>
        </w:numPr>
        <w:tabs>
          <w:tab w:pos="923" w:val="left" w:leader="none"/>
        </w:tabs>
        <w:spacing w:line="265" w:lineRule="auto"/>
        <w:ind w:left="141" w:right="120" w:firstLine="453"/>
        <w:jc w:val="both"/>
      </w:pP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3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3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độ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kin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ồ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(the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4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kin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(b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5"/>
          <w:w w:val="100"/>
        </w:rPr>
        <w:t>o).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903" w:val="left" w:leader="none"/>
        </w:tabs>
        <w:spacing w:line="265" w:lineRule="auto" w:before="79"/>
        <w:ind w:left="141" w:right="115" w:firstLine="453"/>
        <w:jc w:val="both"/>
      </w:pP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(k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n: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30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numPr>
          <w:ilvl w:val="1"/>
          <w:numId w:val="15"/>
        </w:numPr>
        <w:tabs>
          <w:tab w:pos="774" w:val="left" w:leader="none"/>
        </w:tabs>
        <w:spacing w:line="265" w:lineRule="auto" w:before="79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n;</w:t>
      </w:r>
      <w:r>
        <w:rPr>
          <w:b w:val="0"/>
          <w:bCs w:val="0"/>
          <w:spacing w:val="0"/>
          <w:w w:val="100"/>
        </w:rPr>
      </w:r>
    </w:p>
    <w:p>
      <w:pPr>
        <w:spacing w:after="0" w:line="265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1"/>
          <w:numId w:val="15"/>
        </w:numPr>
        <w:tabs>
          <w:tab w:pos="766" w:val="left" w:leader="none"/>
        </w:tabs>
        <w:spacing w:line="248" w:lineRule="auto" w:before="64"/>
        <w:ind w:left="121" w:right="115" w:firstLine="453"/>
        <w:jc w:val="both"/>
      </w:pPr>
      <w:r>
        <w:rPr/>
        <w:pict>
          <v:group style="position:absolute;margin-left:63.48pt;margin-top:-9.289358pt;width:467.64pt;height:.1pt;mso-position-horizontal-relative:page;mso-position-vertical-relative:paragraph;z-index:-2445" coordorigin="1270,-186" coordsize="9353,2">
            <v:shape style="position:absolute;left:1270;top:-186;width:9353;height:2" coordorigin="1270,-186" coordsize="9353,0" path="m1270,-186l10622,-186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xin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75" w:val="left" w:leader="none"/>
        </w:tabs>
        <w:spacing w:line="248" w:lineRule="auto" w:before="82"/>
        <w:ind w:left="121" w:right="120" w:firstLine="453"/>
        <w:jc w:val="both"/>
      </w:pPr>
      <w:r>
        <w:rPr>
          <w:b w:val="0"/>
          <w:bCs w:val="0"/>
          <w:spacing w:val="3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ồ</w:t>
      </w:r>
      <w:r>
        <w:rPr>
          <w:b w:val="0"/>
          <w:bCs w:val="0"/>
          <w:spacing w:val="-1"/>
          <w:w w:val="100"/>
        </w:rPr>
        <w:t>m: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chín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(c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2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có)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6"/>
          <w:w w:val="100"/>
        </w:rPr>
        <w:t>i</w:t>
      </w:r>
      <w:r>
        <w:rPr>
          <w:b w:val="0"/>
          <w:bCs w:val="0"/>
          <w:spacing w:val="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(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5"/>
          <w:w w:val="100"/>
        </w:rPr>
        <w:t>o).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79" w:val="left" w:leader="none"/>
        </w:tabs>
        <w:spacing w:before="82"/>
        <w:ind w:left="879" w:right="0" w:hanging="305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</w:p>
    <w:p>
      <w:pPr>
        <w:pStyle w:val="BodyText"/>
        <w:numPr>
          <w:ilvl w:val="1"/>
          <w:numId w:val="15"/>
        </w:numPr>
        <w:tabs>
          <w:tab w:pos="740" w:val="left" w:leader="none"/>
        </w:tabs>
        <w:spacing w:line="249" w:lineRule="auto" w:before="91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8"/>
        <w:ind w:left="575" w:right="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1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747" w:val="left" w:leader="none"/>
        </w:tabs>
        <w:spacing w:line="248" w:lineRule="auto" w:before="93"/>
        <w:ind w:left="121" w:right="118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Biê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79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ún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1"/>
        </w:numPr>
        <w:tabs>
          <w:tab w:pos="895" w:val="left" w:leader="none"/>
        </w:tabs>
        <w:spacing w:line="248" w:lineRule="auto" w:before="81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1071" w:val="left" w:leader="none"/>
        </w:tabs>
        <w:spacing w:line="248" w:lineRule="auto" w:before="82"/>
        <w:ind w:left="121" w:right="118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sau:</w:t>
      </w:r>
    </w:p>
    <w:p>
      <w:pPr>
        <w:pStyle w:val="BodyText"/>
        <w:numPr>
          <w:ilvl w:val="0"/>
          <w:numId w:val="22"/>
        </w:numPr>
        <w:tabs>
          <w:tab w:pos="884" w:val="left" w:leader="none"/>
        </w:tabs>
        <w:spacing w:line="249" w:lineRule="auto" w:before="79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theo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80" w:val="left" w:leader="none"/>
        </w:tabs>
        <w:spacing w:before="78"/>
        <w:ind w:left="880" w:right="0" w:hanging="305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</w:p>
    <w:p>
      <w:pPr>
        <w:pStyle w:val="BodyText"/>
        <w:numPr>
          <w:ilvl w:val="1"/>
          <w:numId w:val="15"/>
        </w:numPr>
        <w:tabs>
          <w:tab w:pos="764" w:val="left" w:leader="none"/>
        </w:tabs>
        <w:spacing w:line="249" w:lineRule="auto" w:before="93"/>
        <w:ind w:left="121" w:right="116" w:firstLine="453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ừ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3"/>
          <w:w w:val="100"/>
        </w:rPr>
        <w:t>hành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(tín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2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gia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đă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10"/>
          <w:w w:val="100"/>
        </w:rPr>
        <w:t>k</w:t>
      </w:r>
      <w:r>
        <w:rPr>
          <w:b w:val="0"/>
          <w:bCs w:val="0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10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10"/>
          <w:w w:val="100"/>
        </w:rPr>
        <w:t>hô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10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10"/>
          <w:w w:val="100"/>
        </w:rPr>
        <w:t>c</w:t>
      </w:r>
      <w:r>
        <w:rPr>
          <w:b w:val="0"/>
          <w:bCs w:val="0"/>
          <w:spacing w:val="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đ</w:t>
      </w:r>
      <w:r>
        <w:rPr>
          <w:b w:val="0"/>
          <w:bCs w:val="0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0"/>
          <w:w w:val="100"/>
        </w:rPr>
        <w:t>k</w:t>
      </w:r>
      <w:r>
        <w:rPr>
          <w:b w:val="0"/>
          <w:bCs w:val="0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0"/>
          <w:w w:val="100"/>
        </w:rPr>
        <w:t>x</w:t>
      </w:r>
      <w:r>
        <w:rPr>
          <w:b w:val="0"/>
          <w:bCs w:val="0"/>
          <w:spacing w:val="7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8"/>
          <w:w w:val="100"/>
        </w:rPr>
        <w:t>h</w:t>
      </w:r>
      <w:r>
        <w:rPr>
          <w:b w:val="0"/>
          <w:bCs w:val="0"/>
          <w:spacing w:val="1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9"/>
          <w:w w:val="100"/>
        </w:rPr>
        <w:t>d</w:t>
      </w:r>
      <w:r>
        <w:rPr>
          <w:b w:val="0"/>
          <w:bCs w:val="0"/>
          <w:spacing w:val="1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0"/>
          <w:w w:val="100"/>
        </w:rPr>
        <w:t>k</w:t>
      </w:r>
      <w:r>
        <w:rPr>
          <w:b w:val="0"/>
          <w:bCs w:val="0"/>
          <w:spacing w:val="8"/>
          <w:w w:val="100"/>
        </w:rPr>
        <w:t>h</w:t>
      </w:r>
      <w:r>
        <w:rPr>
          <w:b w:val="0"/>
          <w:bCs w:val="0"/>
          <w:spacing w:val="10"/>
          <w:w w:val="100"/>
        </w:rPr>
        <w:t>ô</w:t>
      </w:r>
      <w:r>
        <w:rPr>
          <w:b w:val="0"/>
          <w:bCs w:val="0"/>
          <w:spacing w:val="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0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0"/>
          <w:w w:val="100"/>
        </w:rPr>
        <w:t>p</w:t>
      </w:r>
      <w:r>
        <w:rPr>
          <w:b w:val="0"/>
          <w:bCs w:val="0"/>
          <w:spacing w:val="8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0"/>
          <w:w w:val="100"/>
        </w:rPr>
        <w:t>(the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).</w:t>
      </w:r>
    </w:p>
    <w:p>
      <w:pPr>
        <w:spacing w:after="0" w:line="249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auto" w:before="64"/>
        <w:ind w:left="141" w:right="116" w:firstLine="453"/>
        <w:jc w:val="both"/>
      </w:pPr>
      <w:r>
        <w:rPr/>
        <w:pict>
          <v:group style="position:absolute;margin-left:63.240002pt;margin-top:-8.929409pt;width:467.76pt;height:.1pt;mso-position-horizontal-relative:page;mso-position-vertical-relative:paragraph;z-index:-2444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numPr>
          <w:ilvl w:val="1"/>
          <w:numId w:val="15"/>
        </w:numPr>
        <w:tabs>
          <w:tab w:pos="762" w:val="left" w:leader="none"/>
        </w:tabs>
        <w:spacing w:line="252" w:lineRule="auto" w:before="84"/>
        <w:ind w:left="141" w:right="113" w:firstLine="453"/>
        <w:jc w:val="both"/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ừ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ngày,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sau: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4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4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3" w:lineRule="auto" w:before="84"/>
        <w:ind w:left="141" w:right="115" w:firstLine="453"/>
        <w:jc w:val="both"/>
      </w:pPr>
      <w:r>
        <w:rPr>
          <w:b w:val="0"/>
          <w:bCs w:val="0"/>
          <w:spacing w:val="-9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9"/>
          <w:w w:val="100"/>
        </w:rPr>
        <w:t>9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9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9"/>
          <w:w w:val="100"/>
        </w:rPr>
        <w:t>01/01/201</w:t>
      </w:r>
      <w:r>
        <w:rPr>
          <w:b w:val="0"/>
          <w:bCs w:val="0"/>
          <w:spacing w:val="-6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1"/>
          <w:w w:val="100"/>
        </w:rPr>
        <w:t>D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9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9"/>
          <w:w w:val="100"/>
        </w:rPr>
        <w:t>ngh</w:t>
      </w:r>
      <w:r>
        <w:rPr>
          <w:b w:val="0"/>
          <w:bCs w:val="0"/>
          <w:spacing w:val="-8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tháng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30/6/2016)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độ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ừ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xe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ừ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tháng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4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4"/>
          <w:w w:val="100"/>
        </w:rPr>
        <w:t>01/01/2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16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-6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7"/>
          <w:w w:val="100"/>
        </w:rPr>
        <w:t>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-4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-4"/>
          <w:w w:val="100"/>
        </w:rPr>
        <w:t>te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-4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01/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1/2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31/5/20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(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4"/>
          <w:w w:val="100"/>
        </w:rPr>
        <w:t>30/6/20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4"/>
          <w:w w:val="100"/>
        </w:rPr>
        <w:t>6).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3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10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ũ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ê</w:t>
      </w:r>
      <w:r>
        <w:rPr>
          <w:b w:val="0"/>
          <w:bCs w:val="0"/>
          <w:spacing w:val="6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ừ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độ</w:t>
      </w:r>
      <w:r>
        <w:rPr>
          <w:b w:val="0"/>
          <w:bCs w:val="0"/>
          <w:spacing w:val="3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(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6"/>
          <w:w w:val="100"/>
        </w:rPr>
        <w:t>0</w:t>
      </w:r>
      <w:r>
        <w:rPr>
          <w:b w:val="0"/>
          <w:bCs w:val="0"/>
          <w:spacing w:val="3"/>
          <w:w w:val="100"/>
        </w:rPr>
        <w:t>1/02/201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30/</w:t>
      </w:r>
      <w:r>
        <w:rPr>
          <w:b w:val="0"/>
          <w:bCs w:val="0"/>
          <w:spacing w:val="6"/>
          <w:w w:val="100"/>
        </w:rPr>
        <w:t>9</w:t>
      </w:r>
      <w:r>
        <w:rPr>
          <w:b w:val="0"/>
          <w:bCs w:val="0"/>
          <w:spacing w:val="3"/>
          <w:w w:val="100"/>
        </w:rPr>
        <w:t>/2016)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01/10/201</w:t>
      </w:r>
      <w:r>
        <w:rPr>
          <w:b w:val="0"/>
          <w:bCs w:val="0"/>
          <w:spacing w:val="6"/>
          <w:w w:val="100"/>
        </w:rPr>
        <w:t>6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01/10/20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28/02/201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(1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án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2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3" w:lineRule="auto" w:before="83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hì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3" w:lineRule="auto" w:before="81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11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sau.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thêm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05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0"/>
        <w:ind w:left="14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do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u)</w:t>
      </w:r>
      <w:r>
        <w:rPr>
          <w:b w:val="0"/>
          <w:bCs w:val="0"/>
          <w:spacing w:val="0"/>
          <w:w w:val="100"/>
        </w:rPr>
      </w:r>
    </w:p>
    <w:p>
      <w:pPr>
        <w:spacing w:after="0" w:line="25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3" w:lineRule="auto" w:before="64"/>
        <w:ind w:left="121" w:right="116"/>
        <w:jc w:val="both"/>
      </w:pPr>
      <w:r>
        <w:rPr/>
        <w:pict>
          <v:group style="position:absolute;margin-left:63.48pt;margin-top:-9.409414pt;width:467.64pt;height:.1pt;mso-position-horizontal-relative:page;mso-position-vertical-relative:paragraph;z-index:-2443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ban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u).</w:t>
      </w:r>
    </w:p>
    <w:p>
      <w:pPr>
        <w:pStyle w:val="BodyText"/>
        <w:spacing w:line="257" w:lineRule="auto" w:before="88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có)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870" w:val="left" w:leader="none"/>
        </w:tabs>
        <w:spacing w:line="257" w:lineRule="auto" w:before="82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Tru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776" w:val="left" w:leader="none"/>
        </w:tabs>
        <w:spacing w:line="258" w:lineRule="auto" w:before="80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1"/>
          <w:numId w:val="15"/>
        </w:numPr>
        <w:tabs>
          <w:tab w:pos="738" w:val="left" w:leader="none"/>
        </w:tabs>
        <w:spacing w:before="79"/>
        <w:ind w:left="738" w:right="0" w:hanging="164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5"/>
        </w:numPr>
        <w:tabs>
          <w:tab w:pos="738" w:val="left" w:leader="none"/>
        </w:tabs>
        <w:ind w:left="738" w:right="0" w:hanging="164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);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8" w:lineRule="auto"/>
        <w:ind w:left="121" w:right="111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xét,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doa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hoà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9" w:lineRule="auto" w:before="79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8" w:lineRule="auto" w:before="77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p).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79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nêu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8" w:lineRule="auto" w:before="82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thông.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after="0" w:line="258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9"/>
        </w:numPr>
        <w:tabs>
          <w:tab w:pos="895" w:val="left" w:leader="none"/>
        </w:tabs>
        <w:spacing w:line="260" w:lineRule="auto" w:before="64"/>
        <w:ind w:left="141" w:right="113" w:firstLine="453"/>
        <w:jc w:val="both"/>
      </w:pPr>
      <w:r>
        <w:rPr/>
        <w:pict>
          <v:group style="position:absolute;margin-left:63.240002pt;margin-top:-9.289394pt;width:467.76pt;height:.1pt;mso-position-horizontal-relative:page;mso-position-vertical-relative:paragraph;z-index:-2442" coordorigin="1265,-186" coordsize="9355,2">
            <v:shape style="position:absolute;left:1265;top:-186;width:9355;height:2" coordorigin="1265,-186" coordsize="9355,0" path="m1265,-186l10620,-186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Tro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sai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u)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Biê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3"/>
          <w:w w:val="100"/>
        </w:rPr>
        <w:t>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4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sun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6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1"/>
        <w:spacing w:before="83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11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lý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vi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auto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86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852" w:right="3818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III</w:t>
      </w:r>
      <w:r>
        <w:rPr>
          <w:b w:val="0"/>
          <w:bCs w:val="0"/>
          <w:spacing w:val="0"/>
          <w:w w:val="100"/>
        </w:rPr>
      </w:r>
    </w:p>
    <w:p>
      <w:pPr>
        <w:spacing w:before="28"/>
        <w:ind w:left="147" w:right="10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3"/>
        </w:numPr>
        <w:tabs>
          <w:tab w:pos="876" w:val="left" w:leader="none"/>
        </w:tabs>
        <w:ind w:left="121" w:right="0" w:firstLine="473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4"/>
        </w:numPr>
        <w:tabs>
          <w:tab w:pos="892" w:val="left" w:leader="none"/>
        </w:tabs>
        <w:spacing w:line="260" w:lineRule="auto"/>
        <w:ind w:left="141" w:right="112" w:firstLine="453"/>
        <w:jc w:val="both"/>
      </w:pPr>
      <w:r>
        <w:rPr>
          <w:b w:val="0"/>
          <w:bCs w:val="0"/>
          <w:spacing w:val="-1"/>
          <w:w w:val="100"/>
        </w:rPr>
        <w:t>Xâ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thu,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hu,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ỷ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cho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lý,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xét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thu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913" w:val="left" w:leader="none"/>
        </w:tabs>
        <w:spacing w:line="260" w:lineRule="auto" w:before="83"/>
        <w:ind w:left="141" w:right="116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tô.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902" w:val="left" w:leader="none"/>
        </w:tabs>
        <w:spacing w:line="261" w:lineRule="auto" w:before="81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n.</w:t>
      </w:r>
    </w:p>
    <w:p>
      <w:pPr>
        <w:pStyle w:val="BodyText"/>
        <w:numPr>
          <w:ilvl w:val="0"/>
          <w:numId w:val="23"/>
        </w:numPr>
        <w:tabs>
          <w:tab w:pos="876" w:val="left" w:leader="none"/>
        </w:tabs>
        <w:spacing w:before="80"/>
        <w:ind w:left="876" w:right="0" w:hanging="281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trách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5"/>
        </w:numPr>
        <w:tabs>
          <w:tab w:pos="916" w:val="left" w:leader="none"/>
        </w:tabs>
        <w:spacing w:line="260" w:lineRule="auto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spacing w:after="0" w:line="260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25"/>
        </w:numPr>
        <w:tabs>
          <w:tab w:pos="894" w:val="left" w:leader="none"/>
        </w:tabs>
        <w:spacing w:line="255" w:lineRule="auto" w:before="64"/>
        <w:ind w:left="121" w:right="116" w:firstLine="453"/>
        <w:jc w:val="both"/>
      </w:pPr>
      <w:r>
        <w:rPr/>
        <w:pict>
          <v:group style="position:absolute;margin-left:63.48pt;margin-top:-9.649405pt;width:467.64pt;height:.1pt;mso-position-horizontal-relative:page;mso-position-vertical-relative:paragraph;z-index:-2441" coordorigin="1270,-193" coordsize="9353,2">
            <v:shape style="position:absolute;left:1270;top:-193;width:9353;height:2" coordorigin="1270,-193" coordsize="9353,0" path="m1270,-193l10622,-19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72" w:val="left" w:leader="none"/>
        </w:tabs>
        <w:spacing w:line="256" w:lineRule="auto" w:before="82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trung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01/3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(b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tô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tô)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Tài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1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13.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Quy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hu</w:t>
      </w:r>
      <w:r>
        <w:rPr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860" w:val="left" w:leader="none"/>
        </w:tabs>
        <w:spacing w:line="256" w:lineRule="auto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19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7/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863" w:val="left" w:leader="none"/>
        </w:tabs>
        <w:spacing w:line="256" w:lineRule="auto" w:before="78"/>
        <w:ind w:left="121" w:right="118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TT-BTC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7"/>
        </w:numPr>
        <w:tabs>
          <w:tab w:pos="882" w:val="left" w:leader="none"/>
        </w:tabs>
        <w:spacing w:line="256" w:lineRule="auto" w:before="81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oóc,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oóc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7/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oóc,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oóc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(=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ông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97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(=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2"/>
          <w:w w:val="100"/>
        </w:rPr>
        <w:t>7/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TT-BTC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79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6" w:lineRule="auto" w:before="7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39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.00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xe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04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oó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7/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14.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7" w:lineRule="auto" w:before="7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1/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39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.000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đồ</w:t>
      </w:r>
      <w:r>
        <w:rPr>
          <w:b w:val="0"/>
          <w:bCs w:val="0"/>
          <w:spacing w:val="6"/>
          <w:w w:val="100"/>
        </w:rPr>
        <w:t>ng/tháng/x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4"/>
          <w:w w:val="100"/>
        </w:rPr>
        <w:t>.</w:t>
      </w:r>
      <w:r>
        <w:rPr>
          <w:b w:val="0"/>
          <w:bCs w:val="0"/>
          <w:spacing w:val="6"/>
          <w:w w:val="100"/>
        </w:rPr>
        <w:t>560</w:t>
      </w:r>
      <w:r>
        <w:rPr>
          <w:b w:val="0"/>
          <w:bCs w:val="0"/>
          <w:spacing w:val="4"/>
          <w:w w:val="100"/>
        </w:rPr>
        <w:t>.</w:t>
      </w:r>
      <w:r>
        <w:rPr>
          <w:b w:val="0"/>
          <w:bCs w:val="0"/>
          <w:spacing w:val="6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đồ</w:t>
      </w:r>
      <w:r>
        <w:rPr>
          <w:b w:val="0"/>
          <w:bCs w:val="0"/>
          <w:spacing w:val="6"/>
          <w:w w:val="100"/>
        </w:rPr>
        <w:t>ng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b w:val="0"/>
          <w:bCs w:val="0"/>
          <w:spacing w:val="6"/>
          <w:w w:val="100"/>
        </w:rPr>
        <w:t>o</w:t>
      </w:r>
      <w:r>
        <w:rPr>
          <w:b w:val="0"/>
          <w:bCs w:val="0"/>
          <w:spacing w:val="8"/>
          <w:w w:val="100"/>
        </w:rPr>
        <w:t>ó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.9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before="78"/>
        <w:ind w:left="57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5" w:lineRule="auto"/>
        <w:ind w:left="121" w:right="112" w:firstLine="453"/>
        <w:jc w:val="both"/>
      </w:pPr>
      <w:r>
        <w:rPr>
          <w:b w:val="0"/>
          <w:bCs w:val="0"/>
          <w:spacing w:val="6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q</w:t>
      </w:r>
      <w:r>
        <w:rPr>
          <w:b w:val="0"/>
          <w:bCs w:val="0"/>
          <w:spacing w:val="8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đị</w:t>
      </w:r>
      <w:r>
        <w:rPr>
          <w:b w:val="0"/>
          <w:bCs w:val="0"/>
          <w:spacing w:val="6"/>
          <w:w w:val="100"/>
        </w:rPr>
        <w:t>nh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ké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4"/>
          <w:w w:val="100"/>
        </w:rPr>
        <w:t>.</w:t>
      </w:r>
      <w:r>
        <w:rPr>
          <w:b w:val="0"/>
          <w:bCs w:val="0"/>
          <w:spacing w:val="6"/>
          <w:w w:val="100"/>
        </w:rPr>
        <w:t>040</w:t>
      </w:r>
      <w:r>
        <w:rPr>
          <w:b w:val="0"/>
          <w:bCs w:val="0"/>
          <w:spacing w:val="4"/>
          <w:w w:val="100"/>
        </w:rPr>
        <w:t>.</w:t>
      </w:r>
      <w:r>
        <w:rPr>
          <w:b w:val="0"/>
          <w:bCs w:val="0"/>
          <w:spacing w:val="6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đồ</w:t>
      </w:r>
      <w:r>
        <w:rPr>
          <w:b w:val="0"/>
          <w:bCs w:val="0"/>
          <w:spacing w:val="5"/>
          <w:w w:val="100"/>
        </w:rPr>
        <w:t>ng/tháng/x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2"/>
          <w:w w:val="100"/>
        </w:rPr>
        <w:t>oó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4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4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-2"/>
          <w:w w:val="100"/>
        </w:rPr>
        <w:t>1/</w:t>
      </w:r>
      <w:r>
        <w:rPr>
          <w:b w:val="0"/>
          <w:bCs w:val="0"/>
          <w:spacing w:val="-4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</w:p>
    <w:p>
      <w:pPr>
        <w:spacing w:after="0" w:line="255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4"/>
        <w:ind w:left="141" w:right="0"/>
        <w:jc w:val="left"/>
      </w:pPr>
      <w:r>
        <w:rPr/>
        <w:pict>
          <v:group style="position:absolute;margin-left:63.240002pt;margin-top:-9.049404pt;width:467.76pt;height:.1pt;mso-position-horizontal-relative:page;mso-position-vertical-relative:paragraph;z-index:-2440" coordorigin="1265,-181" coordsize="9355,2">
            <v:shape style="position:absolute;left:1265;top:-181;width:9355;height:2" coordorigin="1265,-181" coordsize="9355,0" path="m1265,-181l10620,-18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40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</w:p>
    <w:p>
      <w:pPr>
        <w:pStyle w:val="BodyText"/>
        <w:spacing w:before="21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.16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</w:p>
    <w:p>
      <w:pPr>
        <w:pStyle w:val="BodyText"/>
        <w:spacing w:before="26"/>
        <w:ind w:left="141" w:right="0"/>
        <w:jc w:val="left"/>
      </w:pP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60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60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7"/>
        </w:numPr>
        <w:tabs>
          <w:tab w:pos="912" w:val="left" w:leader="none"/>
        </w:tabs>
        <w:spacing w:line="260" w:lineRule="auto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0" w:lineRule="auto" w:before="81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97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0" w:lineRule="auto" w:before="83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1"/>
          <w:w w:val="100"/>
        </w:rPr>
        <w:t>(tron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97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9" w:lineRule="auto" w:before="83"/>
        <w:ind w:left="141" w:right="111" w:firstLine="453"/>
        <w:jc w:val="both"/>
      </w:pP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7"/>
          <w:w w:val="100"/>
        </w:rPr>
        <w:t>D</w:t>
      </w:r>
      <w:r>
        <w:rPr>
          <w:b w:val="0"/>
          <w:bCs w:val="0"/>
          <w:spacing w:val="-4"/>
          <w:w w:val="100"/>
        </w:rPr>
        <w:t>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11/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01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4"/>
          <w:w w:val="100"/>
        </w:rPr>
        <w:t>/</w:t>
      </w:r>
      <w:r>
        <w:rPr>
          <w:b w:val="0"/>
          <w:bCs w:val="0"/>
          <w:spacing w:val="-4"/>
          <w:w w:val="100"/>
        </w:rPr>
        <w:t>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40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0" w:lineRule="auto" w:before="85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Doan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ngh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Doanh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888" w:val="left" w:leader="none"/>
        </w:tabs>
        <w:spacing w:line="260" w:lineRule="auto" w:before="83"/>
        <w:ind w:left="141" w:right="112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4"/>
          <w:w w:val="100"/>
        </w:rPr>
        <w:t>ýt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hô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-4"/>
          <w:w w:val="100"/>
        </w:rPr>
        <w:t>97</w:t>
      </w:r>
      <w:r>
        <w:rPr>
          <w:b w:val="0"/>
          <w:bCs w:val="0"/>
          <w:spacing w:val="-6"/>
          <w:w w:val="100"/>
        </w:rPr>
        <w:t>/</w:t>
      </w:r>
      <w:r>
        <w:rPr>
          <w:b w:val="0"/>
          <w:bCs w:val="0"/>
          <w:spacing w:val="-4"/>
          <w:w w:val="100"/>
        </w:rPr>
        <w:t>201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4"/>
          <w:w w:val="100"/>
        </w:rPr>
        <w:t>/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5"/>
          <w:w w:val="100"/>
        </w:rPr>
        <w:t>-</w:t>
      </w:r>
      <w:r>
        <w:rPr>
          <w:b w:val="0"/>
          <w:bCs w:val="0"/>
          <w:spacing w:val="-4"/>
          <w:w w:val="100"/>
        </w:rPr>
        <w:t>B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97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(t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60" w:lineRule="auto" w:before="83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1"/>
          <w:w w:val="100"/>
        </w:rPr>
        <w:t>14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ý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1/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97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(m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háng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9" w:lineRule="auto" w:before="83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11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9" w:lineRule="auto" w:before="85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ý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80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đồ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80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</w:p>
    <w:p>
      <w:pPr>
        <w:pStyle w:val="BodyText"/>
        <w:numPr>
          <w:ilvl w:val="2"/>
          <w:numId w:val="28"/>
        </w:numPr>
        <w:tabs>
          <w:tab w:pos="1332" w:val="left" w:leader="none"/>
        </w:tabs>
        <w:spacing w:before="3"/>
        <w:ind w:left="1332" w:right="0" w:hanging="119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11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700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đồ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5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400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đồ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6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300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ồ</w:t>
      </w:r>
      <w:r>
        <w:rPr>
          <w:b w:val="0"/>
          <w:bCs w:val="0"/>
          <w:spacing w:val="-4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7"/>
        </w:numPr>
        <w:tabs>
          <w:tab w:pos="933" w:val="left" w:leader="none"/>
        </w:tabs>
        <w:spacing w:line="259" w:lineRule="auto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after="0" w:line="259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28"/>
        </w:numPr>
        <w:tabs>
          <w:tab w:pos="740" w:val="left" w:leader="none"/>
        </w:tabs>
        <w:spacing w:line="271" w:lineRule="auto" w:before="64"/>
        <w:ind w:left="121" w:right="114" w:firstLine="453"/>
        <w:jc w:val="both"/>
      </w:pPr>
      <w:r>
        <w:rPr/>
        <w:pict>
          <v:group style="position:absolute;margin-left:63.48pt;margin-top:-10.369375pt;width:467.64pt;height:.1pt;mso-position-horizontal-relative:page;mso-position-vertical-relative:paragraph;z-index:-2439" coordorigin="1270,-207" coordsize="9353,2">
            <v:shape style="position:absolute;left:1270;top:-207;width:9353;height:2" coordorigin="1270,-207" coordsize="9353,0" path="m1270,-207l10622,-207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7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8"/>
          <w:w w:val="100"/>
        </w:rPr>
        <w:t>b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5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hông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8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nà</w:t>
      </w:r>
      <w:r>
        <w:rPr>
          <w:b w:val="0"/>
          <w:bCs w:val="0"/>
          <w:spacing w:val="3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3"/>
          <w:numId w:val="28"/>
        </w:numPr>
        <w:tabs>
          <w:tab w:pos="760" w:val="left" w:leader="none"/>
        </w:tabs>
        <w:spacing w:line="271" w:lineRule="auto" w:before="78"/>
        <w:ind w:left="121" w:right="117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3"/>
          <w:numId w:val="28"/>
        </w:numPr>
        <w:tabs>
          <w:tab w:pos="738" w:val="left" w:leader="none"/>
        </w:tabs>
        <w:spacing w:before="80"/>
        <w:ind w:left="738" w:right="0" w:hanging="164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;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1" w:lineRule="auto"/>
        <w:ind w:left="121" w:right="119" w:firstLine="453"/>
        <w:jc w:val="both"/>
      </w:pPr>
      <w:r>
        <w:rPr>
          <w:b w:val="0"/>
          <w:bCs w:val="0"/>
          <w:spacing w:val="3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kh</w:t>
      </w:r>
      <w:r>
        <w:rPr>
          <w:b w:val="0"/>
          <w:bCs w:val="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4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6"/>
        </w:numPr>
        <w:tabs>
          <w:tab w:pos="863" w:val="left" w:leader="none"/>
        </w:tabs>
        <w:spacing w:line="270" w:lineRule="auto" w:before="80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71" w:lineRule="auto" w:before="82"/>
        <w:ind w:left="121" w:right="118" w:firstLine="453"/>
        <w:jc w:val="both"/>
      </w:pP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3"/>
          <w:w w:val="100"/>
        </w:rPr>
        <w:t>iên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3"/>
          <w:w w:val="100"/>
        </w:rPr>
        <w:t>bán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độ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b w:val="0"/>
          <w:bCs w:val="0"/>
          <w:spacing w:val="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3"/>
          <w:w w:val="100"/>
        </w:rPr>
        <w:t>01/01/201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4"/>
          <w:w w:val="100"/>
        </w:rPr>
        <w:t>th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đồ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d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ỉ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01/01/201</w:t>
      </w:r>
      <w:r>
        <w:rPr>
          <w:b w:val="0"/>
          <w:bCs w:val="0"/>
          <w:spacing w:val="6"/>
          <w:w w:val="100"/>
        </w:rPr>
        <w:t>5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ai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4"/>
          <w:w w:val="100"/>
        </w:rPr>
        <w:t>h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3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5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100"/>
        </w:rPr>
        <w:t>01/01/20</w:t>
      </w:r>
      <w:r>
        <w:rPr>
          <w:b w:val="0"/>
          <w:bCs w:val="0"/>
          <w:spacing w:val="6"/>
          <w:w w:val="100"/>
        </w:rPr>
        <w:t>1</w:t>
      </w:r>
      <w:r>
        <w:rPr>
          <w:b w:val="0"/>
          <w:bCs w:val="0"/>
          <w:spacing w:val="3"/>
          <w:w w:val="100"/>
        </w:rPr>
        <w:t>5.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81"/>
        <w:ind w:left="57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3"/>
          <w:w w:val="100"/>
        </w:rPr>
        <w:t>Đ</w:t>
      </w:r>
      <w:r>
        <w:rPr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pacing w:val="5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6"/>
          <w:w w:val="100"/>
        </w:rPr>
        <w:t> </w:t>
      </w:r>
      <w:r>
        <w:rPr>
          <w:spacing w:val="4"/>
          <w:w w:val="100"/>
        </w:rPr>
        <w:t>14</w:t>
      </w:r>
      <w:r>
        <w:rPr>
          <w:spacing w:val="0"/>
          <w:w w:val="100"/>
        </w:rPr>
        <w:t>.</w:t>
      </w:r>
      <w:r>
        <w:rPr>
          <w:spacing w:val="6"/>
          <w:w w:val="100"/>
        </w:rPr>
        <w:t> </w:t>
      </w:r>
      <w:r>
        <w:rPr>
          <w:spacing w:val="2"/>
          <w:w w:val="100"/>
        </w:rPr>
        <w:t>H</w:t>
      </w:r>
      <w:r>
        <w:rPr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pacing w:val="5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6"/>
          <w:w w:val="100"/>
        </w:rPr>
        <w:t> </w:t>
      </w:r>
      <w:r>
        <w:rPr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7"/>
          <w:w w:val="100"/>
        </w:rPr>
        <w:t> </w:t>
      </w:r>
      <w:r>
        <w:rPr>
          <w:spacing w:val="2"/>
          <w:w w:val="100"/>
        </w:rPr>
        <w:t>t</w:t>
      </w:r>
      <w:r>
        <w:rPr>
          <w:spacing w:val="4"/>
          <w:w w:val="100"/>
        </w:rPr>
        <w:t>h</w:t>
      </w:r>
      <w:r>
        <w:rPr>
          <w:spacing w:val="0"/>
          <w:w w:val="100"/>
        </w:rPr>
        <w:t>i</w:t>
      </w:r>
      <w:r>
        <w:rPr>
          <w:spacing w:val="7"/>
          <w:w w:val="100"/>
        </w:rPr>
        <w:t> </w:t>
      </w:r>
      <w:r>
        <w:rPr>
          <w:spacing w:val="2"/>
          <w:w w:val="100"/>
        </w:rPr>
        <w:t>h</w:t>
      </w:r>
      <w:r>
        <w:rPr>
          <w:spacing w:val="5"/>
          <w:w w:val="100"/>
        </w:rPr>
        <w:t>à</w:t>
      </w:r>
      <w:r>
        <w:rPr>
          <w:spacing w:val="2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26"/>
        </w:numPr>
        <w:tabs>
          <w:tab w:pos="937" w:val="left" w:leader="none"/>
        </w:tabs>
        <w:spacing w:line="271" w:lineRule="auto"/>
        <w:ind w:left="121" w:right="115" w:firstLine="52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7/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5/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872" w:val="left" w:leader="none"/>
        </w:tabs>
        <w:spacing w:line="271" w:lineRule="auto" w:before="78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hu,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63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200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4/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Tài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5/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00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TT-BTC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1"/>
          <w:w w:val="100"/>
        </w:rPr>
        <w:t>24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6/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/TT-BT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1"/>
          <w:w w:val="100"/>
        </w:rPr>
        <w:t>/11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-1"/>
          <w:w w:val="100"/>
        </w:rPr>
        <w:t>Tài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83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ngày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2/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15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ngân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đổ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).</w:t>
      </w:r>
    </w:p>
    <w:p>
      <w:pPr>
        <w:pStyle w:val="BodyText"/>
        <w:numPr>
          <w:ilvl w:val="1"/>
          <w:numId w:val="26"/>
        </w:numPr>
        <w:tabs>
          <w:tab w:pos="867" w:val="left" w:leader="none"/>
        </w:tabs>
        <w:spacing w:line="271" w:lineRule="auto" w:before="81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xét,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0" w:lineRule="auto"/>
        <w:ind w:left="6196" w:right="1283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4912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o</w:t>
      </w:r>
      <w:r>
        <w:rPr>
          <w:spacing w:val="0"/>
          <w:w w:val="100"/>
        </w:rPr>
        <w:t>à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4"/>
        <w:ind w:left="14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2438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1722" w:space="131"/>
            <w:col w:w="7752"/>
          </w:cols>
        </w:sectPr>
      </w:pPr>
    </w:p>
    <w:p>
      <w:pPr>
        <w:spacing w:before="16"/>
        <w:ind w:left="2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133/2014/TT-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11/9/201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chính)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1"/>
        <w:numPr>
          <w:ilvl w:val="0"/>
          <w:numId w:val="29"/>
        </w:numPr>
        <w:tabs>
          <w:tab w:pos="876" w:val="left" w:leader="none"/>
        </w:tabs>
        <w:ind w:left="876" w:right="0" w:hanging="281"/>
        <w:jc w:val="left"/>
        <w:rPr>
          <w:b w:val="0"/>
          <w:bCs w:val="0"/>
        </w:rPr>
      </w:pPr>
      <w:r>
        <w:rPr/>
        <w:pict>
          <v:group style="position:absolute;margin-left:60.669979pt;margin-top:22.380224pt;width:474.10008pt;height:599.86006pt;mso-position-horizontal-relative:page;mso-position-vertical-relative:paragraph;z-index:-2437" coordorigin="1213,448" coordsize="9482,11997">
            <v:group style="position:absolute;left:1219;top:453;width:9470;height:2" coordorigin="1219,453" coordsize="9470,2">
              <v:shape style="position:absolute;left:1219;top:453;width:9470;height:2" coordorigin="1219,453" coordsize="9470,0" path="m1219,453l10690,453e" filled="f" stroked="t" strokeweight=".58004pt" strokecolor="#000000">
                <v:path arrowok="t"/>
              </v:shape>
            </v:group>
            <v:group style="position:absolute;left:1224;top:458;width:2;height:11981" coordorigin="1224,458" coordsize="2,11981">
              <v:shape style="position:absolute;left:1224;top:458;width:2;height:11981" coordorigin="1224,458" coordsize="0,11981" path="m1224,458l1224,12439e" filled="f" stroked="t" strokeweight=".58001pt" strokecolor="#000000">
                <v:path arrowok="t"/>
              </v:shape>
            </v:group>
            <v:group style="position:absolute;left:1714;top:458;width:2;height:11981" coordorigin="1714,458" coordsize="2,11981">
              <v:shape style="position:absolute;left:1714;top:458;width:2;height:11981" coordorigin="1714,458" coordsize="0,11981" path="m1714,458l1714,12439e" filled="f" stroked="t" strokeweight=".580pt" strokecolor="#000000">
                <v:path arrowok="t"/>
              </v:shape>
            </v:group>
            <v:group style="position:absolute;left:4913;top:458;width:2;height:11981" coordorigin="4913,458" coordsize="2,11981">
              <v:shape style="position:absolute;left:4913;top:458;width:2;height:11981" coordorigin="4913,458" coordsize="0,11981" path="m4913,458l4913,12439e" filled="f" stroked="t" strokeweight=".580pt" strokecolor="#000000">
                <v:path arrowok="t"/>
              </v:shape>
            </v:group>
            <v:group style="position:absolute;left:10685;top:458;width:2;height:11981" coordorigin="10685,458" coordsize="2,11981">
              <v:shape style="position:absolute;left:10685;top:458;width:2;height:11981" coordorigin="10685,458" coordsize="0,11981" path="m10685,458l10685,12439e" filled="f" stroked="t" strokeweight=".58004pt" strokecolor="#000000">
                <v:path arrowok="t"/>
              </v:shape>
            </v:group>
            <v:group style="position:absolute;left:4908;top:996;width:5782;height:2" coordorigin="4908,996" coordsize="5782,2">
              <v:shape style="position:absolute;left:4908;top:996;width:5782;height:2" coordorigin="4908,996" coordsize="5782,0" path="m4908,996l10690,996e" filled="f" stroked="t" strokeweight=".58004pt" strokecolor="#000000">
                <v:path arrowok="t"/>
              </v:shape>
            </v:group>
            <v:group style="position:absolute;left:5657;top:1001;width:2;height:11438" coordorigin="5657,1001" coordsize="2,11438">
              <v:shape style="position:absolute;left:5657;top:1001;width:2;height:11438" coordorigin="5657,1001" coordsize="0,11438" path="m5657,1001l5657,12439e" filled="f" stroked="t" strokeweight=".58001pt" strokecolor="#000000">
                <v:path arrowok="t"/>
              </v:shape>
            </v:group>
            <v:group style="position:absolute;left:6401;top:1001;width:2;height:11438" coordorigin="6401,1001" coordsize="2,11438">
              <v:shape style="position:absolute;left:6401;top:1001;width:2;height:11438" coordorigin="6401,1001" coordsize="0,11438" path="m6401,1001l6401,12439e" filled="f" stroked="t" strokeweight=".579980pt" strokecolor="#000000">
                <v:path arrowok="t"/>
              </v:shape>
            </v:group>
            <v:group style="position:absolute;left:7145;top:1001;width:2;height:11438" coordorigin="7145,1001" coordsize="2,11438">
              <v:shape style="position:absolute;left:7145;top:1001;width:2;height:11438" coordorigin="7145,1001" coordsize="0,11438" path="m7145,1001l7145,12439e" filled="f" stroked="t" strokeweight=".58001pt" strokecolor="#000000">
                <v:path arrowok="t"/>
              </v:shape>
            </v:group>
            <v:group style="position:absolute;left:8030;top:1001;width:2;height:11438" coordorigin="8030,1001" coordsize="2,11438">
              <v:shape style="position:absolute;left:8030;top:1001;width:2;height:11438" coordorigin="8030,1001" coordsize="0,11438" path="m8030,1001l8030,12439e" filled="f" stroked="t" strokeweight=".58001pt" strokecolor="#000000">
                <v:path arrowok="t"/>
              </v:shape>
            </v:group>
            <v:group style="position:absolute;left:8914;top:1001;width:2;height:11438" coordorigin="8914,1001" coordsize="2,11438">
              <v:shape style="position:absolute;left:8914;top:1001;width:2;height:11438" coordorigin="8914,1001" coordsize="0,11438" path="m8914,1001l8914,12439e" filled="f" stroked="t" strokeweight=".579980pt" strokecolor="#000000">
                <v:path arrowok="t"/>
              </v:shape>
            </v:group>
            <v:group style="position:absolute;left:9797;top:1001;width:2;height:11438" coordorigin="9797,1001" coordsize="2,11438">
              <v:shape style="position:absolute;left:9797;top:1001;width:2;height:11438" coordorigin="9797,1001" coordsize="0,11438" path="m9797,1001l9797,12439e" filled="f" stroked="t" strokeweight=".58001pt" strokecolor="#000000">
                <v:path arrowok="t"/>
              </v:shape>
            </v:group>
            <v:group style="position:absolute;left:1219;top:1725;width:9470;height:2" coordorigin="1219,1725" coordsize="9470,2">
              <v:shape style="position:absolute;left:1219;top:1725;width:9470;height:2" coordorigin="1219,1725" coordsize="9470,0" path="m1219,1725l10690,1725e" filled="f" stroked="t" strokeweight=".579980pt" strokecolor="#000000">
                <v:path arrowok="t"/>
              </v:shape>
              <v:shape style="position:absolute;left:1229;top:2520;width:9451;height:29" type="#_x0000_t75">
                <v:imagedata r:id="rId7" o:title=""/>
              </v:shape>
              <v:shape style="position:absolute;left:1229;top:5491;width:9451;height:29" type="#_x0000_t75">
                <v:imagedata r:id="rId8" o:title=""/>
              </v:shape>
              <v:shape style="position:absolute;left:1229;top:7380;width:9451;height:29" type="#_x0000_t75">
                <v:imagedata r:id="rId9" o:title=""/>
              </v:shape>
              <v:shape style="position:absolute;left:1229;top:9345;width:9451;height:29" type="#_x0000_t75">
                <v:imagedata r:id="rId10" o:title=""/>
              </v:shape>
            </v:group>
            <v:group style="position:absolute;left:1219;top:12434;width:9470;height:2" coordorigin="1219,12434" coordsize="9470,2">
              <v:shape style="position:absolute;left:1219;top:12434;width:9470;height:2" coordorigin="1219,12434" coordsize="9470,0" path="m1219,12434l10690,12434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thu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after="0" w:line="170" w:lineRule="exact"/>
        <w:rPr>
          <w:sz w:val="17"/>
          <w:szCs w:val="17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137" w:val="left" w:leader="none"/>
        </w:tabs>
        <w:spacing w:line="335" w:lineRule="exact"/>
        <w:ind w:left="18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-1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position w:val="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position w:val="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position w:val="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before="64"/>
        <w:ind w:left="18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(nghìn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207" w:space="1991"/>
            <w:col w:w="4407"/>
          </w:cols>
        </w:sectPr>
      </w:pPr>
    </w:p>
    <w:p>
      <w:pPr>
        <w:pStyle w:val="Heading1"/>
        <w:tabs>
          <w:tab w:pos="1684" w:val="left" w:leader="none"/>
          <w:tab w:pos="4215" w:val="right" w:leader="none"/>
        </w:tabs>
        <w:spacing w:line="334" w:lineRule="exact"/>
        <w:ind w:left="141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  <w:position w:val="2"/>
        </w:rPr>
        <w:t>T</w:t>
      </w:r>
      <w:r>
        <w:rPr>
          <w:spacing w:val="0"/>
          <w:w w:val="100"/>
          <w:position w:val="2"/>
        </w:rPr>
        <w:t>T</w:t>
      </w:r>
      <w:r>
        <w:rPr>
          <w:spacing w:val="0"/>
          <w:w w:val="100"/>
          <w:position w:val="2"/>
        </w:rPr>
        <w:tab/>
      </w:r>
      <w:r>
        <w:rPr>
          <w:spacing w:val="0"/>
          <w:w w:val="100"/>
          <w:position w:val="0"/>
        </w:rPr>
        <w:t>c</w:t>
      </w:r>
      <w:r>
        <w:rPr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  <w:position w:val="0"/>
        </w:rPr>
        <w:t>ị</w:t>
      </w:r>
      <w:r>
        <w:rPr>
          <w:spacing w:val="0"/>
          <w:w w:val="100"/>
          <w:position w:val="0"/>
        </w:rPr>
        <w:t>u</w:t>
      </w:r>
      <w:r>
        <w:rPr>
          <w:spacing w:val="-2"/>
          <w:w w:val="100"/>
          <w:position w:val="0"/>
        </w:rPr>
        <w:t> </w:t>
      </w:r>
      <w:r>
        <w:rPr>
          <w:spacing w:val="-1"/>
          <w:w w:val="100"/>
          <w:position w:val="0"/>
        </w:rPr>
        <w:t>p</w:t>
      </w:r>
      <w:r>
        <w:rPr>
          <w:spacing w:val="-3"/>
          <w:w w:val="100"/>
          <w:position w:val="0"/>
        </w:rPr>
        <w:t>h</w:t>
      </w:r>
      <w:r>
        <w:rPr>
          <w:spacing w:val="0"/>
          <w:w w:val="100"/>
          <w:position w:val="0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72" w:lineRule="exact"/>
        <w:ind w:right="0"/>
        <w:jc w:val="right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8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3</w:t>
      </w:r>
    </w:p>
    <w:p>
      <w:pPr>
        <w:pStyle w:val="BodyText"/>
        <w:spacing w:line="319" w:lineRule="exact"/>
        <w:ind w:left="81" w:right="0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8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</w:p>
    <w:p>
      <w:pPr>
        <w:pStyle w:val="BodyText"/>
        <w:spacing w:line="319" w:lineRule="exact"/>
        <w:ind w:left="81" w:right="0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293" w:right="1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line="319" w:lineRule="exact"/>
        <w:ind w:left="141" w:right="0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293" w:right="1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line="319" w:lineRule="exact"/>
        <w:ind w:left="141" w:right="0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293" w:right="1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line="319" w:lineRule="exact"/>
        <w:ind w:left="141" w:right="0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line="287" w:lineRule="exact"/>
        <w:ind w:left="0" w:right="4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line="319" w:lineRule="exact"/>
        <w:ind w:right="51"/>
        <w:jc w:val="center"/>
      </w:pP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</w:p>
    <w:p>
      <w:pPr>
        <w:spacing w:after="0" w:line="319" w:lineRule="exact"/>
        <w:jc w:val="center"/>
        <w:sectPr>
          <w:type w:val="continuous"/>
          <w:pgSz w:w="11905" w:h="16840"/>
          <w:pgMar w:top="1380" w:bottom="280" w:left="1140" w:right="1160"/>
          <w:cols w:num="7" w:equalWidth="0">
            <w:col w:w="4456" w:space="40"/>
            <w:col w:w="704" w:space="40"/>
            <w:col w:w="705" w:space="49"/>
            <w:col w:w="765" w:space="118"/>
            <w:col w:w="765" w:space="121"/>
            <w:col w:w="765" w:space="121"/>
            <w:col w:w="956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9" w:lineRule="exact"/>
        <w:ind w:left="628" w:right="5888"/>
        <w:jc w:val="both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69.839996pt;margin-top:10.772335pt;width:7.020001pt;height:14.04pt;mso-position-horizontal-relative:page;mso-position-vertical-relative:paragraph;z-index:-2436" type="#_x0000_t202" filled="f" stroked="f">
            <v:textbox inset="0,0,0,0">
              <w:txbxContent>
                <w:p>
                  <w:pPr>
                    <w:pStyle w:val="BodyText"/>
                    <w:spacing w:line="281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</w:p>
    <w:p>
      <w:pPr>
        <w:pStyle w:val="BodyText"/>
        <w:spacing w:line="413" w:lineRule="exact"/>
        <w:ind w:left="628" w:right="187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-17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-17"/>
        </w:rPr>
        <w:t>ă</w:t>
      </w:r>
      <w:r>
        <w:rPr>
          <w:b w:val="0"/>
          <w:bCs w:val="0"/>
          <w:spacing w:val="0"/>
          <w:w w:val="100"/>
          <w:position w:val="-17"/>
        </w:rPr>
        <w:t>ng</w:t>
      </w:r>
      <w:r>
        <w:rPr>
          <w:b w:val="0"/>
          <w:bCs w:val="0"/>
          <w:spacing w:val="-2"/>
          <w:w w:val="100"/>
          <w:position w:val="-17"/>
        </w:rPr>
        <w:t> </w:t>
      </w:r>
      <w:r>
        <w:rPr>
          <w:b w:val="0"/>
          <w:bCs w:val="0"/>
          <w:spacing w:val="0"/>
          <w:w w:val="100"/>
          <w:position w:val="-17"/>
        </w:rPr>
        <w:t>ký</w:t>
      </w:r>
      <w:r>
        <w:rPr>
          <w:b w:val="0"/>
          <w:bCs w:val="0"/>
          <w:spacing w:val="-2"/>
          <w:w w:val="100"/>
          <w:position w:val="-17"/>
        </w:rPr>
        <w:t> </w:t>
      </w:r>
      <w:r>
        <w:rPr>
          <w:b w:val="0"/>
          <w:bCs w:val="0"/>
          <w:spacing w:val="0"/>
          <w:w w:val="100"/>
          <w:position w:val="-17"/>
        </w:rPr>
        <w:t>t</w:t>
      </w:r>
      <w:r>
        <w:rPr>
          <w:b w:val="0"/>
          <w:bCs w:val="0"/>
          <w:spacing w:val="-3"/>
          <w:w w:val="100"/>
          <w:position w:val="-17"/>
        </w:rPr>
        <w:t>ê</w:t>
      </w:r>
      <w:r>
        <w:rPr>
          <w:b w:val="0"/>
          <w:bCs w:val="0"/>
          <w:spacing w:val="0"/>
          <w:w w:val="100"/>
          <w:position w:val="-17"/>
        </w:rPr>
        <w:t>n</w:t>
      </w:r>
      <w:r>
        <w:rPr>
          <w:b w:val="0"/>
          <w:bCs w:val="0"/>
          <w:spacing w:val="0"/>
          <w:w w:val="100"/>
          <w:position w:val="-17"/>
        </w:rPr>
        <w:t> </w:t>
      </w:r>
      <w:r>
        <w:rPr>
          <w:b w:val="0"/>
          <w:bCs w:val="0"/>
          <w:spacing w:val="0"/>
          <w:w w:val="100"/>
          <w:position w:val="-17"/>
        </w:rPr>
        <w:t>cá</w:t>
      </w:r>
      <w:r>
        <w:rPr>
          <w:b w:val="0"/>
          <w:bCs w:val="0"/>
          <w:spacing w:val="0"/>
          <w:w w:val="100"/>
          <w:position w:val="-17"/>
        </w:rPr>
        <w:t> </w:t>
      </w:r>
      <w:r>
        <w:rPr>
          <w:b w:val="0"/>
          <w:bCs w:val="0"/>
          <w:spacing w:val="-2"/>
          <w:w w:val="100"/>
          <w:position w:val="-17"/>
        </w:rPr>
        <w:t>n</w:t>
      </w:r>
      <w:r>
        <w:rPr>
          <w:b w:val="0"/>
          <w:bCs w:val="0"/>
          <w:spacing w:val="1"/>
          <w:w w:val="100"/>
          <w:position w:val="-17"/>
        </w:rPr>
        <w:t>h</w:t>
      </w:r>
      <w:r>
        <w:rPr>
          <w:b w:val="0"/>
          <w:bCs w:val="0"/>
          <w:spacing w:val="-3"/>
          <w:w w:val="100"/>
          <w:position w:val="-17"/>
        </w:rPr>
        <w:t>â</w:t>
      </w:r>
      <w:r>
        <w:rPr>
          <w:b w:val="0"/>
          <w:bCs w:val="0"/>
          <w:spacing w:val="0"/>
          <w:w w:val="100"/>
          <w:position w:val="-17"/>
        </w:rPr>
        <w:t>n</w:t>
      </w:r>
      <w:r>
        <w:rPr>
          <w:b w:val="0"/>
          <w:bCs w:val="0"/>
          <w:spacing w:val="0"/>
          <w:w w:val="100"/>
          <w:position w:val="-17"/>
        </w:rPr>
        <w:t>              </w:t>
      </w:r>
      <w:r>
        <w:rPr>
          <w:b w:val="0"/>
          <w:bCs w:val="0"/>
          <w:spacing w:val="14"/>
          <w:w w:val="100"/>
          <w:position w:val="-17"/>
        </w:rPr>
        <w:t> </w:t>
      </w:r>
      <w:r>
        <w:rPr>
          <w:b w:val="0"/>
          <w:bCs w:val="0"/>
          <w:spacing w:val="1"/>
          <w:w w:val="100"/>
          <w:position w:val="0"/>
        </w:rPr>
        <w:t>1</w:t>
      </w:r>
      <w:r>
        <w:rPr>
          <w:b w:val="0"/>
          <w:bCs w:val="0"/>
          <w:spacing w:val="-2"/>
          <w:w w:val="100"/>
          <w:position w:val="0"/>
        </w:rPr>
        <w:t>3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 </w:t>
      </w:r>
      <w:r>
        <w:rPr>
          <w:b w:val="0"/>
          <w:bCs w:val="0"/>
          <w:spacing w:val="4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3</w:t>
      </w:r>
      <w:r>
        <w:rPr>
          <w:b w:val="0"/>
          <w:bCs w:val="0"/>
          <w:spacing w:val="-2"/>
          <w:w w:val="100"/>
          <w:position w:val="0"/>
        </w:rPr>
        <w:t>9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 </w:t>
      </w:r>
      <w:r>
        <w:rPr>
          <w:b w:val="0"/>
          <w:bCs w:val="0"/>
          <w:spacing w:val="4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7</w:t>
      </w:r>
      <w:r>
        <w:rPr>
          <w:b w:val="0"/>
          <w:bCs w:val="0"/>
          <w:spacing w:val="-2"/>
          <w:w w:val="100"/>
          <w:position w:val="0"/>
        </w:rPr>
        <w:t>8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 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1</w:t>
      </w:r>
      <w:r>
        <w:rPr>
          <w:b w:val="0"/>
          <w:bCs w:val="0"/>
          <w:spacing w:val="-1"/>
          <w:w w:val="100"/>
          <w:position w:val="0"/>
        </w:rPr>
        <w:t>.</w:t>
      </w:r>
      <w:r>
        <w:rPr>
          <w:b w:val="0"/>
          <w:bCs w:val="0"/>
          <w:spacing w:val="-2"/>
          <w:w w:val="100"/>
          <w:position w:val="0"/>
        </w:rPr>
        <w:t>5</w:t>
      </w:r>
      <w:r>
        <w:rPr>
          <w:b w:val="0"/>
          <w:bCs w:val="0"/>
          <w:spacing w:val="1"/>
          <w:w w:val="100"/>
          <w:position w:val="0"/>
        </w:rPr>
        <w:t>6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2</w:t>
      </w:r>
      <w:r>
        <w:rPr>
          <w:b w:val="0"/>
          <w:bCs w:val="0"/>
          <w:spacing w:val="-1"/>
          <w:w w:val="100"/>
          <w:position w:val="0"/>
        </w:rPr>
        <w:t>.</w:t>
      </w:r>
      <w:r>
        <w:rPr>
          <w:b w:val="0"/>
          <w:bCs w:val="0"/>
          <w:spacing w:val="-2"/>
          <w:w w:val="100"/>
          <w:position w:val="0"/>
        </w:rPr>
        <w:t>2</w:t>
      </w:r>
      <w:r>
        <w:rPr>
          <w:b w:val="0"/>
          <w:bCs w:val="0"/>
          <w:spacing w:val="1"/>
          <w:w w:val="100"/>
          <w:position w:val="0"/>
        </w:rPr>
        <w:t>8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</w:t>
      </w:r>
      <w:r>
        <w:rPr>
          <w:b w:val="0"/>
          <w:bCs w:val="0"/>
          <w:spacing w:val="4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3</w:t>
      </w:r>
      <w:r>
        <w:rPr>
          <w:b w:val="0"/>
          <w:bCs w:val="0"/>
          <w:spacing w:val="-1"/>
          <w:w w:val="100"/>
          <w:position w:val="0"/>
        </w:rPr>
        <w:t>.</w:t>
      </w:r>
      <w:r>
        <w:rPr>
          <w:b w:val="0"/>
          <w:bCs w:val="0"/>
          <w:spacing w:val="-2"/>
          <w:w w:val="100"/>
          <w:position w:val="0"/>
        </w:rPr>
        <w:t>0</w:t>
      </w:r>
      <w:r>
        <w:rPr>
          <w:b w:val="0"/>
          <w:bCs w:val="0"/>
          <w:spacing w:val="1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0</w:t>
      </w:r>
      <w:r>
        <w:rPr>
          <w:b w:val="0"/>
          <w:bCs w:val="0"/>
          <w:spacing w:val="0"/>
          <w:w w:val="100"/>
          <w:position w:val="0"/>
        </w:rPr>
        <w:t>  </w:t>
      </w:r>
      <w:r>
        <w:rPr>
          <w:b w:val="0"/>
          <w:bCs w:val="0"/>
          <w:spacing w:val="4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3</w:t>
      </w:r>
      <w:r>
        <w:rPr>
          <w:b w:val="0"/>
          <w:bCs w:val="0"/>
          <w:spacing w:val="-1"/>
          <w:w w:val="100"/>
          <w:position w:val="0"/>
        </w:rPr>
        <w:t>.</w:t>
      </w:r>
      <w:r>
        <w:rPr>
          <w:b w:val="0"/>
          <w:bCs w:val="0"/>
          <w:spacing w:val="-2"/>
          <w:w w:val="100"/>
          <w:position w:val="0"/>
        </w:rPr>
        <w:t>6</w:t>
      </w:r>
      <w:r>
        <w:rPr>
          <w:b w:val="0"/>
          <w:bCs w:val="0"/>
          <w:spacing w:val="1"/>
          <w:w w:val="100"/>
          <w:position w:val="0"/>
        </w:rPr>
        <w:t>6</w:t>
      </w:r>
      <w:r>
        <w:rPr>
          <w:b w:val="0"/>
          <w:bCs w:val="0"/>
          <w:spacing w:val="0"/>
          <w:w w:val="100"/>
          <w:position w:val="0"/>
        </w:rPr>
        <w:t>0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9" w:lineRule="auto"/>
        <w:ind w:left="628" w:right="588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4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(tr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-4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-4"/>
          <w:w w:val="100"/>
        </w:rPr>
        <w:t>cá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nhân)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chu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-4"/>
          <w:w w:val="100"/>
        </w:rPr>
        <w:t>ên</w:t>
      </w:r>
      <w:r>
        <w:rPr>
          <w:b w:val="0"/>
          <w:bCs w:val="0"/>
          <w:spacing w:val="0"/>
          <w:w w:val="100"/>
        </w:rPr>
      </w:r>
    </w:p>
    <w:p>
      <w:pPr>
        <w:spacing w:after="0" w:line="269" w:lineRule="auto"/>
        <w:jc w:val="both"/>
        <w:sectPr>
          <w:type w:val="continuous"/>
          <w:pgSz w:w="11905" w:h="16840"/>
          <w:pgMar w:top="1380" w:bottom="280" w:left="1140" w:right="1160"/>
        </w:sectPr>
      </w:pPr>
    </w:p>
    <w:p>
      <w:pPr>
        <w:pStyle w:val="BodyText"/>
        <w:numPr>
          <w:ilvl w:val="0"/>
          <w:numId w:val="30"/>
        </w:numPr>
        <w:tabs>
          <w:tab w:pos="628" w:val="left" w:leader="none"/>
        </w:tabs>
        <w:spacing w:line="172" w:lineRule="auto" w:before="74"/>
        <w:ind w:left="628" w:right="0" w:hanging="372"/>
        <w:jc w:val="left"/>
      </w:pPr>
      <w:r>
        <w:rPr>
          <w:b w:val="0"/>
          <w:bCs w:val="0"/>
          <w:spacing w:val="-4"/>
          <w:w w:val="100"/>
          <w:position w:val="0"/>
        </w:rPr>
        <w:t>dùn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ó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k</w:t>
      </w:r>
      <w:r>
        <w:rPr>
          <w:b w:val="0"/>
          <w:bCs w:val="0"/>
          <w:spacing w:val="-4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ợ</w:t>
      </w:r>
      <w:r>
        <w:rPr>
          <w:b w:val="0"/>
          <w:bCs w:val="0"/>
          <w:spacing w:val="-4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t</w:t>
      </w:r>
      <w:r>
        <w:rPr>
          <w:b w:val="0"/>
          <w:bCs w:val="0"/>
          <w:spacing w:val="-4"/>
          <w:w w:val="100"/>
          <w:position w:val="0"/>
        </w:rPr>
        <w:t>oà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-7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4.000kg</w:t>
      </w:r>
      <w:r>
        <w:rPr>
          <w:b w:val="0"/>
          <w:bCs w:val="0"/>
          <w:spacing w:val="0"/>
          <w:w w:val="100"/>
          <w:position w:val="0"/>
        </w:rPr>
        <w:t>;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cá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4"/>
          <w:w w:val="100"/>
          <w:position w:val="0"/>
        </w:rPr>
        <w:t>xe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67" w:lineRule="auto" w:before="55"/>
        <w:ind w:left="628" w:right="1"/>
        <w:jc w:val="both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4"/>
          <w:w w:val="100"/>
        </w:rPr>
        <w:t>buý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7"/>
          <w:w w:val="100"/>
        </w:rPr>
        <w:t>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4"/>
          <w:w w:val="100"/>
        </w:rPr>
        <w:t>khách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6"/>
          <w:w w:val="100"/>
        </w:rPr>
        <w:t>hà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bán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</w:p>
    <w:p>
      <w:pPr>
        <w:pStyle w:val="BodyText"/>
        <w:spacing w:line="270" w:lineRule="auto" w:before="94"/>
        <w:ind w:left="628" w:right="4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ỗ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</w:p>
    <w:p>
      <w:pPr>
        <w:pStyle w:val="BodyText"/>
        <w:numPr>
          <w:ilvl w:val="0"/>
          <w:numId w:val="30"/>
        </w:numPr>
        <w:tabs>
          <w:tab w:pos="628" w:val="left" w:leader="none"/>
        </w:tabs>
        <w:spacing w:line="321" w:lineRule="exact"/>
        <w:ind w:left="628" w:right="0" w:hanging="372"/>
        <w:jc w:val="left"/>
      </w:pP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38"/>
        <w:ind w:left="628" w:right="6"/>
        <w:jc w:val="both"/>
      </w:pP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00kg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5"/>
        <w:ind w:left="628" w:right="1117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kg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0" w:lineRule="auto"/>
        <w:ind w:left="628" w:right="4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ỗ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</w:p>
    <w:p>
      <w:pPr>
        <w:pStyle w:val="BodyText"/>
        <w:numPr>
          <w:ilvl w:val="0"/>
          <w:numId w:val="30"/>
        </w:numPr>
        <w:tabs>
          <w:tab w:pos="628" w:val="left" w:leader="none"/>
        </w:tabs>
        <w:spacing w:line="351" w:lineRule="exact"/>
        <w:ind w:left="628" w:right="0" w:hanging="372"/>
        <w:jc w:val="left"/>
      </w:pPr>
      <w:r>
        <w:rPr>
          <w:b w:val="0"/>
          <w:bCs w:val="0"/>
          <w:spacing w:val="0"/>
          <w:w w:val="100"/>
          <w:position w:val="0"/>
        </w:rPr>
        <w:t>ô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ô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ch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-4"/>
          <w:w w:val="100"/>
          <w:position w:val="0"/>
        </w:rPr>
        <w:t>y</w:t>
      </w:r>
      <w:r>
        <w:rPr>
          <w:b w:val="0"/>
          <w:bCs w:val="0"/>
          <w:spacing w:val="-2"/>
          <w:w w:val="100"/>
          <w:position w:val="0"/>
        </w:rPr>
        <w:t>ê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1"/>
          <w:w w:val="100"/>
          <w:position w:val="0"/>
        </w:rPr>
        <w:t>ù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ó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</w:p>
    <w:p>
      <w:pPr>
        <w:pStyle w:val="BodyText"/>
        <w:spacing w:before="8"/>
        <w:ind w:left="628" w:right="6"/>
        <w:jc w:val="both"/>
      </w:pP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00kg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5"/>
        <w:ind w:left="628" w:right="981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.00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kg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60" w:lineRule="atLeast"/>
        <w:ind w:left="628" w:right="0"/>
        <w:jc w:val="both"/>
      </w:pPr>
      <w:r>
        <w:rPr>
          <w:b w:val="0"/>
          <w:bCs w:val="0"/>
          <w:spacing w:val="-8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6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6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lên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7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7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-7"/>
          <w:w w:val="100"/>
        </w:rPr>
        <w:t>ên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dùn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ợ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6"/>
          <w:w w:val="100"/>
        </w:rPr>
        <w:t>13</w:t>
      </w:r>
      <w:r>
        <w:rPr>
          <w:b w:val="0"/>
          <w:bCs w:val="0"/>
          <w:spacing w:val="-8"/>
          <w:w w:val="100"/>
        </w:rPr>
        <w:t>.</w:t>
      </w:r>
      <w:r>
        <w:rPr>
          <w:b w:val="0"/>
          <w:bCs w:val="0"/>
          <w:spacing w:val="-6"/>
          <w:w w:val="100"/>
        </w:rPr>
        <w:t>000k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  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numPr>
          <w:ilvl w:val="0"/>
          <w:numId w:val="30"/>
        </w:numPr>
        <w:tabs>
          <w:tab w:pos="628" w:val="left" w:leader="none"/>
        </w:tabs>
        <w:spacing w:line="360" w:lineRule="exact"/>
        <w:ind w:left="628" w:right="0" w:hanging="372"/>
        <w:jc w:val="left"/>
      </w:pPr>
      <w:r>
        <w:rPr>
          <w:b w:val="0"/>
          <w:bCs w:val="0"/>
          <w:spacing w:val="-7"/>
          <w:w w:val="100"/>
          <w:position w:val="0"/>
        </w:rPr>
        <w:t>19</w:t>
      </w:r>
      <w:r>
        <w:rPr>
          <w:b w:val="0"/>
          <w:bCs w:val="0"/>
          <w:spacing w:val="-8"/>
          <w:w w:val="100"/>
          <w:position w:val="0"/>
        </w:rPr>
        <w:t>.</w:t>
      </w:r>
      <w:r>
        <w:rPr>
          <w:b w:val="0"/>
          <w:bCs w:val="0"/>
          <w:spacing w:val="-7"/>
          <w:w w:val="100"/>
          <w:position w:val="0"/>
        </w:rPr>
        <w:t>000kg</w:t>
      </w:r>
      <w:r>
        <w:rPr>
          <w:b w:val="0"/>
          <w:bCs w:val="0"/>
          <w:spacing w:val="0"/>
          <w:w w:val="100"/>
          <w:position w:val="0"/>
        </w:rPr>
        <w:t>;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38"/>
          <w:w w:val="100"/>
          <w:position w:val="0"/>
        </w:rPr>
        <w:t> </w:t>
      </w:r>
      <w:r>
        <w:rPr>
          <w:b w:val="0"/>
          <w:bCs w:val="0"/>
          <w:spacing w:val="-7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position w:val="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position w:val="0"/>
        </w:rPr>
        <w:t>ầ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36"/>
          <w:w w:val="100"/>
          <w:position w:val="0"/>
        </w:rPr>
        <w:t> </w:t>
      </w:r>
      <w:r>
        <w:rPr>
          <w:b w:val="0"/>
          <w:bCs w:val="0"/>
          <w:spacing w:val="-9"/>
          <w:w w:val="100"/>
          <w:position w:val="0"/>
        </w:rPr>
        <w:t>k</w:t>
      </w:r>
      <w:r>
        <w:rPr>
          <w:b w:val="0"/>
          <w:bCs w:val="0"/>
          <w:spacing w:val="-7"/>
          <w:w w:val="100"/>
          <w:position w:val="0"/>
        </w:rPr>
        <w:t>é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38"/>
          <w:w w:val="100"/>
          <w:position w:val="0"/>
        </w:rPr>
        <w:t> </w:t>
      </w:r>
      <w:r>
        <w:rPr>
          <w:b w:val="0"/>
          <w:bCs w:val="0"/>
          <w:spacing w:val="-7"/>
          <w:w w:val="100"/>
          <w:position w:val="0"/>
        </w:rPr>
        <w:t>có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67" w:lineRule="auto" w:before="38"/>
        <w:ind w:left="628" w:right="3"/>
        <w:jc w:val="both"/>
      </w:pPr>
      <w:r>
        <w:rPr>
          <w:b w:val="0"/>
          <w:bCs w:val="0"/>
          <w:spacing w:val="-6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ợ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7"/>
          <w:w w:val="100"/>
        </w:rPr>
        <w:t>thâ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6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ợ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p</w:t>
      </w:r>
      <w:r>
        <w:rPr>
          <w:b w:val="0"/>
          <w:bCs w:val="0"/>
          <w:spacing w:val="-9"/>
          <w:w w:val="100"/>
        </w:rPr>
        <w:t>h</w:t>
      </w:r>
      <w:r>
        <w:rPr>
          <w:b w:val="0"/>
          <w:bCs w:val="0"/>
          <w:spacing w:val="-7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kéo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19</w:t>
      </w:r>
      <w:r>
        <w:rPr>
          <w:b w:val="0"/>
          <w:bCs w:val="0"/>
          <w:spacing w:val="-8"/>
          <w:w w:val="100"/>
        </w:rPr>
        <w:t>.</w:t>
      </w:r>
      <w:r>
        <w:rPr>
          <w:b w:val="0"/>
          <w:bCs w:val="0"/>
          <w:spacing w:val="-6"/>
          <w:w w:val="100"/>
        </w:rPr>
        <w:t>000kg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915" w:val="left" w:leader="none"/>
          <w:tab w:pos="1556" w:val="left" w:leader="none"/>
          <w:tab w:pos="3250" w:val="left" w:leader="none"/>
          <w:tab w:pos="4136" w:val="left" w:leader="none"/>
          <w:tab w:pos="5022" w:val="left" w:leader="none"/>
        </w:tabs>
        <w:spacing w:line="301" w:lineRule="exact"/>
        <w:ind w:left="17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8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915" w:val="left" w:leader="none"/>
          <w:tab w:pos="1556" w:val="left" w:leader="none"/>
          <w:tab w:pos="3251" w:val="left" w:leader="none"/>
          <w:tab w:pos="4136" w:val="left" w:leader="none"/>
          <w:tab w:pos="5022" w:val="left" w:leader="none"/>
        </w:tabs>
        <w:ind w:left="171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812" w:val="left" w:leader="none"/>
          <w:tab w:pos="3251" w:val="left" w:leader="none"/>
          <w:tab w:pos="4136" w:val="left" w:leader="none"/>
        </w:tabs>
        <w:ind w:left="171" w:right="0"/>
        <w:jc w:val="left"/>
      </w:pP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6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8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10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812" w:val="left" w:leader="none"/>
        </w:tabs>
        <w:ind w:left="171" w:right="0"/>
        <w:jc w:val="left"/>
      </w:pP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8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10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13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16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6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</w:p>
    <w:p>
      <w:pPr>
        <w:spacing w:after="0"/>
        <w:jc w:val="left"/>
        <w:sectPr>
          <w:type w:val="continuous"/>
          <w:pgSz w:w="11905" w:h="16840"/>
          <w:pgMar w:top="1380" w:bottom="280" w:left="1140" w:right="1160"/>
          <w:cols w:num="2" w:equalWidth="0">
            <w:col w:w="3722" w:space="40"/>
            <w:col w:w="5843"/>
          </w:cols>
        </w:sectPr>
      </w:pPr>
    </w:p>
    <w:p>
      <w:pPr>
        <w:spacing w:line="260" w:lineRule="exact" w:before="20"/>
        <w:rPr>
          <w:sz w:val="26"/>
          <w:szCs w:val="26"/>
        </w:rPr>
      </w:pPr>
      <w:r>
        <w:rPr/>
        <w:pict>
          <v:group style="position:absolute;margin-left:63.48pt;margin-top:71.040001pt;width:467.64pt;height:.1pt;mso-position-horizontal-relative:page;mso-position-vertical-relative:page;z-index:-2435" coordorigin="1270,1421" coordsize="9353,2">
            <v:shape style="position:absolute;left:1270;top:1421;width:9353;height:2" coordorigin="1270,1421" coordsize="9353,0" path="m1270,1421l10622,1421e" filled="f" stroked="t" strokeweight=".5pt" strokecolor="#010202">
              <v:path arrowok="t"/>
            </v:shape>
            <w10:wrap type="none"/>
          </v:group>
        </w:pict>
      </w:r>
      <w:r>
        <w:rPr/>
        <w:pict>
          <v:shape style="position:absolute;margin-left:61.439995pt;margin-top:262.799683pt;width:465.195262pt;height:1.4175pt;mso-position-horizontal-relative:page;mso-position-vertical-relative:page;z-index:-2434" type="#_x0000_t75">
            <v:imagedata r:id="rId11" o:title=""/>
          </v:shape>
        </w:pict>
      </w:r>
      <w:r>
        <w:rPr>
          <w:sz w:val="26"/>
          <w:szCs w:val="26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42" w:hRule="exact"/>
        </w:trPr>
        <w:tc>
          <w:tcPr>
            <w:tcW w:w="4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320" w:lineRule="exact"/>
              <w:ind w:left="51" w:right="51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19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70" w:lineRule="auto"/>
              <w:ind w:left="1105" w:right="560" w:hanging="54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77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7"/>
              <w:ind w:left="159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(nghìn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)</w:t>
            </w:r>
          </w:p>
        </w:tc>
      </w:tr>
      <w:tr>
        <w:trPr>
          <w:trHeight w:val="730" w:hRule="exact"/>
        </w:trPr>
        <w:tc>
          <w:tcPr>
            <w:tcW w:w="4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line="31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3</w:t>
            </w:r>
          </w:p>
          <w:p>
            <w:pPr>
              <w:pStyle w:val="TableParagraph"/>
              <w:spacing w:line="31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7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6</w:t>
            </w:r>
          </w:p>
          <w:p>
            <w:pPr>
              <w:pStyle w:val="TableParagraph"/>
              <w:spacing w:line="31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8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right="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line="319" w:lineRule="exact"/>
              <w:ind w:right="3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right="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line="319" w:lineRule="exact"/>
              <w:ind w:right="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8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line="319" w:lineRule="exact"/>
              <w:ind w:right="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5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line="319" w:lineRule="exact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</w:p>
        </w:tc>
      </w:tr>
      <w:tr>
        <w:trPr>
          <w:trHeight w:val="376" w:hRule="exact"/>
        </w:trPr>
        <w:tc>
          <w:tcPr>
            <w:tcW w:w="4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48" w:right="15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6</w:t>
            </w:r>
          </w:p>
        </w:tc>
        <w:tc>
          <w:tcPr>
            <w:tcW w:w="3199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5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7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74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8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</w:tr>
      <w:tr>
        <w:trPr>
          <w:trHeight w:val="319" w:hRule="exact"/>
        </w:trPr>
        <w:tc>
          <w:tcPr>
            <w:tcW w:w="4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g;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90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8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6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7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8"/>
                <w:szCs w:val="28"/>
              </w:rPr>
              <w:t>0kg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148" w:right="15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7</w:t>
            </w:r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</w:tr>
      <w:tr>
        <w:trPr>
          <w:trHeight w:val="320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7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cho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ép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00kg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.00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366" w:hRule="exact"/>
        </w:trPr>
        <w:tc>
          <w:tcPr>
            <w:tcW w:w="490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7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8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90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48" w:right="15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8</w:t>
            </w:r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9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</w:p>
          <w:p>
            <w:pPr>
              <w:pStyle w:val="TableParagraph"/>
              <w:spacing w:line="319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</w:p>
        </w:tc>
        <w:tc>
          <w:tcPr>
            <w:tcW w:w="74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74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6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3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  <w:tc>
          <w:tcPr>
            <w:tcW w:w="88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</w:p>
        </w:tc>
      </w:tr>
      <w:tr>
        <w:trPr>
          <w:trHeight w:val="356" w:hRule="exact"/>
        </w:trPr>
        <w:tc>
          <w:tcPr>
            <w:tcW w:w="4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9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06" w:lineRule="exact"/>
              <w:ind w:left="4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lên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7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4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8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before="90"/>
        <w:ind w:left="615" w:right="0"/>
        <w:jc w:val="left"/>
      </w:pPr>
      <w:r>
        <w:rPr/>
        <w:pict>
          <v:shape style="position:absolute;margin-left:61.439995pt;margin-top:-69.549713pt;width:465.165542pt;height:1.4175pt;mso-position-horizontal-relative:page;mso-position-vertical-relative:paragraph;z-index:-2433" type="#_x0000_t75">
            <v:imagedata r:id="rId12" o:title=""/>
          </v:shape>
        </w:pic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ú: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778" w:val="left" w:leader="none"/>
        </w:tabs>
        <w:spacing w:before="98"/>
        <w:ind w:left="161" w:right="0" w:firstLine="453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16"/>
        <w:ind w:left="16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92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30"/>
        </w:numPr>
        <w:tabs>
          <w:tab w:pos="778" w:val="left" w:leader="none"/>
        </w:tabs>
        <w:spacing w:before="76"/>
        <w:ind w:left="778" w:right="0" w:hanging="164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19"/>
        <w:ind w:left="16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85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30"/>
        </w:numPr>
        <w:tabs>
          <w:tab w:pos="806" w:val="left" w:leader="none"/>
        </w:tabs>
        <w:spacing w:line="253" w:lineRule="auto" w:before="79"/>
        <w:ind w:left="161" w:right="175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=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785" w:val="left" w:leader="none"/>
        </w:tabs>
        <w:spacing w:line="253" w:lineRule="auto" w:before="59"/>
        <w:ind w:left="161" w:right="176" w:firstLine="453"/>
        <w:jc w:val="left"/>
      </w:pP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là: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numPr>
          <w:ilvl w:val="0"/>
          <w:numId w:val="29"/>
        </w:numPr>
        <w:tabs>
          <w:tab w:pos="896" w:val="left" w:leader="none"/>
        </w:tabs>
        <w:spacing w:before="82"/>
        <w:ind w:left="896" w:right="0" w:hanging="281"/>
        <w:jc w:val="left"/>
        <w:rPr>
          <w:b w:val="0"/>
          <w:bCs w:val="0"/>
        </w:rPr>
      </w:pPr>
      <w:r>
        <w:rPr/>
        <w:pict>
          <v:shape style="position:absolute;margin-left:63.479996pt;margin-top:88.088898pt;width:461.511121pt;height:1.4175pt;mso-position-horizontal-relative:page;mso-position-vertical-relative:paragraph;z-index:-2432" type="#_x0000_t75">
            <v:imagedata r:id="rId13" o:title=""/>
          </v:shape>
        </w:pict>
      </w:r>
      <w:r>
        <w:rPr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thu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phí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ớ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x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spacing w:val="0"/>
          <w:w w:val="100"/>
        </w:rPr>
        <w:t>ô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3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q</w:t>
      </w:r>
      <w:r>
        <w:rPr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ò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52" w:hRule="exact"/>
        </w:trPr>
        <w:tc>
          <w:tcPr>
            <w:tcW w:w="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90"/>
              <w:ind w:left="205" w:right="207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6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exact" w:befor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200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0"/>
              <w:ind w:left="710" w:right="71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before="38"/>
              <w:ind w:right="7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é/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8"/>
                <w:szCs w:val="28"/>
              </w:rPr>
              <w:t>m)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780" w:hRule="exact"/>
        </w:trPr>
        <w:tc>
          <w:tcPr>
            <w:tcW w:w="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303" w:right="30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before="67"/>
              <w:ind w:left="303" w:right="30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60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ự</w:t>
            </w:r>
          </w:p>
          <w:p>
            <w:pPr>
              <w:pStyle w:val="TableParagraph"/>
              <w:spacing w:before="67"/>
              <w:ind w:left="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qu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ự</w:t>
            </w:r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before="67"/>
              <w:ind w:left="710" w:right="71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05" w:h="16840"/>
          <w:pgMar w:header="1068" w:footer="0" w:top="1380" w:bottom="280" w:left="1120" w:right="110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numPr>
          <w:ilvl w:val="0"/>
          <w:numId w:val="29"/>
        </w:numPr>
        <w:tabs>
          <w:tab w:pos="876" w:val="left" w:leader="none"/>
        </w:tabs>
        <w:spacing w:before="64"/>
        <w:ind w:left="876" w:right="0" w:hanging="28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431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/>
        <w:pict>
          <v:group style="position:absolute;margin-left:65.469978pt;margin-top:25.58061pt;width:464.50002pt;height:141.339985pt;mso-position-horizontal-relative:page;mso-position-vertical-relative:paragraph;z-index:-2430" coordorigin="1309,512" coordsize="9290,2827">
            <v:group style="position:absolute;left:1315;top:517;width:9278;height:2" coordorigin="1315,517" coordsize="9278,2">
              <v:shape style="position:absolute;left:1315;top:517;width:9278;height:2" coordorigin="1315,517" coordsize="9278,0" path="m1315,517l10594,517e" filled="f" stroked="t" strokeweight=".579980pt" strokecolor="#000000">
                <v:path arrowok="t"/>
              </v:shape>
            </v:group>
            <v:group style="position:absolute;left:1320;top:522;width:2;height:2810" coordorigin="1320,522" coordsize="2,2810">
              <v:shape style="position:absolute;left:1320;top:522;width:2;height:2810" coordorigin="1320,522" coordsize="0,2810" path="m1320,522l1320,3333e" filled="f" stroked="t" strokeweight=".580pt" strokecolor="#000000">
                <v:path arrowok="t"/>
              </v:shape>
            </v:group>
            <v:group style="position:absolute;left:2088;top:522;width:2;height:2810" coordorigin="2088,522" coordsize="2,2810">
              <v:shape style="position:absolute;left:2088;top:522;width:2;height:2810" coordorigin="2088,522" coordsize="0,2810" path="m2088,522l2088,3333e" filled="f" stroked="t" strokeweight=".580pt" strokecolor="#000000">
                <v:path arrowok="t"/>
              </v:shape>
            </v:group>
            <v:group style="position:absolute;left:8033;top:522;width:2;height:2810" coordorigin="8033,522" coordsize="2,2810">
              <v:shape style="position:absolute;left:8033;top:522;width:2;height:2810" coordorigin="8033,522" coordsize="0,2810" path="m8033,522l8033,3333e" filled="f" stroked="t" strokeweight=".58001pt" strokecolor="#000000">
                <v:path arrowok="t"/>
              </v:shape>
            </v:group>
            <v:group style="position:absolute;left:10589;top:522;width:2;height:2810" coordorigin="10589,522" coordsize="2,2810">
              <v:shape style="position:absolute;left:10589;top:522;width:2;height:2810" coordorigin="10589,522" coordsize="0,2810" path="m10589,522l10589,3333e" filled="f" stroked="t" strokeweight=".579980pt" strokecolor="#000000">
                <v:path arrowok="t"/>
              </v:shape>
            </v:group>
            <v:group style="position:absolute;left:1315;top:1266;width:9278;height:2" coordorigin="1315,1266" coordsize="9278,2">
              <v:shape style="position:absolute;left:1315;top:1266;width:9278;height:2" coordorigin="1315,1266" coordsize="9278,0" path="m1315,1266l10594,1266e" filled="f" stroked="t" strokeweight=".579980pt" strokecolor="#000000">
                <v:path arrowok="t"/>
              </v:shape>
              <v:shape style="position:absolute;left:1325;top:1681;width:9271;height:29" type="#_x0000_t75">
                <v:imagedata r:id="rId14" o:title=""/>
              </v:shape>
              <v:shape style="position:absolute;left:1325;top:2111;width:9271;height:29" type="#_x0000_t75">
                <v:imagedata r:id="rId15" o:title=""/>
              </v:shape>
              <v:shape style="position:absolute;left:1325;top:2881;width:9271;height:29" type="#_x0000_t75">
                <v:imagedata r:id="rId16" o:title=""/>
              </v:shape>
            </v:group>
            <v:group style="position:absolute;left:1315;top:3328;width:9278;height:2" coordorigin="1315,3328" coordsize="9278,2">
              <v:shape style="position:absolute;left:1315;top:3328;width:9278;height:2" coordorigin="1315,3328" coordsize="9278,0" path="m1315,3328l10594,3328e" filled="f" stroked="t" strokeweight=".580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64" w:lineRule="exact"/>
        <w:ind w:left="41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tabs>
          <w:tab w:pos="2884" w:val="left" w:leader="none"/>
        </w:tabs>
        <w:spacing w:line="398" w:lineRule="exact"/>
        <w:ind w:left="37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-16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6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6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position w:val="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position w:val="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position w:val="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position w:val="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line="150" w:lineRule="exact" w:before="4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9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38"/>
        <w:ind w:right="105"/>
        <w:jc w:val="center"/>
      </w:pP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é/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type w:val="continuous"/>
          <w:pgSz w:w="11905" w:h="16840"/>
          <w:pgMar w:top="1380" w:bottom="280" w:left="1140" w:right="1160"/>
          <w:cols w:num="2" w:equalWidth="0">
            <w:col w:w="6793" w:space="40"/>
            <w:col w:w="2772"/>
          </w:cols>
        </w:sectPr>
      </w:pPr>
    </w:p>
    <w:p>
      <w:pPr>
        <w:pStyle w:val="BodyText"/>
        <w:numPr>
          <w:ilvl w:val="0"/>
          <w:numId w:val="31"/>
        </w:numPr>
        <w:tabs>
          <w:tab w:pos="1005" w:val="left" w:leader="none"/>
          <w:tab w:pos="7852" w:val="left" w:leader="none"/>
        </w:tabs>
        <w:spacing w:before="86"/>
        <w:ind w:left="1005" w:right="0" w:hanging="514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1005" w:val="left" w:leader="none"/>
          <w:tab w:pos="8486" w:val="right" w:leader="none"/>
        </w:tabs>
        <w:spacing w:before="107"/>
        <w:ind w:left="1005" w:right="0" w:hanging="514"/>
        <w:jc w:val="left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ỗ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exact" w:before="107"/>
        <w:ind w:left="1005" w:right="0"/>
        <w:jc w:val="left"/>
      </w:pPr>
      <w:r>
        <w:rPr/>
        <w:pict>
          <v:shape style="position:absolute;margin-left:81.599998pt;margin-top:15.642157pt;width:7.020001pt;height:14.04pt;mso-position-horizontal-relative:page;mso-position-vertical-relative:paragraph;z-index:-2428" type="#_x0000_t202" filled="f" stroked="f">
            <v:textbox inset="0,0,0,0">
              <w:txbxContent>
                <w:p>
                  <w:pPr>
                    <w:pStyle w:val="BodyText"/>
                    <w:spacing w:line="281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9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-7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7"/>
          <w:w w:val="100"/>
        </w:rPr>
        <w:t>dùng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7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ồ</w:t>
      </w:r>
      <w:r>
        <w:rPr>
          <w:b w:val="0"/>
          <w:bCs w:val="0"/>
          <w:spacing w:val="-12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6"/>
          <w:w w:val="100"/>
        </w:rPr>
        <w:t>khá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-6"/>
          <w:w w:val="100"/>
        </w:rPr>
        <w:t>ngh</w:t>
      </w:r>
      <w:r>
        <w:rPr>
          <w:b w:val="0"/>
          <w:bCs w:val="0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7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</w:p>
    <w:p>
      <w:pPr>
        <w:pStyle w:val="BodyText"/>
        <w:tabs>
          <w:tab w:pos="8486" w:val="right" w:leader="none"/>
        </w:tabs>
        <w:spacing w:line="399" w:lineRule="exact"/>
        <w:ind w:left="1005" w:right="0"/>
        <w:jc w:val="left"/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tin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liê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7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độ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ch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-7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dùng</w:t>
      </w:r>
      <w:r>
        <w:rPr>
          <w:b w:val="0"/>
          <w:bCs w:val="0"/>
          <w:spacing w:val="-7"/>
          <w:w w:val="100"/>
          <w:position w:val="17"/>
        </w:rPr>
      </w:r>
      <w:r>
        <w:rPr>
          <w:b w:val="0"/>
          <w:bCs w:val="0"/>
          <w:spacing w:val="-7"/>
          <w:w w:val="100"/>
          <w:position w:val="17"/>
        </w:rPr>
        <w:tab/>
      </w:r>
      <w:r>
        <w:rPr>
          <w:b w:val="0"/>
          <w:bCs w:val="0"/>
          <w:spacing w:val="1"/>
          <w:w w:val="100"/>
          <w:position w:val="17"/>
        </w:rPr>
        <w:t>1</w:t>
      </w:r>
      <w:r>
        <w:rPr>
          <w:b w:val="0"/>
          <w:bCs w:val="0"/>
          <w:spacing w:val="-1"/>
          <w:w w:val="100"/>
          <w:position w:val="17"/>
        </w:rPr>
        <w:t>.</w:t>
      </w:r>
      <w:r>
        <w:rPr>
          <w:b w:val="0"/>
          <w:bCs w:val="0"/>
          <w:spacing w:val="-2"/>
          <w:w w:val="100"/>
          <w:position w:val="17"/>
        </w:rPr>
        <w:t>5</w:t>
      </w:r>
      <w:r>
        <w:rPr>
          <w:b w:val="0"/>
          <w:bCs w:val="0"/>
          <w:spacing w:val="1"/>
          <w:w w:val="100"/>
          <w:position w:val="17"/>
        </w:rPr>
        <w:t>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1005" w:val="left" w:leader="none"/>
          <w:tab w:pos="8486" w:val="right" w:leader="none"/>
        </w:tabs>
        <w:spacing w:before="107"/>
        <w:ind w:left="492" w:right="0"/>
        <w:jc w:val="left"/>
      </w:pP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2"/>
          <w:w w:val="100"/>
        </w:rPr>
        <w:t>5</w:t>
      </w:r>
      <w:r>
        <w:rPr>
          <w:b w:val="0"/>
          <w:bCs w:val="0"/>
          <w:spacing w:val="1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29"/>
        </w:numPr>
        <w:tabs>
          <w:tab w:pos="876" w:val="left" w:leader="none"/>
        </w:tabs>
        <w:spacing w:before="151"/>
        <w:ind w:left="876" w:right="1710" w:hanging="28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(k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n)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95" w:hRule="exact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52" w:lineRule="auto"/>
              <w:ind w:left="195" w:right="0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39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before="57"/>
              <w:ind w:right="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ì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8"/>
                <w:szCs w:val="28"/>
              </w:rPr>
              <w:t>m)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178" w:hRule="exact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8"/>
              <w:ind w:left="294" w:right="29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294" w:right="29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5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3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pStyle w:val="TableParagraph"/>
              <w:spacing w:line="220" w:lineRule="exact" w:before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3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26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8"/>
              <w:ind w:left="7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00</w:t>
            </w:r>
          </w:p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7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50</w:t>
            </w:r>
          </w:p>
        </w:tc>
      </w:tr>
    </w:tbl>
    <w:p>
      <w:pPr>
        <w:pStyle w:val="BodyText"/>
        <w:spacing w:line="252" w:lineRule="auto" w:before="90"/>
        <w:ind w:left="141" w:right="117" w:firstLine="453"/>
        <w:jc w:val="left"/>
      </w:pPr>
      <w:r>
        <w:rPr/>
        <w:pict>
          <v:shape style="position:absolute;margin-left:64.320000pt;margin-top:-36.429718pt;width:466.669183pt;height:1.44pt;mso-position-horizontal-relative:page;mso-position-vertical-relative:paragraph;z-index:-2429" type="#_x0000_t75">
            <v:imagedata r:id="rId17" o:title=""/>
          </v:shape>
        </w:pic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2" w:lineRule="auto"/>
        <w:jc w:val="left"/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33" w:right="0"/>
        <w:jc w:val="left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2427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02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19"/>
        <w:ind w:left="2824" w:right="1704" w:hanging="112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30.919998pt;margin-top:109.900238pt;width:149.4pt;height:.1pt;mso-position-horizontal-relative:page;mso-position-vertical-relative:paragraph;z-index:-2426" coordorigin="2618,2198" coordsize="2988,2">
            <v:shape style="position:absolute;left:2618;top:2198;width:2988;height:2" coordorigin="2618,2198" coordsize="2988,0" path="m2618,2198l5606,2198e" filled="f" stroked="t" strokeweight=".75pt" strokecolor="#010202">
              <v:path arrowok="t"/>
            </v:shape>
            <w10:wrap type="none"/>
          </v:group>
        </w:pict>
      </w:r>
      <w:r>
        <w:rPr/>
        <w:pict>
          <v:group style="position:absolute;margin-left:347.279999pt;margin-top:108.34024pt;width:150.84pt;height:.1pt;mso-position-horizontal-relative:page;mso-position-vertical-relative:paragraph;z-index:-2425" coordorigin="6946,2167" coordsize="3017,2">
            <v:shape style="position:absolute;left:6946;top:2167;width:3017;height:2" coordorigin="6946,2167" coordsize="3017,0" path="m6946,2167l9962,216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11" w:hRule="exact"/>
        </w:trPr>
        <w:tc>
          <w:tcPr>
            <w:tcW w:w="7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95" w:lineRule="auto"/>
              <w:ind w:left="44" w:right="6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óng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429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HÒ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439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6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HÒ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512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0"/>
              <w:ind w:left="6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phúc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0"/>
              <w:ind w:left="7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phúc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86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01B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95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9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001</w:t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01B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95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95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001</w:t>
            </w:r>
          </w:p>
        </w:tc>
      </w:tr>
      <w:tr>
        <w:trPr>
          <w:trHeight w:val="294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0" w:lineRule="exact"/>
              <w:ind w:right="10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AA/14P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1"/>
              <w:ind w:right="10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AA/14P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74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7" w:lineRule="exact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:......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7"/>
              <w:ind w:right="102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:......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95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55"/>
              <w:ind w:left="1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BIÊN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94"/>
              <w:ind w:left="2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BIÊN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1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right="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right="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63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26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tô)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3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tô)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236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n:................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65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9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:.......................................................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65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:...............................................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n:..................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65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0"/>
                <w:w w:val="9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4"/>
                <w:szCs w:val="24"/>
              </w:rPr>
              <w:t>:........................................................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62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:.................................................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1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:.................................................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:...................................................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41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lanh:......................................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lanh:........................................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phí:................................................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phí:.................................................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11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n:...........................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...........................</w:t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n:...........................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.............................</w:t>
            </w:r>
          </w:p>
        </w:tc>
      </w:tr>
      <w:tr>
        <w:trPr>
          <w:trHeight w:val="509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114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4"/>
                <w:szCs w:val="24"/>
              </w:rPr>
              <w:t>Ngày....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tháng....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4"/>
                <w:szCs w:val="24"/>
              </w:rPr>
              <w:t>201....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1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4"/>
                <w:szCs w:val="24"/>
              </w:rPr>
              <w:t>Ngày....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tháng....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4"/>
                <w:szCs w:val="24"/>
              </w:rPr>
              <w:t>201....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697" w:hRule="exact"/>
        </w:trPr>
        <w:tc>
          <w:tcPr>
            <w:tcW w:w="70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8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ườ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7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ườ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74" w:hRule="exact"/>
        </w:trPr>
        <w:tc>
          <w:tcPr>
            <w:tcW w:w="7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9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0" w:lineRule="exact" w:before="1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tabs>
                <w:tab w:pos="1455" w:val="left" w:leader="none"/>
                <w:tab w:pos="3418" w:val="left" w:leader="none"/>
              </w:tabs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0"/>
                <w:szCs w:val="20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01: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0"/>
                <w:szCs w:val="20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Mã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3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tabs>
                <w:tab w:pos="2108" w:val="left" w:leader="none"/>
                <w:tab w:pos="3563" w:val="left" w:leader="none"/>
              </w:tabs>
              <w:ind w:left="1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0"/>
                <w:szCs w:val="20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5" w:h="16840"/>
          <w:pgMar w:header="1068" w:footer="0" w:top="1380" w:bottom="280" w:left="1160" w:right="1140"/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4"/>
        <w:ind w:left="177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240002pt;margin-top:-12.88937pt;width:467.76pt;height:.1pt;mso-position-horizontal-relative:page;mso-position-vertical-relative:paragraph;z-index:-2424" coordorigin="1265,-258" coordsize="9355,2">
            <v:shape style="position:absolute;left:1265;top:-258;width:9355;height:2" coordorigin="1265,-258" coordsize="9355,0" path="m1265,-258l10620,-2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03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4"/>
        <w:ind w:left="0" w:right="116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16"/>
        <w:ind w:left="25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2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2.520004pt;margin-top:19.901402pt;width:168.96pt;height:.1pt;mso-position-horizontal-relative:page;mso-position-vertical-relative:paragraph;z-index:-2422" coordorigin="4250,398" coordsize="3379,2">
            <v:shape style="position:absolute;left:4250;top:398;width:3379;height:2" coordorigin="4250,398" coordsize="3379,0" path="m4250,398l7630,39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88" w:right="36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19"/>
        <w:ind w:left="24" w:right="0"/>
        <w:jc w:val="center"/>
      </w:pPr>
      <w:r>
        <w:rPr>
          <w:b w:val="0"/>
          <w:bCs w:val="0"/>
          <w:spacing w:val="0"/>
          <w:w w:val="100"/>
        </w:rPr>
        <w:t>(áp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tô)</w:t>
      </w:r>
    </w:p>
    <w:p>
      <w:pPr>
        <w:spacing w:before="19"/>
        <w:ind w:left="25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ỳ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tín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/h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spacing w:before="98"/>
        <w:ind w:left="0" w:right="117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Đồ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11" w:hRule="exact"/>
        </w:trPr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68"/>
              <w:ind w:left="171" w:right="174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58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6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68"/>
              <w:ind w:left="327" w:right="204" w:hanging="12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2" w:lineRule="auto" w:before="49"/>
              <w:ind w:left="287" w:right="289" w:firstLine="14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19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(1)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(2)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3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(4)</w:t>
            </w:r>
          </w:p>
        </w:tc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(5)</w:t>
            </w:r>
          </w:p>
        </w:tc>
      </w:tr>
      <w:tr>
        <w:trPr>
          <w:trHeight w:val="859" w:hRule="exact"/>
        </w:trPr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270" w:right="27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70" w:right="271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432" w:hRule="exact"/>
        </w:trPr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50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.......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2" w:lineRule="auto" w:before="64"/>
        <w:ind w:left="141" w:right="0" w:firstLine="453"/>
        <w:jc w:val="left"/>
      </w:pPr>
      <w:r>
        <w:rPr/>
        <w:pict>
          <v:shape style="position:absolute;margin-left:62.519997pt;margin-top:-66.249374pt;width:477.445301pt;height:1.140pt;mso-position-horizontal-relative:page;mso-position-vertical-relative:paragraph;z-index:-2423" type="#_x0000_t75">
            <v:imagedata r:id="rId18" o:title=""/>
          </v:shape>
        </w:pict>
      </w:r>
      <w:r>
        <w:rPr>
          <w:b w:val="0"/>
          <w:bCs w:val="0"/>
          <w:spacing w:val="0"/>
          <w:w w:val="100"/>
        </w:rPr>
        <w:t>Tôi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cam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ún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39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before="4"/>
        <w:ind w:left="3395" w:right="0"/>
        <w:jc w:val="center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22" w:lineRule="exact"/>
        <w:ind w:left="5114" w:right="172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22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Heading1"/>
        <w:ind w:left="110" w:right="0"/>
        <w:jc w:val="left"/>
        <w:rPr>
          <w:b w:val="0"/>
          <w:bCs w:val="0"/>
        </w:rPr>
      </w:pPr>
      <w:r>
        <w:rPr/>
        <w:pict>
          <v:group style="position:absolute;margin-left:63.48pt;margin-top:-13.48937pt;width:467.64pt;height:.1pt;mso-position-horizontal-relative:page;mso-position-vertical-relative:paragraph;z-index:-2421" coordorigin="1270,-270" coordsize="9353,2">
            <v:shape style="position:absolute;left:1270;top:-270;width:9353;height:2" coordorigin="1270,-270" coordsize="9353,0" path="m1270,-270l10622,-270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04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0" w:right="116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16"/>
        <w:ind w:left="0" w:right="175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0" w:right="17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1.919998pt;margin-top:19.301035pt;width:170.16pt;height:.1pt;mso-position-horizontal-relative:page;mso-position-vertical-relative:paragraph;z-index:-2418" coordorigin="4238,386" coordsize="3403,2">
            <v:shape style="position:absolute;left:4238;top:386;width:3403;height:2" coordorigin="4238,386" coordsize="3403,0" path="m4238,386l7642,38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7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98"/>
        <w:ind w:right="1734"/>
        <w:jc w:val="center"/>
      </w:pPr>
      <w:r>
        <w:rPr>
          <w:b w:val="0"/>
          <w:bCs w:val="0"/>
          <w:spacing w:val="0"/>
          <w:w w:val="100"/>
        </w:rPr>
        <w:t>(áp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tô)</w:t>
      </w:r>
    </w:p>
    <w:p>
      <w:pPr>
        <w:spacing w:before="98"/>
        <w:ind w:left="0" w:right="173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ỳ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tín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1691" w:space="93"/>
            <w:col w:w="7821"/>
          </w:cols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4"/>
        <w:ind w:left="595" w:right="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9"/>
        <w:ind w:left="595" w:right="0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n/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9"/>
        <w:ind w:left="59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117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shape style="position:absolute;margin-left:63.119995pt;margin-top:82.792732pt;width:467.999966pt;height:.48pt;mso-position-horizontal-relative:page;mso-position-vertical-relative:paragraph;z-index:-2420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Đồ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14" w:hRule="exact"/>
        </w:trPr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71"/>
              <w:ind w:left="133" w:right="133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20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71"/>
              <w:ind w:left="186" w:right="186" w:firstLine="96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1"/>
              <w:ind w:right="7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ày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  <w:p>
            <w:pPr>
              <w:pStyle w:val="TableParagraph"/>
              <w:spacing w:before="19"/>
              <w:ind w:right="3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71"/>
              <w:ind w:left="342" w:right="165" w:hanging="18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Dung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la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9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2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171" w:hRule="exact"/>
        </w:trPr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229" w:right="23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before="69"/>
              <w:ind w:left="229" w:right="23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  <w:p>
            <w:pPr>
              <w:pStyle w:val="TableParagraph"/>
              <w:spacing w:before="67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ổ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53" w:lineRule="auto" w:before="64"/>
        <w:ind w:left="141" w:right="0" w:firstLine="453"/>
        <w:jc w:val="left"/>
      </w:pPr>
      <w:r>
        <w:rPr/>
        <w:pict>
          <v:shape style="position:absolute;margin-left:63.119995pt;margin-top:-48.769592pt;width:467.999966pt;height:.48pt;mso-position-horizontal-relative:page;mso-position-vertical-relative:paragraph;z-index:-2419" type="#_x0000_t75">
            <v:imagedata r:id="rId20" o:title=""/>
          </v:shape>
        </w:pict>
      </w:r>
      <w:r>
        <w:rPr>
          <w:b w:val="0"/>
          <w:bCs w:val="0"/>
          <w:spacing w:val="0"/>
          <w:w w:val="100"/>
        </w:rPr>
        <w:t>Tôi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cam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ún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ê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205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spacing w:before="4"/>
        <w:ind w:left="5315" w:right="1109"/>
        <w:jc w:val="center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P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4207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Ký,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auto"/>
        <w:ind w:left="141" w:right="0" w:firstLine="453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after="0" w:line="252" w:lineRule="auto"/>
        <w:jc w:val="left"/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Heading1"/>
        <w:ind w:left="134" w:right="0"/>
        <w:jc w:val="left"/>
        <w:rPr>
          <w:b w:val="0"/>
          <w:bCs w:val="0"/>
        </w:rPr>
      </w:pPr>
      <w:r>
        <w:rPr/>
        <w:pict>
          <v:group style="position:absolute;margin-left:63.240002pt;margin-top:-12.88937pt;width:467.76pt;height:.1pt;mso-position-horizontal-relative:page;mso-position-vertical-relative:paragraph;z-index:-2417" coordorigin="1265,-258" coordsize="9355,2">
            <v:shape style="position:absolute;left:1265;top:-258;width:9355;height:2" coordorigin="1265,-258" coordsize="9355,0" path="m1265,-258l10620,-25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05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7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0" w:right="17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12.279999pt;margin-top:19.660669pt;width:170.4pt;height:.1pt;mso-position-horizontal-relative:page;mso-position-vertical-relative:paragraph;z-index:-2416" coordorigin="4246,393" coordsize="3408,2">
            <v:shape style="position:absolute;left:4246;top:393;width:3408;height:2" coordorigin="4246,393" coordsize="3408,0" path="m4246,393l7654,39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64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738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G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before="19"/>
        <w:ind w:left="0" w:right="173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3.479996pt;margin-top:19.541767pt;width:110.64pt;height:.1pt;mso-position-horizontal-relative:page;mso-position-vertical-relative:paragraph;z-index:-2415" coordorigin="4870,391" coordsize="2213,2">
            <v:shape style="position:absolute;left:4870;top:391;width:2213;height:2" coordorigin="4870,391" coordsize="2213,0" path="m4870,391l7082,39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i/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7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1715" w:space="45"/>
            <w:col w:w="7845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1"/>
          <w:numId w:val="29"/>
        </w:numPr>
        <w:tabs>
          <w:tab w:pos="829" w:val="left" w:leader="none"/>
        </w:tabs>
        <w:spacing w:before="64"/>
        <w:ind w:left="829" w:right="0" w:hanging="234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CMND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/h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9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29"/>
        </w:numPr>
        <w:tabs>
          <w:tab w:pos="921" w:val="left" w:leader="none"/>
        </w:tabs>
        <w:spacing w:before="57"/>
        <w:ind w:left="921" w:right="0" w:hanging="327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</w:p>
    <w:p>
      <w:pPr>
        <w:pStyle w:val="BodyText"/>
        <w:numPr>
          <w:ilvl w:val="2"/>
          <w:numId w:val="29"/>
        </w:numPr>
        <w:tabs>
          <w:tab w:pos="876" w:val="left" w:leader="none"/>
        </w:tabs>
        <w:spacing w:before="57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i/b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0"/>
          <w:w w:val="100"/>
        </w:rPr>
        <w:t>:</w:t>
      </w:r>
    </w:p>
    <w:p>
      <w:pPr>
        <w:numPr>
          <w:ilvl w:val="0"/>
          <w:numId w:val="32"/>
        </w:numPr>
        <w:tabs>
          <w:tab w:pos="758" w:val="left" w:leader="none"/>
        </w:tabs>
        <w:spacing w:before="59"/>
        <w:ind w:left="141" w:right="0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:....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)........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2"/>
        </w:numPr>
        <w:tabs>
          <w:tab w:pos="758" w:val="left" w:leader="none"/>
        </w:tabs>
        <w:spacing w:before="59"/>
        <w:ind w:left="758" w:right="0" w:hanging="164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9"/>
        </w:numPr>
        <w:tabs>
          <w:tab w:pos="876" w:val="left" w:leader="none"/>
        </w:tabs>
        <w:spacing w:before="57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</w:p>
    <w:p>
      <w:pPr>
        <w:pStyle w:val="BodyText"/>
        <w:numPr>
          <w:ilvl w:val="3"/>
          <w:numId w:val="29"/>
        </w:numPr>
        <w:tabs>
          <w:tab w:pos="1087" w:val="left" w:leader="none"/>
          <w:tab w:pos="3419" w:val="left" w:leader="none"/>
        </w:tabs>
        <w:spacing w:before="58"/>
        <w:ind w:left="1087" w:right="0" w:hanging="493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4"/>
          <w:w w:val="105"/>
        </w:rPr>
        <w:t>B</w:t>
      </w:r>
      <w:r>
        <w:rPr>
          <w:b w:val="0"/>
          <w:bCs w:val="0"/>
          <w:spacing w:val="0"/>
          <w:w w:val="105"/>
        </w:rPr>
        <w:t>ù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5"/>
        </w:rPr>
        <w:t>ừ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0"/>
          <w:w w:val="105"/>
        </w:rPr>
        <w:tab/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9"/>
        </w:numPr>
        <w:tabs>
          <w:tab w:pos="1087" w:val="left" w:leader="none"/>
        </w:tabs>
        <w:spacing w:before="57"/>
        <w:ind w:left="1087" w:right="0" w:hanging="493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757" w:val="left" w:leader="none"/>
          <w:tab w:pos="6386" w:val="left" w:leader="none"/>
        </w:tabs>
        <w:spacing w:before="56"/>
        <w:ind w:left="757" w:right="0" w:hanging="163"/>
        <w:jc w:val="left"/>
        <w:rPr>
          <w:rFonts w:ascii="Arial" w:hAnsi="Arial" w:cs="Arial" w:eastAsia="Arial"/>
        </w:rPr>
      </w:pPr>
      <w:r>
        <w:rPr>
          <w:b w:val="0"/>
          <w:bCs w:val="0"/>
          <w:spacing w:val="-2"/>
          <w:w w:val="105"/>
        </w:rPr>
        <w:t>T</w:t>
      </w:r>
      <w:r>
        <w:rPr>
          <w:b w:val="0"/>
          <w:bCs w:val="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5"/>
        </w:rPr>
        <w:t> </w:t>
      </w:r>
      <w:r>
        <w:rPr>
          <w:b w:val="0"/>
          <w:bCs w:val="0"/>
          <w:spacing w:val="1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ạ</w:t>
      </w:r>
      <w:r>
        <w:rPr>
          <w:b w:val="0"/>
          <w:bCs w:val="0"/>
          <w:spacing w:val="0"/>
          <w:w w:val="105"/>
        </w:rPr>
        <w:t>i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1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</w:rPr>
        <w:t>ằ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-3"/>
          <w:w w:val="105"/>
        </w:rPr>
        <w:t>g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5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</w:rPr>
        <w:t>ề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8"/>
          <w:w w:val="105"/>
        </w:rPr>
        <w:t> </w:t>
      </w:r>
      <w:r>
        <w:rPr>
          <w:b w:val="0"/>
          <w:bCs w:val="0"/>
          <w:spacing w:val="-4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ặ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5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ab/>
      </w:r>
      <w:r>
        <w:rPr>
          <w:b w:val="0"/>
          <w:bCs w:val="0"/>
          <w:spacing w:val="-2"/>
          <w:w w:val="105"/>
        </w:rPr>
        <w:t>C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ể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24"/>
          <w:w w:val="105"/>
        </w:rPr>
        <w:t> </w:t>
      </w:r>
      <w:r>
        <w:rPr>
          <w:b w:val="0"/>
          <w:bCs w:val="0"/>
          <w:spacing w:val="1"/>
          <w:w w:val="105"/>
        </w:rPr>
        <w:t>k</w:t>
      </w:r>
      <w:r>
        <w:rPr>
          <w:b w:val="0"/>
          <w:bCs w:val="0"/>
          <w:spacing w:val="-3"/>
          <w:w w:val="105"/>
        </w:rPr>
        <w:t>h</w:t>
      </w:r>
      <w:r>
        <w:rPr>
          <w:b w:val="0"/>
          <w:bCs w:val="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5"/>
        </w:rPr>
        <w:t>ả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:</w:t>
      </w:r>
      <w:r>
        <w:rPr>
          <w:b w:val="0"/>
          <w:bCs w:val="0"/>
          <w:spacing w:val="-24"/>
          <w:w w:val="105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758" w:val="left" w:leader="none"/>
        </w:tabs>
        <w:spacing w:before="59"/>
        <w:ind w:left="758" w:right="0" w:hanging="164"/>
        <w:jc w:val="left"/>
      </w:pP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0"/>
          <w:w w:val="100"/>
        </w:rPr>
        <w:t>(h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CMND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HC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y.....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-1"/>
          <w:w w:val="100"/>
        </w:rPr>
        <w:t>III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(g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o)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9"/>
        <w:ind w:left="595" w:right="0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left="595" w:right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4" w:lineRule="auto" w:before="57"/>
        <w:ind w:left="141" w:right="0" w:firstLine="453"/>
        <w:jc w:val="left"/>
      </w:pPr>
      <w:r>
        <w:rPr>
          <w:b w:val="0"/>
          <w:bCs w:val="0"/>
          <w:spacing w:val="0"/>
          <w:w w:val="100"/>
        </w:rPr>
        <w:t>Tôi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cam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oan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phá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/.</w:t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4213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317" w:lineRule="exact"/>
        <w:ind w:left="421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Ký,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tên,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22" w:lineRule="exact"/>
        <w:ind w:left="421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22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14" w:right="3951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414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06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pStyle w:val="BodyText"/>
        <w:spacing w:before="64"/>
        <w:ind w:left="140" w:right="0"/>
        <w:jc w:val="center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16"/>
        <w:ind w:left="143" w:right="0"/>
        <w:jc w:val="center"/>
        <w:rPr>
          <w:b w:val="0"/>
          <w:bCs w:val="0"/>
        </w:rPr>
      </w:pPr>
      <w:r>
        <w:rPr/>
        <w:pict>
          <v:group style="position:absolute;margin-left:103.919998pt;margin-top:18.671785pt;width:92.76pt;height:.1pt;mso-position-horizontal-relative:page;mso-position-vertical-relative:paragraph;z-index:-2413" coordorigin="2078,373" coordsize="1855,2">
            <v:shape style="position:absolute;left:2078;top:373;width:1855;height:2" coordorigin="2078,373" coordsize="1855,0" path="m2078,373l3934,373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ĐĂ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39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left="13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9"/>
          <w:w w:val="100"/>
        </w:rPr>
        <w:t>C</w:t>
      </w:r>
      <w:r>
        <w:rPr>
          <w:rFonts w:ascii="Times New Roman" w:hAnsi="Times New Roman" w:cs="Times New Roman" w:eastAsia="Times New Roman"/>
          <w:spacing w:val="-5"/>
          <w:w w:val="100"/>
        </w:rPr>
        <w:t>Ộ</w:t>
      </w:r>
      <w:r>
        <w:rPr>
          <w:spacing w:val="-9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3"/>
          <w:w w:val="100"/>
        </w:rPr>
        <w:t> </w:t>
      </w:r>
      <w:r>
        <w:rPr>
          <w:spacing w:val="-6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14"/>
          <w:w w:val="100"/>
        </w:rPr>
        <w:t> 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-5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-14"/>
          <w:w w:val="100"/>
        </w:rPr>
        <w:t> </w:t>
      </w:r>
      <w:r>
        <w:rPr>
          <w:spacing w:val="-7"/>
          <w:w w:val="100"/>
        </w:rPr>
        <w:t>C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12"/>
          <w:w w:val="100"/>
        </w:rPr>
        <w:t> </w:t>
      </w:r>
      <w:r>
        <w:rPr>
          <w:spacing w:val="-8"/>
          <w:w w:val="100"/>
        </w:rPr>
        <w:t>NGH</w:t>
      </w:r>
      <w:r>
        <w:rPr>
          <w:rFonts w:ascii="Times New Roman" w:hAnsi="Times New Roman" w:cs="Times New Roman" w:eastAsia="Times New Roman"/>
          <w:spacing w:val="-4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14"/>
          <w:w w:val="100"/>
        </w:rPr>
        <w:t> </w:t>
      </w:r>
      <w:r>
        <w:rPr>
          <w:spacing w:val="-9"/>
          <w:w w:val="100"/>
        </w:rPr>
        <w:t>V</w:t>
      </w:r>
      <w:r>
        <w:rPr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pacing w:val="-5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13"/>
          <w:w w:val="100"/>
        </w:rPr>
        <w:t> </w:t>
      </w:r>
      <w:r>
        <w:rPr>
          <w:spacing w:val="-8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1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304.320007pt;margin-top:18.071785pt;width:172.2pt;height:.1pt;mso-position-horizontal-relative:page;mso-position-vertical-relative:paragraph;z-index:-2412" coordorigin="6086,361" coordsize="3444,2">
            <v:shape style="position:absolute;left:6086;top:361;width:3444;height:2" coordorigin="6086,361" coordsize="3444,0" path="m6086,361l9530,36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3538" w:space="141"/>
            <w:col w:w="5906"/>
          </w:cols>
        </w:sectPr>
      </w:pP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4"/>
        <w:ind w:left="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2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3.720001pt;margin-top:21.100792pt;width:104.16pt;height:.1pt;mso-position-horizontal-relative:page;mso-position-vertical-relative:paragraph;z-index:-2411" coordorigin="4874,422" coordsize="2083,2">
            <v:shape style="position:absolute;left:4874;top:422;width:2083;height:2" coordorigin="4874,422" coordsize="2083,0" path="m4874,422l6958,42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Tem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2" w:lineRule="auto" w:before="98"/>
        <w:ind w:left="575" w:right="146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884" w:val="left" w:leader="none"/>
        </w:tabs>
        <w:spacing w:line="252" w:lineRule="auto" w:before="3"/>
        <w:ind w:left="575" w:right="3876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before="3"/>
        <w:ind w:left="57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33"/>
        </w:numPr>
        <w:tabs>
          <w:tab w:pos="901" w:val="left" w:leader="none"/>
        </w:tabs>
        <w:spacing w:line="312" w:lineRule="auto"/>
        <w:ind w:left="575" w:right="118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44" w:lineRule="exact"/>
        <w:ind w:left="2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xe)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98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bù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spacing w:before="83"/>
        <w:ind w:left="575" w:right="0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</w:p>
    <w:p>
      <w:pPr>
        <w:spacing w:before="16"/>
        <w:ind w:left="4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</w:p>
    <w:p>
      <w:pPr>
        <w:pStyle w:val="BodyText"/>
        <w:spacing w:before="16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a.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98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hau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before="66"/>
        <w:ind w:left="15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73" w:lineRule="auto" w:before="66"/>
        <w:ind w:left="150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NHÂN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"/>
        <w:ind w:left="15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73" w:lineRule="auto" w:before="66"/>
        <w:ind w:left="767" w:right="589" w:hanging="61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71" w:lineRule="auto" w:before="1"/>
        <w:ind w:left="856" w:right="589" w:hanging="70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tên,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3" w:equalWidth="0">
            <w:col w:w="2513" w:space="223"/>
            <w:col w:w="2628" w:space="696"/>
            <w:col w:w="3525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53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410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07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6"/>
        <w:ind w:left="11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CQ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11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01.519997pt;margin-top:23.446421pt;width:83.16pt;height:.1pt;mso-position-horizontal-relative:page;mso-position-vertical-relative:paragraph;z-index:-2406" coordorigin="2030,469" coordsize="1663,2">
            <v:shape style="position:absolute;left:2030;top:469;width:1663;height:2" coordorigin="2030,469" coordsize="1663,0" path="m2030,469l3694,46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QUY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5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5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3.079987pt;margin-top:21.286421pt;width:162.24pt;height:.1pt;mso-position-horizontal-relative:page;mso-position-vertical-relative:paragraph;z-index:-2405" coordorigin="6262,426" coordsize="3245,2">
            <v:shape style="position:absolute;left:6262;top:426;width:3245;height:2" coordorigin="6262,426" coordsize="3245,0" path="m6262,426l9506,42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3339" w:space="568"/>
            <w:col w:w="5698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947" w:val="left" w:leader="none"/>
        </w:tabs>
        <w:spacing w:before="66"/>
        <w:ind w:left="0" w:right="9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201.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2" w:right="0"/>
        <w:jc w:val="center"/>
        <w:rPr>
          <w:b w:val="0"/>
          <w:bCs w:val="0"/>
        </w:rPr>
      </w:pPr>
      <w:r>
        <w:rPr>
          <w:spacing w:val="-1"/>
          <w:w w:val="100"/>
        </w:rPr>
        <w:t>QU</w:t>
      </w:r>
      <w:r>
        <w:rPr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23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1.320007pt;margin-top:23.139936pt;width:116.16pt;height:.1pt;mso-position-horizontal-relative:page;mso-position-vertical-relative:paragraph;z-index:-2404" coordorigin="4826,463" coordsize="2323,2">
            <v:shape style="position:absolute;left:4826;top:463;width:2323;height:2" coordorigin="4826,463" coordsize="2323,0" path="m4826,463l7150,46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i/b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32"/>
        </w:numPr>
        <w:tabs>
          <w:tab w:pos="758" w:val="left" w:leader="none"/>
        </w:tabs>
        <w:ind w:left="758" w:right="0" w:hanging="164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33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/9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2"/>
        </w:numPr>
        <w:tabs>
          <w:tab w:pos="772" w:val="left" w:leader="none"/>
        </w:tabs>
        <w:spacing w:line="252" w:lineRule="auto" w:before="98"/>
        <w:ind w:left="141" w:right="120" w:firstLine="453"/>
        <w:jc w:val="left"/>
      </w:pP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3"/>
          <w:w w:val="100"/>
        </w:rPr>
        <w:t>i/b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(h</w:t>
      </w:r>
      <w:r>
        <w:rPr>
          <w:b w:val="0"/>
          <w:bCs w:val="0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3"/>
          <w:w w:val="100"/>
        </w:rPr>
        <w:t>ng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2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(T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-1"/>
          <w:w w:val="100"/>
        </w:rPr>
        <w:t>...;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758" w:val="left" w:leader="none"/>
        </w:tabs>
        <w:spacing w:before="84"/>
        <w:ind w:left="758" w:right="0" w:hanging="164"/>
        <w:jc w:val="left"/>
      </w:pP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a......,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866" w:right="3818"/>
        <w:jc w:val="center"/>
        <w:rPr>
          <w:b w:val="0"/>
          <w:bCs w:val="0"/>
        </w:rPr>
      </w:pPr>
      <w:r>
        <w:rPr>
          <w:spacing w:val="-1"/>
          <w:w w:val="100"/>
        </w:rPr>
        <w:t>QU</w:t>
      </w:r>
      <w:r>
        <w:rPr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NH: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1.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đồ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.)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32"/>
        </w:numPr>
        <w:tabs>
          <w:tab w:pos="806" w:val="left" w:leader="none"/>
        </w:tabs>
        <w:spacing w:line="252" w:lineRule="auto" w:before="98"/>
        <w:ind w:left="141" w:right="116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/b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xe,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4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4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32"/>
        </w:numPr>
        <w:tabs>
          <w:tab w:pos="793" w:val="left" w:leader="none"/>
        </w:tabs>
        <w:spacing w:before="82"/>
        <w:ind w:left="793" w:right="0" w:hanging="199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</w:p>
    <w:p>
      <w:pPr>
        <w:pStyle w:val="BodyText"/>
        <w:spacing w:before="16"/>
        <w:ind w:left="141" w:right="0"/>
        <w:jc w:val="left"/>
      </w:pP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4963" w:val="left" w:leader="none"/>
          <w:tab w:pos="7488" w:val="left" w:leader="none"/>
        </w:tabs>
        <w:spacing w:before="98"/>
        <w:ind w:left="595" w:right="0"/>
        <w:jc w:val="left"/>
      </w:pPr>
      <w:r>
        <w:rPr/>
        <w:pict>
          <v:group style="position:absolute;margin-left:289.679993pt;margin-top:10.051103pt;width:11.4pt;height:9pt;mso-position-horizontal-relative:page;mso-position-vertical-relative:paragraph;z-index:-2409" coordorigin="5794,201" coordsize="228,180">
            <v:shape style="position:absolute;left:5794;top:201;width:228;height:180" coordorigin="5794,201" coordsize="228,180" path="m6022,201l5794,201,5794,381,6022,381,6022,201xe" filled="f" stroked="t" strokeweight=".75pt" strokecolor="#010202">
              <v:path arrowok="t"/>
            </v:shape>
            <w10:wrap type="none"/>
          </v:group>
        </w:pict>
      </w:r>
      <w:r>
        <w:rPr/>
        <w:pict>
          <v:group style="position:absolute;margin-left:518.280029pt;margin-top:9.811103pt;width:11.4pt;height:9pt;mso-position-horizontal-relative:page;mso-position-vertical-relative:paragraph;z-index:-2408" coordorigin="10366,196" coordsize="228,180">
            <v:shape style="position:absolute;left:10366;top:196;width:228;height:180" coordorigin="10366,196" coordsize="228,180" path="m10594,196l10366,196,10366,376,10594,376,10594,196xe" filled="f" stroked="t" strokeweight=".75pt" strokecolor="#010202">
              <v:path arrowok="t"/>
            </v:shape>
            <w10:wrap type="none"/>
          </v:group>
        </w:pict>
      </w:r>
      <w:r>
        <w:rPr/>
        <w:pict>
          <v:group style="position:absolute;margin-left:412.679993pt;margin-top:9.211102pt;width:11.4pt;height:9pt;mso-position-horizontal-relative:page;mso-position-vertical-relative:paragraph;z-index:-2407" coordorigin="8254,184" coordsize="228,180">
            <v:shape style="position:absolute;left:8254;top:184;width:228;height:180" coordorigin="8254,184" coordsize="228,180" path="m8482,184l8254,184,8254,364,8482,364,8482,184xe" filled="f" stroked="t" strokeweight=".7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/b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</w:p>
    <w:p>
      <w:pPr>
        <w:spacing w:before="98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)...,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16"/>
        <w:ind w:left="147" w:right="12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liê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6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</w:p>
    <w:p>
      <w:pPr>
        <w:pStyle w:val="BodyText"/>
        <w:spacing w:before="19"/>
        <w:ind w:left="14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đị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nà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4"/>
          <w:w w:val="100"/>
        </w:rPr>
        <w:t>.</w:t>
      </w:r>
      <w:r>
        <w:rPr>
          <w:b w:val="0"/>
          <w:bCs w:val="0"/>
          <w:spacing w:val="6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before="83"/>
        <w:ind w:left="1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34"/>
        </w:numPr>
        <w:tabs>
          <w:tab w:pos="292" w:val="left" w:leader="none"/>
        </w:tabs>
        <w:spacing w:before="42"/>
        <w:ind w:left="292" w:right="0" w:hanging="15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2;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1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VT,.....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1"/>
        <w:ind w:right="386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QUAN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38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Ký,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)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1791" w:space="2596"/>
            <w:col w:w="5218"/>
          </w:cols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33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403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08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before="66"/>
        <w:ind w:left="1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CQ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1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96.480003pt;margin-top:21.286421pt;width:92.04pt;height:.1pt;mso-position-horizontal-relative:page;mso-position-vertical-relative:paragraph;z-index:-2402" coordorigin="1930,426" coordsize="1841,2">
            <v:shape style="position:absolute;left:1930;top:426;width:1841;height:2" coordorigin="1930,426" coordsize="1841,0" path="m1930,426l3770,42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THÔ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BÁO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26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26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02.279999pt;margin-top:20.446421pt;width:158.4pt;height:.1pt;mso-position-horizontal-relative:page;mso-position-vertical-relative:paragraph;z-index:-2401" coordorigin="6046,409" coordsize="3168,2">
            <v:shape style="position:absolute;left:6046;top:409;width:3168;height:2" coordorigin="6046,409" coordsize="3168,0" path="m6046,409l9214,40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288" w:space="365"/>
            <w:col w:w="5932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806" w:val="left" w:leader="none"/>
        </w:tabs>
        <w:spacing w:before="66"/>
        <w:ind w:left="109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:.../TB-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ngày...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tháng.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201....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2" w:right="0"/>
        <w:jc w:val="center"/>
        <w:rPr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BÁO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128" w:right="12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4.320007pt;margin-top:20.140648pt;width:106.2pt;height:.1pt;mso-position-horizontal-relative:page;mso-position-vertical-relative:paragraph;z-index:-2400" coordorigin="4886,403" coordsize="2124,2">
            <v:shape style="position:absolute;left:4886;top:403;width:2124;height:2" coordorigin="4886,403" coordsize="2124,0" path="m4886,403l7010,40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i/bù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53" w:lineRule="auto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(Tên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-1"/>
          <w:w w:val="100"/>
        </w:rPr>
        <w:t>..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ử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èm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theo.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83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line="252" w:lineRule="auto" w:before="98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-1"/>
          <w:w w:val="100"/>
        </w:rPr>
        <w:t>a..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(T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-1"/>
          <w:w w:val="100"/>
        </w:rPr>
        <w:t>..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ờ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-2"/>
          <w:w w:val="100"/>
        </w:rPr>
        <w:t>i/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ù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ù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í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ó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ề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í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/</w:t>
      </w:r>
      <w:r>
        <w:rPr>
          <w:b w:val="0"/>
          <w:bCs w:val="0"/>
          <w:i w:val="0"/>
          <w:spacing w:val="-2"/>
          <w:w w:val="100"/>
        </w:rPr>
        <w:t>bù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1"/>
          <w:w w:val="100"/>
        </w:rPr>
        <w:t>.............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đồ</w:t>
      </w:r>
      <w:r>
        <w:rPr>
          <w:b w:val="0"/>
          <w:bCs w:val="0"/>
          <w:i w:val="0"/>
          <w:spacing w:val="1"/>
          <w:w w:val="100"/>
        </w:rPr>
        <w:t>ng.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before="84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line="312" w:lineRule="auto" w:before="98"/>
        <w:ind w:left="575" w:right="92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before="83"/>
        <w:ind w:left="12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34"/>
        </w:numPr>
        <w:tabs>
          <w:tab w:pos="272" w:val="left" w:leader="none"/>
        </w:tabs>
        <w:spacing w:before="42"/>
        <w:ind w:left="272" w:right="0" w:hanging="15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...;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39"/>
        <w:ind w:left="12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34"/>
        </w:numPr>
        <w:tabs>
          <w:tab w:pos="272" w:val="left" w:leader="none"/>
        </w:tabs>
        <w:spacing w:before="42"/>
        <w:ind w:left="272" w:right="0" w:hanging="15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VT,...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1"/>
        <w:ind w:right="161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QUAN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16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2892" w:space="1328"/>
            <w:col w:w="5365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34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399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09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4"/>
        <w:ind w:left="729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05.720001pt;margin-top:23.351402pt;width:65.760pt;height:.1pt;mso-position-horizontal-relative:page;mso-position-vertical-relative:paragraph;z-index:-2396" coordorigin="2114,467" coordsize="1315,2">
            <v:shape style="position:absolute;left:2114;top:467;width:1315;height:2" coordorigin="2114,467" coordsize="1315,0" path="m2114,467l3430,46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32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left="527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529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89.920013pt;margin-top:19.271784pt;width:172.2pt;height:.1pt;mso-position-horizontal-relative:page;mso-position-vertical-relative:paragraph;z-index:-2395" coordorigin="5798,385" coordsize="3444,2">
            <v:shape style="position:absolute;left:5798;top:385;width:3444;height:2" coordorigin="5798,385" coordsize="3444,0" path="m5798,385l9242,38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553" w:right="102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0" w:right="2973"/>
        <w:jc w:val="center"/>
        <w:rPr>
          <w:b w:val="0"/>
          <w:bCs w:val="0"/>
        </w:rPr>
      </w:pPr>
      <w:r>
        <w:rPr/>
        <w:pict>
          <v:group style="position:absolute;margin-left:246.720001pt;margin-top:20.150791pt;width:93.96pt;height:.1pt;mso-position-horizontal-relative:page;mso-position-vertical-relative:paragraph;z-index:-2394" coordorigin="4934,403" coordsize="1879,2">
            <v:shape style="position:absolute;left:4934;top:403;width:1879;height:2" coordorigin="4934,403" coordsize="1879,0" path="m4934,403l6814,40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X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NG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HÀNH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604"/>
        <w:jc w:val="center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type w:val="continuous"/>
          <w:pgSz w:w="11905" w:h="16840"/>
          <w:pgMar w:top="1380" w:bottom="280" w:left="1140" w:right="1160"/>
          <w:cols w:num="2" w:equalWidth="0">
            <w:col w:w="2588" w:space="40"/>
            <w:col w:w="697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4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KKD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98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(Tê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doa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)..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làm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xác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ị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ị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í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ụ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ờ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ác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ơ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ê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</w:t>
      </w:r>
      <w:r>
        <w:rPr>
          <w:b w:val="0"/>
          <w:bCs w:val="0"/>
          <w:i w:val="0"/>
          <w:spacing w:val="-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: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09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68"/>
              <w:ind w:left="193" w:right="195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9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63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68"/>
              <w:ind w:left="395" w:right="114" w:hanging="28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có)</w:t>
            </w:r>
          </w:p>
        </w:tc>
        <w:tc>
          <w:tcPr>
            <w:tcW w:w="3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2" w:lineRule="auto" w:before="49"/>
              <w:ind w:left="507" w:right="510" w:firstLine="141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291" w:hRule="exact"/>
        </w:trPr>
        <w:tc>
          <w:tcPr>
            <w:tcW w:w="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289" w:right="29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89" w:right="295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4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45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.</w:t>
            </w:r>
          </w:p>
        </w:tc>
      </w:tr>
    </w:tbl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52" w:lineRule="auto" w:before="64"/>
        <w:ind w:left="141" w:right="114" w:firstLine="453"/>
        <w:jc w:val="both"/>
      </w:pPr>
      <w:r>
        <w:rPr/>
        <w:pict>
          <v:shape style="position:absolute;margin-left:63.719997pt;margin-top:-53.329723pt;width:461.031269pt;height:1.4175pt;mso-position-horizontal-relative:page;mso-position-vertical-relative:paragraph;z-index:-2398" type="#_x0000_t75">
            <v:imagedata r:id="rId21" o:title=""/>
          </v:shape>
        </w:pict>
      </w:r>
      <w:r>
        <w:rPr/>
        <w:pict>
          <v:shape style="position:absolute;margin-left:63.719997pt;margin-top:-31.849714pt;width:461.031269pt;height:1.4175pt;mso-position-horizontal-relative:page;mso-position-vertical-relative:paragraph;z-index:-2397" type="#_x0000_t75">
            <v:imagedata r:id="rId22" o:title=""/>
          </v:shape>
        </w:pic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84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1"/>
          <w:w w:val="100"/>
        </w:rPr>
        <w:t>u,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6350" w:val="left" w:leader="none"/>
        </w:tabs>
        <w:ind w:left="782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LÃN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tabs>
          <w:tab w:pos="6479" w:val="left" w:leader="none"/>
        </w:tabs>
        <w:spacing w:before="19"/>
        <w:ind w:left="70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45" w:right="0"/>
        <w:jc w:val="left"/>
        <w:rPr>
          <w:b w:val="0"/>
          <w:bCs w:val="0"/>
        </w:rPr>
      </w:pPr>
      <w:r>
        <w:rPr/>
        <w:pict>
          <v:group style="position:absolute;margin-left:63.48pt;margin-top:-13.48937pt;width:467.64pt;height:.1pt;mso-position-horizontal-relative:page;mso-position-vertical-relative:paragraph;z-index:-2393" coordorigin="1270,-270" coordsize="9353,2">
            <v:shape style="position:absolute;left:1270;top:-270;width:9353;height:2" coordorigin="1270,-270" coordsize="9353,0" path="m1270,-270l10622,-270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10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3807" w:val="left" w:leader="none"/>
        </w:tabs>
        <w:ind w:left="6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TRÊ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Heading1"/>
        <w:tabs>
          <w:tab w:pos="4943" w:val="left" w:leader="none"/>
        </w:tabs>
        <w:spacing w:before="19"/>
        <w:ind w:left="152" w:right="0"/>
        <w:jc w:val="left"/>
        <w:rPr>
          <w:b w:val="0"/>
          <w:bCs w:val="0"/>
        </w:rPr>
      </w:pPr>
      <w:r>
        <w:rPr/>
        <w:pict>
          <v:group style="position:absolute;margin-left:98.879997pt;margin-top:22.901035pt;width:96.24pt;height:.1pt;mso-position-horizontal-relative:page;mso-position-vertical-relative:paragraph;z-index:-2392" coordorigin="1978,458" coordsize="1925,2">
            <v:shape style="position:absolute;left:1978;top:458;width:1925;height:2" coordorigin="1978,458" coordsize="1925,0" path="m1978,458l3902,458e" filled="f" stroked="t" strokeweight=".75pt" strokecolor="#010202">
              <v:path arrowok="t"/>
            </v:shape>
            <w10:wrap type="none"/>
          </v:group>
        </w:pict>
      </w:r>
      <w:r>
        <w:rPr/>
        <w:pict>
          <v:group style="position:absolute;margin-left:304.920013pt;margin-top:21.941034pt;width:171pt;height:.1pt;mso-position-horizontal-relative:page;mso-position-vertical-relative:paragraph;z-index:-2391" coordorigin="6098,439" coordsize="3420,2">
            <v:shape style="position:absolute;left:6098;top:439;width:3420;height:2" coordorigin="6098,439" coordsize="3420,0" path="m6098,439l9518,439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Q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BÁ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ab/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do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phúc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266" w:val="left" w:leader="none"/>
        </w:tabs>
        <w:ind w:left="115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TB-..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37"/>
        <w:jc w:val="center"/>
        <w:rPr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BÁO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3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3.520004pt;margin-top:24.340769pt;width:126.36pt;height:.1pt;mso-position-horizontal-relative:page;mso-position-vertical-relative:paragraph;z-index:-2390" coordorigin="4670,487" coordsize="2527,2">
            <v:shape style="position:absolute;left:4670;top:487;width:2527;height:2" coordorigin="4670,487" coordsize="2527,0" path="m4670,487l7198,48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2" w:lineRule="auto"/>
        <w:ind w:left="121" w:right="15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...(C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a..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(d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xã)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line="253" w:lineRule="auto" w:before="84"/>
        <w:ind w:left="121" w:right="15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33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52" w:lineRule="auto" w:before="81"/>
        <w:ind w:left="121" w:right="15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a..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(do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tác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xã)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</w:p>
    <w:p>
      <w:pPr>
        <w:spacing w:before="84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20"/>
        </w:sectPr>
      </w:pPr>
    </w:p>
    <w:p>
      <w:pPr>
        <w:spacing w:before="69"/>
        <w:ind w:left="12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34"/>
        </w:numPr>
        <w:tabs>
          <w:tab w:pos="272" w:val="left" w:leader="none"/>
        </w:tabs>
        <w:spacing w:before="20"/>
        <w:ind w:left="272" w:right="0" w:hanging="15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tác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2"/>
        <w:ind w:left="12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34"/>
        </w:numPr>
        <w:tabs>
          <w:tab w:pos="272" w:val="left" w:leader="none"/>
        </w:tabs>
        <w:spacing w:before="20"/>
        <w:ind w:left="272" w:right="0" w:hanging="15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VT,...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1"/>
        <w:ind w:right="18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QUAN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1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20"/>
          <w:cols w:num="2" w:equalWidth="0">
            <w:col w:w="4013" w:space="389"/>
            <w:col w:w="5223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53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389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11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BodyText"/>
        <w:spacing w:before="64"/>
        <w:ind w:left="157" w:right="0"/>
        <w:jc w:val="center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16"/>
        <w:ind w:left="156" w:right="0"/>
        <w:jc w:val="center"/>
        <w:rPr>
          <w:b w:val="0"/>
          <w:bCs w:val="0"/>
        </w:rPr>
      </w:pPr>
      <w:r>
        <w:rPr/>
        <w:pict>
          <v:group style="position:absolute;margin-left:101.519997pt;margin-top:20.831785pt;width:86.4pt;height:.1pt;mso-position-horizontal-relative:page;mso-position-vertical-relative:paragraph;z-index:-2387" coordorigin="2030,417" coordsize="1728,2">
            <v:shape style="position:absolute;left:2030;top:417;width:1728;height:2" coordorigin="2030,417" coordsize="1728,0" path="m2030,417l3758,417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-2"/>
          <w:w w:val="100"/>
        </w:rPr>
        <w:t>a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ông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spacing w:before="64"/>
        <w:ind w:left="0" w:right="4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0" w:right="4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5.079987pt;margin-top:19.631784pt;width:169.2pt;height:.1pt;mso-position-horizontal-relative:page;mso-position-vertical-relative:paragraph;z-index:-2386" coordorigin="5902,393" coordsize="3384,2">
            <v:shape style="position:absolute;left:5902;top:393;width:3384;height:2" coordorigin="5902,393" coordsize="3384,0" path="m5902,393l9286,39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292" w:space="111"/>
            <w:col w:w="6202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pStyle w:val="BodyText"/>
        <w:spacing w:before="64"/>
        <w:ind w:left="101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015" w:right="0"/>
        <w:jc w:val="left"/>
        <w:rPr>
          <w:b w:val="0"/>
          <w:bCs w:val="0"/>
        </w:rPr>
      </w:pPr>
      <w:r>
        <w:rPr>
          <w:spacing w:val="-1"/>
          <w:w w:val="100"/>
        </w:rPr>
        <w:t>BIÊ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1380" w:bottom="280" w:left="1140" w:right="1160"/>
          <w:cols w:num="2" w:equalWidth="0">
            <w:col w:w="2437" w:space="688"/>
            <w:col w:w="6480"/>
          </w:cols>
        </w:sectPr>
      </w:pPr>
    </w:p>
    <w:p>
      <w:pPr>
        <w:spacing w:before="19"/>
        <w:ind w:left="194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0.720001pt;margin-top:21.94079pt;width:115.8pt;height:.1pt;mso-position-horizontal-relative:page;mso-position-vertical-relative:paragraph;z-index:-2385" coordorigin="4814,439" coordsize="2316,2">
            <v:shape style="position:absolute;left:4814;top:439;width:2316;height:2" coordorigin="4814,439" coordsize="2316,0" path="m4814,439l7130,43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ữ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5" w:right="120"/>
        <w:jc w:val="left"/>
      </w:pP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12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12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876" w:val="left" w:leader="none"/>
        </w:tabs>
        <w:spacing w:before="98"/>
        <w:ind w:left="876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ãnh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ên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1"/>
          <w:numId w:val="33"/>
        </w:numPr>
        <w:tabs>
          <w:tab w:pos="875" w:val="left" w:leader="none"/>
        </w:tabs>
        <w:spacing w:before="98"/>
        <w:ind w:left="875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xã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52" w:lineRule="auto" w:before="98"/>
        <w:ind w:left="141" w:right="116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2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847" w:hRule="exact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8"/>
              <w:ind w:left="203" w:right="202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70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57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32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 w:before="88"/>
              <w:ind w:left="361" w:right="167" w:hanging="19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u,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859" w:hRule="exact"/>
        </w:trPr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3" w:lineRule="auto" w:before="64"/>
        <w:ind w:left="141" w:right="117" w:firstLine="453"/>
        <w:jc w:val="both"/>
      </w:pPr>
      <w:r>
        <w:rPr/>
        <w:pict>
          <v:shape style="position:absolute;margin-left:67.680pt;margin-top:-32.809917pt;width:455.494071pt;height:1.4175pt;mso-position-horizontal-relative:page;mso-position-vertical-relative:paragraph;z-index:-2388" type="#_x0000_t75">
            <v:imagedata r:id="rId23" o:title=""/>
          </v:shape>
        </w:pic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0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7"/>
              <w:ind w:left="40"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ĐẠ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2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5"/>
                <w:szCs w:val="25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5"/>
                <w:szCs w:val="25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DOANH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GH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7"/>
              <w:ind w:left="260"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CÁ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Ở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3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7"/>
              <w:ind w:left="495"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LÃN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Ở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5"/>
                <w:szCs w:val="25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5"/>
                <w:szCs w:val="25"/>
              </w:rPr>
              <w:t>GT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5"/>
                <w:szCs w:val="25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5"/>
                <w:szCs w:val="25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400" w:hRule="exact"/>
        </w:trPr>
        <w:tc>
          <w:tcPr>
            <w:tcW w:w="34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51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rõ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21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rõ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3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"/>
              <w:ind w:left="2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tên,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57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384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12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before="66"/>
        <w:ind w:left="22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CQ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22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05.120003pt;margin-top:21.286421pt;width:82.8pt;height:.1pt;mso-position-horizontal-relative:page;mso-position-vertical-relative:paragraph;z-index:-2381" coordorigin="2102,426" coordsize="1656,2">
            <v:shape style="position:absolute;left:2102;top:426;width:1656;height:2" coordorigin="2102,426" coordsize="1656,0" path="m2102,426l3758,42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0" w:right="9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9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05.519989pt;margin-top:19.846420pt;width:159.96pt;height:.1pt;mso-position-horizontal-relative:page;mso-position-vertical-relative:paragraph;z-index:-2382" coordorigin="6110,397" coordsize="3199,2">
            <v:shape style="position:absolute;left:6110;top:397;width:3199;height:2" coordorigin="6110,397" coordsize="3199,0" path="m6110,397l9310,39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374" w:space="238"/>
            <w:col w:w="5973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1237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282" w:right="1283"/>
        <w:jc w:val="center"/>
        <w:rPr>
          <w:b w:val="0"/>
          <w:bCs w:val="0"/>
        </w:rPr>
      </w:pPr>
      <w:r>
        <w:rPr>
          <w:spacing w:val="-1"/>
          <w:w w:val="100"/>
        </w:rPr>
        <w:t>BIÊ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0" w:right="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50.320007pt;margin-top:21.099937pt;width:94.2pt;height:.1pt;mso-position-horizontal-relative:page;mso-position-vertical-relative:paragraph;z-index:-2380" coordorigin="5006,422" coordsize="1884,2">
            <v:shape style="position:absolute;left:5006;top:422;width:1884;height:2" coordorigin="5006,422" coordsize="1884,0" path="m5006,422l6890,42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858" w:val="left" w:leader="none"/>
        </w:tabs>
        <w:spacing w:before="98"/>
        <w:ind w:left="858" w:right="0" w:hanging="284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ãnh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ên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841" w:val="left" w:leader="none"/>
        </w:tabs>
        <w:spacing w:before="98"/>
        <w:ind w:left="841" w:right="0" w:hanging="267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i: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98"/>
        <w:ind w:left="121" w:right="113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làm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7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0" w:lineRule="exact" w:before="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53" w:lineRule="auto"/>
              <w:ind w:left="195" w:right="0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2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8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65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53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2"/>
              <w:ind w:left="78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Tem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đư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497" w:hRule="exact"/>
        </w:trPr>
        <w:tc>
          <w:tcPr>
            <w:tcW w:w="7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3"/>
              <w:ind w:left="57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-ri</w:t>
            </w:r>
          </w:p>
        </w:tc>
        <w:tc>
          <w:tcPr>
            <w:tcW w:w="1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3"/>
              <w:ind w:left="26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83"/>
              <w:ind w:left="24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</w:p>
        </w:tc>
      </w:tr>
      <w:tr>
        <w:trPr>
          <w:trHeight w:val="780" w:hRule="exact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2" w:lineRule="auto" w:before="64"/>
        <w:ind w:left="121" w:right="118" w:firstLine="453"/>
        <w:jc w:val="left"/>
      </w:pPr>
      <w:r>
        <w:rPr/>
        <w:pict>
          <v:shape style="position:absolute;margin-left:64.320000pt;margin-top:-42.889355pt;width:466.204153pt;height:1.44pt;mso-position-horizontal-relative:page;mso-position-vertical-relative:paragraph;z-index:-2383" type="#_x0000_t75">
            <v:imagedata r:id="rId24" o:title=""/>
          </v:shape>
        </w:pic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11" w:hRule="exact"/>
        </w:trPr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4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15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NHÂ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4"/>
              <w:ind w:left="27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Ở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71" w:hRule="exact"/>
        </w:trPr>
        <w:tc>
          <w:tcPr>
            <w:tcW w:w="28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(Ký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65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7" w:lineRule="exact"/>
              <w:ind w:left="94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spacing w:line="287" w:lineRule="exact"/>
        <w:ind w:left="339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5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287" w:lineRule="exact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53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379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13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4"/>
        <w:ind w:left="50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94.919998pt;margin-top:23.591402pt;width:60.96pt;height:.1pt;mso-position-horizontal-relative:page;mso-position-vertical-relative:paragraph;z-index:-2375" coordorigin="1898,472" coordsize="1219,2">
            <v:shape style="position:absolute;left:1898;top:472;width:1219;height:2" coordorigin="1898,472" coordsize="1219,0" path="m1898,472l3118,47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04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left="1009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100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6.880005pt;margin-top:20.231785pt;width:172.2pt;height:.1pt;mso-position-horizontal-relative:page;mso-position-vertical-relative:paragraph;z-index:-2376" coordorigin="5938,405" coordsize="3444,2">
            <v:shape style="position:absolute;left:5938;top:405;width:3444;height:2" coordorigin="5938,405" coordsize="3444,0" path="m5938,405l9382,40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236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11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8.679993pt;margin-top:22.031845pt;width:119.4pt;height:.1pt;mso-position-horizontal-relative:page;mso-position-vertical-relative:paragraph;z-index:-2374" coordorigin="4774,441" coordsize="2388,2">
            <v:shape style="position:absolute;left:4774;top:441;width:2388;height:2" coordorigin="4774,441" coordsize="2388,0" path="m4774,441l7162,441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tem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30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5" w:h="16840"/>
          <w:pgMar w:top="1380" w:bottom="280" w:left="1140" w:right="1160"/>
          <w:cols w:num="2" w:equalWidth="0">
            <w:col w:w="2360" w:space="40"/>
            <w:col w:w="720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12" w:lineRule="auto" w:before="64"/>
        <w:ind w:left="595" w:right="0"/>
        <w:jc w:val="left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(d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tác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)</w:t>
      </w:r>
      <w:r>
        <w:rPr>
          <w:b w:val="0"/>
          <w:bCs w:val="0"/>
          <w:i w:val="0"/>
          <w:spacing w:val="-1"/>
          <w:w w:val="100"/>
        </w:rPr>
        <w:t>.............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CMND..........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à</w:t>
      </w:r>
      <w:r>
        <w:rPr>
          <w:b w:val="0"/>
          <w:bCs w:val="0"/>
          <w:i w:val="0"/>
          <w:spacing w:val="-4"/>
          <w:w w:val="100"/>
        </w:rPr>
        <w:t>y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:</w:t>
      </w:r>
      <w:r>
        <w:rPr>
          <w:b w:val="0"/>
          <w:bCs w:val="0"/>
          <w:i w:val="0"/>
          <w:spacing w:val="-1"/>
          <w:w w:val="100"/>
        </w:rPr>
        <w:t>............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.....</w:t>
      </w:r>
      <w:r>
        <w:rPr>
          <w:b w:val="0"/>
          <w:bCs w:val="0"/>
          <w:i w:val="0"/>
          <w:spacing w:val="1"/>
          <w:w w:val="100"/>
        </w:rPr>
        <w:t>.</w:t>
      </w:r>
      <w:r>
        <w:rPr>
          <w:b w:val="0"/>
          <w:bCs w:val="0"/>
          <w:i w:val="0"/>
          <w:spacing w:val="-1"/>
          <w:w w:val="100"/>
        </w:rPr>
        <w:t>...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before="3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98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.../.../201..,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30" w:hRule="exact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27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right="3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70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75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chú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289" w:hRule="exact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9"/>
              <w:ind w:left="551" w:right="55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551" w:right="55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2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4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line="252" w:lineRule="auto" w:before="90"/>
        <w:ind w:left="141" w:right="0" w:firstLine="453"/>
        <w:jc w:val="left"/>
      </w:pPr>
      <w:r>
        <w:rPr/>
        <w:pict>
          <v:shape style="position:absolute;margin-left:63.719997pt;margin-top:-43.989716pt;width:461.031269pt;height:1.4175pt;mso-position-horizontal-relative:page;mso-position-vertical-relative:paragraph;z-index:-2378" type="#_x0000_t75">
            <v:imagedata r:id="rId25" o:title=""/>
          </v:shape>
        </w:pict>
      </w:r>
      <w:r>
        <w:rPr/>
        <w:pict>
          <v:shape style="position:absolute;margin-left:63.719997pt;margin-top:-22.509735pt;width:460.558797pt;height:1.4175pt;mso-position-horizontal-relative:page;mso-position-vertical-relative:paragraph;z-index:-2377" type="#_x0000_t75">
            <v:imagedata r:id="rId26" o:title="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thàn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ơ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91" w:hRule="exact"/>
        </w:trPr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4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DN/H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KD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25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66"/>
              <w:ind w:left="3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ƯỞ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ĐƠ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47" w:hRule="exact"/>
        </w:trPr>
        <w:tc>
          <w:tcPr>
            <w:tcW w:w="2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9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(Ký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135"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ĐĂ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39"/>
              <w:ind w:left="135"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rõ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34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15"/>
              <w:ind w:left="75"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ĐĂ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39"/>
              <w:ind w:left="82"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õ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óng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left="110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373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14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BodyText"/>
        <w:spacing w:before="64"/>
        <w:ind w:left="159" w:right="0"/>
        <w:jc w:val="center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16"/>
        <w:ind w:left="160" w:right="0"/>
        <w:jc w:val="center"/>
        <w:rPr>
          <w:b w:val="0"/>
          <w:bCs w:val="0"/>
        </w:rPr>
      </w:pPr>
      <w:r>
        <w:rPr/>
        <w:pict>
          <v:group style="position:absolute;margin-left:99.120003pt;margin-top:19.391785pt;width:100.2pt;height:.1pt;mso-position-horizontal-relative:page;mso-position-vertical-relative:paragraph;z-index:-2372" coordorigin="1982,388" coordsize="2004,2">
            <v:shape style="position:absolute;left:1982;top:388;width:2004;height:2" coordorigin="1982,388" coordsize="2004,0" path="m1982,388l3986,388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Q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0"/>
          <w:w w:val="100"/>
        </w:rPr>
        <w:t>A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BÁO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61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TB-...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right="5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9"/>
          <w:w w:val="100"/>
        </w:rPr>
        <w:t>C</w:t>
      </w:r>
      <w:r>
        <w:rPr>
          <w:rFonts w:ascii="Times New Roman" w:hAnsi="Times New Roman" w:cs="Times New Roman" w:eastAsia="Times New Roman"/>
          <w:spacing w:val="-7"/>
          <w:w w:val="100"/>
        </w:rPr>
        <w:t>Ộ</w:t>
      </w:r>
      <w:r>
        <w:rPr>
          <w:spacing w:val="-9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9"/>
          <w:w w:val="100"/>
        </w:rPr>
        <w:t> </w:t>
      </w:r>
      <w:r>
        <w:rPr>
          <w:spacing w:val="-9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16"/>
          <w:w w:val="100"/>
        </w:rPr>
        <w:t> </w:t>
      </w:r>
      <w:r>
        <w:rPr>
          <w:spacing w:val="-9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19"/>
          <w:w w:val="100"/>
        </w:rPr>
        <w:t> </w:t>
      </w:r>
      <w:r>
        <w:rPr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spacing w:val="-1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-14"/>
          <w:w w:val="100"/>
        </w:rPr>
        <w:t> </w:t>
      </w:r>
      <w:r>
        <w:rPr>
          <w:spacing w:val="-11"/>
          <w:w w:val="100"/>
        </w:rPr>
        <w:t>C</w:t>
      </w:r>
      <w:r>
        <w:rPr>
          <w:spacing w:val="-8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16"/>
          <w:w w:val="100"/>
        </w:rPr>
        <w:t> </w:t>
      </w:r>
      <w:r>
        <w:rPr>
          <w:spacing w:val="-11"/>
          <w:w w:val="100"/>
        </w:rPr>
        <w:t>N</w:t>
      </w:r>
      <w:r>
        <w:rPr>
          <w:spacing w:val="-8"/>
          <w:w w:val="100"/>
        </w:rPr>
        <w:t>G</w:t>
      </w:r>
      <w:r>
        <w:rPr>
          <w:spacing w:val="-10"/>
          <w:w w:val="100"/>
        </w:rPr>
        <w:t>H</w:t>
      </w:r>
      <w:r>
        <w:rPr>
          <w:rFonts w:ascii="Times New Roman" w:hAnsi="Times New Roman" w:cs="Times New Roman" w:eastAsia="Times New Roman"/>
          <w:spacing w:val="-7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19"/>
          <w:w w:val="100"/>
        </w:rPr>
        <w:t> </w:t>
      </w:r>
      <w:r>
        <w:rPr>
          <w:spacing w:val="-9"/>
          <w:w w:val="100"/>
        </w:rPr>
        <w:t>VI</w:t>
      </w:r>
      <w:r>
        <w:rPr>
          <w:rFonts w:ascii="Times New Roman" w:hAnsi="Times New Roman" w:cs="Times New Roman" w:eastAsia="Times New Roman"/>
          <w:spacing w:val="-1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17"/>
          <w:w w:val="100"/>
        </w:rPr>
        <w:t> </w:t>
      </w:r>
      <w:r>
        <w:rPr>
          <w:spacing w:val="-9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0" w:right="5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301.320007pt;margin-top:19.991785pt;width:173.4pt;height:.1pt;mso-position-horizontal-relative:page;mso-position-vertical-relative:paragraph;z-index:-2371" coordorigin="6026,400" coordsize="3468,2">
            <v:shape style="position:absolute;left:6026;top:400;width:3468;height:2" coordorigin="6026,400" coordsize="3468,0" path="m6026,400l9494,40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4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492" w:space="171"/>
            <w:col w:w="5942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22" w:right="0"/>
        <w:jc w:val="center"/>
        <w:rPr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BÁO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56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28.479996pt;margin-top:21.820063pt;width:132.84pt;height:.1pt;mso-position-horizontal-relative:page;mso-position-vertical-relative:paragraph;z-index:-2370" coordorigin="4570,436" coordsize="2657,2">
            <v:shape style="position:absolute;left:4570;top:436;width:2657;height:2" coordorigin="4570,436" coordsize="2657,0" path="m4570,436l7226,43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auto"/>
        <w:ind w:left="141" w:right="119" w:firstLine="453"/>
        <w:jc w:val="both"/>
      </w:pP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-6"/>
          <w:w w:val="100"/>
        </w:rPr>
        <w:t>...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tháng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4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-6"/>
          <w:w w:val="100"/>
        </w:rPr>
        <w:t>a..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(doan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tá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xã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)</w:t>
      </w:r>
      <w:r>
        <w:rPr>
          <w:b w:val="0"/>
          <w:bCs w:val="0"/>
          <w:i w:val="0"/>
          <w:spacing w:val="-6"/>
          <w:w w:val="100"/>
        </w:rPr>
        <w:t>.</w:t>
      </w:r>
      <w:r>
        <w:rPr>
          <w:b w:val="0"/>
          <w:bCs w:val="0"/>
          <w:i w:val="0"/>
          <w:spacing w:val="-3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ử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kè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theo.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53" w:lineRule="auto" w:before="84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33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TT-BT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253" w:lineRule="auto" w:before="81"/>
        <w:ind w:left="141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4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oa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4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</w:p>
    <w:p>
      <w:pPr>
        <w:spacing w:before="83"/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áp.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before="64"/>
        <w:ind w:left="15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8"/>
          <w:szCs w:val="28"/>
        </w:rPr>
        <w:t>n: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numPr>
          <w:ilvl w:val="0"/>
          <w:numId w:val="36"/>
        </w:numPr>
        <w:tabs>
          <w:tab w:pos="301" w:val="left" w:leader="none"/>
        </w:tabs>
        <w:spacing w:before="16"/>
        <w:ind w:left="301" w:right="0" w:hanging="149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(Tê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doan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8"/>
          <w:szCs w:val="28"/>
        </w:rPr>
        <w:t>.;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BodyText"/>
        <w:spacing w:before="19"/>
        <w:ind w:left="153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......;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6"/>
        </w:numPr>
        <w:tabs>
          <w:tab w:pos="316" w:val="left" w:leader="none"/>
        </w:tabs>
        <w:spacing w:before="19"/>
        <w:ind w:left="316" w:right="0" w:hanging="164"/>
        <w:jc w:val="left"/>
      </w:pP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VT,...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right="227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QUAN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0" w:right="22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(K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ón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4091" w:space="287"/>
            <w:col w:w="5227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34" w:right="0"/>
        <w:jc w:val="left"/>
        <w:rPr>
          <w:b w:val="0"/>
          <w:bCs w:val="0"/>
        </w:rPr>
      </w:pPr>
      <w:r>
        <w:rPr/>
        <w:pict>
          <v:group style="position:absolute;margin-left:63.240002pt;margin-top:-12.88937pt;width:467.76pt;height:.1pt;mso-position-horizontal-relative:page;mso-position-vertical-relative:paragraph;z-index:-2369" coordorigin="1265,-258" coordsize="9355,2">
            <v:shape style="position:absolute;left:1265;top:-258;width:9355;height:2" coordorigin="1265,-258" coordsize="9355,0" path="m1265,-258l10620,-258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15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64"/>
        <w:ind w:left="75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108.120003pt;margin-top:22.991379pt;width:69pt;height:.1pt;mso-position-horizontal-relative:page;mso-position-vertical-relative:paragraph;z-index:-2367" coordorigin="2162,460" coordsize="1380,2">
            <v:shape style="position:absolute;left:2162;top:460;width:1380;height:2" coordorigin="2162,460" coordsize="1380,0" path="m2162,460l3542,46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753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0"/>
          <w:w w:val="100"/>
        </w:rPr>
      </w:r>
    </w:p>
    <w:p>
      <w:pPr>
        <w:pStyle w:val="Heading1"/>
        <w:ind w:left="551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"/>
          <w:w w:val="100"/>
        </w:rPr>
        <w:t> </w:t>
      </w:r>
      <w:r>
        <w:rPr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1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548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6.279999pt;margin-top:19.901035pt;width:171.24pt;height:.1pt;mso-position-horizontal-relative:page;mso-position-vertical-relative:paragraph;z-index:-2366" coordorigin="5926,398" coordsize="3425,2">
            <v:shape style="position:absolute;left:5926;top:398;width:3425;height:2" coordorigin="5926,398" coordsize="3425,0" path="m5926,398l9350,39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49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y..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283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NGH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before="16"/>
        <w:ind w:left="0" w:right="283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1.320007pt;margin-top:18.67148pt;width:108.96pt;height:.1pt;mso-position-horizontal-relative:page;mso-position-vertical-relative:paragraph;z-index:-2365" coordorigin="4826,373" coordsize="2179,2">
            <v:shape style="position:absolute;left:4826;top:373;width:2179;height:2" coordorigin="4826,373" coordsize="2179,0" path="m4826,373l7006,37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2818" w:space="40"/>
            <w:col w:w="6747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4"/>
        <w:ind w:left="2769" w:right="0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CMND..........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98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.../.../201...,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62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219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35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31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9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859" w:hRule="exact"/>
        </w:trPr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9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before="90"/>
        <w:ind w:left="595" w:right="2661"/>
        <w:jc w:val="left"/>
      </w:pPr>
      <w:r>
        <w:rPr/>
        <w:pict>
          <v:shape style="position:absolute;margin-left:65.519997pt;margin-top:-22.509735pt;width:459.377552pt;height:1.4175pt;mso-position-horizontal-relative:page;mso-position-vertical-relative:paragraph;z-index:-2368" type="#_x0000_t75">
            <v:imagedata r:id="rId27" o:title=""/>
          </v:shape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n!</w:t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273"/>
        <w:jc w:val="right"/>
        <w:rPr>
          <w:b w:val="0"/>
          <w:bCs w:val="0"/>
        </w:rPr>
      </w:pPr>
      <w:r>
        <w:rPr>
          <w:spacing w:val="-2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là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319" w:lineRule="exact"/>
        <w:ind w:left="5791" w:right="53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319" w:lineRule="exact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pgSz w:w="11905" w:h="16840"/>
          <w:pgMar w:header="1068" w:footer="0" w:top="1380" w:bottom="280" w:left="1160" w:right="1160"/>
        </w:sectPr>
      </w:pPr>
    </w:p>
    <w:p>
      <w:pPr>
        <w:pStyle w:val="Heading1"/>
        <w:ind w:left="145"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2364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16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243" w:right="0"/>
        <w:jc w:val="center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16"/>
        <w:ind w:left="246" w:right="0"/>
        <w:jc w:val="center"/>
        <w:rPr>
          <w:b w:val="0"/>
          <w:bCs w:val="0"/>
        </w:rPr>
      </w:pPr>
      <w:r>
        <w:rPr/>
        <w:pict>
          <v:group style="position:absolute;margin-left:112.32pt;margin-top:21.070686pt;width:87pt;height:.1pt;mso-position-horizontal-relative:page;mso-position-vertical-relative:paragraph;z-index:-2363" coordorigin="2246,421" coordsize="1740,2">
            <v:shape style="position:absolute;left:2246;top:421;width:1740;height:2" coordorigin="2246,421" coordsize="1740,0" path="m2246,421l3986,421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ĐĂ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243" w:right="0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27"/>
        <w:jc w:val="center"/>
        <w:rPr>
          <w:b w:val="0"/>
          <w:bCs w:val="0"/>
        </w:rPr>
      </w:pPr>
      <w:r>
        <w:rPr>
          <w:spacing w:val="-11"/>
          <w:w w:val="100"/>
        </w:rPr>
        <w:t>C</w:t>
      </w:r>
      <w:r>
        <w:rPr>
          <w:rFonts w:ascii="Times New Roman" w:hAnsi="Times New Roman" w:cs="Times New Roman" w:eastAsia="Times New Roman"/>
          <w:spacing w:val="-10"/>
          <w:w w:val="100"/>
        </w:rPr>
        <w:t>Ộ</w:t>
      </w:r>
      <w:r>
        <w:rPr>
          <w:spacing w:val="-1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1"/>
          <w:w w:val="100"/>
        </w:rPr>
        <w:t> </w:t>
      </w:r>
      <w:r>
        <w:rPr>
          <w:spacing w:val="-11"/>
          <w:w w:val="100"/>
        </w:rPr>
        <w:t>HÒ</w:t>
      </w:r>
      <w:r>
        <w:rPr>
          <w:spacing w:val="0"/>
          <w:w w:val="100"/>
        </w:rPr>
        <w:t>A</w:t>
      </w:r>
      <w:r>
        <w:rPr>
          <w:spacing w:val="-21"/>
          <w:w w:val="100"/>
        </w:rPr>
        <w:t> </w:t>
      </w:r>
      <w:r>
        <w:rPr>
          <w:spacing w:val="-11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23"/>
          <w:w w:val="100"/>
        </w:rPr>
        <w:t> </w:t>
      </w:r>
      <w:r>
        <w:rPr>
          <w:spacing w:val="-10"/>
          <w:w w:val="100"/>
        </w:rPr>
        <w:t>H</w:t>
      </w:r>
      <w:r>
        <w:rPr>
          <w:rFonts w:ascii="Times New Roman" w:hAnsi="Times New Roman" w:cs="Times New Roman" w:eastAsia="Times New Roman"/>
          <w:spacing w:val="-12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-19"/>
          <w:w w:val="100"/>
        </w:rPr>
        <w:t> </w:t>
      </w:r>
      <w:r>
        <w:rPr>
          <w:spacing w:val="-11"/>
          <w:w w:val="100"/>
        </w:rPr>
        <w:t>C</w:t>
      </w:r>
      <w:r>
        <w:rPr>
          <w:spacing w:val="-1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21"/>
          <w:w w:val="100"/>
        </w:rPr>
        <w:t> </w:t>
      </w:r>
      <w:r>
        <w:rPr>
          <w:spacing w:val="-11"/>
          <w:w w:val="100"/>
        </w:rPr>
        <w:t>NG</w:t>
      </w:r>
      <w:r>
        <w:rPr>
          <w:spacing w:val="-13"/>
          <w:w w:val="100"/>
        </w:rPr>
        <w:t>H</w:t>
      </w:r>
      <w:r>
        <w:rPr>
          <w:rFonts w:ascii="Times New Roman" w:hAnsi="Times New Roman" w:cs="Times New Roman" w:eastAsia="Times New Roman"/>
          <w:spacing w:val="-9"/>
          <w:w w:val="100"/>
        </w:rPr>
        <w:t>Ĩ</w:t>
      </w:r>
      <w:r>
        <w:rPr>
          <w:spacing w:val="0"/>
          <w:w w:val="100"/>
        </w:rPr>
        <w:t>A</w:t>
      </w:r>
      <w:r>
        <w:rPr>
          <w:spacing w:val="-21"/>
          <w:w w:val="100"/>
        </w:rPr>
        <w:t> </w:t>
      </w:r>
      <w:r>
        <w:rPr>
          <w:spacing w:val="-11"/>
          <w:w w:val="100"/>
        </w:rPr>
        <w:t>VI</w:t>
      </w:r>
      <w:r>
        <w:rPr>
          <w:rFonts w:ascii="Times New Roman" w:hAnsi="Times New Roman" w:cs="Times New Roman" w:eastAsia="Times New Roman"/>
          <w:spacing w:val="-10"/>
          <w:w w:val="100"/>
        </w:rPr>
        <w:t>Ệ</w:t>
      </w:r>
      <w:r>
        <w:rPr>
          <w:spacing w:val="0"/>
          <w:w w:val="100"/>
        </w:rPr>
        <w:t>T</w:t>
      </w:r>
      <w:r>
        <w:rPr>
          <w:spacing w:val="-22"/>
          <w:w w:val="100"/>
        </w:rPr>
        <w:t> </w:t>
      </w:r>
      <w:r>
        <w:rPr>
          <w:spacing w:val="-12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before="16"/>
        <w:ind w:left="0" w:right="2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304.920013pt;margin-top:20.230686pt;width:174pt;height:.1pt;mso-position-horizontal-relative:page;mso-position-vertical-relative:paragraph;z-index:-2362" coordorigin="6098,405" coordsize="3480,2">
            <v:shape style="position:absolute;left:6098;top:405;width:3480;height:2" coordorigin="6098,405" coordsize="3480,0" path="m6098,405l9578,405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60" w:right="1160"/>
          <w:cols w:num="2" w:equalWidth="0">
            <w:col w:w="3642" w:space="124"/>
            <w:col w:w="5819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4"/>
        <w:ind w:left="0" w:right="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9"/>
        <w:ind w:left="0" w:right="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45.279999pt;margin-top:20.380369pt;width:102.0pt;height:.1pt;mso-position-horizontal-relative:page;mso-position-vertical-relative:paragraph;z-index:-2361" coordorigin="4906,408" coordsize="2040,2">
            <v:shape style="position:absolute;left:4906;top:408;width:2040;height:2" coordorigin="4906,408" coordsize="2040,0" path="m4906,408l6946,40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75" w:right="0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6"/>
        <w:ind w:left="121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5"/>
        </w:numPr>
        <w:tabs>
          <w:tab w:pos="808" w:val="left" w:leader="none"/>
        </w:tabs>
        <w:spacing w:line="313" w:lineRule="auto" w:before="98"/>
        <w:ind w:left="575" w:right="3951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44" w:lineRule="exact"/>
        <w:ind w:left="575" w:right="0"/>
        <w:jc w:val="left"/>
      </w:pP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5"/>
        </w:numPr>
        <w:tabs>
          <w:tab w:pos="901" w:val="left" w:leader="none"/>
        </w:tabs>
        <w:spacing w:line="312" w:lineRule="auto"/>
        <w:ind w:left="575" w:right="119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/l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4" w:lineRule="exact"/>
        <w:ind w:left="129" w:right="126"/>
        <w:jc w:val="center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xe)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,</w:t>
      </w:r>
    </w:p>
    <w:p>
      <w:pPr>
        <w:pStyle w:val="BodyText"/>
        <w:spacing w:before="16"/>
        <w:ind w:left="121" w:right="0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19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ân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0" w:lineRule="exact"/>
        <w:ind w:left="575" w:right="0"/>
        <w:jc w:val="left"/>
      </w:pP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4" w:lineRule="auto" w:before="19"/>
        <w:ind w:left="575" w:right="154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là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79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hau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before="66"/>
        <w:ind w:left="15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3"/>
        <w:ind w:left="23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73" w:lineRule="auto" w:before="66"/>
        <w:ind w:left="155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NHÂN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15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73" w:lineRule="auto" w:before="66"/>
        <w:ind w:left="155" w:right="589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8" w:lineRule="exact"/>
        <w:ind w:left="0" w:right="43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tên,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42"/>
        <w:ind w:left="0" w:right="43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3" w:equalWidth="0">
            <w:col w:w="2659" w:space="156"/>
            <w:col w:w="2633" w:space="607"/>
            <w:col w:w="3530"/>
          </w:cols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80" w:bottom="280" w:left="1140" w:right="1160"/>
        </w:sectPr>
      </w:pPr>
    </w:p>
    <w:p>
      <w:pPr>
        <w:pStyle w:val="Heading1"/>
        <w:ind w:left="187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2360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17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320" w:right="0"/>
        <w:jc w:val="center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Heading1"/>
        <w:spacing w:before="16"/>
        <w:ind w:left="321" w:right="0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104.519997pt;margin-top:21.430687pt;width:78.960pt;height:.1pt;mso-position-horizontal-relative:page;mso-position-vertical-relative:paragraph;z-index:-2357" coordorigin="2090,429" coordsize="1579,2">
            <v:shape style="position:absolute;left:2090;top:429;width:1579;height:2" coordorigin="2090,429" coordsize="1579,0" path="m2090,429l3670,429e" filled="f" stroked="t" strokeweight=".75pt" strokecolor="#010202">
              <v:path arrowok="t"/>
            </v:shape>
            <w10:wrap type="none"/>
          </v:group>
        </w:pict>
      </w:r>
      <w:r>
        <w:rPr>
          <w:spacing w:val="-1"/>
          <w:w w:val="100"/>
        </w:rPr>
        <w:t>TÊ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NGH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7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95.320007pt;margin-top:21.670687pt;width:174.96pt;height:.1pt;mso-position-horizontal-relative:page;mso-position-vertical-relative:paragraph;z-index:-2356" coordorigin="5906,433" coordsize="3499,2">
            <v:shape style="position:absolute;left:5906;top:433;width:3499;height:2" coordorigin="5906,433" coordsize="3499,0" path="m5906,433l9406,43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5" w:h="16840"/>
          <w:pgMar w:top="1380" w:bottom="280" w:left="1140" w:right="1160"/>
          <w:cols w:num="2" w:equalWidth="0">
            <w:col w:w="3249" w:space="149"/>
            <w:col w:w="6207"/>
          </w:cols>
        </w:sectPr>
      </w:pP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3427" w:val="left" w:leader="none"/>
        </w:tabs>
        <w:spacing w:before="64"/>
        <w:ind w:left="295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tháng....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25" w:right="0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X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XÁ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253" w:lineRule="auto" w:before="19"/>
        <w:ind w:left="388" w:right="36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21.520004pt;margin-top:39.338696pt;width:154.2pt;height:.1pt;mso-position-horizontal-relative:page;mso-position-vertical-relative:paragraph;z-index:-2355" coordorigin="4430,787" coordsize="3084,2">
            <v:shape style="position:absolute;left:4430;top:787;width:3084;height:2" coordorigin="4430,787" coordsize="3084,0" path="m4430,787l7514,78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dù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ch;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gia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doanh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2" w:right="0"/>
        <w:jc w:val="center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ind w:left="595" w:right="0"/>
        <w:jc w:val="left"/>
      </w:pP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KKD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8"/>
        <w:ind w:left="595" w:right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1"/>
          <w:w w:val="100"/>
        </w:rPr>
        <w:t>:</w:t>
      </w:r>
      <w:r>
        <w:rPr>
          <w:b w:val="0"/>
          <w:bCs w:val="0"/>
          <w:spacing w:val="-1"/>
          <w:w w:val="100"/>
        </w:rPr>
        <w:t>................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.....</w:t>
      </w:r>
      <w:r>
        <w:rPr>
          <w:b w:val="0"/>
          <w:bCs w:val="0"/>
          <w:spacing w:val="1"/>
          <w:w w:val="100"/>
        </w:rPr>
        <w:t>.</w:t>
      </w:r>
      <w:r>
        <w:rPr>
          <w:b w:val="0"/>
          <w:bCs w:val="0"/>
          <w:spacing w:val="-1"/>
          <w:w w:val="100"/>
        </w:rPr>
        <w:t>..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5"/>
        </w:numPr>
        <w:tabs>
          <w:tab w:pos="876" w:val="left" w:leader="none"/>
        </w:tabs>
        <w:spacing w:before="98"/>
        <w:ind w:left="876" w:right="0" w:hanging="28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53" w:lineRule="auto" w:before="98"/>
        <w:ind w:left="141" w:right="112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Gia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"/>
          <w:w w:val="100"/>
        </w:rPr>
        <w:t>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p/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30" w:hRule="exact"/>
        </w:trPr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30"/>
              <w:ind w:left="203" w:right="205" w:firstLine="38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55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2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48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ng/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171" w:hRule="exact"/>
        </w:trPr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301" w:right="30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1</w:t>
            </w:r>
          </w:p>
          <w:p>
            <w:pPr>
              <w:pStyle w:val="TableParagraph"/>
              <w:spacing w:before="69"/>
              <w:ind w:left="301" w:right="302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0"/>
              <w:ind w:left="10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8"/>
                <w:szCs w:val="28"/>
              </w:rPr>
            </w:r>
          </w:p>
        </w:tc>
      </w:tr>
    </w:tbl>
    <w:p>
      <w:pPr>
        <w:pStyle w:val="BodyText"/>
        <w:numPr>
          <w:ilvl w:val="2"/>
          <w:numId w:val="35"/>
        </w:numPr>
        <w:tabs>
          <w:tab w:pos="874" w:val="left" w:leader="none"/>
        </w:tabs>
        <w:spacing w:before="90"/>
        <w:ind w:left="874" w:right="0" w:hanging="280"/>
        <w:jc w:val="left"/>
      </w:pPr>
      <w:r>
        <w:rPr/>
        <w:pict>
          <v:shape style="position:absolute;margin-left:65.519997pt;margin-top:-40.029663pt;width:457.60567pt;height:1.4175pt;mso-position-horizontal-relative:page;mso-position-vertical-relative:paragraph;z-index:-2359" type="#_x0000_t75">
            <v:imagedata r:id="rId28" o:title=""/>
          </v:shape>
        </w:pict>
      </w:r>
      <w:r>
        <w:rPr/>
        <w:pict>
          <v:shape style="position:absolute;margin-left:65.519997pt;margin-top:-20.589661pt;width:457.60567pt;height:1.4175pt;mso-position-horizontal-relative:page;mso-position-vertical-relative:paragraph;z-index:-2358" type="#_x0000_t75">
            <v:imagedata r:id="rId29" o:title=""/>
          </v:shape>
        </w:pic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line="252" w:lineRule="auto" w:before="98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ái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xe/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doanh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xã.</w:t>
      </w:r>
    </w:p>
    <w:p>
      <w:pPr>
        <w:pStyle w:val="BodyText"/>
        <w:spacing w:line="252" w:lineRule="auto" w:before="84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1"/>
          <w:w w:val="100"/>
        </w:rPr>
        <w:t>u,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)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21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ngày....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m.......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pStyle w:val="Heading1"/>
        <w:tabs>
          <w:tab w:pos="6095" w:val="left" w:leader="none"/>
        </w:tabs>
        <w:spacing w:before="19"/>
        <w:ind w:left="969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LÃN</w:t>
      </w:r>
      <w:r>
        <w:rPr>
          <w:spacing w:val="0"/>
          <w:w w:val="100"/>
        </w:rPr>
        <w:t>H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pacing w:val="-2"/>
          <w:w w:val="100"/>
        </w:rPr>
        <w:t>ĐẠ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tabs>
          <w:tab w:pos="6225" w:val="left" w:leader="none"/>
        </w:tabs>
        <w:spacing w:before="16"/>
        <w:ind w:left="92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sectPr>
      <w:type w:val="continuous"/>
      <w:pgSz w:w="11905" w:h="16840"/>
      <w:pgMar w:top="1380" w:bottom="280" w:left="114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2459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80002pt;margin-top:52.411129pt;width:16.960001pt;height:14.96pt;mso-position-horizontal-relative:page;mso-position-vertical-relative:page;z-index:-2458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2457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939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940/Ng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15-10-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2456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2455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939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940/Ng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15-10-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1pt;height:14.96pt;mso-position-horizontal-relative:page;mso-position-vertical-relative:page;z-index:-2454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bullet"/>
      <w:lvlText w:val="-"/>
      <w:lvlJc w:val="left"/>
      <w:pPr>
        <w:ind w:hanging="164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lvlText w:val="-"/>
      <w:lvlJc w:val="left"/>
      <w:pPr>
        <w:ind w:hanging="149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hanging="284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upperRoman"/>
      <w:lvlText w:val="%2."/>
      <w:lvlJc w:val="left"/>
      <w:pPr>
        <w:ind w:hanging="233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2">
      <w:start w:val="1"/>
      <w:numFmt w:val="decimal"/>
      <w:lvlText w:val="%3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"/>
      <w:numFmt w:val="upperRoman"/>
      <w:lvlText w:val="%1."/>
      <w:lvlJc w:val="left"/>
      <w:pPr>
        <w:ind w:hanging="31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hanging="514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2"/>
      <w:numFmt w:val="decimal"/>
      <w:lvlText w:val="%1"/>
      <w:lvlJc w:val="left"/>
      <w:pPr>
        <w:ind w:hanging="372"/>
        <w:jc w:val="left"/>
      </w:pPr>
      <w:rPr>
        <w:rFonts w:hint="default" w:ascii="Times New Roman" w:hAnsi="Times New Roman" w:eastAsia="Times New Roman"/>
        <w:position w:val="-17"/>
        <w:sz w:val="28"/>
        <w:szCs w:val="28"/>
      </w:rPr>
    </w:lvl>
    <w:lvl w:ilvl="1">
      <w:start w:val="1"/>
      <w:numFmt w:val="bullet"/>
      <w:lvlText w:val="-"/>
      <w:lvlJc w:val="left"/>
      <w:pPr>
        <w:ind w:hanging="164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b/>
        <w:bCs/>
        <w:spacing w:val="1"/>
        <w:sz w:val="28"/>
        <w:szCs w:val="28"/>
      </w:rPr>
    </w:lvl>
    <w:lvl w:ilvl="1">
      <w:start w:val="1"/>
      <w:numFmt w:val="upperRoman"/>
      <w:lvlText w:val="%2."/>
      <w:lvlJc w:val="left"/>
      <w:pPr>
        <w:ind w:hanging="234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3">
      <w:start w:val="1"/>
      <w:numFmt w:val="decimal"/>
      <w:lvlText w:val="%3.%4."/>
      <w:lvlJc w:val="left"/>
      <w:pPr>
        <w:ind w:hanging="493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5"/>
      <w:numFmt w:val="decimal"/>
      <w:lvlText w:val="%1"/>
      <w:lvlJc w:val="left"/>
      <w:pPr>
        <w:ind w:hanging="1191"/>
        <w:jc w:val="left"/>
      </w:pPr>
      <w:rPr>
        <w:rFonts w:hint="default"/>
      </w:rPr>
    </w:lvl>
    <w:lvl w:ilvl="1">
      <w:start w:val="400"/>
      <w:numFmt w:val="decimal"/>
      <w:lvlText w:val="%1.%2"/>
      <w:lvlJc w:val="left"/>
      <w:pPr>
        <w:ind w:hanging="119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119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3">
      <w:start w:val="1"/>
      <w:numFmt w:val="bullet"/>
      <w:lvlText w:val="-"/>
      <w:lvlJc w:val="left"/>
      <w:pPr>
        <w:ind w:hanging="166"/>
      </w:pPr>
      <w:rPr>
        <w:rFonts w:hint="default" w:ascii="Times New Roman" w:hAnsi="Times New Roman" w:eastAsia="Times New Roman"/>
        <w:sz w:val="28"/>
        <w:szCs w:val="28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hanging="307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286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decimal"/>
      <w:lvlText w:val="%2."/>
      <w:lvlJc w:val="left"/>
      <w:pPr>
        <w:ind w:hanging="293"/>
        <w:jc w:val="righ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hanging="32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hanging="297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hanging="310"/>
        <w:jc w:val="left"/>
      </w:pPr>
      <w:rPr>
        <w:rFonts w:hint="default" w:ascii="Times New Roman" w:hAnsi="Times New Roman" w:eastAsia="Times New Roman"/>
        <w:spacing w:val="-2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hanging="329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hanging="29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305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hanging="507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hanging="30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hanging="29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decimal"/>
      <w:lvlText w:val="%1.%2)"/>
      <w:lvlJc w:val="left"/>
      <w:pPr>
        <w:ind w:hanging="524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0"/>
      <w:numFmt w:val="lowerRoman"/>
      <w:lvlText w:val="(%1)"/>
      <w:lvlJc w:val="left"/>
      <w:pPr>
        <w:ind w:hanging="397"/>
        <w:jc w:val="left"/>
      </w:pPr>
      <w:rPr>
        <w:rFonts w:hint="default" w:ascii="Times New Roman" w:hAnsi="Times New Roman" w:eastAsia="Times New Roman"/>
        <w:spacing w:val="-5"/>
        <w:sz w:val="28"/>
        <w:szCs w:val="28"/>
      </w:rPr>
    </w:lvl>
    <w:lvl w:ilvl="1">
      <w:start w:val="1"/>
      <w:numFmt w:val="bullet"/>
      <w:lvlText w:val="-"/>
      <w:lvlJc w:val="left"/>
      <w:pPr>
        <w:ind w:hanging="164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hanging="320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96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-"/>
      <w:lvlJc w:val="left"/>
      <w:pPr>
        <w:ind w:hanging="153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31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302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9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decimal"/>
      <w:lvlText w:val="%1.%2)"/>
      <w:lvlJc w:val="left"/>
      <w:pPr>
        <w:ind w:hanging="524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300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hanging="30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hanging="309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08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305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32">
    <w:abstractNumId w:val="31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64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2016-10-04T22:26:54Z</dcterms:created>
  <dcterms:modified xsi:type="dcterms:W3CDTF">2016-10-04T22:26:54Z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2015-07-22T00:00:00Z</vt:filetime>
  </property>
  <property fmtid="{D5CDD505-2E9C-101B-9397-08002B2CF9AE}" pid="3" name="LastSaved">
    <vt:filetime>2016-10-04T00:00:00Z</vt:filetime>
  </property>
</Properties>
</file>