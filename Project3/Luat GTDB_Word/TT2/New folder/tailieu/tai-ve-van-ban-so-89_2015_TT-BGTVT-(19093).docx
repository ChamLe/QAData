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Default Extension="png" ContentType="image/png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7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8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9.xml" ContentType="application/vnd.openxmlformats-officedocument.wordprocessingml.footer+xml"/>
  <Override PartName="/word/header17.xml" ContentType="application/vnd.openxmlformats-officedocument.wordprocessingml.header+xml"/>
  <Override PartName="/word/footer10.xml" ContentType="application/vnd.openxmlformats-officedocument.wordprocessingml.footer+xml"/>
  <Override PartName="/word/header18.xml" ContentType="application/vnd.openxmlformats-officedocument.wordprocessingml.header+xml"/>
  <Override PartName="/word/footer11.xml" ContentType="application/vnd.openxmlformats-officedocument.wordprocessingml.footer+xml"/>
  <Override PartName="/word/header19.xml" ContentType="application/vnd.openxmlformats-officedocument.wordprocessingml.header+xml"/>
  <Override PartName="/word/footer12.xml" ContentType="application/vnd.openxmlformats-officedocument.wordprocessingml.foot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oter13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14.xml" ContentType="application/vnd.openxmlformats-officedocument.wordprocessingml.foot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footer15.xml" ContentType="application/vnd.openxmlformats-officedocument.wordprocessingml.foot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footer16.xml" ContentType="application/vnd.openxmlformats-officedocument.wordprocessingml.foot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footer17.xml" ContentType="application/vnd.openxmlformats-officedocument.wordprocessingml.foot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footer18.xml" ContentType="application/vnd.openxmlformats-officedocument.wordprocessingml.foot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footer19.xml" ContentType="application/vnd.openxmlformats-officedocument.wordprocessingml.foot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footer20.xml" ContentType="application/vnd.openxmlformats-officedocument.wordprocessingml.foot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footer21.xml" ContentType="application/vnd.openxmlformats-officedocument.wordprocessingml.foot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footer22.xml" ContentType="application/vnd.openxmlformats-officedocument.wordprocessingml.foot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footer23.xml" ContentType="application/vnd.openxmlformats-officedocument.wordprocessingml.foot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footer24.xml" ContentType="application/vnd.openxmlformats-officedocument.wordprocessingml.footer+xml"/>
  <Override PartName="/word/header44.xml" ContentType="application/vnd.openxmlformats-officedocument.wordprocessingml.header+xml"/>
  <Override PartName="/word/footer25.xml" ContentType="application/vnd.openxmlformats-officedocument.wordprocessingml.footer+xml"/>
  <Override PartName="/word/header45.xml" ContentType="application/vnd.openxmlformats-officedocument.wordprocessingml.header+xml"/>
  <Override PartName="/word/footer26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220" w:lineRule="exact" w:before="5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53"/>
        <w:ind w:left="1301" w:right="1299" w:firstLine="0"/>
        <w:jc w:val="center"/>
        <w:rPr>
          <w:rFonts w:ascii="Times New Roman" w:hAnsi="Times New Roman" w:cs="Times New Roman" w:eastAsia="Times New Roman"/>
          <w:sz w:val="36"/>
          <w:szCs w:val="36"/>
        </w:rPr>
      </w:pPr>
      <w:r>
        <w:rPr/>
        <w:pict>
          <v:group style="position:absolute;margin-left:63.48pt;margin-top:-9.345035pt;width:467.64pt;height:.1pt;mso-position-horizontal-relative:page;mso-position-vertical-relative:paragraph;z-index:-5557" coordorigin="1270,-187" coordsize="9353,2">
            <v:shape style="position:absolute;left:1270;top:-187;width:9353;height:2" coordorigin="1270,-187" coordsize="9353,0" path="m1270,-187l10622,-187e" filled="f" stroked="t" strokeweight=".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36"/>
          <w:szCs w:val="36"/>
        </w:rPr>
        <w:t>PH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36"/>
          <w:szCs w:val="36"/>
        </w:rPr>
        <w:t>Ầ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36"/>
          <w:szCs w:val="36"/>
        </w:rPr>
        <w:t>N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36"/>
          <w:szCs w:val="36"/>
        </w:rPr>
        <w:t>V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36"/>
          <w:szCs w:val="36"/>
        </w:rPr>
        <w:t>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36"/>
          <w:szCs w:val="36"/>
        </w:rPr>
        <w:t>N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36"/>
          <w:szCs w:val="36"/>
        </w:rPr>
        <w:t>B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36"/>
          <w:szCs w:val="36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36"/>
          <w:szCs w:val="36"/>
        </w:rPr>
        <w:t>N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36"/>
          <w:szCs w:val="36"/>
        </w:rPr>
        <w:t>QU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36"/>
          <w:szCs w:val="36"/>
        </w:rPr>
        <w:t>Y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36"/>
          <w:szCs w:val="36"/>
        </w:rPr>
        <w:t>P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36"/>
          <w:szCs w:val="36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36"/>
          <w:szCs w:val="36"/>
        </w:rPr>
        <w:t>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36"/>
          <w:szCs w:val="36"/>
        </w:rPr>
        <w:t>M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36"/>
          <w:szCs w:val="36"/>
        </w:rPr>
        <w:t>P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36"/>
          <w:szCs w:val="3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36"/>
          <w:szCs w:val="36"/>
        </w:rPr>
        <w:t>ÁP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36"/>
          <w:szCs w:val="36"/>
        </w:rPr>
        <w:t>L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36"/>
          <w:szCs w:val="36"/>
        </w:rPr>
        <w:t>U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36"/>
          <w:szCs w:val="36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36"/>
          <w:szCs w:val="3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36"/>
          <w:szCs w:val="3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3" w:right="0" w:firstLine="0"/>
        <w:jc w:val="center"/>
        <w:rPr>
          <w:rFonts w:ascii="Times New Roman" w:hAnsi="Times New Roman" w:cs="Times New Roman" w:eastAsia="Times New Roman"/>
          <w:sz w:val="32"/>
          <w:szCs w:val="32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32"/>
          <w:szCs w:val="32"/>
        </w:rPr>
        <w:t>B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32"/>
          <w:szCs w:val="32"/>
        </w:rPr>
        <w:t>Ộ</w:t>
      </w:r>
      <w:r>
        <w:rPr>
          <w:rFonts w:ascii="Times New Roman" w:hAnsi="Times New Roman" w:cs="Times New Roman" w:eastAsia="Times New Roman"/>
          <w:b/>
          <w:bCs/>
          <w:spacing w:val="-10"/>
          <w:w w:val="100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32"/>
          <w:szCs w:val="32"/>
        </w:rPr>
        <w:t>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32"/>
          <w:szCs w:val="32"/>
        </w:rPr>
        <w:t>I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32"/>
          <w:szCs w:val="32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32"/>
          <w:szCs w:val="32"/>
        </w:rPr>
        <w:t>O</w:t>
      </w:r>
      <w:r>
        <w:rPr>
          <w:rFonts w:ascii="Times New Roman" w:hAnsi="Times New Roman" w:cs="Times New Roman" w:eastAsia="Times New Roman"/>
          <w:b/>
          <w:bCs/>
          <w:spacing w:val="-11"/>
          <w:w w:val="100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/>
          <w:bCs/>
          <w:spacing w:val="3"/>
          <w:w w:val="100"/>
          <w:sz w:val="32"/>
          <w:szCs w:val="32"/>
        </w:rPr>
        <w:t>T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32"/>
          <w:szCs w:val="32"/>
        </w:rPr>
        <w:t>H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32"/>
          <w:szCs w:val="32"/>
        </w:rPr>
        <w:t>Ô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32"/>
          <w:szCs w:val="32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32"/>
          <w:szCs w:val="32"/>
        </w:rPr>
        <w:t>G</w:t>
      </w:r>
      <w:r>
        <w:rPr>
          <w:rFonts w:ascii="Times New Roman" w:hAnsi="Times New Roman" w:cs="Times New Roman" w:eastAsia="Times New Roman"/>
          <w:b/>
          <w:bCs/>
          <w:spacing w:val="-12"/>
          <w:w w:val="100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32"/>
          <w:szCs w:val="32"/>
        </w:rPr>
        <w:t>V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32"/>
          <w:szCs w:val="32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32"/>
          <w:szCs w:val="32"/>
        </w:rPr>
        <w:t>N</w:t>
      </w:r>
      <w:r>
        <w:rPr>
          <w:rFonts w:ascii="Times New Roman" w:hAnsi="Times New Roman" w:cs="Times New Roman" w:eastAsia="Times New Roman"/>
          <w:b/>
          <w:bCs/>
          <w:spacing w:val="-10"/>
          <w:w w:val="100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b/>
          <w:bCs/>
          <w:spacing w:val="3"/>
          <w:w w:val="100"/>
          <w:sz w:val="32"/>
          <w:szCs w:val="32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32"/>
          <w:szCs w:val="32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32"/>
          <w:szCs w:val="32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32"/>
          <w:szCs w:val="32"/>
        </w:rPr>
      </w:r>
    </w:p>
    <w:p>
      <w:pPr>
        <w:spacing w:line="170" w:lineRule="exact" w:before="6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headerReference w:type="default" r:id="rId5"/>
          <w:headerReference w:type="even" r:id="rId6"/>
          <w:type w:val="continuous"/>
          <w:pgSz w:w="11905" w:h="16840"/>
          <w:pgMar w:header="1068" w:top="1380" w:bottom="280" w:left="1160" w:right="1160"/>
          <w:pgNumType w:start="3"/>
        </w:sectPr>
      </w:pPr>
    </w:p>
    <w:p>
      <w:pPr>
        <w:spacing w:before="66"/>
        <w:ind w:left="263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/>
        <w:pict>
          <v:group style="position:absolute;margin-left:95.879997pt;margin-top:19.397039pt;width:117pt;height:.1pt;mso-position-horizontal-relative:page;mso-position-vertical-relative:paragraph;z-index:-5555" coordorigin="1918,388" coordsize="2340,2">
            <v:shape style="position:absolute;left:1918;top:388;width:2340;height:2" coordorigin="1918,388" coordsize="2340,0" path="m1918,388l4258,388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GI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O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ÔN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190" w:lineRule="exact" w:before="1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98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-2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89/2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15/TT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-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BGT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66"/>
        <w:ind w:left="61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spacing w:val="0"/>
          <w:w w:val="100"/>
        </w:rPr>
        <w:br w:type="column"/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ÒA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6"/>
          <w:szCs w:val="26"/>
        </w:rPr>
        <w:t>X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Ã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Ủ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Ĩ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NAM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1"/>
        <w:ind w:left="62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/>
        <w:pict>
          <v:group style="position:absolute;margin-left:312.480011pt;margin-top:16.148382pt;width:158.04pt;height:.1pt;mso-position-horizontal-relative:page;mso-position-vertical-relative:paragraph;z-index:-5556" coordorigin="6250,323" coordsize="3161,2">
            <v:shape style="position:absolute;left:6250;top:323;width:3161;height:2" coordorigin="6250,323" coordsize="3161,0" path="m6250,323l9410,323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Độ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-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ự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do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-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ạ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phúc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280" w:lineRule="exact" w:before="11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59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Hà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i,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gày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31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háng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12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15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26"/>
          <w:szCs w:val="26"/>
        </w:rPr>
        <w:sectPr>
          <w:type w:val="continuous"/>
          <w:pgSz w:w="11905" w:h="16840"/>
          <w:pgMar w:top="1380" w:bottom="280" w:left="1160" w:right="1160"/>
          <w:cols w:num="2" w:equalWidth="0">
            <w:col w:w="3583" w:space="115"/>
            <w:col w:w="5887"/>
          </w:cols>
        </w:sectPr>
      </w:pPr>
    </w:p>
    <w:p>
      <w:pPr>
        <w:spacing w:line="280" w:lineRule="exact" w:before="12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spacing w:before="64"/>
        <w:ind w:left="1383" w:right="1381"/>
        <w:jc w:val="center"/>
        <w:rPr>
          <w:rFonts w:ascii="Times New Roman" w:hAnsi="Times New Roman" w:cs="Times New Roman" w:eastAsia="Times New Roman"/>
          <w:b w:val="0"/>
          <w:bCs w:val="0"/>
        </w:rPr>
      </w:pPr>
      <w:r>
        <w:rPr>
          <w:spacing w:val="-1"/>
          <w:w w:val="100"/>
        </w:rPr>
        <w:t>THÔN</w:t>
      </w:r>
      <w:r>
        <w:rPr>
          <w:spacing w:val="0"/>
          <w:w w:val="100"/>
        </w:rPr>
        <w:t>G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</w:r>
    </w:p>
    <w:p>
      <w:pPr>
        <w:spacing w:line="253" w:lineRule="auto" w:before="19"/>
        <w:ind w:left="1823" w:right="1818" w:hanging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group style="position:absolute;margin-left:238.919998pt;margin-top:36.700665pt;width:117.0pt;height:.1pt;mso-position-horizontal-relative:page;mso-position-vertical-relative:paragraph;z-index:-5554" coordorigin="4778,734" coordsize="2340,2">
            <v:shape style="position:absolute;left:4778;top:734;width:2340;height:2" coordorigin="4778,734" coordsize="2340,0" path="m4778,734l7118,734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Quy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ề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ng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an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àn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ỹ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ô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tr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ờ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xe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áy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uy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ê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ù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575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ô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đư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8"/>
          <w:szCs w:val="28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gà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3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á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00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8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;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</w:r>
    </w:p>
    <w:p>
      <w:pPr>
        <w:spacing w:line="312" w:lineRule="auto" w:before="98"/>
        <w:ind w:left="575" w:right="626" w:hanging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ẩ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ó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á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20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7;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ơ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4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á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6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00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5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;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</w:r>
    </w:p>
    <w:p>
      <w:pPr>
        <w:spacing w:line="252" w:lineRule="auto" w:before="3"/>
        <w:ind w:left="121" w:right="111" w:firstLine="453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8"/>
          <w:szCs w:val="28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8"/>
          <w:szCs w:val="28"/>
        </w:rPr>
        <w:t>đị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8"/>
          <w:szCs w:val="28"/>
        </w:rPr>
        <w:t>132/2008/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8"/>
          <w:szCs w:val="28"/>
        </w:rPr>
        <w:t>-C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8"/>
          <w:szCs w:val="28"/>
        </w:rPr>
        <w:t>ngà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8"/>
          <w:szCs w:val="28"/>
        </w:rPr>
        <w:t>3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8"/>
          <w:szCs w:val="28"/>
        </w:rPr>
        <w:t>thán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1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8"/>
          <w:szCs w:val="28"/>
        </w:rPr>
        <w:t>200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8</w:t>
      </w:r>
      <w:r>
        <w:rPr>
          <w:rFonts w:ascii="Times New Roman" w:hAnsi="Times New Roman" w:cs="Times New Roman" w:eastAsia="Times New Roman"/>
          <w:b w:val="0"/>
          <w:bCs w:val="0"/>
          <w:i/>
          <w:spacing w:val="-1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8"/>
          <w:szCs w:val="28"/>
        </w:rPr>
        <w:t>Chín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8"/>
          <w:szCs w:val="28"/>
        </w:rPr>
        <w:t>ph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ti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8"/>
          <w:szCs w:val="28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ẩ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ó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a;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</w:r>
    </w:p>
    <w:p>
      <w:pPr>
        <w:spacing w:line="252" w:lineRule="auto" w:before="84"/>
        <w:ind w:left="121" w:right="115" w:firstLine="453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i/>
          <w:spacing w:val="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87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20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3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-C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th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á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01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3</w:t>
      </w:r>
      <w:r>
        <w:rPr>
          <w:rFonts w:ascii="Times New Roman" w:hAnsi="Times New Roman" w:cs="Times New Roman" w:eastAsia="Times New Roman"/>
          <w:b w:val="0"/>
          <w:bCs w:val="0"/>
          <w:i/>
          <w:spacing w:val="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Chí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2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1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2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ch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2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2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2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2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ơ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2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2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i/>
          <w:spacing w:val="1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2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2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2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bá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2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2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hóa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3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i/>
          <w:spacing w:val="3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và</w:t>
      </w:r>
      <w:r>
        <w:rPr>
          <w:rFonts w:ascii="Times New Roman" w:hAnsi="Times New Roman" w:cs="Times New Roman" w:eastAsia="Times New Roman"/>
          <w:b w:val="0"/>
          <w:bCs w:val="0"/>
          <w:i/>
          <w:spacing w:val="3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á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3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3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3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3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ý</w:t>
      </w:r>
      <w:r>
        <w:rPr>
          <w:rFonts w:ascii="Times New Roman" w:hAnsi="Times New Roman" w:cs="Times New Roman" w:eastAsia="Times New Roman"/>
          <w:b w:val="0"/>
          <w:bCs w:val="0"/>
          <w:i/>
          <w:spacing w:val="3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3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bá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3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gi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3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cô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3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3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qu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á</w:t>
      </w:r>
      <w:r>
        <w:rPr>
          <w:rFonts w:ascii="Times New Roman" w:hAnsi="Times New Roman" w:cs="Times New Roman" w:eastAsia="Times New Roman"/>
          <w:b w:val="0"/>
          <w:bCs w:val="0"/>
          <w:i/>
          <w:spacing w:val="3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3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3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ó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3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ớ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ớ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;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</w:r>
    </w:p>
    <w:p>
      <w:pPr>
        <w:spacing w:line="252" w:lineRule="auto" w:before="84"/>
        <w:ind w:left="121" w:right="116" w:firstLine="453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i/>
          <w:spacing w:val="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07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20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-C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th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á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01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Chí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ơ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ô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i;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</w:r>
    </w:p>
    <w:p>
      <w:pPr>
        <w:spacing w:before="84"/>
        <w:ind w:left="575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Th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3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i/>
          <w:spacing w:val="3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3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3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i/>
          <w:spacing w:val="3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8"/>
          <w:szCs w:val="28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3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i/>
          <w:spacing w:val="3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3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ọ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3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-</w:t>
      </w:r>
      <w:r>
        <w:rPr>
          <w:rFonts w:ascii="Times New Roman" w:hAnsi="Times New Roman" w:cs="Times New Roman" w:eastAsia="Times New Roman"/>
          <w:b w:val="0"/>
          <w:bCs w:val="0"/>
          <w:i/>
          <w:spacing w:val="3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ô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3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i/>
          <w:spacing w:val="3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và</w:t>
      </w:r>
      <w:r>
        <w:rPr>
          <w:rFonts w:ascii="Times New Roman" w:hAnsi="Times New Roman" w:cs="Times New Roman" w:eastAsia="Times New Roman"/>
          <w:b w:val="0"/>
          <w:bCs w:val="0"/>
          <w:i/>
          <w:spacing w:val="3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3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3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</w:r>
    </w:p>
    <w:p>
      <w:pPr>
        <w:spacing w:before="16"/>
        <w:ind w:left="121" w:right="5414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</w:r>
    </w:p>
    <w:p>
      <w:pPr>
        <w:spacing w:line="252" w:lineRule="auto" w:before="98"/>
        <w:ind w:left="121" w:right="115" w:firstLine="453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Gi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ôn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Thô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i/>
          <w:spacing w:val="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ch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oà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thu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mô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8"/>
          <w:szCs w:val="28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x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á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yên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ù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ng.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spacing w:line="252" w:lineRule="auto"/>
        <w:ind w:left="3524" w:right="3522" w:firstLine="691"/>
        <w:jc w:val="left"/>
        <w:rPr>
          <w:b w:val="0"/>
          <w:bCs w:val="0"/>
        </w:rPr>
      </w:pPr>
      <w:r>
        <w:rPr>
          <w:spacing w:val="-2"/>
          <w:w w:val="100"/>
        </w:rPr>
        <w:t>C</w:t>
      </w:r>
      <w:r>
        <w:rPr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spacing w:val="0"/>
          <w:w w:val="100"/>
        </w:rPr>
        <w:t>ơ</w:t>
      </w:r>
      <w:r>
        <w:rPr>
          <w:spacing w:val="0"/>
          <w:w w:val="100"/>
        </w:rPr>
        <w:t>ng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I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 </w:t>
      </w:r>
      <w:r>
        <w:rPr>
          <w:spacing w:val="-1"/>
          <w:w w:val="100"/>
        </w:rPr>
        <w:t>QU</w:t>
      </w:r>
      <w:r>
        <w:rPr>
          <w:spacing w:val="0"/>
          <w:w w:val="100"/>
        </w:rPr>
        <w:t>Y</w:t>
      </w:r>
      <w:r>
        <w:rPr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spacing w:val="1"/>
          <w:w w:val="100"/>
        </w:rPr>
        <w:t>Ị</w:t>
      </w:r>
      <w:r>
        <w:rPr>
          <w:spacing w:val="-1"/>
          <w:w w:val="100"/>
        </w:rPr>
        <w:t>N</w:t>
      </w:r>
      <w:r>
        <w:rPr>
          <w:spacing w:val="0"/>
          <w:w w:val="100"/>
        </w:rPr>
        <w:t>H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CHU</w:t>
      </w:r>
      <w:r>
        <w:rPr>
          <w:spacing w:val="1"/>
          <w:w w:val="100"/>
        </w:rPr>
        <w:t>N</w:t>
      </w:r>
      <w:r>
        <w:rPr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575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ề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ề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ỉ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pStyle w:val="BodyText"/>
        <w:numPr>
          <w:ilvl w:val="0"/>
          <w:numId w:val="1"/>
        </w:numPr>
        <w:tabs>
          <w:tab w:pos="856" w:val="left" w:leader="none"/>
        </w:tabs>
        <w:spacing w:line="253" w:lineRule="auto" w:before="98"/>
        <w:ind w:left="121" w:right="115" w:firstLine="453"/>
        <w:jc w:val="both"/>
      </w:pP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1"/>
          <w:w w:val="100"/>
        </w:rPr>
        <w:t>nà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(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ây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ắ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là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&amp;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2"/>
          <w:w w:val="100"/>
        </w:rPr>
        <w:t>á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-1"/>
          <w:w w:val="100"/>
        </w:rPr>
        <w:t>ên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2"/>
          <w:w w:val="100"/>
        </w:rPr>
        <w:t>ùn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ẩ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ắ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cá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li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qua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qua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ý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ác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.</w:t>
      </w:r>
    </w:p>
    <w:p>
      <w:pPr>
        <w:spacing w:after="0" w:line="253" w:lineRule="auto"/>
        <w:jc w:val="both"/>
        <w:sectPr>
          <w:type w:val="continuous"/>
          <w:pgSz w:w="11905" w:h="16840"/>
          <w:pgMar w:top="1380" w:bottom="280" w:left="1160" w:right="1160"/>
        </w:sectPr>
      </w:pPr>
    </w:p>
    <w:p>
      <w:pPr>
        <w:spacing w:line="200" w:lineRule="exact" w:before="1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1"/>
        </w:numPr>
        <w:tabs>
          <w:tab w:pos="876" w:val="left" w:leader="none"/>
        </w:tabs>
        <w:spacing w:line="250" w:lineRule="auto" w:before="64"/>
        <w:ind w:left="141" w:right="116" w:firstLine="453"/>
        <w:jc w:val="both"/>
      </w:pPr>
      <w:r>
        <w:rPr/>
        <w:pict>
          <v:group style="position:absolute;margin-left:63.240002pt;margin-top:-8.689358pt;width:467.76pt;height:.1pt;mso-position-horizontal-relative:page;mso-position-vertical-relative:paragraph;z-index:-5553" coordorigin="1265,-174" coordsize="9355,2">
            <v:shape style="position:absolute;left:1265;top:-174;width:9355;height:2" coordorigin="1265,-174" coordsize="9355,0" path="m1265,-174l10620,-174e" filled="f" stroked="t" strokeweight=".5pt" strokecolor="#010202">
              <v:path arrowok="t"/>
            </v:shape>
            <w10:wrap type="none"/>
          </v:group>
        </w:pic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này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kh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áp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m</w:t>
      </w:r>
      <w:r>
        <w:rPr>
          <w:b w:val="0"/>
          <w:bCs w:val="0"/>
          <w:spacing w:val="0"/>
          <w:w w:val="100"/>
        </w:rPr>
        <w:t>áy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chu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1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dù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ráp,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ẩ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và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1"/>
          <w:w w:val="100"/>
        </w:rPr>
        <w:t>íc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qu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ò</w:t>
      </w:r>
      <w:r>
        <w:rPr>
          <w:b w:val="0"/>
          <w:bCs w:val="0"/>
          <w:spacing w:val="0"/>
          <w:w w:val="100"/>
        </w:rPr>
        <w:t>ng,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3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4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ò</w:t>
      </w:r>
      <w:r>
        <w:rPr>
          <w:b w:val="0"/>
          <w:bCs w:val="0"/>
          <w:spacing w:val="1"/>
          <w:w w:val="100"/>
        </w:rPr>
        <w:t>ng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.</w:t>
      </w:r>
    </w:p>
    <w:p>
      <w:pPr>
        <w:pStyle w:val="Heading2"/>
        <w:spacing w:before="79"/>
        <w:ind w:left="595"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ề</w:t>
      </w:r>
      <w:r>
        <w:rPr>
          <w:spacing w:val="0"/>
          <w:w w:val="100"/>
        </w:rPr>
        <w:t>u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2.</w:t>
      </w:r>
      <w:r>
        <w:rPr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spacing w:val="1"/>
          <w:w w:val="100"/>
        </w:rPr>
        <w:t>ố</w:t>
      </w:r>
      <w:r>
        <w:rPr>
          <w:spacing w:val="0"/>
          <w:w w:val="100"/>
        </w:rPr>
        <w:t>i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spacing w:val="0"/>
          <w:w w:val="100"/>
        </w:rPr>
        <w:t>ợ</w:t>
      </w:r>
      <w:r>
        <w:rPr>
          <w:spacing w:val="-2"/>
          <w:w w:val="100"/>
        </w:rPr>
        <w:t>n</w:t>
      </w:r>
      <w:r>
        <w:rPr>
          <w:spacing w:val="0"/>
          <w:w w:val="100"/>
        </w:rPr>
        <w:t>g</w:t>
      </w:r>
      <w:r>
        <w:rPr>
          <w:spacing w:val="0"/>
          <w:w w:val="100"/>
        </w:rPr>
        <w:t> </w:t>
      </w:r>
      <w:r>
        <w:rPr>
          <w:spacing w:val="-2"/>
          <w:w w:val="100"/>
        </w:rPr>
        <w:t>á</w:t>
      </w:r>
      <w:r>
        <w:rPr>
          <w:spacing w:val="0"/>
          <w:w w:val="100"/>
        </w:rPr>
        <w:t>p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pacing w:val="-1"/>
          <w:w w:val="100"/>
        </w:rPr>
        <w:t>ụ</w:t>
      </w:r>
      <w:r>
        <w:rPr>
          <w:spacing w:val="0"/>
          <w:w w:val="100"/>
        </w:rPr>
        <w:t>ng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51" w:lineRule="auto" w:before="93"/>
        <w:ind w:right="114"/>
        <w:jc w:val="both"/>
      </w:pP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này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áp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c,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cá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nhân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qu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1"/>
          <w:w w:val="100"/>
        </w:rPr>
        <w:t>ý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xu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ắ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1"/>
          <w:w w:val="100"/>
        </w:rPr>
        <w:t>cá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qua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xe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ký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xe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2"/>
          <w:w w:val="100"/>
        </w:rPr>
        <w:t>á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chu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ên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2"/>
          <w:w w:val="100"/>
        </w:rPr>
        <w:t>ù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.</w:t>
      </w:r>
    </w:p>
    <w:p>
      <w:pPr>
        <w:pStyle w:val="Heading2"/>
        <w:spacing w:before="79"/>
        <w:ind w:left="595" w:right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ề</w:t>
      </w:r>
      <w:r>
        <w:rPr>
          <w:spacing w:val="0"/>
          <w:w w:val="100"/>
        </w:rPr>
        <w:t>u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3.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G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-2"/>
          <w:w w:val="100"/>
        </w:rPr>
        <w:t>ả</w:t>
      </w:r>
      <w:r>
        <w:rPr>
          <w:spacing w:val="0"/>
          <w:w w:val="100"/>
        </w:rPr>
        <w:t>i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t</w:t>
      </w:r>
      <w:r>
        <w:rPr>
          <w:spacing w:val="-3"/>
          <w:w w:val="100"/>
        </w:rPr>
        <w:t>h</w:t>
      </w:r>
      <w:r>
        <w:rPr>
          <w:spacing w:val="0"/>
          <w:w w:val="100"/>
        </w:rPr>
        <w:t>ích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spacing w:val="-1"/>
          <w:w w:val="100"/>
        </w:rPr>
        <w:t> </w:t>
      </w:r>
      <w:r>
        <w:rPr>
          <w:spacing w:val="-1"/>
          <w:w w:val="100"/>
        </w:rPr>
        <w:t>n</w:t>
      </w:r>
      <w:r>
        <w:rPr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pacing w:val="0"/>
          <w:w w:val="100"/>
        </w:rPr>
        <w:t>ữ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</w:r>
    </w:p>
    <w:p>
      <w:pPr>
        <w:pStyle w:val="BodyText"/>
        <w:spacing w:line="250" w:lineRule="auto" w:before="93"/>
        <w:ind w:right="114"/>
        <w:jc w:val="both"/>
      </w:pPr>
      <w:r>
        <w:rPr>
          <w:b w:val="0"/>
          <w:bCs w:val="0"/>
          <w:spacing w:val="-8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ộ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7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6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6"/>
          <w:w w:val="100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ữ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7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7"/>
          <w:w w:val="100"/>
        </w:rPr>
        <w:t>cá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7"/>
          <w:w w:val="100"/>
        </w:rPr>
        <w:t>tiê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7"/>
          <w:w w:val="100"/>
        </w:rPr>
        <w:t>chu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</w:rPr>
        <w:t>ẩ</w:t>
      </w:r>
      <w:r>
        <w:rPr>
          <w:b w:val="0"/>
          <w:bCs w:val="0"/>
          <w:spacing w:val="-7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7"/>
          <w:w w:val="100"/>
        </w:rPr>
        <w:t>q</w:t>
      </w:r>
      <w:r>
        <w:rPr>
          <w:b w:val="0"/>
          <w:bCs w:val="0"/>
          <w:spacing w:val="-4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7"/>
          <w:w w:val="100"/>
        </w:rPr>
        <w:t>chu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6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6"/>
          <w:w w:val="100"/>
        </w:rPr>
        <w:t>thu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6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ụ</w:t>
      </w:r>
      <w:r>
        <w:rPr>
          <w:b w:val="0"/>
          <w:bCs w:val="0"/>
          <w:spacing w:val="-7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7"/>
          <w:w w:val="100"/>
        </w:rPr>
        <w:t>tro</w:t>
      </w:r>
      <w:r>
        <w:rPr>
          <w:b w:val="0"/>
          <w:bCs w:val="0"/>
          <w:spacing w:val="-9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9"/>
          <w:w w:val="100"/>
        </w:rPr>
        <w:t>T</w:t>
      </w:r>
      <w:r>
        <w:rPr>
          <w:b w:val="0"/>
          <w:bCs w:val="0"/>
          <w:spacing w:val="-7"/>
          <w:w w:val="100"/>
        </w:rPr>
        <w:t>hôn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7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6"/>
          <w:w w:val="100"/>
        </w:rPr>
        <w:t>này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ồ</w:t>
      </w:r>
      <w:r>
        <w:rPr>
          <w:b w:val="0"/>
          <w:bCs w:val="0"/>
          <w:spacing w:val="-5"/>
          <w:w w:val="100"/>
        </w:rPr>
        <w:t>m: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875" w:val="left" w:leader="none"/>
        </w:tabs>
        <w:spacing w:line="250" w:lineRule="auto" w:before="79"/>
        <w:ind w:left="141" w:right="110" w:firstLine="453"/>
        <w:jc w:val="both"/>
      </w:pP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</w:rPr>
        <w:t>á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ch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ê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ùn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(s</w:t>
      </w:r>
      <w:r>
        <w:rPr>
          <w:b w:val="0"/>
          <w:bCs w:val="0"/>
          <w:i w:val="0"/>
          <w:spacing w:val="-3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u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</w:rPr>
        <w:t>đ</w:t>
      </w:r>
      <w:r>
        <w:rPr>
          <w:b w:val="0"/>
          <w:bCs w:val="0"/>
          <w:i w:val="0"/>
          <w:spacing w:val="0"/>
          <w:w w:val="100"/>
        </w:rPr>
        <w:t>ây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v</w:t>
      </w:r>
      <w:r>
        <w:rPr>
          <w:b w:val="0"/>
          <w:bCs w:val="0"/>
          <w:i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ế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</w:rPr>
        <w:t>ắ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là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-4"/>
          <w:w w:val="100"/>
        </w:rPr>
        <w:t>X</w:t>
      </w:r>
      <w:r>
        <w:rPr>
          <w:b w:val="0"/>
          <w:bCs w:val="0"/>
          <w:i w:val="0"/>
          <w:spacing w:val="0"/>
          <w:w w:val="100"/>
        </w:rPr>
        <w:t>e)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</w:rPr>
        <w:t>ồ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các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</w:rPr>
        <w:t>ạ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x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4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ợ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n</w:t>
      </w:r>
      <w:r>
        <w:rPr>
          <w:b w:val="0"/>
          <w:bCs w:val="0"/>
          <w:i w:val="0"/>
          <w:spacing w:val="-3"/>
          <w:w w:val="100"/>
        </w:rPr>
        <w:t>ê</w:t>
      </w:r>
      <w:r>
        <w:rPr>
          <w:b w:val="0"/>
          <w:bCs w:val="0"/>
          <w:i w:val="0"/>
          <w:spacing w:val="0"/>
          <w:w w:val="100"/>
        </w:rPr>
        <w:t>u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ong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ti</w:t>
      </w:r>
      <w:r>
        <w:rPr>
          <w:b w:val="0"/>
          <w:bCs w:val="0"/>
          <w:i w:val="0"/>
          <w:spacing w:val="-3"/>
          <w:w w:val="100"/>
        </w:rPr>
        <w:t>ê</w:t>
      </w:r>
      <w:r>
        <w:rPr>
          <w:b w:val="0"/>
          <w:bCs w:val="0"/>
          <w:i w:val="0"/>
          <w:spacing w:val="0"/>
          <w:w w:val="100"/>
        </w:rPr>
        <w:t>u</w:t>
      </w:r>
      <w:r>
        <w:rPr>
          <w:b w:val="0"/>
          <w:bCs w:val="0"/>
          <w:i w:val="0"/>
          <w:spacing w:val="35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c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</w:rPr>
        <w:t>ẩ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36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V</w:t>
      </w:r>
      <w:r>
        <w:rPr>
          <w:b w:val="0"/>
          <w:bCs w:val="0"/>
          <w:i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</w:rPr>
        <w:t>ệ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36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Na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b w:val="0"/>
          <w:bCs w:val="0"/>
          <w:i w:val="0"/>
          <w:spacing w:val="34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TCV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34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7</w:t>
      </w:r>
      <w:r>
        <w:rPr>
          <w:b w:val="0"/>
          <w:bCs w:val="0"/>
          <w:i w:val="0"/>
          <w:spacing w:val="-2"/>
          <w:w w:val="100"/>
        </w:rPr>
        <w:t>7</w:t>
      </w:r>
      <w:r>
        <w:rPr>
          <w:b w:val="0"/>
          <w:bCs w:val="0"/>
          <w:i w:val="0"/>
          <w:spacing w:val="1"/>
          <w:w w:val="100"/>
        </w:rPr>
        <w:t>7</w:t>
      </w:r>
      <w:r>
        <w:rPr>
          <w:b w:val="0"/>
          <w:bCs w:val="0"/>
          <w:i w:val="0"/>
          <w:spacing w:val="-2"/>
          <w:w w:val="100"/>
        </w:rPr>
        <w:t>2:</w:t>
      </w:r>
      <w:r>
        <w:rPr>
          <w:b w:val="0"/>
          <w:bCs w:val="0"/>
          <w:i w:val="0"/>
          <w:spacing w:val="1"/>
          <w:w w:val="100"/>
        </w:rPr>
        <w:t>2</w:t>
      </w:r>
      <w:r>
        <w:rPr>
          <w:b w:val="0"/>
          <w:bCs w:val="0"/>
          <w:i w:val="0"/>
          <w:spacing w:val="-2"/>
          <w:w w:val="100"/>
        </w:rPr>
        <w:t>00</w:t>
      </w:r>
      <w:r>
        <w:rPr>
          <w:b w:val="0"/>
          <w:bCs w:val="0"/>
          <w:i w:val="0"/>
          <w:spacing w:val="0"/>
          <w:w w:val="100"/>
        </w:rPr>
        <w:t>7</w:t>
      </w:r>
      <w:r>
        <w:rPr>
          <w:b w:val="0"/>
          <w:bCs w:val="0"/>
          <w:i w:val="0"/>
          <w:spacing w:val="36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“Xe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36"/>
          <w:w w:val="100"/>
        </w:rPr>
        <w:t> </w:t>
      </w:r>
      <w:r>
        <w:rPr>
          <w:b w:val="0"/>
          <w:bCs w:val="0"/>
          <w:i w:val="0"/>
          <w:spacing w:val="-5"/>
          <w:w w:val="100"/>
        </w:rPr>
        <w:t>m</w:t>
      </w:r>
      <w:r>
        <w:rPr>
          <w:b w:val="0"/>
          <w:bCs w:val="0"/>
          <w:i w:val="0"/>
          <w:spacing w:val="2"/>
          <w:w w:val="100"/>
        </w:rPr>
        <w:t>á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32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à</w:t>
      </w:r>
      <w:r>
        <w:rPr>
          <w:b w:val="0"/>
          <w:bCs w:val="0"/>
          <w:i w:val="0"/>
          <w:spacing w:val="35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t</w:t>
      </w:r>
      <w:r>
        <w:rPr>
          <w:b w:val="0"/>
          <w:bCs w:val="0"/>
          <w:i w:val="0"/>
          <w:spacing w:val="1"/>
          <w:w w:val="100"/>
        </w:rPr>
        <w:t>h</w:t>
      </w:r>
      <w:r>
        <w:rPr>
          <w:b w:val="0"/>
          <w:bCs w:val="0"/>
          <w:i w:val="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</w:rPr>
        <w:t>ế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34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2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36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c</w:t>
      </w:r>
      <w:r>
        <w:rPr>
          <w:b w:val="0"/>
          <w:bCs w:val="0"/>
          <w:i w:val="0"/>
          <w:spacing w:val="-2"/>
          <w:w w:val="100"/>
        </w:rPr>
        <w:t>ô</w:t>
      </w:r>
      <w:r>
        <w:rPr>
          <w:b w:val="0"/>
          <w:bCs w:val="0"/>
          <w:i w:val="0"/>
          <w:spacing w:val="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34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</w:rPr>
        <w:t>ộ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3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-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7"/>
          <w:w w:val="100"/>
        </w:rPr>
        <w:t>phâ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-7"/>
          <w:w w:val="100"/>
        </w:rPr>
        <w:t>lo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00"/>
        </w:rPr>
        <w:t>ạ</w:t>
      </w:r>
      <w:r>
        <w:rPr>
          <w:b w:val="0"/>
          <w:bCs w:val="0"/>
          <w:i w:val="0"/>
          <w:spacing w:val="-7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”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-7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à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-7"/>
          <w:w w:val="100"/>
        </w:rPr>
        <w:t>cá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-7"/>
          <w:w w:val="100"/>
        </w:rPr>
        <w:t>lo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00"/>
        </w:rPr>
        <w:t>ạ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11"/>
          <w:w w:val="100"/>
        </w:rPr>
        <w:t> </w:t>
      </w:r>
      <w:r>
        <w:rPr>
          <w:b w:val="0"/>
          <w:bCs w:val="0"/>
          <w:i w:val="0"/>
          <w:spacing w:val="-9"/>
          <w:w w:val="100"/>
        </w:rPr>
        <w:t>X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9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4"/>
          <w:w w:val="100"/>
        </w:rPr>
        <w:t>ợ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-7"/>
          <w:w w:val="100"/>
        </w:rPr>
        <w:t>nê</w:t>
      </w:r>
      <w:r>
        <w:rPr>
          <w:b w:val="0"/>
          <w:bCs w:val="0"/>
          <w:i w:val="0"/>
          <w:spacing w:val="0"/>
          <w:w w:val="100"/>
        </w:rPr>
        <w:t>u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-7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00"/>
        </w:rPr>
        <w:t>ạ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-7"/>
          <w:w w:val="100"/>
        </w:rPr>
        <w:t>Ph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-9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</w:rPr>
        <w:t>ụ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-8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-8"/>
          <w:w w:val="100"/>
        </w:rPr>
        <w:t> </w:t>
      </w:r>
      <w:r>
        <w:rPr>
          <w:b w:val="0"/>
          <w:bCs w:val="0"/>
          <w:i w:val="0"/>
          <w:spacing w:val="-8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</w:rPr>
        <w:t>ủ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-9"/>
          <w:w w:val="100"/>
        </w:rPr>
        <w:t>T</w:t>
      </w:r>
      <w:r>
        <w:rPr>
          <w:b w:val="0"/>
          <w:bCs w:val="0"/>
          <w:i w:val="0"/>
          <w:spacing w:val="-7"/>
          <w:w w:val="100"/>
        </w:rPr>
        <w:t>hôn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-6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-7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-6"/>
          <w:w w:val="100"/>
        </w:rPr>
        <w:t>13/2015/</w:t>
      </w:r>
      <w:r>
        <w:rPr>
          <w:b w:val="0"/>
          <w:bCs w:val="0"/>
          <w:i w:val="0"/>
          <w:spacing w:val="-9"/>
          <w:w w:val="100"/>
        </w:rPr>
        <w:t>T</w:t>
      </w:r>
      <w:r>
        <w:rPr>
          <w:b w:val="0"/>
          <w:bCs w:val="0"/>
          <w:i w:val="0"/>
          <w:spacing w:val="-9"/>
          <w:w w:val="100"/>
        </w:rPr>
        <w:t>T</w:t>
      </w:r>
      <w:r>
        <w:rPr>
          <w:b w:val="0"/>
          <w:bCs w:val="0"/>
          <w:i w:val="0"/>
          <w:spacing w:val="-8"/>
          <w:w w:val="100"/>
        </w:rPr>
        <w:t>-</w:t>
      </w:r>
      <w:r>
        <w:rPr>
          <w:b w:val="0"/>
          <w:bCs w:val="0"/>
          <w:i w:val="0"/>
          <w:spacing w:val="-6"/>
          <w:w w:val="100"/>
        </w:rPr>
        <w:t>BG</w:t>
      </w:r>
      <w:r>
        <w:rPr>
          <w:b w:val="0"/>
          <w:bCs w:val="0"/>
          <w:i w:val="0"/>
          <w:spacing w:val="-9"/>
          <w:w w:val="100"/>
        </w:rPr>
        <w:t>T</w:t>
      </w:r>
      <w:r>
        <w:rPr>
          <w:b w:val="0"/>
          <w:bCs w:val="0"/>
          <w:i w:val="0"/>
          <w:spacing w:val="-7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n</w:t>
      </w:r>
      <w:r>
        <w:rPr>
          <w:b w:val="0"/>
          <w:bCs w:val="0"/>
          <w:i w:val="0"/>
          <w:spacing w:val="-2"/>
          <w:w w:val="100"/>
        </w:rPr>
        <w:t>g</w:t>
      </w:r>
      <w:r>
        <w:rPr>
          <w:b w:val="0"/>
          <w:bCs w:val="0"/>
          <w:i w:val="0"/>
          <w:spacing w:val="-1"/>
          <w:w w:val="100"/>
        </w:rPr>
        <w:t>à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2</w:t>
      </w:r>
      <w:r>
        <w:rPr>
          <w:b w:val="0"/>
          <w:bCs w:val="0"/>
          <w:i w:val="0"/>
          <w:spacing w:val="0"/>
          <w:w w:val="100"/>
        </w:rPr>
        <w:t>1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t</w:t>
      </w:r>
      <w:r>
        <w:rPr>
          <w:b w:val="0"/>
          <w:bCs w:val="0"/>
          <w:i w:val="0"/>
          <w:spacing w:val="1"/>
          <w:w w:val="100"/>
        </w:rPr>
        <w:t>h</w:t>
      </w:r>
      <w:r>
        <w:rPr>
          <w:b w:val="0"/>
          <w:bCs w:val="0"/>
          <w:i w:val="0"/>
          <w:spacing w:val="-1"/>
          <w:w w:val="100"/>
        </w:rPr>
        <w:t>án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4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ă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2</w:t>
      </w:r>
      <w:r>
        <w:rPr>
          <w:b w:val="0"/>
          <w:bCs w:val="0"/>
          <w:i w:val="0"/>
          <w:spacing w:val="-2"/>
          <w:w w:val="100"/>
        </w:rPr>
        <w:t>01</w:t>
      </w:r>
      <w:r>
        <w:rPr>
          <w:b w:val="0"/>
          <w:bCs w:val="0"/>
          <w:i w:val="0"/>
          <w:spacing w:val="0"/>
          <w:w w:val="100"/>
        </w:rPr>
        <w:t>5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</w:rPr>
        <w:t>ủ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ở</w:t>
      </w:r>
      <w:r>
        <w:rPr>
          <w:b w:val="0"/>
          <w:bCs w:val="0"/>
          <w:i w:val="0"/>
          <w:spacing w:val="-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-4"/>
          <w:w w:val="100"/>
        </w:rPr>
        <w:t>G</w:t>
      </w:r>
      <w:r>
        <w:rPr>
          <w:b w:val="0"/>
          <w:bCs w:val="0"/>
          <w:i w:val="0"/>
          <w:spacing w:val="1"/>
          <w:w w:val="100"/>
        </w:rPr>
        <w:t>i</w:t>
      </w:r>
      <w:r>
        <w:rPr>
          <w:b w:val="0"/>
          <w:bCs w:val="0"/>
          <w:i w:val="0"/>
          <w:spacing w:val="-2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1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th</w:t>
      </w:r>
      <w:r>
        <w:rPr>
          <w:b w:val="0"/>
          <w:bCs w:val="0"/>
          <w:i w:val="0"/>
          <w:spacing w:val="1"/>
          <w:w w:val="100"/>
        </w:rPr>
        <w:t>ô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</w:rPr>
        <w:t>ậ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</w:rPr>
        <w:t>ả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c</w:t>
      </w:r>
      <w:r>
        <w:rPr>
          <w:b w:val="0"/>
          <w:bCs w:val="0"/>
          <w:i w:val="0"/>
          <w:spacing w:val="-2"/>
          <w:w w:val="100"/>
        </w:rPr>
        <w:t>ô</w:t>
      </w:r>
      <w:r>
        <w:rPr>
          <w:b w:val="0"/>
          <w:bCs w:val="0"/>
          <w:i w:val="0"/>
          <w:spacing w:val="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d</w:t>
      </w:r>
      <w:r>
        <w:rPr>
          <w:b w:val="0"/>
          <w:bCs w:val="0"/>
          <w:i w:val="0"/>
          <w:spacing w:val="-3"/>
          <w:w w:val="100"/>
        </w:rPr>
        <w:t>a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-6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</w:rPr>
        <w:t>ụ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h</w:t>
      </w:r>
      <w:r>
        <w:rPr>
          <w:b w:val="0"/>
          <w:bCs w:val="0"/>
          <w:i w:val="0"/>
          <w:spacing w:val="-3"/>
          <w:w w:val="100"/>
        </w:rPr>
        <w:t>à</w:t>
      </w:r>
      <w:r>
        <w:rPr>
          <w:b w:val="0"/>
          <w:bCs w:val="0"/>
          <w:i w:val="0"/>
          <w:spacing w:val="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hó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n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ậ</w:t>
      </w:r>
      <w:r>
        <w:rPr>
          <w:b w:val="0"/>
          <w:bCs w:val="0"/>
          <w:i w:val="0"/>
          <w:spacing w:val="0"/>
          <w:w w:val="100"/>
        </w:rPr>
        <w:t>p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k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ẩ</w:t>
      </w:r>
      <w:r>
        <w:rPr>
          <w:b w:val="0"/>
          <w:bCs w:val="0"/>
          <w:i w:val="0"/>
          <w:spacing w:val="0"/>
          <w:w w:val="100"/>
        </w:rPr>
        <w:t>u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</w:rPr>
        <w:t>ộ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d</w:t>
      </w:r>
      <w:r>
        <w:rPr>
          <w:b w:val="0"/>
          <w:bCs w:val="0"/>
          <w:i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</w:rPr>
        <w:t>ệ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22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q</w:t>
      </w:r>
      <w:r>
        <w:rPr>
          <w:b w:val="0"/>
          <w:bCs w:val="0"/>
          <w:i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ả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l</w:t>
      </w:r>
      <w:r>
        <w:rPr>
          <w:b w:val="0"/>
          <w:bCs w:val="0"/>
          <w:i w:val="0"/>
          <w:spacing w:val="0"/>
          <w:w w:val="100"/>
        </w:rPr>
        <w:t>ý</w:t>
      </w:r>
      <w:r>
        <w:rPr>
          <w:b w:val="0"/>
          <w:bCs w:val="0"/>
          <w:i w:val="0"/>
          <w:spacing w:val="22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c</w:t>
      </w:r>
      <w:r>
        <w:rPr>
          <w:b w:val="0"/>
          <w:bCs w:val="0"/>
          <w:i w:val="0"/>
          <w:spacing w:val="1"/>
          <w:w w:val="100"/>
        </w:rPr>
        <w:t>hu</w:t>
      </w:r>
      <w:r>
        <w:rPr>
          <w:b w:val="0"/>
          <w:bCs w:val="0"/>
          <w:i w:val="0"/>
          <w:spacing w:val="-4"/>
          <w:w w:val="100"/>
        </w:rPr>
        <w:t>y</w:t>
      </w:r>
      <w:r>
        <w:rPr>
          <w:b w:val="0"/>
          <w:bCs w:val="0"/>
          <w:i w:val="0"/>
          <w:spacing w:val="1"/>
          <w:w w:val="100"/>
        </w:rPr>
        <w:t>ê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22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1"/>
          <w:w w:val="100"/>
        </w:rPr>
        <w:t>g</w:t>
      </w:r>
      <w:r>
        <w:rPr>
          <w:b w:val="0"/>
          <w:bCs w:val="0"/>
          <w:i w:val="0"/>
          <w:spacing w:val="-3"/>
          <w:w w:val="100"/>
        </w:rPr>
        <w:t>à</w:t>
      </w:r>
      <w:r>
        <w:rPr>
          <w:b w:val="0"/>
          <w:bCs w:val="0"/>
          <w:i w:val="0"/>
          <w:spacing w:val="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22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</w:rPr>
        <w:t>ủ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21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2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G</w:t>
      </w:r>
      <w:r>
        <w:rPr>
          <w:b w:val="0"/>
          <w:bCs w:val="0"/>
          <w:i w:val="0"/>
          <w:spacing w:val="1"/>
          <w:w w:val="100"/>
        </w:rPr>
        <w:t>i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22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th</w:t>
      </w:r>
      <w:r>
        <w:rPr>
          <w:b w:val="0"/>
          <w:bCs w:val="0"/>
          <w:i w:val="0"/>
          <w:spacing w:val="1"/>
          <w:w w:val="100"/>
        </w:rPr>
        <w:t>ô</w:t>
      </w:r>
      <w:r>
        <w:rPr>
          <w:b w:val="0"/>
          <w:bCs w:val="0"/>
          <w:i w:val="0"/>
          <w:spacing w:val="-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22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ậ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22"/>
          <w:w w:val="100"/>
        </w:rPr>
        <w:t> </w:t>
      </w:r>
      <w:r>
        <w:rPr>
          <w:b w:val="0"/>
          <w:bCs w:val="0"/>
          <w:i w:val="0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00"/>
        </w:rPr>
        <w:t>ả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4"/>
          <w:w w:val="100"/>
        </w:rPr>
        <w:t>the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30"/>
          <w:w w:val="100"/>
        </w:rPr>
        <w:t> </w:t>
      </w:r>
      <w:r>
        <w:rPr>
          <w:b w:val="0"/>
          <w:bCs w:val="0"/>
          <w:i w:val="0"/>
          <w:spacing w:val="-6"/>
          <w:w w:val="100"/>
        </w:rPr>
        <w:t>q</w:t>
      </w:r>
      <w:r>
        <w:rPr>
          <w:b w:val="0"/>
          <w:bCs w:val="0"/>
          <w:i w:val="0"/>
          <w:spacing w:val="-4"/>
          <w:w w:val="100"/>
        </w:rPr>
        <w:t>u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4"/>
          <w:w w:val="100"/>
        </w:rPr>
        <w:t>đị</w:t>
      </w:r>
      <w:r>
        <w:rPr>
          <w:b w:val="0"/>
          <w:bCs w:val="0"/>
          <w:i w:val="0"/>
          <w:spacing w:val="-4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32"/>
          <w:w w:val="100"/>
        </w:rPr>
        <w:t> </w:t>
      </w:r>
      <w:r>
        <w:rPr>
          <w:b w:val="0"/>
          <w:bCs w:val="0"/>
          <w:i w:val="0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</w:rPr>
        <w:t>ạ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32"/>
          <w:w w:val="100"/>
        </w:rPr>
        <w:t> </w:t>
      </w:r>
      <w:r>
        <w:rPr>
          <w:b w:val="0"/>
          <w:bCs w:val="0"/>
          <w:i w:val="0"/>
          <w:spacing w:val="-7"/>
          <w:w w:val="100"/>
        </w:rPr>
        <w:t>N</w:t>
      </w:r>
      <w:r>
        <w:rPr>
          <w:b w:val="0"/>
          <w:bCs w:val="0"/>
          <w:i w:val="0"/>
          <w:spacing w:val="-6"/>
          <w:w w:val="100"/>
        </w:rPr>
        <w:t>g</w:t>
      </w:r>
      <w:r>
        <w:rPr>
          <w:b w:val="0"/>
          <w:bCs w:val="0"/>
          <w:i w:val="0"/>
          <w:spacing w:val="-4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4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</w:rPr>
        <w:t>ị</w:t>
      </w:r>
      <w:r>
        <w:rPr>
          <w:b w:val="0"/>
          <w:bCs w:val="0"/>
          <w:i w:val="0"/>
          <w:spacing w:val="-4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29"/>
          <w:w w:val="100"/>
        </w:rPr>
        <w:t> </w:t>
      </w:r>
      <w:r>
        <w:rPr>
          <w:b w:val="0"/>
          <w:bCs w:val="0"/>
          <w:i w:val="0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2"/>
          <w:w w:val="100"/>
        </w:rPr>
        <w:t> </w:t>
      </w:r>
      <w:r>
        <w:rPr>
          <w:b w:val="0"/>
          <w:bCs w:val="0"/>
          <w:i w:val="0"/>
          <w:spacing w:val="-6"/>
          <w:w w:val="100"/>
        </w:rPr>
        <w:t>1</w:t>
      </w:r>
      <w:r>
        <w:rPr>
          <w:b w:val="0"/>
          <w:bCs w:val="0"/>
          <w:i w:val="0"/>
          <w:spacing w:val="-4"/>
          <w:w w:val="100"/>
        </w:rPr>
        <w:t>87</w:t>
      </w:r>
      <w:r>
        <w:rPr>
          <w:b w:val="0"/>
          <w:bCs w:val="0"/>
          <w:i w:val="0"/>
          <w:spacing w:val="-6"/>
          <w:w w:val="100"/>
        </w:rPr>
        <w:t>/</w:t>
      </w:r>
      <w:r>
        <w:rPr>
          <w:b w:val="0"/>
          <w:bCs w:val="0"/>
          <w:i w:val="0"/>
          <w:spacing w:val="-4"/>
          <w:w w:val="100"/>
        </w:rPr>
        <w:t>20</w:t>
      </w:r>
      <w:r>
        <w:rPr>
          <w:b w:val="0"/>
          <w:bCs w:val="0"/>
          <w:i w:val="0"/>
          <w:spacing w:val="-6"/>
          <w:w w:val="100"/>
        </w:rPr>
        <w:t>1</w:t>
      </w:r>
      <w:r>
        <w:rPr>
          <w:b w:val="0"/>
          <w:bCs w:val="0"/>
          <w:i w:val="0"/>
          <w:spacing w:val="-4"/>
          <w:w w:val="100"/>
        </w:rPr>
        <w:t>3</w:t>
      </w:r>
      <w:r>
        <w:rPr>
          <w:b w:val="0"/>
          <w:bCs w:val="0"/>
          <w:i w:val="0"/>
          <w:spacing w:val="-6"/>
          <w:w w:val="100"/>
        </w:rPr>
        <w:t>/</w:t>
      </w:r>
      <w:r>
        <w:rPr>
          <w:b w:val="0"/>
          <w:bCs w:val="0"/>
          <w:i w:val="0"/>
          <w:spacing w:val="-7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</w:rPr>
        <w:t>Đ</w:t>
      </w:r>
      <w:r>
        <w:rPr>
          <w:b w:val="0"/>
          <w:bCs w:val="0"/>
          <w:i w:val="0"/>
          <w:spacing w:val="-4"/>
          <w:w w:val="100"/>
        </w:rPr>
        <w:t>-C</w:t>
      </w:r>
      <w:r>
        <w:rPr>
          <w:b w:val="0"/>
          <w:bCs w:val="0"/>
          <w:i w:val="0"/>
          <w:spacing w:val="0"/>
          <w:w w:val="100"/>
        </w:rPr>
        <w:t>P</w:t>
      </w:r>
      <w:r>
        <w:rPr>
          <w:b w:val="0"/>
          <w:bCs w:val="0"/>
          <w:i w:val="0"/>
          <w:spacing w:val="31"/>
          <w:w w:val="100"/>
        </w:rPr>
        <w:t> </w:t>
      </w:r>
      <w:r>
        <w:rPr>
          <w:b w:val="0"/>
          <w:bCs w:val="0"/>
          <w:i w:val="0"/>
          <w:spacing w:val="-4"/>
          <w:w w:val="100"/>
        </w:rPr>
        <w:t>ngà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27"/>
          <w:w w:val="100"/>
        </w:rPr>
        <w:t> </w:t>
      </w:r>
      <w:r>
        <w:rPr>
          <w:b w:val="0"/>
          <w:bCs w:val="0"/>
          <w:i w:val="0"/>
          <w:spacing w:val="-4"/>
          <w:w w:val="100"/>
        </w:rPr>
        <w:t>2</w:t>
      </w:r>
      <w:r>
        <w:rPr>
          <w:b w:val="0"/>
          <w:bCs w:val="0"/>
          <w:i w:val="0"/>
          <w:spacing w:val="0"/>
          <w:w w:val="100"/>
        </w:rPr>
        <w:t>0</w:t>
      </w:r>
      <w:r>
        <w:rPr>
          <w:b w:val="0"/>
          <w:bCs w:val="0"/>
          <w:i w:val="0"/>
          <w:spacing w:val="31"/>
          <w:w w:val="100"/>
        </w:rPr>
        <w:t> </w:t>
      </w:r>
      <w:r>
        <w:rPr>
          <w:b w:val="0"/>
          <w:bCs w:val="0"/>
          <w:i w:val="0"/>
          <w:spacing w:val="-4"/>
          <w:w w:val="100"/>
        </w:rPr>
        <w:t>thá</w:t>
      </w:r>
      <w:r>
        <w:rPr>
          <w:b w:val="0"/>
          <w:bCs w:val="0"/>
          <w:i w:val="0"/>
          <w:spacing w:val="-6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31"/>
          <w:w w:val="100"/>
        </w:rPr>
        <w:t> </w:t>
      </w:r>
      <w:r>
        <w:rPr>
          <w:b w:val="0"/>
          <w:bCs w:val="0"/>
          <w:i w:val="0"/>
          <w:spacing w:val="-4"/>
          <w:w w:val="100"/>
        </w:rPr>
        <w:t>1</w:t>
      </w:r>
      <w:r>
        <w:rPr>
          <w:b w:val="0"/>
          <w:bCs w:val="0"/>
          <w:i w:val="0"/>
          <w:spacing w:val="0"/>
          <w:w w:val="100"/>
        </w:rPr>
        <w:t>1</w:t>
      </w:r>
      <w:r>
        <w:rPr>
          <w:b w:val="0"/>
          <w:bCs w:val="0"/>
          <w:i w:val="0"/>
          <w:spacing w:val="29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</w:rPr>
        <w:t>ă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b w:val="0"/>
          <w:bCs w:val="0"/>
          <w:i w:val="0"/>
          <w:spacing w:val="26"/>
          <w:w w:val="100"/>
        </w:rPr>
        <w:t> </w:t>
      </w:r>
      <w:r>
        <w:rPr>
          <w:b w:val="0"/>
          <w:bCs w:val="0"/>
          <w:i w:val="0"/>
          <w:spacing w:val="-4"/>
          <w:w w:val="100"/>
        </w:rPr>
        <w:t>201</w:t>
      </w:r>
      <w:r>
        <w:rPr>
          <w:b w:val="0"/>
          <w:bCs w:val="0"/>
          <w:i w:val="0"/>
          <w:spacing w:val="0"/>
          <w:w w:val="100"/>
        </w:rPr>
        <w:t>3</w:t>
      </w:r>
      <w:r>
        <w:rPr>
          <w:b w:val="0"/>
          <w:bCs w:val="0"/>
          <w:i w:val="0"/>
          <w:spacing w:val="32"/>
          <w:w w:val="100"/>
        </w:rPr>
        <w:t> </w:t>
      </w:r>
      <w:r>
        <w:rPr>
          <w:b w:val="0"/>
          <w:bCs w:val="0"/>
          <w:i w:val="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4"/>
          <w:w w:val="100"/>
        </w:rPr>
        <w:t>ủ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1"/>
          <w:w w:val="100"/>
        </w:rPr>
        <w:t>h</w:t>
      </w:r>
      <w:r>
        <w:rPr>
          <w:b w:val="0"/>
          <w:bCs w:val="0"/>
          <w:i w:val="0"/>
          <w:spacing w:val="-1"/>
          <w:w w:val="100"/>
        </w:rPr>
        <w:t>ín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p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</w:rPr>
        <w:t>ủ</w:t>
      </w:r>
      <w:r>
        <w:rPr>
          <w:b w:val="0"/>
          <w:bCs w:val="0"/>
          <w:i w:val="0"/>
          <w:spacing w:val="0"/>
          <w:w w:val="100"/>
        </w:rPr>
        <w:t>.</w:t>
      </w:r>
    </w:p>
    <w:p>
      <w:pPr>
        <w:pStyle w:val="BodyText"/>
        <w:numPr>
          <w:ilvl w:val="0"/>
          <w:numId w:val="2"/>
        </w:numPr>
        <w:tabs>
          <w:tab w:pos="876" w:val="left" w:leader="none"/>
        </w:tabs>
        <w:spacing w:line="250" w:lineRule="auto" w:before="79"/>
        <w:ind w:left="141" w:right="115" w:firstLine="453"/>
        <w:jc w:val="both"/>
      </w:pP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</w:rPr>
        <w:t>ù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36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l</w:t>
      </w:r>
      <w:r>
        <w:rPr>
          <w:b w:val="0"/>
          <w:bCs w:val="0"/>
          <w:i w:val="0"/>
          <w:spacing w:val="0"/>
          <w:w w:val="100"/>
        </w:rPr>
        <w:t>à</w:t>
      </w:r>
      <w:r>
        <w:rPr>
          <w:b w:val="0"/>
          <w:bCs w:val="0"/>
          <w:i w:val="0"/>
          <w:spacing w:val="33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cá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35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X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3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</w:rPr>
        <w:t>ủ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35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cùn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35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</w:rPr>
        <w:t>ộ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3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4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3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</w:rPr>
        <w:t>ữ</w:t>
      </w:r>
      <w:r>
        <w:rPr>
          <w:b w:val="0"/>
          <w:bCs w:val="0"/>
          <w:i w:val="0"/>
          <w:spacing w:val="0"/>
          <w:w w:val="100"/>
        </w:rPr>
        <w:t>u</w:t>
      </w:r>
      <w:r>
        <w:rPr>
          <w:b w:val="0"/>
          <w:bCs w:val="0"/>
          <w:i w:val="0"/>
          <w:spacing w:val="36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côn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34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n</w:t>
      </w:r>
      <w:r>
        <w:rPr>
          <w:b w:val="0"/>
          <w:bCs w:val="0"/>
          <w:i w:val="0"/>
          <w:spacing w:val="-1"/>
          <w:w w:val="100"/>
        </w:rPr>
        <w:t>gh</w:t>
      </w:r>
      <w:r>
        <w:rPr>
          <w:b w:val="0"/>
          <w:bCs w:val="0"/>
          <w:i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ệ</w:t>
      </w:r>
      <w:r>
        <w:rPr>
          <w:b w:val="0"/>
          <w:bCs w:val="0"/>
          <w:i w:val="0"/>
          <w:spacing w:val="0"/>
          <w:w w:val="100"/>
        </w:rPr>
        <w:t>p,</w:t>
      </w:r>
      <w:r>
        <w:rPr>
          <w:b w:val="0"/>
          <w:bCs w:val="0"/>
          <w:i w:val="0"/>
          <w:spacing w:val="32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1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ãn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hi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</w:rPr>
        <w:t>ệ</w:t>
      </w:r>
      <w:r>
        <w:rPr>
          <w:b w:val="0"/>
          <w:bCs w:val="0"/>
          <w:i w:val="0"/>
          <w:spacing w:val="1"/>
          <w:w w:val="100"/>
        </w:rPr>
        <w:t>u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thi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ế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ế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1"/>
          <w:w w:val="100"/>
        </w:rPr>
        <w:t>ô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ậ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</w:rPr>
        <w:t>ả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và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2"/>
          <w:w w:val="100"/>
        </w:rPr>
        <w:t>ù</w:t>
      </w:r>
      <w:r>
        <w:rPr>
          <w:b w:val="0"/>
          <w:bCs w:val="0"/>
          <w:i w:val="0"/>
          <w:spacing w:val="0"/>
          <w:w w:val="100"/>
        </w:rPr>
        <w:t>ng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ớ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ả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x</w:t>
      </w:r>
      <w:r>
        <w:rPr>
          <w:b w:val="0"/>
          <w:bCs w:val="0"/>
          <w:i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ấ</w:t>
      </w:r>
      <w:r>
        <w:rPr>
          <w:b w:val="0"/>
          <w:bCs w:val="0"/>
          <w:i w:val="0"/>
          <w:spacing w:val="1"/>
          <w:w w:val="100"/>
        </w:rPr>
        <w:t>t.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875" w:val="left" w:leader="none"/>
        </w:tabs>
        <w:spacing w:line="250" w:lineRule="auto" w:before="79"/>
        <w:ind w:left="141" w:right="116" w:firstLine="453"/>
        <w:jc w:val="both"/>
      </w:pP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</w:rPr>
        <w:t>ẫ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</w:rPr>
        <w:t>ì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l</w:t>
      </w:r>
      <w:r>
        <w:rPr>
          <w:b w:val="0"/>
          <w:bCs w:val="0"/>
          <w:i w:val="0"/>
          <w:spacing w:val="0"/>
          <w:w w:val="100"/>
        </w:rPr>
        <w:t>à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</w:rPr>
        <w:t>ả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p</w:t>
      </w:r>
      <w:r>
        <w:rPr>
          <w:b w:val="0"/>
          <w:bCs w:val="0"/>
          <w:i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ẩ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ợ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k</w:t>
      </w:r>
      <w:r>
        <w:rPr>
          <w:b w:val="0"/>
          <w:bCs w:val="0"/>
          <w:i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ể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ra,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</w:rPr>
        <w:t>đ</w:t>
      </w:r>
      <w:r>
        <w:rPr>
          <w:b w:val="0"/>
          <w:bCs w:val="0"/>
          <w:i w:val="0"/>
          <w:spacing w:val="-2"/>
          <w:w w:val="100"/>
        </w:rPr>
        <w:t>á</w:t>
      </w:r>
      <w:r>
        <w:rPr>
          <w:b w:val="0"/>
          <w:bCs w:val="0"/>
          <w:i w:val="0"/>
          <w:spacing w:val="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g</w:t>
      </w:r>
      <w:r>
        <w:rPr>
          <w:b w:val="0"/>
          <w:bCs w:val="0"/>
          <w:i w:val="0"/>
          <w:spacing w:val="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á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</w:rPr>
        <w:t>ấ</w:t>
      </w:r>
      <w:r>
        <w:rPr>
          <w:b w:val="0"/>
          <w:bCs w:val="0"/>
          <w:i w:val="0"/>
          <w:spacing w:val="0"/>
          <w:w w:val="100"/>
        </w:rPr>
        <w:t>p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G</w:t>
      </w:r>
      <w:r>
        <w:rPr>
          <w:b w:val="0"/>
          <w:bCs w:val="0"/>
          <w:i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ấ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4"/>
          <w:w w:val="100"/>
        </w:rPr>
        <w:t>ứ</w:t>
      </w:r>
      <w:r>
        <w:rPr>
          <w:b w:val="0"/>
          <w:bCs w:val="0"/>
          <w:i w:val="0"/>
          <w:spacing w:val="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</w:rPr>
        <w:t>ậ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</w:rPr>
        <w:t>ể</w:t>
      </w:r>
      <w:r>
        <w:rPr>
          <w:b w:val="0"/>
          <w:bCs w:val="0"/>
          <w:i w:val="0"/>
          <w:spacing w:val="0"/>
          <w:w w:val="100"/>
        </w:rPr>
        <w:t>u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lo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</w:rPr>
        <w:t>ạ</w:t>
      </w:r>
      <w:r>
        <w:rPr>
          <w:b w:val="0"/>
          <w:bCs w:val="0"/>
          <w:i w:val="0"/>
          <w:spacing w:val="1"/>
          <w:w w:val="100"/>
        </w:rPr>
        <w:t>i.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875" w:val="left" w:leader="none"/>
        </w:tabs>
        <w:spacing w:line="250" w:lineRule="auto" w:before="79"/>
        <w:ind w:left="141" w:right="115" w:firstLine="453"/>
        <w:jc w:val="both"/>
      </w:pP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</w:rPr>
        <w:t>ch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4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4"/>
          <w:w w:val="100"/>
        </w:rPr>
        <w:t>ợ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-5"/>
          <w:w w:val="100"/>
        </w:rPr>
        <w:t>h</w:t>
      </w:r>
      <w:r>
        <w:rPr>
          <w:b w:val="0"/>
          <w:bCs w:val="0"/>
          <w:i w:val="0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</w:rPr>
        <w:t>ể</w:t>
      </w:r>
      <w:r>
        <w:rPr>
          <w:b w:val="0"/>
          <w:bCs w:val="0"/>
          <w:i w:val="0"/>
          <w:spacing w:val="0"/>
          <w:w w:val="100"/>
        </w:rPr>
        <w:t>u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-4"/>
          <w:w w:val="100"/>
        </w:rPr>
        <w:t>l</w:t>
      </w:r>
      <w:r>
        <w:rPr>
          <w:b w:val="0"/>
          <w:bCs w:val="0"/>
          <w:i w:val="0"/>
          <w:spacing w:val="0"/>
          <w:w w:val="100"/>
        </w:rPr>
        <w:t>à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-11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4"/>
          <w:w w:val="100"/>
        </w:rPr>
        <w:t>ộ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-5"/>
          <w:w w:val="100"/>
        </w:rPr>
        <w:t>tron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-5"/>
          <w:w w:val="100"/>
        </w:rPr>
        <w:t>cá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-5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</w:rPr>
        <w:t>ă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</w:rPr>
        <w:t>ả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-9"/>
          <w:w w:val="100"/>
        </w:rPr>
        <w:t> </w:t>
      </w:r>
      <w:r>
        <w:rPr>
          <w:b w:val="0"/>
          <w:bCs w:val="0"/>
          <w:i w:val="0"/>
          <w:spacing w:val="-4"/>
          <w:w w:val="100"/>
        </w:rPr>
        <w:t>sau</w:t>
      </w:r>
      <w:r>
        <w:rPr>
          <w:b w:val="0"/>
          <w:bCs w:val="0"/>
          <w:i w:val="0"/>
          <w:spacing w:val="0"/>
          <w:w w:val="100"/>
        </w:rPr>
        <w:t>: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-6"/>
          <w:w w:val="100"/>
        </w:rPr>
        <w:t>T</w:t>
      </w:r>
      <w:r>
        <w:rPr>
          <w:b w:val="0"/>
          <w:bCs w:val="0"/>
          <w:i w:val="0"/>
          <w:spacing w:val="-6"/>
          <w:w w:val="100"/>
        </w:rPr>
        <w:t>h</w:t>
      </w:r>
      <w:r>
        <w:rPr>
          <w:b w:val="0"/>
          <w:bCs w:val="0"/>
          <w:i w:val="0"/>
          <w:spacing w:val="-4"/>
          <w:w w:val="100"/>
        </w:rPr>
        <w:t>ôn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-4"/>
          <w:w w:val="100"/>
        </w:rPr>
        <w:t>b</w:t>
      </w:r>
      <w:r>
        <w:rPr>
          <w:b w:val="0"/>
          <w:bCs w:val="0"/>
          <w:i w:val="0"/>
          <w:spacing w:val="-7"/>
          <w:w w:val="100"/>
        </w:rPr>
        <w:t>á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-7"/>
          <w:w w:val="100"/>
        </w:rPr>
        <w:t> </w:t>
      </w:r>
      <w:r>
        <w:rPr>
          <w:b w:val="0"/>
          <w:bCs w:val="0"/>
          <w:i w:val="0"/>
          <w:spacing w:val="-10"/>
          <w:w w:val="100"/>
        </w:rPr>
        <w:t>m</w:t>
      </w:r>
      <w:r>
        <w:rPr>
          <w:b w:val="0"/>
          <w:bCs w:val="0"/>
          <w:i w:val="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</w:rPr>
        <w:t>ễ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4"/>
          <w:w w:val="100"/>
        </w:rPr>
        <w:t>k</w:t>
      </w:r>
      <w:r>
        <w:rPr>
          <w:b w:val="0"/>
          <w:bCs w:val="0"/>
          <w:i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ể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tra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</w:rPr>
        <w:t>ấ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</w:rPr>
        <w:t>ợ</w:t>
      </w:r>
      <w:r>
        <w:rPr>
          <w:b w:val="0"/>
          <w:bCs w:val="0"/>
          <w:i w:val="0"/>
          <w:spacing w:val="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ATK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&amp;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BVM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X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n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ậ</w:t>
      </w:r>
      <w:r>
        <w:rPr>
          <w:b w:val="0"/>
          <w:bCs w:val="0"/>
          <w:i w:val="0"/>
          <w:spacing w:val="0"/>
          <w:w w:val="100"/>
        </w:rPr>
        <w:t>p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k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ẩ</w:t>
      </w:r>
      <w:r>
        <w:rPr>
          <w:b w:val="0"/>
          <w:bCs w:val="0"/>
          <w:i w:val="0"/>
          <w:spacing w:val="0"/>
          <w:w w:val="100"/>
        </w:rPr>
        <w:t>u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(</w:t>
      </w:r>
      <w:r>
        <w:rPr>
          <w:b w:val="0"/>
          <w:bCs w:val="0"/>
          <w:i w:val="0"/>
          <w:spacing w:val="1"/>
          <w:w w:val="100"/>
        </w:rPr>
        <w:t>s</w:t>
      </w:r>
      <w:r>
        <w:rPr>
          <w:b w:val="0"/>
          <w:bCs w:val="0"/>
          <w:i w:val="0"/>
          <w:spacing w:val="-3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u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</w:rPr>
        <w:t>đ</w:t>
      </w:r>
      <w:r>
        <w:rPr>
          <w:b w:val="0"/>
          <w:bCs w:val="0"/>
          <w:i w:val="0"/>
          <w:spacing w:val="-1"/>
          <w:w w:val="100"/>
        </w:rPr>
        <w:t>â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v</w:t>
      </w:r>
      <w:r>
        <w:rPr>
          <w:b w:val="0"/>
          <w:bCs w:val="0"/>
          <w:i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ế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</w:rPr>
        <w:t>ắ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l</w:t>
      </w:r>
      <w:r>
        <w:rPr>
          <w:b w:val="0"/>
          <w:bCs w:val="0"/>
          <w:i w:val="0"/>
          <w:spacing w:val="0"/>
          <w:w w:val="100"/>
        </w:rPr>
        <w:t>à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-2"/>
          <w:w w:val="100"/>
        </w:rPr>
        <w:t>ô</w:t>
      </w:r>
      <w:r>
        <w:rPr>
          <w:b w:val="0"/>
          <w:bCs w:val="0"/>
          <w:i w:val="0"/>
          <w:spacing w:val="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b</w:t>
      </w:r>
      <w:r>
        <w:rPr>
          <w:b w:val="0"/>
          <w:bCs w:val="0"/>
          <w:i w:val="0"/>
          <w:spacing w:val="-3"/>
          <w:w w:val="100"/>
        </w:rPr>
        <w:t>á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5"/>
          <w:w w:val="100"/>
        </w:rPr>
        <w:t>m</w:t>
      </w:r>
      <w:r>
        <w:rPr>
          <w:b w:val="0"/>
          <w:bCs w:val="0"/>
          <w:i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ễ</w:t>
      </w:r>
      <w:r>
        <w:rPr>
          <w:b w:val="0"/>
          <w:bCs w:val="0"/>
          <w:i w:val="0"/>
          <w:spacing w:val="0"/>
          <w:w w:val="100"/>
        </w:rPr>
        <w:t>n),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G</w:t>
      </w:r>
      <w:r>
        <w:rPr>
          <w:b w:val="0"/>
          <w:bCs w:val="0"/>
          <w:i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ấ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</w:rPr>
        <w:t>ứ</w:t>
      </w:r>
      <w:r>
        <w:rPr>
          <w:b w:val="0"/>
          <w:bCs w:val="0"/>
          <w:i w:val="0"/>
          <w:spacing w:val="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17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</w:rPr>
        <w:t>ậ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c</w:t>
      </w:r>
      <w:r>
        <w:rPr>
          <w:b w:val="0"/>
          <w:bCs w:val="0"/>
          <w:i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ấ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17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</w:rPr>
        <w:t>ợ</w:t>
      </w:r>
      <w:r>
        <w:rPr>
          <w:b w:val="0"/>
          <w:bCs w:val="0"/>
          <w:i w:val="0"/>
          <w:spacing w:val="-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ATK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&amp;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BVM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X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n</w:t>
      </w:r>
      <w:r>
        <w:rPr>
          <w:b w:val="0"/>
          <w:bCs w:val="0"/>
          <w:i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</w:rPr>
        <w:t>ậ</w:t>
      </w:r>
      <w:r>
        <w:rPr>
          <w:b w:val="0"/>
          <w:bCs w:val="0"/>
          <w:i w:val="0"/>
          <w:spacing w:val="0"/>
          <w:w w:val="100"/>
        </w:rPr>
        <w:t>p</w:t>
      </w:r>
      <w:r>
        <w:rPr>
          <w:b w:val="0"/>
          <w:bCs w:val="0"/>
          <w:i w:val="0"/>
          <w:spacing w:val="17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ẩ</w:t>
      </w:r>
      <w:r>
        <w:rPr>
          <w:b w:val="0"/>
          <w:bCs w:val="0"/>
          <w:i w:val="0"/>
          <w:spacing w:val="0"/>
          <w:w w:val="100"/>
        </w:rPr>
        <w:t>u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(sa</w:t>
      </w:r>
      <w:r>
        <w:rPr>
          <w:b w:val="0"/>
          <w:bCs w:val="0"/>
          <w:i w:val="0"/>
          <w:spacing w:val="0"/>
          <w:w w:val="100"/>
        </w:rPr>
        <w:t>u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</w:rPr>
        <w:t>đ</w:t>
      </w:r>
      <w:r>
        <w:rPr>
          <w:b w:val="0"/>
          <w:bCs w:val="0"/>
          <w:i w:val="0"/>
          <w:spacing w:val="-1"/>
          <w:w w:val="100"/>
        </w:rPr>
        <w:t>â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v</w:t>
      </w:r>
      <w:r>
        <w:rPr>
          <w:b w:val="0"/>
          <w:bCs w:val="0"/>
          <w:i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</w:rPr>
        <w:t>ế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ắ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3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là</w:t>
      </w:r>
      <w:r>
        <w:rPr>
          <w:b w:val="0"/>
          <w:bCs w:val="0"/>
          <w:i w:val="0"/>
          <w:spacing w:val="36"/>
          <w:w w:val="100"/>
        </w:rPr>
        <w:t> </w:t>
      </w:r>
      <w:r>
        <w:rPr>
          <w:b w:val="0"/>
          <w:bCs w:val="0"/>
          <w:i w:val="0"/>
          <w:spacing w:val="-4"/>
          <w:w w:val="100"/>
        </w:rPr>
        <w:t>G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ấ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3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</w:rPr>
        <w:t>ứ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36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nh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ậ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36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C</w:t>
      </w:r>
      <w:r>
        <w:rPr>
          <w:b w:val="0"/>
          <w:bCs w:val="0"/>
          <w:i w:val="0"/>
          <w:spacing w:val="-2"/>
          <w:w w:val="100"/>
        </w:rPr>
        <w:t>L</w:t>
      </w:r>
      <w:r>
        <w:rPr>
          <w:b w:val="0"/>
          <w:bCs w:val="0"/>
          <w:i w:val="0"/>
          <w:spacing w:val="-3"/>
          <w:w w:val="100"/>
        </w:rPr>
        <w:t>)</w:t>
      </w:r>
      <w:r>
        <w:rPr>
          <w:b w:val="0"/>
          <w:bCs w:val="0"/>
          <w:i w:val="0"/>
          <w:spacing w:val="0"/>
          <w:w w:val="100"/>
        </w:rPr>
        <w:t>;</w:t>
      </w:r>
      <w:r>
        <w:rPr>
          <w:b w:val="0"/>
          <w:bCs w:val="0"/>
          <w:i w:val="0"/>
          <w:spacing w:val="36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1"/>
          <w:w w:val="100"/>
        </w:rPr>
        <w:t>ô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34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b</w:t>
      </w:r>
      <w:r>
        <w:rPr>
          <w:b w:val="0"/>
          <w:bCs w:val="0"/>
          <w:i w:val="0"/>
          <w:spacing w:val="-3"/>
          <w:w w:val="100"/>
        </w:rPr>
        <w:t>á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34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k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-2"/>
          <w:w w:val="100"/>
        </w:rPr>
        <w:t>ô</w:t>
      </w:r>
      <w:r>
        <w:rPr>
          <w:b w:val="0"/>
          <w:bCs w:val="0"/>
          <w:i w:val="0"/>
          <w:spacing w:val="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</w:rPr>
        <w:t>ạ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36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c</w:t>
      </w:r>
      <w:r>
        <w:rPr>
          <w:b w:val="0"/>
          <w:bCs w:val="0"/>
          <w:i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</w:rPr>
        <w:t>ấ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36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</w:rPr>
        <w:t>ợ</w:t>
      </w:r>
      <w:r>
        <w:rPr>
          <w:b w:val="0"/>
          <w:bCs w:val="0"/>
          <w:i w:val="0"/>
          <w:spacing w:val="-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36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ATK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3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&amp;</w:t>
      </w:r>
      <w:r>
        <w:rPr>
          <w:b w:val="0"/>
          <w:bCs w:val="0"/>
          <w:i w:val="0"/>
          <w:spacing w:val="34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BVMT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n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ậ</w:t>
      </w:r>
      <w:r>
        <w:rPr>
          <w:b w:val="0"/>
          <w:bCs w:val="0"/>
          <w:i w:val="0"/>
          <w:spacing w:val="0"/>
          <w:w w:val="100"/>
        </w:rPr>
        <w:t>p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kh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</w:rPr>
        <w:t>ẩ</w:t>
      </w:r>
      <w:r>
        <w:rPr>
          <w:b w:val="0"/>
          <w:bCs w:val="0"/>
          <w:i w:val="0"/>
          <w:spacing w:val="0"/>
          <w:w w:val="100"/>
        </w:rPr>
        <w:t>u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(</w:t>
      </w:r>
      <w:r>
        <w:rPr>
          <w:b w:val="0"/>
          <w:bCs w:val="0"/>
          <w:i w:val="0"/>
          <w:spacing w:val="-2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au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</w:rPr>
        <w:t>đ</w:t>
      </w:r>
      <w:r>
        <w:rPr>
          <w:b w:val="0"/>
          <w:bCs w:val="0"/>
          <w:i w:val="0"/>
          <w:spacing w:val="0"/>
          <w:w w:val="100"/>
        </w:rPr>
        <w:t>ây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v</w:t>
      </w:r>
      <w:r>
        <w:rPr>
          <w:b w:val="0"/>
          <w:bCs w:val="0"/>
          <w:i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ế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ắ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l</w:t>
      </w:r>
      <w:r>
        <w:rPr>
          <w:b w:val="0"/>
          <w:bCs w:val="0"/>
          <w:i w:val="0"/>
          <w:spacing w:val="0"/>
          <w:w w:val="100"/>
        </w:rPr>
        <w:t>à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1"/>
          <w:w w:val="100"/>
        </w:rPr>
        <w:t>ô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b</w:t>
      </w:r>
      <w:r>
        <w:rPr>
          <w:b w:val="0"/>
          <w:bCs w:val="0"/>
          <w:i w:val="0"/>
          <w:spacing w:val="-3"/>
          <w:w w:val="100"/>
        </w:rPr>
        <w:t>á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1"/>
          <w:w w:val="100"/>
        </w:rPr>
        <w:t>h</w:t>
      </w:r>
      <w:r>
        <w:rPr>
          <w:b w:val="0"/>
          <w:bCs w:val="0"/>
          <w:i w:val="0"/>
          <w:spacing w:val="-2"/>
          <w:w w:val="100"/>
        </w:rPr>
        <w:t>ô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</w:rPr>
        <w:t>ạ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-3"/>
          <w:w w:val="100"/>
        </w:rPr>
        <w:t>)</w:t>
      </w:r>
      <w:r>
        <w:rPr>
          <w:b w:val="0"/>
          <w:bCs w:val="0"/>
          <w:i w:val="0"/>
          <w:spacing w:val="0"/>
          <w:w w:val="100"/>
        </w:rPr>
        <w:t>;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G</w:t>
      </w:r>
      <w:r>
        <w:rPr>
          <w:b w:val="0"/>
          <w:bCs w:val="0"/>
          <w:i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ấ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</w:rPr>
        <w:t>ứ</w:t>
      </w:r>
      <w:r>
        <w:rPr>
          <w:b w:val="0"/>
          <w:bCs w:val="0"/>
          <w:i w:val="0"/>
          <w:spacing w:val="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</w:rPr>
        <w:t>ậ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T</w:t>
      </w:r>
      <w:r>
        <w:rPr>
          <w:b w:val="0"/>
          <w:bCs w:val="0"/>
          <w:i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ẩ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</w:rPr>
        <w:t>đị</w:t>
      </w:r>
      <w:r>
        <w:rPr>
          <w:b w:val="0"/>
          <w:bCs w:val="0"/>
          <w:i w:val="0"/>
          <w:spacing w:val="-2"/>
          <w:w w:val="100"/>
        </w:rPr>
        <w:t>nh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</w:rPr>
        <w:t>ế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24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</w:rPr>
        <w:t>ế</w:t>
      </w:r>
      <w:r>
        <w:rPr>
          <w:b w:val="0"/>
          <w:bCs w:val="0"/>
          <w:i w:val="0"/>
          <w:spacing w:val="0"/>
          <w:w w:val="100"/>
        </w:rPr>
        <w:t>;</w:t>
      </w:r>
      <w:r>
        <w:rPr>
          <w:b w:val="0"/>
          <w:bCs w:val="0"/>
          <w:i w:val="0"/>
          <w:spacing w:val="24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G</w:t>
      </w:r>
      <w:r>
        <w:rPr>
          <w:b w:val="0"/>
          <w:bCs w:val="0"/>
          <w:i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ấ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</w:rPr>
        <w:t>ứ</w:t>
      </w:r>
      <w:r>
        <w:rPr>
          <w:b w:val="0"/>
          <w:bCs w:val="0"/>
          <w:i w:val="0"/>
          <w:spacing w:val="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22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n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ậ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24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c</w:t>
      </w:r>
      <w:r>
        <w:rPr>
          <w:b w:val="0"/>
          <w:bCs w:val="0"/>
          <w:i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</w:rPr>
        <w:t>ấ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24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</w:rPr>
        <w:t>ợ</w:t>
      </w:r>
      <w:r>
        <w:rPr>
          <w:b w:val="0"/>
          <w:bCs w:val="0"/>
          <w:i w:val="0"/>
          <w:spacing w:val="-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24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ATK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2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&amp;</w:t>
      </w:r>
      <w:r>
        <w:rPr>
          <w:b w:val="0"/>
          <w:bCs w:val="0"/>
          <w:i w:val="0"/>
          <w:spacing w:val="22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BVM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22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X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2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ả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24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x</w:t>
      </w:r>
      <w:r>
        <w:rPr>
          <w:b w:val="0"/>
          <w:bCs w:val="0"/>
          <w:i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</w:rPr>
        <w:t>ấ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23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</w:rPr>
        <w:t>ắ</w:t>
      </w:r>
      <w:r>
        <w:rPr>
          <w:b w:val="0"/>
          <w:bCs w:val="0"/>
          <w:i w:val="0"/>
          <w:spacing w:val="0"/>
          <w:w w:val="100"/>
        </w:rPr>
        <w:t>p</w:t>
      </w:r>
      <w:r>
        <w:rPr>
          <w:b w:val="0"/>
          <w:bCs w:val="0"/>
          <w:i w:val="0"/>
          <w:spacing w:val="2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3"/>
          <w:w w:val="100"/>
        </w:rPr>
        <w:t>á</w:t>
      </w:r>
      <w:r>
        <w:rPr>
          <w:b w:val="0"/>
          <w:bCs w:val="0"/>
          <w:i w:val="0"/>
          <w:spacing w:val="0"/>
          <w:w w:val="100"/>
        </w:rPr>
        <w:t>p</w:t>
      </w:r>
      <w:r>
        <w:rPr>
          <w:b w:val="0"/>
          <w:bCs w:val="0"/>
          <w:i w:val="0"/>
          <w:spacing w:val="24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(</w:t>
      </w:r>
      <w:r>
        <w:rPr>
          <w:b w:val="0"/>
          <w:bCs w:val="0"/>
          <w:i w:val="0"/>
          <w:spacing w:val="1"/>
          <w:w w:val="100"/>
        </w:rPr>
        <w:t>s</w:t>
      </w:r>
      <w:r>
        <w:rPr>
          <w:b w:val="0"/>
          <w:bCs w:val="0"/>
          <w:i w:val="0"/>
          <w:spacing w:val="-3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u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</w:rPr>
        <w:t>đ</w:t>
      </w:r>
      <w:r>
        <w:rPr>
          <w:b w:val="0"/>
          <w:bCs w:val="0"/>
          <w:i w:val="0"/>
          <w:spacing w:val="0"/>
          <w:w w:val="100"/>
        </w:rPr>
        <w:t>ây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v</w:t>
      </w:r>
      <w:r>
        <w:rPr>
          <w:b w:val="0"/>
          <w:bCs w:val="0"/>
          <w:i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ế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</w:rPr>
        <w:t>ắ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l</w:t>
      </w:r>
      <w:r>
        <w:rPr>
          <w:b w:val="0"/>
          <w:bCs w:val="0"/>
          <w:i w:val="0"/>
          <w:spacing w:val="0"/>
          <w:w w:val="100"/>
        </w:rPr>
        <w:t>à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G</w:t>
      </w:r>
      <w:r>
        <w:rPr>
          <w:b w:val="0"/>
          <w:bCs w:val="0"/>
          <w:i w:val="0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ấ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2"/>
          <w:w w:val="100"/>
        </w:rPr>
        <w:t>c</w:t>
      </w:r>
      <w:r>
        <w:rPr>
          <w:b w:val="0"/>
          <w:bCs w:val="0"/>
          <w:i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</w:rPr>
        <w:t>ứ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</w:rPr>
        <w:t>ậ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</w:rPr>
        <w:t>ể</w:t>
      </w:r>
      <w:r>
        <w:rPr>
          <w:b w:val="0"/>
          <w:bCs w:val="0"/>
          <w:i w:val="0"/>
          <w:spacing w:val="0"/>
          <w:w w:val="100"/>
        </w:rPr>
        <w:t>u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l</w:t>
      </w:r>
      <w:r>
        <w:rPr>
          <w:b w:val="0"/>
          <w:bCs w:val="0"/>
          <w:i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</w:rPr>
        <w:t>ạ</w:t>
      </w:r>
      <w:r>
        <w:rPr>
          <w:b w:val="0"/>
          <w:bCs w:val="0"/>
          <w:i w:val="0"/>
          <w:spacing w:val="0"/>
          <w:w w:val="100"/>
        </w:rPr>
        <w:t>i);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G</w:t>
      </w:r>
      <w:r>
        <w:rPr>
          <w:b w:val="0"/>
          <w:bCs w:val="0"/>
          <w:i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ấ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</w:rPr>
        <w:t>ứ</w:t>
      </w:r>
      <w:r>
        <w:rPr>
          <w:b w:val="0"/>
          <w:bCs w:val="0"/>
          <w:i w:val="0"/>
          <w:spacing w:val="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</w:rPr>
        <w:t>ậ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"/>
          <w:w w:val="100"/>
        </w:rPr>
        <w:t>ẩ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</w:rPr>
        <w:t>đị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th</w:t>
      </w:r>
      <w:r>
        <w:rPr>
          <w:b w:val="0"/>
          <w:bCs w:val="0"/>
          <w:i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ế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</w:rPr>
        <w:t>ả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ạ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;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G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ấ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</w:rPr>
        <w:t>ứ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</w:rPr>
        <w:t>ậ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b w:val="0"/>
          <w:bCs w:val="0"/>
          <w:i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</w:rPr>
        <w:t>ấ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</w:rPr>
        <w:t>ợ</w:t>
      </w:r>
      <w:r>
        <w:rPr>
          <w:b w:val="0"/>
          <w:bCs w:val="0"/>
          <w:i w:val="0"/>
          <w:spacing w:val="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ATK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&amp;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BVM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X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ả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</w:rPr>
        <w:t>ạ</w:t>
      </w:r>
      <w:r>
        <w:rPr>
          <w:b w:val="0"/>
          <w:bCs w:val="0"/>
          <w:i w:val="0"/>
          <w:spacing w:val="1"/>
          <w:w w:val="100"/>
        </w:rPr>
        <w:t>o.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876" w:val="left" w:leader="none"/>
        </w:tabs>
        <w:spacing w:line="250" w:lineRule="auto" w:before="79"/>
        <w:ind w:left="141" w:right="114" w:firstLine="453"/>
        <w:jc w:val="both"/>
      </w:pP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6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</w:rPr>
        <w:t>ẩ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68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l</w:t>
      </w:r>
      <w:r>
        <w:rPr>
          <w:b w:val="0"/>
          <w:bCs w:val="0"/>
          <w:i w:val="0"/>
          <w:spacing w:val="0"/>
          <w:w w:val="100"/>
        </w:rPr>
        <w:t>à</w:t>
      </w:r>
      <w:r>
        <w:rPr>
          <w:b w:val="0"/>
          <w:bCs w:val="0"/>
          <w:i w:val="0"/>
          <w:spacing w:val="68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q</w:t>
      </w:r>
      <w:r>
        <w:rPr>
          <w:b w:val="0"/>
          <w:bCs w:val="0"/>
          <w:i w:val="0"/>
          <w:spacing w:val="1"/>
          <w:w w:val="100"/>
        </w:rPr>
        <w:t>u</w:t>
      </w:r>
      <w:r>
        <w:rPr>
          <w:b w:val="0"/>
          <w:bCs w:val="0"/>
          <w:i w:val="0"/>
          <w:spacing w:val="0"/>
          <w:w w:val="100"/>
        </w:rPr>
        <w:t>á</w:t>
      </w:r>
      <w:r>
        <w:rPr>
          <w:b w:val="0"/>
          <w:bCs w:val="0"/>
          <w:i w:val="0"/>
          <w:spacing w:val="66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-3"/>
          <w:w w:val="100"/>
        </w:rPr>
        <w:t>r</w:t>
      </w:r>
      <w:r>
        <w:rPr>
          <w:b w:val="0"/>
          <w:bCs w:val="0"/>
          <w:i w:val="0"/>
          <w:spacing w:val="1"/>
          <w:w w:val="100"/>
        </w:rPr>
        <w:t>ì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68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k</w:t>
      </w:r>
      <w:r>
        <w:rPr>
          <w:b w:val="0"/>
          <w:bCs w:val="0"/>
          <w:i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ể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b w:val="0"/>
          <w:bCs w:val="0"/>
          <w:i w:val="0"/>
          <w:spacing w:val="6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tra,</w:t>
      </w:r>
      <w:r>
        <w:rPr>
          <w:b w:val="0"/>
          <w:bCs w:val="0"/>
          <w:i w:val="0"/>
          <w:spacing w:val="6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n</w:t>
      </w:r>
      <w:r>
        <w:rPr>
          <w:b w:val="0"/>
          <w:bCs w:val="0"/>
          <w:i w:val="0"/>
          <w:spacing w:val="-2"/>
          <w:w w:val="100"/>
        </w:rPr>
        <w:t>gh</w:t>
      </w:r>
      <w:r>
        <w:rPr>
          <w:b w:val="0"/>
          <w:bCs w:val="0"/>
          <w:i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ệ</w:t>
      </w:r>
      <w:r>
        <w:rPr>
          <w:b w:val="0"/>
          <w:bCs w:val="0"/>
          <w:i w:val="0"/>
          <w:spacing w:val="-5"/>
          <w:w w:val="100"/>
        </w:rPr>
        <w:t>m</w:t>
      </w:r>
      <w:r>
        <w:rPr>
          <w:b w:val="0"/>
          <w:bCs w:val="0"/>
          <w:i w:val="0"/>
          <w:color w:val="4B4B4B"/>
          <w:spacing w:val="0"/>
          <w:w w:val="100"/>
        </w:rPr>
        <w:t>,</w:t>
      </w:r>
      <w:r>
        <w:rPr>
          <w:b w:val="0"/>
          <w:bCs w:val="0"/>
          <w:i w:val="0"/>
          <w:color w:val="4B4B4B"/>
          <w:spacing w:val="13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xem</w:t>
      </w:r>
      <w:r>
        <w:rPr>
          <w:b w:val="0"/>
          <w:bCs w:val="0"/>
          <w:i w:val="0"/>
          <w:color w:val="000000"/>
          <w:spacing w:val="9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xét,</w:t>
      </w:r>
      <w:r>
        <w:rPr>
          <w:b w:val="0"/>
          <w:bCs w:val="0"/>
          <w:i w:val="0"/>
          <w:color w:val="00000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1"/>
          <w:w w:val="100"/>
        </w:rPr>
        <w:t>đ</w:t>
      </w:r>
      <w:r>
        <w:rPr>
          <w:b w:val="0"/>
          <w:bCs w:val="0"/>
          <w:i w:val="0"/>
          <w:color w:val="000000"/>
          <w:spacing w:val="-3"/>
          <w:w w:val="100"/>
        </w:rPr>
        <w:t>á</w:t>
      </w:r>
      <w:r>
        <w:rPr>
          <w:b w:val="0"/>
          <w:bCs w:val="0"/>
          <w:i w:val="0"/>
          <w:color w:val="000000"/>
          <w:spacing w:val="-2"/>
          <w:w w:val="100"/>
        </w:rPr>
        <w:t>n</w:t>
      </w:r>
      <w:r>
        <w:rPr>
          <w:b w:val="0"/>
          <w:bCs w:val="0"/>
          <w:i w:val="0"/>
          <w:color w:val="000000"/>
          <w:spacing w:val="0"/>
          <w:w w:val="100"/>
        </w:rPr>
        <w:t>h</w:t>
      </w:r>
      <w:r>
        <w:rPr>
          <w:b w:val="0"/>
          <w:bCs w:val="0"/>
          <w:i w:val="0"/>
          <w:color w:val="000000"/>
          <w:spacing w:val="12"/>
          <w:w w:val="100"/>
        </w:rPr>
        <w:t> </w:t>
      </w:r>
      <w:r>
        <w:rPr>
          <w:b w:val="0"/>
          <w:bCs w:val="0"/>
          <w:i w:val="0"/>
          <w:color w:val="000000"/>
          <w:spacing w:val="-2"/>
          <w:w w:val="100"/>
        </w:rPr>
        <w:t>g</w:t>
      </w:r>
      <w:r>
        <w:rPr>
          <w:b w:val="0"/>
          <w:bCs w:val="0"/>
          <w:i w:val="0"/>
          <w:color w:val="000000"/>
          <w:spacing w:val="1"/>
          <w:w w:val="100"/>
        </w:rPr>
        <w:t>i</w:t>
      </w:r>
      <w:r>
        <w:rPr>
          <w:b w:val="0"/>
          <w:bCs w:val="0"/>
          <w:i w:val="0"/>
          <w:color w:val="000000"/>
          <w:spacing w:val="0"/>
          <w:w w:val="100"/>
        </w:rPr>
        <w:t>á</w:t>
      </w:r>
      <w:r>
        <w:rPr>
          <w:b w:val="0"/>
          <w:bCs w:val="0"/>
          <w:i w:val="0"/>
          <w:color w:val="000000"/>
          <w:spacing w:val="12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và</w:t>
      </w:r>
      <w:r>
        <w:rPr>
          <w:b w:val="0"/>
          <w:bCs w:val="0"/>
          <w:i w:val="0"/>
          <w:color w:val="000000"/>
          <w:spacing w:val="12"/>
          <w:w w:val="100"/>
        </w:rPr>
        <w:t> </w:t>
      </w:r>
      <w:r>
        <w:rPr>
          <w:b w:val="0"/>
          <w:bCs w:val="0"/>
          <w:i w:val="0"/>
          <w:color w:val="000000"/>
          <w:spacing w:val="-3"/>
          <w:w w:val="100"/>
        </w:rPr>
        <w:t>c</w:t>
      </w:r>
      <w:r>
        <w:rPr>
          <w:b w:val="0"/>
          <w:bCs w:val="0"/>
          <w:i w:val="0"/>
          <w:color w:val="00000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-1"/>
          <w:w w:val="100"/>
        </w:rPr>
        <w:t>ứ</w:t>
      </w:r>
      <w:r>
        <w:rPr>
          <w:b w:val="0"/>
          <w:bCs w:val="0"/>
          <w:i w:val="0"/>
          <w:color w:val="000000"/>
          <w:spacing w:val="-2"/>
          <w:w w:val="100"/>
        </w:rPr>
        <w:t>n</w:t>
      </w:r>
      <w:r>
        <w:rPr>
          <w:b w:val="0"/>
          <w:bCs w:val="0"/>
          <w:i w:val="0"/>
          <w:color w:val="000000"/>
          <w:spacing w:val="0"/>
          <w:w w:val="100"/>
        </w:rPr>
        <w:t>g</w:t>
      </w:r>
      <w:r>
        <w:rPr>
          <w:b w:val="0"/>
          <w:bCs w:val="0"/>
          <w:i w:val="0"/>
          <w:color w:val="000000"/>
          <w:spacing w:val="12"/>
          <w:w w:val="100"/>
        </w:rPr>
        <w:t> </w:t>
      </w:r>
      <w:r>
        <w:rPr>
          <w:b w:val="0"/>
          <w:bCs w:val="0"/>
          <w:i w:val="0"/>
          <w:color w:val="000000"/>
          <w:spacing w:val="-2"/>
          <w:w w:val="100"/>
        </w:rPr>
        <w:t>n</w:t>
      </w:r>
      <w:r>
        <w:rPr>
          <w:b w:val="0"/>
          <w:bCs w:val="0"/>
          <w:i w:val="0"/>
          <w:color w:val="00000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-2"/>
          <w:w w:val="100"/>
        </w:rPr>
        <w:t>ậ</w:t>
      </w:r>
      <w:r>
        <w:rPr>
          <w:b w:val="0"/>
          <w:bCs w:val="0"/>
          <w:i w:val="0"/>
          <w:color w:val="000000"/>
          <w:spacing w:val="0"/>
          <w:w w:val="100"/>
        </w:rPr>
        <w:t>n</w:t>
      </w:r>
      <w:r>
        <w:rPr>
          <w:b w:val="0"/>
          <w:bCs w:val="0"/>
          <w:i w:val="0"/>
          <w:color w:val="000000"/>
          <w:spacing w:val="12"/>
          <w:w w:val="100"/>
        </w:rPr>
        <w:t> </w:t>
      </w:r>
      <w:r>
        <w:rPr>
          <w:b w:val="0"/>
          <w:bCs w:val="0"/>
          <w:i w:val="0"/>
          <w:color w:val="00000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</w:rPr>
        <w:t>ự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10"/>
          <w:w w:val="100"/>
        </w:rPr>
        <w:t> </w:t>
      </w:r>
      <w:r>
        <w:rPr>
          <w:b w:val="0"/>
          <w:bCs w:val="0"/>
          <w:i w:val="0"/>
          <w:color w:val="000000"/>
          <w:spacing w:val="1"/>
          <w:w w:val="100"/>
        </w:rPr>
        <w:t>p</w:t>
      </w:r>
      <w:r>
        <w:rPr>
          <w:b w:val="0"/>
          <w:bCs w:val="0"/>
          <w:i w:val="0"/>
          <w:color w:val="000000"/>
          <w:spacing w:val="-2"/>
          <w:w w:val="100"/>
        </w:rPr>
        <w:t>h</w:t>
      </w:r>
      <w:r>
        <w:rPr>
          <w:b w:val="0"/>
          <w:bCs w:val="0"/>
          <w:i w:val="0"/>
          <w:color w:val="000000"/>
          <w:spacing w:val="0"/>
          <w:w w:val="100"/>
        </w:rPr>
        <w:t>ù</w:t>
      </w:r>
      <w:r>
        <w:rPr>
          <w:b w:val="0"/>
          <w:bCs w:val="0"/>
          <w:i w:val="0"/>
          <w:color w:val="000000"/>
          <w:spacing w:val="12"/>
          <w:w w:val="100"/>
        </w:rPr>
        <w:t> </w:t>
      </w:r>
      <w:r>
        <w:rPr>
          <w:b w:val="0"/>
          <w:bCs w:val="0"/>
          <w:i w:val="0"/>
          <w:color w:val="00000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</w:rPr>
        <w:t>ợ</w:t>
      </w:r>
      <w:r>
        <w:rPr>
          <w:b w:val="0"/>
          <w:bCs w:val="0"/>
          <w:i w:val="0"/>
          <w:color w:val="000000"/>
          <w:spacing w:val="0"/>
          <w:w w:val="100"/>
        </w:rPr>
        <w:t>p</w:t>
      </w:r>
      <w:r>
        <w:rPr>
          <w:b w:val="0"/>
          <w:bCs w:val="0"/>
          <w:i w:val="0"/>
          <w:color w:val="000000"/>
          <w:spacing w:val="12"/>
          <w:w w:val="100"/>
        </w:rPr>
        <w:t> </w:t>
      </w:r>
      <w:r>
        <w:rPr>
          <w:b w:val="0"/>
          <w:bCs w:val="0"/>
          <w:i w:val="0"/>
          <w:color w:val="00000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1"/>
          <w:w w:val="100"/>
        </w:rPr>
        <w:t>ủ</w:t>
      </w:r>
      <w:r>
        <w:rPr>
          <w:b w:val="0"/>
          <w:bCs w:val="0"/>
          <w:i w:val="0"/>
          <w:color w:val="000000"/>
          <w:spacing w:val="0"/>
          <w:w w:val="100"/>
        </w:rPr>
        <w:t>a</w:t>
      </w:r>
      <w:r>
        <w:rPr>
          <w:b w:val="0"/>
          <w:bCs w:val="0"/>
          <w:i w:val="0"/>
          <w:color w:val="000000"/>
          <w:spacing w:val="11"/>
          <w:w w:val="100"/>
        </w:rPr>
        <w:t> </w:t>
      </w:r>
      <w:r>
        <w:rPr>
          <w:b w:val="0"/>
          <w:bCs w:val="0"/>
          <w:i w:val="0"/>
          <w:color w:val="00000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1"/>
          <w:w w:val="100"/>
        </w:rPr>
        <w:t>ộ</w:t>
      </w:r>
      <w:r>
        <w:rPr>
          <w:b w:val="0"/>
          <w:bCs w:val="0"/>
          <w:i w:val="0"/>
          <w:color w:val="000000"/>
          <w:spacing w:val="0"/>
          <w:w w:val="100"/>
        </w:rPr>
        <w:t>t</w:t>
      </w:r>
      <w:r>
        <w:rPr>
          <w:b w:val="0"/>
          <w:bCs w:val="0"/>
          <w:i w:val="0"/>
          <w:color w:val="000000"/>
          <w:spacing w:val="12"/>
          <w:w w:val="100"/>
        </w:rPr>
        <w:t> </w:t>
      </w:r>
      <w:r>
        <w:rPr>
          <w:b w:val="0"/>
          <w:bCs w:val="0"/>
          <w:i w:val="0"/>
          <w:color w:val="000000"/>
          <w:spacing w:val="1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-2"/>
          <w:w w:val="100"/>
        </w:rPr>
        <w:t>ể</w:t>
      </w:r>
      <w:r>
        <w:rPr>
          <w:b w:val="0"/>
          <w:bCs w:val="0"/>
          <w:i w:val="0"/>
          <w:color w:val="000000"/>
          <w:spacing w:val="0"/>
          <w:w w:val="100"/>
        </w:rPr>
        <w:t>u</w:t>
      </w:r>
      <w:r>
        <w:rPr>
          <w:b w:val="0"/>
          <w:bCs w:val="0"/>
          <w:i w:val="0"/>
          <w:color w:val="000000"/>
          <w:spacing w:val="12"/>
          <w:w w:val="100"/>
        </w:rPr>
        <w:t> </w:t>
      </w:r>
      <w:r>
        <w:rPr>
          <w:b w:val="0"/>
          <w:bCs w:val="0"/>
          <w:i w:val="0"/>
          <w:color w:val="000000"/>
          <w:spacing w:val="-2"/>
          <w:w w:val="100"/>
        </w:rPr>
        <w:t>l</w:t>
      </w:r>
      <w:r>
        <w:rPr>
          <w:b w:val="0"/>
          <w:bCs w:val="0"/>
          <w:i w:val="0"/>
          <w:color w:val="00000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-2"/>
          <w:w w:val="100"/>
        </w:rPr>
        <w:t>ạ</w:t>
      </w:r>
      <w:r>
        <w:rPr>
          <w:b w:val="0"/>
          <w:bCs w:val="0"/>
          <w:i w:val="0"/>
          <w:color w:val="000000"/>
          <w:spacing w:val="0"/>
          <w:w w:val="100"/>
        </w:rPr>
        <w:t>i</w:t>
      </w:r>
      <w:r>
        <w:rPr>
          <w:b w:val="0"/>
          <w:bCs w:val="0"/>
          <w:i w:val="0"/>
          <w:color w:val="000000"/>
          <w:spacing w:val="12"/>
          <w:w w:val="100"/>
        </w:rPr>
        <w:t> </w:t>
      </w:r>
      <w:r>
        <w:rPr>
          <w:b w:val="0"/>
          <w:bCs w:val="0"/>
          <w:i w:val="0"/>
          <w:color w:val="00000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-2"/>
          <w:w w:val="100"/>
        </w:rPr>
        <w:t>ả</w:t>
      </w:r>
      <w:r>
        <w:rPr>
          <w:b w:val="0"/>
          <w:bCs w:val="0"/>
          <w:i w:val="0"/>
          <w:color w:val="000000"/>
          <w:spacing w:val="0"/>
          <w:w w:val="100"/>
        </w:rPr>
        <w:t>n</w:t>
      </w:r>
      <w:r>
        <w:rPr>
          <w:b w:val="0"/>
          <w:bCs w:val="0"/>
          <w:i w:val="0"/>
          <w:color w:val="000000"/>
          <w:spacing w:val="12"/>
          <w:w w:val="100"/>
        </w:rPr>
        <w:t> </w:t>
      </w:r>
      <w:r>
        <w:rPr>
          <w:b w:val="0"/>
          <w:bCs w:val="0"/>
          <w:i w:val="0"/>
          <w:color w:val="000000"/>
          <w:spacing w:val="-2"/>
          <w:w w:val="100"/>
        </w:rPr>
        <w:t>p</w:t>
      </w:r>
      <w:r>
        <w:rPr>
          <w:b w:val="0"/>
          <w:bCs w:val="0"/>
          <w:i w:val="0"/>
          <w:color w:val="00000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</w:rPr>
        <w:t>ẩ</w:t>
      </w:r>
      <w:r>
        <w:rPr>
          <w:b w:val="0"/>
          <w:bCs w:val="0"/>
          <w:i w:val="0"/>
          <w:color w:val="000000"/>
          <w:spacing w:val="0"/>
          <w:w w:val="100"/>
        </w:rPr>
        <w:t>m</w:t>
      </w:r>
      <w:r>
        <w:rPr>
          <w:b w:val="0"/>
          <w:bCs w:val="0"/>
          <w:i w:val="0"/>
          <w:color w:val="000000"/>
          <w:spacing w:val="0"/>
          <w:w w:val="100"/>
        </w:rPr>
        <w:t> </w:t>
      </w:r>
      <w:r>
        <w:rPr>
          <w:b w:val="0"/>
          <w:bCs w:val="0"/>
          <w:i w:val="0"/>
          <w:color w:val="00000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-2"/>
          <w:w w:val="100"/>
        </w:rPr>
        <w:t>ớ</w:t>
      </w:r>
      <w:r>
        <w:rPr>
          <w:b w:val="0"/>
          <w:bCs w:val="0"/>
          <w:i w:val="0"/>
          <w:color w:val="000000"/>
          <w:spacing w:val="0"/>
          <w:w w:val="100"/>
        </w:rPr>
        <w:t>i</w:t>
      </w:r>
      <w:r>
        <w:rPr>
          <w:b w:val="0"/>
          <w:bCs w:val="0"/>
          <w:i w:val="0"/>
          <w:color w:val="000000"/>
          <w:spacing w:val="33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các</w:t>
      </w:r>
      <w:r>
        <w:rPr>
          <w:b w:val="0"/>
          <w:bCs w:val="0"/>
          <w:i w:val="0"/>
          <w:color w:val="000000"/>
          <w:spacing w:val="31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tiêu</w:t>
      </w:r>
      <w:r>
        <w:rPr>
          <w:b w:val="0"/>
          <w:bCs w:val="0"/>
          <w:i w:val="0"/>
          <w:color w:val="000000"/>
          <w:spacing w:val="33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ch</w:t>
      </w:r>
      <w:r>
        <w:rPr>
          <w:b w:val="0"/>
          <w:bCs w:val="0"/>
          <w:i w:val="0"/>
          <w:color w:val="00000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-2"/>
          <w:w w:val="100"/>
        </w:rPr>
        <w:t>ẩ</w:t>
      </w:r>
      <w:r>
        <w:rPr>
          <w:b w:val="0"/>
          <w:bCs w:val="0"/>
          <w:i w:val="0"/>
          <w:color w:val="000000"/>
          <w:spacing w:val="0"/>
          <w:w w:val="100"/>
        </w:rPr>
        <w:t>n,</w:t>
      </w:r>
      <w:r>
        <w:rPr>
          <w:b w:val="0"/>
          <w:bCs w:val="0"/>
          <w:i w:val="0"/>
          <w:color w:val="000000"/>
          <w:spacing w:val="30"/>
          <w:w w:val="100"/>
        </w:rPr>
        <w:t> </w:t>
      </w:r>
      <w:r>
        <w:rPr>
          <w:b w:val="0"/>
          <w:bCs w:val="0"/>
          <w:i w:val="0"/>
          <w:color w:val="000000"/>
          <w:spacing w:val="-2"/>
          <w:w w:val="100"/>
        </w:rPr>
        <w:t>q</w:t>
      </w:r>
      <w:r>
        <w:rPr>
          <w:b w:val="0"/>
          <w:bCs w:val="0"/>
          <w:i w:val="0"/>
          <w:color w:val="000000"/>
          <w:spacing w:val="1"/>
          <w:w w:val="100"/>
        </w:rPr>
        <w:t>u</w:t>
      </w:r>
      <w:r>
        <w:rPr>
          <w:b w:val="0"/>
          <w:bCs w:val="0"/>
          <w:i w:val="0"/>
          <w:color w:val="000000"/>
          <w:spacing w:val="0"/>
          <w:w w:val="100"/>
        </w:rPr>
        <w:t>y</w:t>
      </w:r>
      <w:r>
        <w:rPr>
          <w:b w:val="0"/>
          <w:bCs w:val="0"/>
          <w:i w:val="0"/>
          <w:color w:val="000000"/>
          <w:spacing w:val="29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chu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-2"/>
          <w:w w:val="100"/>
        </w:rPr>
        <w:t>ẩ</w:t>
      </w:r>
      <w:r>
        <w:rPr>
          <w:b w:val="0"/>
          <w:bCs w:val="0"/>
          <w:i w:val="0"/>
          <w:color w:val="000000"/>
          <w:spacing w:val="0"/>
          <w:w w:val="100"/>
        </w:rPr>
        <w:t>n</w:t>
      </w:r>
      <w:r>
        <w:rPr>
          <w:b w:val="0"/>
          <w:bCs w:val="0"/>
          <w:i w:val="0"/>
          <w:color w:val="000000"/>
          <w:spacing w:val="32"/>
          <w:w w:val="100"/>
        </w:rPr>
        <w:t> </w:t>
      </w:r>
      <w:r>
        <w:rPr>
          <w:b w:val="0"/>
          <w:bCs w:val="0"/>
          <w:i w:val="0"/>
          <w:color w:val="00000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29"/>
          <w:w w:val="100"/>
        </w:rPr>
        <w:t> </w:t>
      </w:r>
      <w:r>
        <w:rPr>
          <w:b w:val="0"/>
          <w:bCs w:val="0"/>
          <w:i w:val="0"/>
          <w:color w:val="000000"/>
          <w:spacing w:val="1"/>
          <w:w w:val="100"/>
        </w:rPr>
        <w:t>thu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-2"/>
          <w:w w:val="100"/>
        </w:rPr>
        <w:t>ậ</w:t>
      </w:r>
      <w:r>
        <w:rPr>
          <w:b w:val="0"/>
          <w:bCs w:val="0"/>
          <w:i w:val="0"/>
          <w:color w:val="000000"/>
          <w:spacing w:val="0"/>
          <w:w w:val="100"/>
        </w:rPr>
        <w:t>t</w:t>
      </w:r>
      <w:r>
        <w:rPr>
          <w:b w:val="0"/>
          <w:bCs w:val="0"/>
          <w:i w:val="0"/>
          <w:color w:val="000000"/>
          <w:spacing w:val="32"/>
          <w:w w:val="100"/>
        </w:rPr>
        <w:t> </w:t>
      </w:r>
      <w:r>
        <w:rPr>
          <w:b w:val="0"/>
          <w:bCs w:val="0"/>
          <w:i w:val="0"/>
          <w:color w:val="000000"/>
          <w:spacing w:val="1"/>
          <w:w w:val="100"/>
        </w:rPr>
        <w:t>h</w:t>
      </w:r>
      <w:r>
        <w:rPr>
          <w:b w:val="0"/>
          <w:bCs w:val="0"/>
          <w:i w:val="0"/>
          <w:color w:val="00000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</w:rPr>
        <w:t>ệ</w:t>
      </w:r>
      <w:r>
        <w:rPr>
          <w:b w:val="0"/>
          <w:bCs w:val="0"/>
          <w:i w:val="0"/>
          <w:color w:val="000000"/>
          <w:spacing w:val="0"/>
          <w:w w:val="100"/>
        </w:rPr>
        <w:t>n</w:t>
      </w:r>
      <w:r>
        <w:rPr>
          <w:b w:val="0"/>
          <w:bCs w:val="0"/>
          <w:i w:val="0"/>
          <w:color w:val="000000"/>
          <w:spacing w:val="32"/>
          <w:w w:val="100"/>
        </w:rPr>
        <w:t> </w:t>
      </w:r>
      <w:r>
        <w:rPr>
          <w:b w:val="0"/>
          <w:bCs w:val="0"/>
          <w:i w:val="0"/>
          <w:color w:val="000000"/>
          <w:spacing w:val="1"/>
          <w:w w:val="100"/>
        </w:rPr>
        <w:t>h</w:t>
      </w:r>
      <w:r>
        <w:rPr>
          <w:b w:val="0"/>
          <w:bCs w:val="0"/>
          <w:i w:val="0"/>
          <w:color w:val="000000"/>
          <w:spacing w:val="-3"/>
          <w:w w:val="100"/>
        </w:rPr>
        <w:t>à</w:t>
      </w:r>
      <w:r>
        <w:rPr>
          <w:b w:val="0"/>
          <w:bCs w:val="0"/>
          <w:i w:val="0"/>
          <w:color w:val="000000"/>
          <w:spacing w:val="1"/>
          <w:w w:val="100"/>
        </w:rPr>
        <w:t>n</w:t>
      </w:r>
      <w:r>
        <w:rPr>
          <w:b w:val="0"/>
          <w:bCs w:val="0"/>
          <w:i w:val="0"/>
          <w:color w:val="000000"/>
          <w:spacing w:val="0"/>
          <w:w w:val="100"/>
        </w:rPr>
        <w:t>h</w:t>
      </w:r>
      <w:r>
        <w:rPr>
          <w:b w:val="0"/>
          <w:bCs w:val="0"/>
          <w:i w:val="0"/>
          <w:color w:val="000000"/>
          <w:spacing w:val="34"/>
          <w:w w:val="100"/>
        </w:rPr>
        <w:t> </w:t>
      </w:r>
      <w:r>
        <w:rPr>
          <w:b w:val="0"/>
          <w:bCs w:val="0"/>
          <w:i w:val="0"/>
          <w:color w:val="00000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1"/>
          <w:w w:val="100"/>
        </w:rPr>
        <w:t>ủ</w:t>
      </w:r>
      <w:r>
        <w:rPr>
          <w:b w:val="0"/>
          <w:bCs w:val="0"/>
          <w:i w:val="0"/>
          <w:color w:val="000000"/>
          <w:spacing w:val="0"/>
          <w:w w:val="100"/>
        </w:rPr>
        <w:t>a</w:t>
      </w:r>
      <w:r>
        <w:rPr>
          <w:b w:val="0"/>
          <w:bCs w:val="0"/>
          <w:i w:val="0"/>
          <w:color w:val="000000"/>
          <w:spacing w:val="31"/>
          <w:w w:val="100"/>
        </w:rPr>
        <w:t> </w:t>
      </w:r>
      <w:r>
        <w:rPr>
          <w:b w:val="0"/>
          <w:bCs w:val="0"/>
          <w:i w:val="0"/>
          <w:color w:val="00000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34"/>
          <w:w w:val="100"/>
        </w:rPr>
        <w:t> </w:t>
      </w:r>
      <w:r>
        <w:rPr>
          <w:b w:val="0"/>
          <w:bCs w:val="0"/>
          <w:i w:val="0"/>
          <w:color w:val="000000"/>
          <w:spacing w:val="-4"/>
          <w:w w:val="100"/>
        </w:rPr>
        <w:t>G</w:t>
      </w:r>
      <w:r>
        <w:rPr>
          <w:b w:val="0"/>
          <w:bCs w:val="0"/>
          <w:i w:val="0"/>
          <w:color w:val="000000"/>
          <w:spacing w:val="1"/>
          <w:w w:val="100"/>
        </w:rPr>
        <w:t>i</w:t>
      </w:r>
      <w:r>
        <w:rPr>
          <w:b w:val="0"/>
          <w:bCs w:val="0"/>
          <w:i w:val="0"/>
          <w:color w:val="000000"/>
          <w:spacing w:val="-2"/>
          <w:w w:val="100"/>
        </w:rPr>
        <w:t>a</w:t>
      </w:r>
      <w:r>
        <w:rPr>
          <w:b w:val="0"/>
          <w:bCs w:val="0"/>
          <w:i w:val="0"/>
          <w:color w:val="000000"/>
          <w:spacing w:val="0"/>
          <w:w w:val="100"/>
        </w:rPr>
        <w:t>o</w:t>
      </w:r>
      <w:r>
        <w:rPr>
          <w:b w:val="0"/>
          <w:bCs w:val="0"/>
          <w:i w:val="0"/>
          <w:color w:val="000000"/>
          <w:spacing w:val="34"/>
          <w:w w:val="100"/>
        </w:rPr>
        <w:t> </w:t>
      </w:r>
      <w:r>
        <w:rPr>
          <w:b w:val="0"/>
          <w:bCs w:val="0"/>
          <w:i w:val="0"/>
          <w:color w:val="000000"/>
          <w:spacing w:val="-2"/>
          <w:w w:val="100"/>
        </w:rPr>
        <w:t>th</w:t>
      </w:r>
      <w:r>
        <w:rPr>
          <w:b w:val="0"/>
          <w:bCs w:val="0"/>
          <w:i w:val="0"/>
          <w:color w:val="000000"/>
          <w:spacing w:val="1"/>
          <w:w w:val="100"/>
        </w:rPr>
        <w:t>ô</w:t>
      </w:r>
      <w:r>
        <w:rPr>
          <w:b w:val="0"/>
          <w:bCs w:val="0"/>
          <w:i w:val="0"/>
          <w:color w:val="000000"/>
          <w:spacing w:val="-2"/>
          <w:w w:val="100"/>
        </w:rPr>
        <w:t>n</w:t>
      </w:r>
      <w:r>
        <w:rPr>
          <w:b w:val="0"/>
          <w:bCs w:val="0"/>
          <w:i w:val="0"/>
          <w:color w:val="000000"/>
          <w:spacing w:val="0"/>
          <w:w w:val="100"/>
        </w:rPr>
        <w:t>g</w:t>
      </w:r>
      <w:r>
        <w:rPr>
          <w:b w:val="0"/>
          <w:bCs w:val="0"/>
          <w:i w:val="0"/>
          <w:color w:val="000000"/>
          <w:spacing w:val="32"/>
          <w:w w:val="100"/>
        </w:rPr>
        <w:t> </w:t>
      </w:r>
      <w:r>
        <w:rPr>
          <w:b w:val="0"/>
          <w:bCs w:val="0"/>
          <w:i w:val="0"/>
          <w:color w:val="00000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-2"/>
          <w:w w:val="100"/>
        </w:rPr>
        <w:t>ậ</w:t>
      </w:r>
      <w:r>
        <w:rPr>
          <w:b w:val="0"/>
          <w:bCs w:val="0"/>
          <w:i w:val="0"/>
          <w:color w:val="000000"/>
          <w:spacing w:val="0"/>
          <w:w w:val="100"/>
        </w:rPr>
        <w:t>n</w:t>
      </w:r>
      <w:r>
        <w:rPr>
          <w:b w:val="0"/>
          <w:bCs w:val="0"/>
          <w:i w:val="0"/>
          <w:color w:val="000000"/>
          <w:spacing w:val="34"/>
          <w:w w:val="100"/>
        </w:rPr>
        <w:t> </w:t>
      </w:r>
      <w:r>
        <w:rPr>
          <w:b w:val="0"/>
          <w:bCs w:val="0"/>
          <w:i w:val="0"/>
          <w:color w:val="00000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</w:rPr>
        <w:t>ả</w:t>
      </w:r>
      <w:r>
        <w:rPr>
          <w:b w:val="0"/>
          <w:bCs w:val="0"/>
          <w:i w:val="0"/>
          <w:color w:val="000000"/>
          <w:spacing w:val="0"/>
          <w:w w:val="100"/>
        </w:rPr>
        <w:t>i</w:t>
      </w:r>
      <w:r>
        <w:rPr>
          <w:b w:val="0"/>
          <w:bCs w:val="0"/>
          <w:i w:val="0"/>
          <w:color w:val="000000"/>
          <w:spacing w:val="32"/>
          <w:w w:val="100"/>
        </w:rPr>
        <w:t> </w:t>
      </w:r>
      <w:r>
        <w:rPr>
          <w:b w:val="0"/>
          <w:bCs w:val="0"/>
          <w:i w:val="0"/>
          <w:color w:val="00000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c</w:t>
      </w:r>
      <w:r>
        <w:rPr>
          <w:b w:val="0"/>
          <w:bCs w:val="0"/>
          <w:i w:val="0"/>
          <w:color w:val="00000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-2"/>
          <w:w w:val="100"/>
        </w:rPr>
        <w:t>ấ</w:t>
      </w:r>
      <w:r>
        <w:rPr>
          <w:b w:val="0"/>
          <w:bCs w:val="0"/>
          <w:i w:val="0"/>
          <w:color w:val="000000"/>
          <w:spacing w:val="0"/>
          <w:w w:val="100"/>
        </w:rPr>
        <w:t>t</w:t>
      </w:r>
      <w:r>
        <w:rPr>
          <w:b w:val="0"/>
          <w:bCs w:val="0"/>
          <w:i w:val="0"/>
          <w:color w:val="000000"/>
          <w:spacing w:val="0"/>
          <w:w w:val="100"/>
        </w:rPr>
        <w:t> </w:t>
      </w:r>
      <w:r>
        <w:rPr>
          <w:b w:val="0"/>
          <w:bCs w:val="0"/>
          <w:i w:val="0"/>
          <w:color w:val="00000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-2"/>
          <w:w w:val="100"/>
        </w:rPr>
        <w:t>ợ</w:t>
      </w:r>
      <w:r>
        <w:rPr>
          <w:b w:val="0"/>
          <w:bCs w:val="0"/>
          <w:i w:val="0"/>
          <w:color w:val="000000"/>
          <w:spacing w:val="1"/>
          <w:w w:val="100"/>
        </w:rPr>
        <w:t>n</w:t>
      </w:r>
      <w:r>
        <w:rPr>
          <w:b w:val="0"/>
          <w:bCs w:val="0"/>
          <w:i w:val="0"/>
          <w:color w:val="000000"/>
          <w:spacing w:val="0"/>
          <w:w w:val="100"/>
        </w:rPr>
        <w:t>g</w:t>
      </w:r>
      <w:r>
        <w:rPr>
          <w:b w:val="0"/>
          <w:bCs w:val="0"/>
          <w:i w:val="0"/>
          <w:color w:val="000000"/>
          <w:spacing w:val="-2"/>
          <w:w w:val="100"/>
        </w:rPr>
        <w:t> </w:t>
      </w:r>
      <w:r>
        <w:rPr>
          <w:b w:val="0"/>
          <w:bCs w:val="0"/>
          <w:i w:val="0"/>
          <w:color w:val="000000"/>
          <w:spacing w:val="1"/>
          <w:w w:val="100"/>
        </w:rPr>
        <w:t>a</w:t>
      </w:r>
      <w:r>
        <w:rPr>
          <w:b w:val="0"/>
          <w:bCs w:val="0"/>
          <w:i w:val="0"/>
          <w:color w:val="000000"/>
          <w:spacing w:val="0"/>
          <w:w w:val="100"/>
        </w:rPr>
        <w:t>n</w:t>
      </w:r>
      <w:r>
        <w:rPr>
          <w:b w:val="0"/>
          <w:bCs w:val="0"/>
          <w:i w:val="0"/>
          <w:color w:val="000000"/>
          <w:spacing w:val="-2"/>
          <w:w w:val="100"/>
        </w:rPr>
        <w:t> </w:t>
      </w:r>
      <w:r>
        <w:rPr>
          <w:b w:val="0"/>
          <w:bCs w:val="0"/>
          <w:i w:val="0"/>
          <w:color w:val="000000"/>
          <w:spacing w:val="1"/>
          <w:w w:val="100"/>
        </w:rPr>
        <w:t>to</w:t>
      </w:r>
      <w:r>
        <w:rPr>
          <w:b w:val="0"/>
          <w:bCs w:val="0"/>
          <w:i w:val="0"/>
          <w:color w:val="000000"/>
          <w:spacing w:val="-3"/>
          <w:w w:val="100"/>
        </w:rPr>
        <w:t>à</w:t>
      </w:r>
      <w:r>
        <w:rPr>
          <w:b w:val="0"/>
          <w:bCs w:val="0"/>
          <w:i w:val="0"/>
          <w:color w:val="000000"/>
          <w:spacing w:val="0"/>
          <w:w w:val="100"/>
        </w:rPr>
        <w:t>n</w:t>
      </w:r>
      <w:r>
        <w:rPr>
          <w:b w:val="0"/>
          <w:bCs w:val="0"/>
          <w:i w:val="0"/>
          <w:color w:val="000000"/>
          <w:spacing w:val="-2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-2"/>
          <w:w w:val="100"/>
        </w:rPr>
        <w:t> </w:t>
      </w:r>
      <w:r>
        <w:rPr>
          <w:b w:val="0"/>
          <w:bCs w:val="0"/>
          <w:i w:val="0"/>
          <w:color w:val="000000"/>
          <w:spacing w:val="1"/>
          <w:w w:val="100"/>
        </w:rPr>
        <w:t>t</w:t>
      </w:r>
      <w:r>
        <w:rPr>
          <w:b w:val="0"/>
          <w:bCs w:val="0"/>
          <w:i w:val="0"/>
          <w:color w:val="000000"/>
          <w:spacing w:val="-2"/>
          <w:w w:val="100"/>
        </w:rPr>
        <w:t>h</w:t>
      </w:r>
      <w:r>
        <w:rPr>
          <w:b w:val="0"/>
          <w:bCs w:val="0"/>
          <w:i w:val="0"/>
          <w:color w:val="00000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-2"/>
          <w:w w:val="100"/>
        </w:rPr>
        <w:t>ậ</w:t>
      </w:r>
      <w:r>
        <w:rPr>
          <w:b w:val="0"/>
          <w:bCs w:val="0"/>
          <w:i w:val="0"/>
          <w:color w:val="000000"/>
          <w:spacing w:val="0"/>
          <w:w w:val="100"/>
        </w:rPr>
        <w:t>t</w:t>
      </w:r>
      <w:r>
        <w:rPr>
          <w:b w:val="0"/>
          <w:bCs w:val="0"/>
          <w:i w:val="0"/>
          <w:color w:val="000000"/>
          <w:spacing w:val="0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và</w:t>
      </w:r>
      <w:r>
        <w:rPr>
          <w:b w:val="0"/>
          <w:bCs w:val="0"/>
          <w:i w:val="0"/>
          <w:color w:val="000000"/>
          <w:spacing w:val="-2"/>
          <w:w w:val="100"/>
        </w:rPr>
        <w:t> </w:t>
      </w:r>
      <w:r>
        <w:rPr>
          <w:b w:val="0"/>
          <w:bCs w:val="0"/>
          <w:i w:val="0"/>
          <w:color w:val="00000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-2"/>
          <w:w w:val="100"/>
        </w:rPr>
        <w:t>ả</w:t>
      </w:r>
      <w:r>
        <w:rPr>
          <w:b w:val="0"/>
          <w:bCs w:val="0"/>
          <w:i w:val="0"/>
          <w:color w:val="000000"/>
          <w:spacing w:val="0"/>
          <w:w w:val="100"/>
        </w:rPr>
        <w:t>o</w:t>
      </w:r>
      <w:r>
        <w:rPr>
          <w:b w:val="0"/>
          <w:bCs w:val="0"/>
          <w:i w:val="0"/>
          <w:color w:val="000000"/>
          <w:spacing w:val="0"/>
          <w:w w:val="100"/>
        </w:rPr>
        <w:t> </w:t>
      </w:r>
      <w:r>
        <w:rPr>
          <w:b w:val="0"/>
          <w:bCs w:val="0"/>
          <w:i w:val="0"/>
          <w:color w:val="00000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</w:rPr>
        <w:t> </w:t>
      </w:r>
      <w:r>
        <w:rPr>
          <w:b w:val="0"/>
          <w:bCs w:val="0"/>
          <w:i w:val="0"/>
          <w:color w:val="000000"/>
          <w:spacing w:val="-5"/>
          <w:w w:val="100"/>
        </w:rPr>
        <w:t>m</w:t>
      </w:r>
      <w:r>
        <w:rPr>
          <w:b w:val="0"/>
          <w:bCs w:val="0"/>
          <w:i w:val="0"/>
          <w:color w:val="000000"/>
          <w:spacing w:val="1"/>
          <w:w w:val="100"/>
        </w:rPr>
        <w:t>ô</w:t>
      </w:r>
      <w:r>
        <w:rPr>
          <w:b w:val="0"/>
          <w:bCs w:val="0"/>
          <w:i w:val="0"/>
          <w:color w:val="000000"/>
          <w:spacing w:val="0"/>
          <w:w w:val="100"/>
        </w:rPr>
        <w:t>i</w:t>
      </w:r>
      <w:r>
        <w:rPr>
          <w:b w:val="0"/>
          <w:bCs w:val="0"/>
          <w:i w:val="0"/>
          <w:color w:val="000000"/>
          <w:spacing w:val="0"/>
          <w:w w:val="100"/>
        </w:rPr>
        <w:t> </w:t>
      </w:r>
      <w:r>
        <w:rPr>
          <w:b w:val="0"/>
          <w:bCs w:val="0"/>
          <w:i w:val="0"/>
          <w:color w:val="000000"/>
          <w:spacing w:val="-2"/>
          <w:w w:val="100"/>
        </w:rPr>
        <w:t>t</w:t>
      </w:r>
      <w:r>
        <w:rPr>
          <w:b w:val="0"/>
          <w:bCs w:val="0"/>
          <w:i w:val="0"/>
          <w:color w:val="00000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</w:rPr>
        <w:t>ờ</w:t>
      </w:r>
      <w:r>
        <w:rPr>
          <w:b w:val="0"/>
          <w:bCs w:val="0"/>
          <w:i w:val="0"/>
          <w:color w:val="000000"/>
          <w:spacing w:val="-1"/>
          <w:w w:val="100"/>
        </w:rPr>
        <w:t>n</w:t>
      </w:r>
      <w:r>
        <w:rPr>
          <w:b w:val="0"/>
          <w:bCs w:val="0"/>
          <w:i w:val="0"/>
          <w:color w:val="000000"/>
          <w:spacing w:val="1"/>
          <w:w w:val="100"/>
        </w:rPr>
        <w:t>g</w:t>
      </w:r>
      <w:r>
        <w:rPr>
          <w:b w:val="0"/>
          <w:bCs w:val="0"/>
          <w:i w:val="0"/>
          <w:color w:val="000000"/>
          <w:spacing w:val="0"/>
          <w:w w:val="100"/>
        </w:rPr>
        <w:t>.</w:t>
      </w:r>
    </w:p>
    <w:p>
      <w:pPr>
        <w:numPr>
          <w:ilvl w:val="0"/>
          <w:numId w:val="2"/>
        </w:numPr>
        <w:tabs>
          <w:tab w:pos="875" w:val="left" w:leader="none"/>
        </w:tabs>
        <w:spacing w:line="250" w:lineRule="auto" w:before="79"/>
        <w:ind w:left="141" w:right="113" w:firstLine="453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1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2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nh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1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1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2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i/>
          <w:spacing w:val="1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th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2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1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2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i/>
          <w:spacing w:val="1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mô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1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tr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1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X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1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ong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á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8"/>
          <w:szCs w:val="28"/>
        </w:rPr>
        <w:t>(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ây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ắ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8"/>
          <w:szCs w:val="28"/>
        </w:rPr>
        <w:t>NAT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4"/>
          <w:w w:val="100"/>
          <w:sz w:val="28"/>
          <w:szCs w:val="28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8"/>
          <w:szCs w:val="28"/>
        </w:rPr>
        <w:t>xá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X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ã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4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ki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ra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ỏ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ãn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các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ti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8"/>
          <w:szCs w:val="28"/>
        </w:rPr>
        <w:t>ê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ẩ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n,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ẩ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thu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àn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và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ô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ng.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</w:r>
    </w:p>
    <w:p>
      <w:pPr>
        <w:spacing w:after="0" w:line="250" w:lineRule="auto"/>
        <w:jc w:val="both"/>
        <w:rPr>
          <w:rFonts w:ascii="Times New Roman" w:hAnsi="Times New Roman" w:cs="Times New Roman" w:eastAsia="Times New Roman"/>
          <w:sz w:val="28"/>
          <w:szCs w:val="28"/>
        </w:rPr>
        <w:sectPr>
          <w:pgSz w:w="11905" w:h="16840"/>
          <w:pgMar w:header="1068" w:footer="0" w:top="1380" w:bottom="280" w:left="1140" w:right="1160"/>
        </w:sectPr>
      </w:pPr>
    </w:p>
    <w:p>
      <w:pPr>
        <w:spacing w:line="200" w:lineRule="exact" w:before="16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0"/>
          <w:numId w:val="2"/>
        </w:numPr>
        <w:tabs>
          <w:tab w:pos="856" w:val="left" w:leader="none"/>
        </w:tabs>
        <w:spacing w:line="244" w:lineRule="auto" w:before="64"/>
        <w:ind w:left="121" w:right="113" w:firstLine="453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group style="position:absolute;margin-left:63.48pt;margin-top:-8.929373pt;width:467.64pt;height:.1pt;mso-position-horizontal-relative:page;mso-position-vertical-relative:paragraph;z-index:-5552" coordorigin="1270,-179" coordsize="9353,2">
            <v:shape style="position:absolute;left:1270;top:-179;width:9353;height:2" coordorigin="1270,-179" coordsize="9353,0" path="m1270,-179l10622,-179e" filled="f" stroked="t" strokeweight=".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Te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1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1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1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2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toà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2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i/>
          <w:spacing w:val="1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2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1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2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i/>
          <w:spacing w:val="1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ô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1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tr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8"/>
          <w:szCs w:val="28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2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X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1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on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1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kh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1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á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1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(sau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ây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ắ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8"/>
          <w:szCs w:val="28"/>
        </w:rPr>
        <w:t>Te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tra)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là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bi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4"/>
          <w:w w:val="100"/>
          <w:sz w:val="28"/>
          <w:szCs w:val="28"/>
        </w:rPr>
        <w:t>X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ã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8"/>
          <w:szCs w:val="28"/>
        </w:rPr>
        <w:t>CNA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8"/>
          <w:szCs w:val="28"/>
        </w:rPr>
        <w:t>é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8"/>
          <w:szCs w:val="28"/>
        </w:rPr>
        <w:t>th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ô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th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tr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8"/>
          <w:szCs w:val="28"/>
        </w:rPr>
        <w:t>ê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em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ki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ra.</w:t>
      </w:r>
    </w:p>
    <w:p>
      <w:pPr>
        <w:numPr>
          <w:ilvl w:val="0"/>
          <w:numId w:val="2"/>
        </w:numPr>
        <w:tabs>
          <w:tab w:pos="855" w:val="left" w:leader="none"/>
        </w:tabs>
        <w:spacing w:before="80"/>
        <w:ind w:left="855" w:right="0" w:hanging="281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ẩ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là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8"/>
          <w:szCs w:val="28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á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8"/>
          <w:szCs w:val="28"/>
        </w:rPr>
        <w:t>nhâ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ẩ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X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e.</w:t>
      </w:r>
    </w:p>
    <w:p>
      <w:pPr>
        <w:pStyle w:val="BodyText"/>
        <w:numPr>
          <w:ilvl w:val="0"/>
          <w:numId w:val="2"/>
        </w:numPr>
        <w:tabs>
          <w:tab w:pos="855" w:val="left" w:leader="none"/>
        </w:tabs>
        <w:spacing w:line="244" w:lineRule="auto" w:before="86"/>
        <w:ind w:left="121" w:right="115" w:firstLine="453"/>
        <w:jc w:val="both"/>
      </w:pP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</w:rPr>
        <w:t>ẩ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i/>
          <w:spacing w:val="14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l</w:t>
      </w:r>
      <w:r>
        <w:rPr>
          <w:b w:val="0"/>
          <w:bCs w:val="0"/>
          <w:i w:val="0"/>
          <w:spacing w:val="0"/>
          <w:w w:val="100"/>
        </w:rPr>
        <w:t>à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v</w:t>
      </w:r>
      <w:r>
        <w:rPr>
          <w:b w:val="0"/>
          <w:bCs w:val="0"/>
          <w:i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ệ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1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xem</w:t>
      </w:r>
      <w:r>
        <w:rPr>
          <w:b w:val="0"/>
          <w:bCs w:val="0"/>
          <w:i w:val="0"/>
          <w:spacing w:val="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xét,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k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ể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ra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</w:rPr>
        <w:t>đố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1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</w:rPr>
        <w:t>ế</w:t>
      </w:r>
      <w:r>
        <w:rPr>
          <w:b w:val="0"/>
          <w:bCs w:val="0"/>
          <w:i w:val="0"/>
          <w:spacing w:val="0"/>
          <w:w w:val="100"/>
        </w:rPr>
        <w:t>u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các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</w:rPr>
        <w:t>ộ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d</w:t>
      </w:r>
      <w:r>
        <w:rPr>
          <w:b w:val="0"/>
          <w:bCs w:val="0"/>
          <w:i w:val="0"/>
          <w:spacing w:val="-2"/>
          <w:w w:val="100"/>
        </w:rPr>
        <w:t>un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1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</w:rPr>
        <w:t>ủ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1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</w:rPr>
        <w:t>ế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22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4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ả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22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p</w:t>
      </w:r>
      <w:r>
        <w:rPr>
          <w:b w:val="0"/>
          <w:bCs w:val="0"/>
          <w:i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ẩ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b w:val="0"/>
          <w:bCs w:val="0"/>
          <w:i w:val="0"/>
          <w:spacing w:val="21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</w:rPr>
        <w:t>ớ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2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3"/>
          <w:w w:val="100"/>
        </w:rPr>
        <w:t>á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2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ti</w:t>
      </w:r>
      <w:r>
        <w:rPr>
          <w:b w:val="0"/>
          <w:bCs w:val="0"/>
          <w:i w:val="0"/>
          <w:spacing w:val="-3"/>
          <w:w w:val="100"/>
        </w:rPr>
        <w:t>ê</w:t>
      </w:r>
      <w:r>
        <w:rPr>
          <w:b w:val="0"/>
          <w:bCs w:val="0"/>
          <w:i w:val="0"/>
          <w:spacing w:val="0"/>
          <w:w w:val="100"/>
        </w:rPr>
        <w:t>u</w:t>
      </w:r>
      <w:r>
        <w:rPr>
          <w:b w:val="0"/>
          <w:bCs w:val="0"/>
          <w:i w:val="0"/>
          <w:spacing w:val="24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c</w:t>
      </w:r>
      <w:r>
        <w:rPr>
          <w:b w:val="0"/>
          <w:bCs w:val="0"/>
          <w:i w:val="0"/>
          <w:spacing w:val="1"/>
          <w:w w:val="100"/>
        </w:rPr>
        <w:t>h</w:t>
      </w:r>
      <w:r>
        <w:rPr>
          <w:b w:val="0"/>
          <w:bCs w:val="0"/>
          <w:i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ẩ</w:t>
      </w:r>
      <w:r>
        <w:rPr>
          <w:b w:val="0"/>
          <w:bCs w:val="0"/>
          <w:i w:val="0"/>
          <w:spacing w:val="0"/>
          <w:w w:val="100"/>
        </w:rPr>
        <w:t>n,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quy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</w:rPr>
        <w:t>ẩ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24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</w:rPr>
        <w:t>ậ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qu</w:t>
      </w:r>
      <w:r>
        <w:rPr>
          <w:b w:val="0"/>
          <w:bCs w:val="0"/>
          <w:i w:val="0"/>
          <w:spacing w:val="0"/>
          <w:w w:val="100"/>
        </w:rPr>
        <w:t>y</w:t>
      </w:r>
      <w:r>
        <w:rPr>
          <w:b w:val="0"/>
          <w:bCs w:val="0"/>
          <w:i w:val="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</w:rPr>
        <w:t>ị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22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h</w:t>
      </w:r>
      <w:r>
        <w:rPr>
          <w:b w:val="0"/>
          <w:bCs w:val="0"/>
          <w:i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</w:rPr>
        <w:t>ệ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22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h</w:t>
      </w:r>
      <w:r>
        <w:rPr>
          <w:b w:val="0"/>
          <w:bCs w:val="0"/>
          <w:i w:val="0"/>
          <w:spacing w:val="-3"/>
          <w:w w:val="100"/>
        </w:rPr>
        <w:t>à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n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ằ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b w:val="0"/>
          <w:bCs w:val="0"/>
          <w:i w:val="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"/>
          <w:w w:val="100"/>
        </w:rPr>
        <w:t>ả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b w:val="0"/>
          <w:bCs w:val="0"/>
          <w:i w:val="0"/>
          <w:spacing w:val="18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ả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2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cho</w:t>
      </w:r>
      <w:r>
        <w:rPr>
          <w:b w:val="0"/>
          <w:bCs w:val="0"/>
          <w:i w:val="0"/>
          <w:spacing w:val="2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các</w:t>
      </w:r>
      <w:r>
        <w:rPr>
          <w:b w:val="0"/>
          <w:bCs w:val="0"/>
          <w:i w:val="0"/>
          <w:spacing w:val="24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ả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22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p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ẩ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b w:val="0"/>
          <w:bCs w:val="0"/>
          <w:i w:val="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ợ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23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</w:rPr>
        <w:t>ả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24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x</w:t>
      </w:r>
      <w:r>
        <w:rPr>
          <w:b w:val="0"/>
          <w:bCs w:val="0"/>
          <w:i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ấ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23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ắ</w:t>
      </w:r>
      <w:r>
        <w:rPr>
          <w:b w:val="0"/>
          <w:bCs w:val="0"/>
          <w:i w:val="0"/>
          <w:spacing w:val="0"/>
          <w:w w:val="100"/>
        </w:rPr>
        <w:t>p</w:t>
      </w:r>
      <w:r>
        <w:rPr>
          <w:b w:val="0"/>
          <w:bCs w:val="0"/>
          <w:i w:val="0"/>
          <w:spacing w:val="2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3"/>
          <w:w w:val="100"/>
        </w:rPr>
        <w:t>á</w:t>
      </w:r>
      <w:r>
        <w:rPr>
          <w:b w:val="0"/>
          <w:bCs w:val="0"/>
          <w:i w:val="0"/>
          <w:spacing w:val="0"/>
          <w:w w:val="100"/>
        </w:rPr>
        <w:t>p</w:t>
      </w:r>
      <w:r>
        <w:rPr>
          <w:b w:val="0"/>
          <w:bCs w:val="0"/>
          <w:i w:val="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</w:rPr>
        <w:t>đ</w:t>
      </w:r>
      <w:r>
        <w:rPr>
          <w:b w:val="0"/>
          <w:bCs w:val="0"/>
          <w:i w:val="0"/>
          <w:spacing w:val="-3"/>
          <w:w w:val="100"/>
        </w:rPr>
        <w:t>á</w:t>
      </w:r>
      <w:r>
        <w:rPr>
          <w:b w:val="0"/>
          <w:bCs w:val="0"/>
          <w:i w:val="0"/>
          <w:spacing w:val="0"/>
          <w:w w:val="100"/>
        </w:rPr>
        <w:t>p</w:t>
      </w:r>
      <w:r>
        <w:rPr>
          <w:b w:val="0"/>
          <w:bCs w:val="0"/>
          <w:i w:val="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</w:rPr>
        <w:t>ứ</w:t>
      </w:r>
      <w:r>
        <w:rPr>
          <w:b w:val="0"/>
          <w:bCs w:val="0"/>
          <w:i w:val="0"/>
          <w:spacing w:val="0"/>
          <w:w w:val="100"/>
        </w:rPr>
        <w:t>ng</w:t>
      </w:r>
      <w:r>
        <w:rPr>
          <w:b w:val="0"/>
          <w:bCs w:val="0"/>
          <w:i w:val="0"/>
          <w:spacing w:val="2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3"/>
          <w:w w:val="100"/>
        </w:rPr>
        <w:t>á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24"/>
          <w:w w:val="100"/>
        </w:rPr>
        <w:t> </w:t>
      </w:r>
      <w:r>
        <w:rPr>
          <w:b w:val="0"/>
          <w:bCs w:val="0"/>
          <w:i w:val="0"/>
          <w:spacing w:val="-4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êu</w:t>
      </w:r>
      <w:r>
        <w:rPr>
          <w:b w:val="0"/>
          <w:bCs w:val="0"/>
          <w:i w:val="0"/>
          <w:spacing w:val="2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ầ</w:t>
      </w:r>
      <w:r>
        <w:rPr>
          <w:b w:val="0"/>
          <w:bCs w:val="0"/>
          <w:i w:val="0"/>
          <w:spacing w:val="0"/>
          <w:w w:val="100"/>
        </w:rPr>
        <w:t>u</w:t>
      </w:r>
      <w:r>
        <w:rPr>
          <w:b w:val="0"/>
          <w:bCs w:val="0"/>
          <w:i w:val="0"/>
          <w:spacing w:val="24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</w:rPr>
        <w:t>ấ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</w:rPr>
        <w:t>ợ</w:t>
      </w:r>
      <w:r>
        <w:rPr>
          <w:b w:val="0"/>
          <w:bCs w:val="0"/>
          <w:i w:val="0"/>
          <w:spacing w:val="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to</w:t>
      </w:r>
      <w:r>
        <w:rPr>
          <w:b w:val="0"/>
          <w:bCs w:val="0"/>
          <w:i w:val="0"/>
          <w:spacing w:val="-3"/>
          <w:w w:val="100"/>
        </w:rPr>
        <w:t>à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</w:rPr>
        <w:t>ậ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và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</w:rPr>
        <w:t>ả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5"/>
          <w:w w:val="100"/>
        </w:rPr>
        <w:t>m</w:t>
      </w:r>
      <w:r>
        <w:rPr>
          <w:b w:val="0"/>
          <w:bCs w:val="0"/>
          <w:i w:val="0"/>
          <w:spacing w:val="1"/>
          <w:w w:val="100"/>
        </w:rPr>
        <w:t>ô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ờ</w:t>
      </w:r>
      <w:r>
        <w:rPr>
          <w:b w:val="0"/>
          <w:bCs w:val="0"/>
          <w:i w:val="0"/>
          <w:spacing w:val="-1"/>
          <w:w w:val="100"/>
        </w:rPr>
        <w:t>n</w:t>
      </w:r>
      <w:r>
        <w:rPr>
          <w:b w:val="0"/>
          <w:bCs w:val="0"/>
          <w:i w:val="0"/>
          <w:spacing w:val="1"/>
          <w:w w:val="100"/>
        </w:rPr>
        <w:t>g</w:t>
      </w:r>
      <w:r>
        <w:rPr>
          <w:b w:val="0"/>
          <w:bCs w:val="0"/>
          <w:i w:val="0"/>
          <w:spacing w:val="0"/>
          <w:w w:val="100"/>
        </w:rPr>
        <w:t>.</w:t>
      </w:r>
    </w:p>
    <w:p>
      <w:pPr>
        <w:pStyle w:val="BodyText"/>
        <w:numPr>
          <w:ilvl w:val="0"/>
          <w:numId w:val="2"/>
        </w:numPr>
        <w:tabs>
          <w:tab w:pos="995" w:val="left" w:leader="none"/>
        </w:tabs>
        <w:spacing w:line="244" w:lineRule="auto" w:before="80"/>
        <w:ind w:left="121" w:right="115" w:firstLine="453"/>
        <w:jc w:val="both"/>
      </w:pP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i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i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i/>
          <w:spacing w:val="33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l</w:t>
      </w:r>
      <w:r>
        <w:rPr>
          <w:b w:val="0"/>
          <w:bCs w:val="0"/>
          <w:i w:val="0"/>
          <w:spacing w:val="0"/>
          <w:w w:val="100"/>
        </w:rPr>
        <w:t>à</w:t>
      </w:r>
      <w:r>
        <w:rPr>
          <w:b w:val="0"/>
          <w:bCs w:val="0"/>
          <w:i w:val="0"/>
          <w:spacing w:val="32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</w:rPr>
        <w:t>ứ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3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có</w:t>
      </w:r>
      <w:r>
        <w:rPr>
          <w:b w:val="0"/>
          <w:bCs w:val="0"/>
          <w:i w:val="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</w:rPr>
        <w:t>ă</w:t>
      </w:r>
      <w:r>
        <w:rPr>
          <w:b w:val="0"/>
          <w:bCs w:val="0"/>
          <w:i w:val="0"/>
          <w:spacing w:val="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32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k</w:t>
      </w:r>
      <w:r>
        <w:rPr>
          <w:b w:val="0"/>
          <w:bCs w:val="0"/>
          <w:i w:val="0"/>
          <w:spacing w:val="0"/>
          <w:w w:val="100"/>
        </w:rPr>
        <w:t>ý</w:t>
      </w:r>
      <w:r>
        <w:rPr>
          <w:b w:val="0"/>
          <w:bCs w:val="0"/>
          <w:i w:val="0"/>
          <w:spacing w:val="32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k</w:t>
      </w:r>
      <w:r>
        <w:rPr>
          <w:b w:val="0"/>
          <w:bCs w:val="0"/>
          <w:i w:val="0"/>
          <w:spacing w:val="-2"/>
          <w:w w:val="100"/>
        </w:rPr>
        <w:t>i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34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d</w:t>
      </w:r>
      <w:r>
        <w:rPr>
          <w:b w:val="0"/>
          <w:bCs w:val="0"/>
          <w:i w:val="0"/>
          <w:spacing w:val="1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a</w:t>
      </w:r>
      <w:r>
        <w:rPr>
          <w:b w:val="0"/>
          <w:bCs w:val="0"/>
          <w:i w:val="0"/>
          <w:spacing w:val="1"/>
          <w:w w:val="100"/>
        </w:rPr>
        <w:t>nh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32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</w:rPr>
        <w:t>ạ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</w:rPr>
        <w:t>độ</w:t>
      </w:r>
      <w:r>
        <w:rPr>
          <w:b w:val="0"/>
          <w:bCs w:val="0"/>
          <w:i w:val="0"/>
          <w:spacing w:val="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31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n</w:t>
      </w:r>
      <w:r>
        <w:rPr>
          <w:b w:val="0"/>
          <w:bCs w:val="0"/>
          <w:i w:val="0"/>
          <w:spacing w:val="-2"/>
          <w:w w:val="100"/>
        </w:rPr>
        <w:t>g</w:t>
      </w:r>
      <w:r>
        <w:rPr>
          <w:b w:val="0"/>
          <w:bCs w:val="0"/>
          <w:i w:val="0"/>
          <w:spacing w:val="1"/>
          <w:w w:val="100"/>
        </w:rPr>
        <w:t>à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34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-2"/>
          <w:w w:val="100"/>
        </w:rPr>
        <w:t>g</w:t>
      </w:r>
      <w:r>
        <w:rPr>
          <w:b w:val="0"/>
          <w:bCs w:val="0"/>
          <w:i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</w:rPr>
        <w:t>ế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X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h</w:t>
      </w:r>
      <w:r>
        <w:rPr>
          <w:b w:val="0"/>
          <w:bCs w:val="0"/>
          <w:i w:val="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ặ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là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</w:rPr>
        <w:t>ả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17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x</w:t>
      </w:r>
      <w:r>
        <w:rPr>
          <w:b w:val="0"/>
          <w:bCs w:val="0"/>
          <w:i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ấ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</w:rPr>
        <w:t>ắ</w:t>
      </w:r>
      <w:r>
        <w:rPr>
          <w:b w:val="0"/>
          <w:bCs w:val="0"/>
          <w:i w:val="0"/>
          <w:spacing w:val="0"/>
          <w:w w:val="100"/>
        </w:rPr>
        <w:t>p</w:t>
      </w:r>
      <w:r>
        <w:rPr>
          <w:b w:val="0"/>
          <w:bCs w:val="0"/>
          <w:i w:val="0"/>
          <w:spacing w:val="1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3"/>
          <w:w w:val="100"/>
        </w:rPr>
        <w:t>á</w:t>
      </w:r>
      <w:r>
        <w:rPr>
          <w:b w:val="0"/>
          <w:bCs w:val="0"/>
          <w:i w:val="0"/>
          <w:spacing w:val="0"/>
          <w:w w:val="100"/>
        </w:rPr>
        <w:t>p,</w:t>
      </w:r>
      <w:r>
        <w:rPr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ả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17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</w:rPr>
        <w:t>ạ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17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ự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5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t</w:t>
      </w:r>
      <w:r>
        <w:rPr>
          <w:b w:val="0"/>
          <w:bCs w:val="0"/>
          <w:i w:val="0"/>
          <w:spacing w:val="1"/>
          <w:w w:val="100"/>
        </w:rPr>
        <w:t>h</w:t>
      </w:r>
      <w:r>
        <w:rPr>
          <w:b w:val="0"/>
          <w:bCs w:val="0"/>
          <w:i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</w:rPr>
        <w:t>ế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17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4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X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16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d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</w:rPr>
        <w:t>ơ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17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0"/>
          <w:w w:val="100"/>
        </w:rPr>
        <w:t> </w:t>
      </w:r>
      <w:r>
        <w:rPr>
          <w:b w:val="0"/>
          <w:bCs w:val="0"/>
          <w:i w:val="0"/>
          <w:spacing w:val="-5"/>
          <w:w w:val="100"/>
        </w:rPr>
        <w:t>m</w:t>
      </w:r>
      <w:r>
        <w:rPr>
          <w:b w:val="0"/>
          <w:bCs w:val="0"/>
          <w:i w:val="0"/>
          <w:spacing w:val="1"/>
          <w:w w:val="100"/>
        </w:rPr>
        <w:t>ì</w:t>
      </w:r>
      <w:r>
        <w:rPr>
          <w:b w:val="0"/>
          <w:bCs w:val="0"/>
          <w:i w:val="0"/>
          <w:spacing w:val="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ả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-2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x</w:t>
      </w:r>
      <w:r>
        <w:rPr>
          <w:b w:val="0"/>
          <w:bCs w:val="0"/>
          <w:i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ấ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</w:rPr>
        <w:t>ắ</w:t>
      </w:r>
      <w:r>
        <w:rPr>
          <w:b w:val="0"/>
          <w:bCs w:val="0"/>
          <w:i w:val="0"/>
          <w:spacing w:val="0"/>
          <w:w w:val="100"/>
        </w:rPr>
        <w:t>p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ráp,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</w:rPr>
        <w:t>ả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ạ</w:t>
      </w:r>
      <w:r>
        <w:rPr>
          <w:b w:val="0"/>
          <w:bCs w:val="0"/>
          <w:i w:val="0"/>
          <w:spacing w:val="1"/>
          <w:w w:val="100"/>
        </w:rPr>
        <w:t>o.</w:t>
      </w:r>
      <w:r>
        <w:rPr>
          <w:b w:val="0"/>
          <w:bCs w:val="0"/>
          <w:i w:val="0"/>
          <w:spacing w:val="0"/>
          <w:w w:val="100"/>
        </w:rPr>
      </w:r>
    </w:p>
    <w:p>
      <w:pPr>
        <w:numPr>
          <w:ilvl w:val="0"/>
          <w:numId w:val="2"/>
        </w:numPr>
        <w:tabs>
          <w:tab w:pos="995" w:val="left" w:leader="none"/>
        </w:tabs>
        <w:spacing w:before="80"/>
        <w:ind w:left="995" w:right="0" w:hanging="421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ơ</w:t>
      </w:r>
      <w:r>
        <w:rPr>
          <w:rFonts w:ascii="Times New Roman" w:hAnsi="Times New Roman" w:cs="Times New Roman" w:eastAsia="Times New Roman"/>
          <w:b w:val="0"/>
          <w:bCs w:val="0"/>
          <w:i/>
          <w:spacing w:val="2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i/>
          <w:spacing w:val="2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2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x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xu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ắ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8"/>
          <w:szCs w:val="28"/>
        </w:rPr>
        <w:t>á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X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q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y</w:t>
      </w:r>
    </w:p>
    <w:p>
      <w:pPr>
        <w:pStyle w:val="BodyText"/>
        <w:spacing w:before="7"/>
        <w:ind w:left="121" w:right="0" w:firstLine="0"/>
        <w:jc w:val="left"/>
      </w:pP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.</w:t>
      </w:r>
    </w:p>
    <w:p>
      <w:pPr>
        <w:numPr>
          <w:ilvl w:val="0"/>
          <w:numId w:val="2"/>
        </w:numPr>
        <w:tabs>
          <w:tab w:pos="995" w:val="left" w:leader="none"/>
        </w:tabs>
        <w:spacing w:before="86"/>
        <w:ind w:left="995" w:right="0" w:hanging="421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ơ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8"/>
          <w:szCs w:val="28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àn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X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e.</w:t>
      </w:r>
    </w:p>
    <w:p>
      <w:pPr>
        <w:numPr>
          <w:ilvl w:val="0"/>
          <w:numId w:val="2"/>
        </w:numPr>
        <w:tabs>
          <w:tab w:pos="995" w:val="left" w:leader="none"/>
        </w:tabs>
        <w:spacing w:line="244" w:lineRule="auto" w:before="86"/>
        <w:ind w:left="121" w:right="115" w:firstLine="453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ơ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1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4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8"/>
          <w:szCs w:val="28"/>
        </w:rPr>
        <w:t>BVM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X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á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i/>
          <w:spacing w:val="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ây</w:t>
      </w:r>
      <w:r>
        <w:rPr>
          <w:rFonts w:ascii="Times New Roman" w:hAnsi="Times New Roman" w:cs="Times New Roman" w:eastAsia="Times New Roman"/>
          <w:b w:val="0"/>
          <w:bCs w:val="0"/>
          <w:i/>
          <w:spacing w:val="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ắ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8"/>
          <w:szCs w:val="28"/>
        </w:rPr>
        <w:t>ơ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tra)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là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8"/>
          <w:szCs w:val="28"/>
        </w:rPr>
        <w:t>á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Trung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tâm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ơ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gi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ô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5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ơ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7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ớ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8"/>
          <w:szCs w:val="28"/>
        </w:rPr>
        <w:t>cá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có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8"/>
          <w:szCs w:val="28"/>
        </w:rPr>
        <w:t>th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nh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28"/>
          <w:szCs w:val="28"/>
        </w:rPr>
        <w:t>â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8"/>
          <w:szCs w:val="28"/>
        </w:rPr>
        <w:t>ự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8"/>
          <w:szCs w:val="28"/>
        </w:rPr>
        <w:t>ự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ki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8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tra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Xe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theo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quy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9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đị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ô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cô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ê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Trang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ô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Đă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ki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8"/>
          <w:szCs w:val="28"/>
        </w:rPr>
        <w:t>.</w:t>
      </w:r>
    </w:p>
    <w:p>
      <w:pPr>
        <w:pStyle w:val="BodyText"/>
        <w:numPr>
          <w:ilvl w:val="0"/>
          <w:numId w:val="2"/>
        </w:numPr>
        <w:tabs>
          <w:tab w:pos="995" w:val="left" w:leader="none"/>
        </w:tabs>
        <w:spacing w:line="245" w:lineRule="auto" w:before="77"/>
        <w:ind w:left="121" w:right="116" w:firstLine="453"/>
        <w:jc w:val="both"/>
      </w:pP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xe</w:t>
      </w:r>
      <w:r>
        <w:rPr>
          <w:rFonts w:ascii="Times New Roman" w:hAnsi="Times New Roman" w:cs="Times New Roman" w:eastAsia="Times New Roman"/>
          <w:b w:val="0"/>
          <w:bCs w:val="0"/>
          <w:i/>
          <w:spacing w:val="30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l</w:t>
      </w:r>
      <w:r>
        <w:rPr>
          <w:b w:val="0"/>
          <w:bCs w:val="0"/>
          <w:i w:val="0"/>
          <w:spacing w:val="0"/>
          <w:w w:val="100"/>
        </w:rPr>
        <w:t>à</w:t>
      </w:r>
      <w:r>
        <w:rPr>
          <w:b w:val="0"/>
          <w:bCs w:val="0"/>
          <w:i w:val="0"/>
          <w:spacing w:val="30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2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c</w:t>
      </w:r>
      <w:r>
        <w:rPr>
          <w:b w:val="0"/>
          <w:bCs w:val="0"/>
          <w:i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</w:rPr>
        <w:t>ứ</w:t>
      </w:r>
      <w:r>
        <w:rPr>
          <w:b w:val="0"/>
          <w:bCs w:val="0"/>
          <w:i w:val="0"/>
          <w:spacing w:val="0"/>
          <w:w w:val="100"/>
        </w:rPr>
        <w:t>c,</w:t>
      </w:r>
      <w:r>
        <w:rPr>
          <w:b w:val="0"/>
          <w:bCs w:val="0"/>
          <w:i w:val="0"/>
          <w:spacing w:val="3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cá</w:t>
      </w:r>
      <w:r>
        <w:rPr>
          <w:b w:val="0"/>
          <w:bCs w:val="0"/>
          <w:i w:val="0"/>
          <w:spacing w:val="3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nh</w:t>
      </w:r>
      <w:r>
        <w:rPr>
          <w:b w:val="0"/>
          <w:bCs w:val="0"/>
          <w:i w:val="0"/>
          <w:spacing w:val="-3"/>
          <w:w w:val="100"/>
        </w:rPr>
        <w:t>â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3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8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</w:rPr>
        <w:t>ữ</w:t>
      </w:r>
      <w:r>
        <w:rPr>
          <w:b w:val="0"/>
          <w:bCs w:val="0"/>
          <w:i w:val="0"/>
          <w:spacing w:val="-2"/>
          <w:w w:val="100"/>
        </w:rPr>
        <w:t>u</w:t>
      </w:r>
      <w:r>
        <w:rPr>
          <w:b w:val="0"/>
          <w:bCs w:val="0"/>
          <w:i w:val="0"/>
          <w:spacing w:val="0"/>
          <w:w w:val="100"/>
        </w:rPr>
        <w:t>;</w:t>
      </w:r>
      <w:r>
        <w:rPr>
          <w:b w:val="0"/>
          <w:bCs w:val="0"/>
          <w:i w:val="0"/>
          <w:spacing w:val="32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n</w:t>
      </w:r>
      <w:r>
        <w:rPr>
          <w:b w:val="0"/>
          <w:bCs w:val="0"/>
          <w:i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</w:rPr>
        <w:t>ờ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3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lái</w:t>
      </w:r>
      <w:r>
        <w:rPr>
          <w:b w:val="0"/>
          <w:bCs w:val="0"/>
          <w:i w:val="0"/>
          <w:spacing w:val="2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xe</w:t>
      </w:r>
      <w:r>
        <w:rPr>
          <w:b w:val="0"/>
          <w:bCs w:val="0"/>
          <w:i w:val="0"/>
          <w:spacing w:val="31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ặ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30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n</w:t>
      </w:r>
      <w:r>
        <w:rPr>
          <w:b w:val="0"/>
          <w:bCs w:val="0"/>
          <w:i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</w:rPr>
        <w:t>ờ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</w:rPr>
        <w:t>ư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30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X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</w:rPr>
        <w:t>ế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ể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b w:val="0"/>
          <w:bCs w:val="0"/>
          <w:i w:val="0"/>
          <w:spacing w:val="-6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ra.</w:t>
      </w:r>
    </w:p>
    <w:p>
      <w:pPr>
        <w:pStyle w:val="BodyText"/>
        <w:numPr>
          <w:ilvl w:val="0"/>
          <w:numId w:val="2"/>
        </w:numPr>
        <w:tabs>
          <w:tab w:pos="995" w:val="left" w:leader="none"/>
        </w:tabs>
        <w:spacing w:line="245" w:lineRule="auto" w:before="79"/>
        <w:ind w:left="121" w:right="116" w:firstLine="453"/>
        <w:jc w:val="both"/>
      </w:pP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</w:rPr>
        <w:t>á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á</w:t>
      </w:r>
      <w:r>
        <w:rPr>
          <w:rFonts w:ascii="Times New Roman" w:hAnsi="Times New Roman" w:cs="Times New Roman" w:eastAsia="Times New Roman"/>
          <w:b w:val="0"/>
          <w:bCs w:val="0"/>
          <w:i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</w:rPr>
        <w:t>đả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8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</w:rPr>
        <w:t>ả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c</w:t>
      </w:r>
      <w:r>
        <w:rPr>
          <w:b w:val="0"/>
          <w:bCs w:val="0"/>
          <w:i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</w:rPr>
        <w:t>ấ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ợ</w:t>
      </w:r>
      <w:r>
        <w:rPr>
          <w:b w:val="0"/>
          <w:bCs w:val="0"/>
          <w:i w:val="0"/>
          <w:spacing w:val="-2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ạ</w:t>
      </w:r>
      <w:r>
        <w:rPr>
          <w:b w:val="0"/>
          <w:bCs w:val="0"/>
          <w:i w:val="0"/>
          <w:spacing w:val="0"/>
          <w:w w:val="100"/>
        </w:rPr>
        <w:t>i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ả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x</w:t>
      </w:r>
      <w:r>
        <w:rPr>
          <w:b w:val="0"/>
          <w:bCs w:val="0"/>
          <w:i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</w:rPr>
        <w:t>ấ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(</w:t>
      </w:r>
      <w:r>
        <w:rPr>
          <w:b w:val="0"/>
          <w:bCs w:val="0"/>
          <w:i w:val="0"/>
          <w:spacing w:val="1"/>
          <w:w w:val="100"/>
        </w:rPr>
        <w:t>s</w:t>
      </w:r>
      <w:r>
        <w:rPr>
          <w:b w:val="0"/>
          <w:bCs w:val="0"/>
          <w:i w:val="0"/>
          <w:spacing w:val="-3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u</w:t>
      </w:r>
      <w:r>
        <w:rPr>
          <w:b w:val="0"/>
          <w:bCs w:val="0"/>
          <w:i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</w:rPr>
        <w:t>đ</w:t>
      </w:r>
      <w:r>
        <w:rPr>
          <w:b w:val="0"/>
          <w:bCs w:val="0"/>
          <w:i w:val="0"/>
          <w:spacing w:val="0"/>
          <w:w w:val="100"/>
        </w:rPr>
        <w:t>ây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v</w:t>
      </w:r>
      <w:r>
        <w:rPr>
          <w:b w:val="0"/>
          <w:bCs w:val="0"/>
          <w:i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</w:rPr>
        <w:t>ế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12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ắ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là</w:t>
      </w:r>
      <w:r>
        <w:rPr>
          <w:b w:val="0"/>
          <w:bCs w:val="0"/>
          <w:i w:val="0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</w:rPr>
        <w:t>đ</w:t>
      </w:r>
      <w:r>
        <w:rPr>
          <w:b w:val="0"/>
          <w:bCs w:val="0"/>
          <w:i w:val="0"/>
          <w:spacing w:val="-1"/>
          <w:w w:val="100"/>
        </w:rPr>
        <w:t>á</w:t>
      </w:r>
      <w:r>
        <w:rPr>
          <w:b w:val="0"/>
          <w:bCs w:val="0"/>
          <w:i w:val="0"/>
          <w:spacing w:val="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51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g</w:t>
      </w:r>
      <w:r>
        <w:rPr>
          <w:b w:val="0"/>
          <w:bCs w:val="0"/>
          <w:i w:val="0"/>
          <w:spacing w:val="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á</w:t>
      </w:r>
      <w:r>
        <w:rPr>
          <w:b w:val="0"/>
          <w:bCs w:val="0"/>
          <w:i w:val="0"/>
          <w:spacing w:val="51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COP</w:t>
      </w:r>
      <w:r>
        <w:rPr>
          <w:b w:val="0"/>
          <w:bCs w:val="0"/>
          <w:i w:val="0"/>
          <w:spacing w:val="0"/>
          <w:w w:val="100"/>
        </w:rPr>
        <w:t>)</w:t>
      </w:r>
      <w:r>
        <w:rPr>
          <w:b w:val="0"/>
          <w:bCs w:val="0"/>
          <w:i w:val="0"/>
          <w:spacing w:val="49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l</w:t>
      </w:r>
      <w:r>
        <w:rPr>
          <w:b w:val="0"/>
          <w:bCs w:val="0"/>
          <w:i w:val="0"/>
          <w:spacing w:val="0"/>
          <w:w w:val="100"/>
        </w:rPr>
        <w:t>à</w:t>
      </w:r>
      <w:r>
        <w:rPr>
          <w:b w:val="0"/>
          <w:bCs w:val="0"/>
          <w:i w:val="0"/>
          <w:spacing w:val="50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q</w:t>
      </w:r>
      <w:r>
        <w:rPr>
          <w:b w:val="0"/>
          <w:bCs w:val="0"/>
          <w:i w:val="0"/>
          <w:spacing w:val="1"/>
          <w:w w:val="100"/>
        </w:rPr>
        <w:t>u</w:t>
      </w:r>
      <w:r>
        <w:rPr>
          <w:b w:val="0"/>
          <w:bCs w:val="0"/>
          <w:i w:val="0"/>
          <w:spacing w:val="0"/>
          <w:w w:val="100"/>
        </w:rPr>
        <w:t>á</w:t>
      </w:r>
      <w:r>
        <w:rPr>
          <w:b w:val="0"/>
          <w:bCs w:val="0"/>
          <w:i w:val="0"/>
          <w:spacing w:val="49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ìn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53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xe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b w:val="0"/>
          <w:bCs w:val="0"/>
          <w:i w:val="0"/>
          <w:spacing w:val="47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x</w:t>
      </w:r>
      <w:r>
        <w:rPr>
          <w:b w:val="0"/>
          <w:bCs w:val="0"/>
          <w:i w:val="0"/>
          <w:spacing w:val="0"/>
          <w:w w:val="100"/>
        </w:rPr>
        <w:t>é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</w:rPr>
        <w:t>đ</w:t>
      </w:r>
      <w:r>
        <w:rPr>
          <w:b w:val="0"/>
          <w:bCs w:val="0"/>
          <w:i w:val="0"/>
          <w:spacing w:val="-3"/>
          <w:w w:val="100"/>
        </w:rPr>
        <w:t>á</w:t>
      </w:r>
      <w:r>
        <w:rPr>
          <w:b w:val="0"/>
          <w:bCs w:val="0"/>
          <w:i w:val="0"/>
          <w:spacing w:val="0"/>
          <w:w w:val="100"/>
        </w:rPr>
        <w:t>nh</w:t>
      </w:r>
      <w:r>
        <w:rPr>
          <w:b w:val="0"/>
          <w:bCs w:val="0"/>
          <w:i w:val="0"/>
          <w:spacing w:val="50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g</w:t>
      </w:r>
      <w:r>
        <w:rPr>
          <w:b w:val="0"/>
          <w:bCs w:val="0"/>
          <w:i w:val="0"/>
          <w:spacing w:val="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á</w:t>
      </w:r>
      <w:r>
        <w:rPr>
          <w:b w:val="0"/>
          <w:bCs w:val="0"/>
          <w:i w:val="0"/>
          <w:spacing w:val="50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50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</w:rPr>
        <w:t>ố</w:t>
      </w:r>
      <w:r>
        <w:rPr>
          <w:b w:val="0"/>
          <w:bCs w:val="0"/>
          <w:i w:val="0"/>
          <w:spacing w:val="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"/>
          <w:w w:val="100"/>
        </w:rPr>
        <w:t>ả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b w:val="0"/>
          <w:bCs w:val="0"/>
          <w:i w:val="0"/>
          <w:spacing w:val="47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</w:rPr>
        <w:t>ả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53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ATK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5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&amp;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BVMT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trong</w:t>
      </w:r>
      <w:r>
        <w:rPr>
          <w:b w:val="0"/>
          <w:bCs w:val="0"/>
          <w:i w:val="0"/>
          <w:spacing w:val="-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</w:rPr>
        <w:t>ả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x</w:t>
      </w:r>
      <w:r>
        <w:rPr>
          <w:b w:val="0"/>
          <w:bCs w:val="0"/>
          <w:i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</w:rPr>
        <w:t>ấ</w:t>
      </w:r>
      <w:r>
        <w:rPr>
          <w:b w:val="0"/>
          <w:bCs w:val="0"/>
          <w:i w:val="0"/>
          <w:spacing w:val="1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-1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</w:rPr>
        <w:t>ắ</w:t>
      </w:r>
      <w:r>
        <w:rPr>
          <w:b w:val="0"/>
          <w:bCs w:val="0"/>
          <w:i w:val="0"/>
          <w:spacing w:val="0"/>
          <w:w w:val="100"/>
        </w:rPr>
        <w:t>p</w:t>
      </w:r>
      <w:r>
        <w:rPr>
          <w:b w:val="0"/>
          <w:bCs w:val="0"/>
          <w:i w:val="0"/>
          <w:spacing w:val="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3"/>
          <w:w w:val="100"/>
        </w:rPr>
        <w:t>á</w:t>
      </w:r>
      <w:r>
        <w:rPr>
          <w:b w:val="0"/>
          <w:bCs w:val="0"/>
          <w:i w:val="0"/>
          <w:spacing w:val="0"/>
          <w:w w:val="100"/>
        </w:rPr>
        <w:t>p.</w:t>
      </w:r>
    </w:p>
    <w:p>
      <w:pPr>
        <w:pStyle w:val="BodyText"/>
        <w:numPr>
          <w:ilvl w:val="0"/>
          <w:numId w:val="2"/>
        </w:numPr>
        <w:tabs>
          <w:tab w:pos="993" w:val="left" w:leader="none"/>
        </w:tabs>
        <w:spacing w:line="245" w:lineRule="auto" w:before="77"/>
        <w:ind w:left="121" w:right="116" w:firstLine="453"/>
        <w:jc w:val="both"/>
      </w:pP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quy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chu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qu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1"/>
          <w:w w:val="100"/>
        </w:rPr>
        <w:t>gia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1"/>
          <w:w w:val="100"/>
        </w:rPr>
        <w:t>ti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"/>
          <w:w w:val="100"/>
        </w:rPr>
        <w:t>ch</w:t>
      </w:r>
      <w:r>
        <w:rPr>
          <w:b w:val="0"/>
          <w:bCs w:val="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é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:</w:t>
      </w:r>
    </w:p>
    <w:p>
      <w:pPr>
        <w:pStyle w:val="BodyText"/>
        <w:numPr>
          <w:ilvl w:val="0"/>
          <w:numId w:val="3"/>
        </w:numPr>
        <w:tabs>
          <w:tab w:pos="861" w:val="left" w:leader="none"/>
        </w:tabs>
        <w:spacing w:line="245" w:lineRule="auto" w:before="79"/>
        <w:ind w:left="121" w:right="116" w:firstLine="453"/>
        <w:jc w:val="both"/>
      </w:pPr>
      <w:r>
        <w:rPr>
          <w:b w:val="0"/>
          <w:bCs w:val="0"/>
          <w:spacing w:val="-1"/>
          <w:w w:val="100"/>
        </w:rPr>
        <w:t>QCV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1"/>
          <w:w w:val="100"/>
        </w:rPr>
        <w:t>3</w:t>
      </w:r>
      <w:r>
        <w:rPr>
          <w:b w:val="0"/>
          <w:bCs w:val="0"/>
          <w:spacing w:val="-2"/>
          <w:w w:val="100"/>
        </w:rPr>
        <w:t>:</w:t>
      </w: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-1"/>
          <w:w w:val="100"/>
        </w:rPr>
        <w:t>01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-4"/>
          <w:w w:val="100"/>
        </w:rPr>
        <w:t>G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1"/>
          <w:w w:val="100"/>
        </w:rPr>
        <w:t>VT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-1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0"/>
          <w:w w:val="100"/>
        </w:rPr>
        <w:t>gia</w:t>
      </w:r>
      <w:r>
        <w:rPr>
          <w:b w:val="0"/>
          <w:bCs w:val="0"/>
          <w:spacing w:val="45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45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to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thu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2"/>
          <w:w w:val="100"/>
        </w:rPr>
        <w:t>á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-1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1"/>
          <w:w w:val="100"/>
        </w:rPr>
        <w:t>ù</w:t>
      </w:r>
      <w:r>
        <w:rPr>
          <w:b w:val="0"/>
          <w:bCs w:val="0"/>
          <w:spacing w:val="-1"/>
          <w:w w:val="100"/>
        </w:rPr>
        <w:t>ng;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3"/>
        </w:numPr>
        <w:tabs>
          <w:tab w:pos="877" w:val="left" w:leader="none"/>
        </w:tabs>
        <w:spacing w:line="245" w:lineRule="auto" w:before="79"/>
        <w:ind w:left="121" w:right="112" w:firstLine="453"/>
        <w:jc w:val="both"/>
      </w:pPr>
      <w:r>
        <w:rPr>
          <w:b w:val="0"/>
          <w:bCs w:val="0"/>
          <w:spacing w:val="-1"/>
          <w:w w:val="100"/>
        </w:rPr>
        <w:t>QCV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-1"/>
          <w:w w:val="100"/>
        </w:rPr>
        <w:t>:2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-1"/>
          <w:w w:val="100"/>
        </w:rPr>
        <w:t>1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-1"/>
          <w:w w:val="100"/>
        </w:rPr>
        <w:t>/BGTVT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1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gia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ỡ</w:t>
      </w:r>
      <w:r>
        <w:rPr>
          <w:b w:val="0"/>
          <w:bCs w:val="0"/>
          <w:spacing w:val="0"/>
          <w:w w:val="100"/>
        </w:rPr>
        <w:t>;</w:t>
      </w:r>
    </w:p>
    <w:p>
      <w:pPr>
        <w:pStyle w:val="BodyText"/>
        <w:numPr>
          <w:ilvl w:val="0"/>
          <w:numId w:val="3"/>
        </w:numPr>
        <w:tabs>
          <w:tab w:pos="860" w:val="left" w:leader="none"/>
        </w:tabs>
        <w:spacing w:line="245" w:lineRule="auto" w:before="77"/>
        <w:ind w:left="121" w:right="113" w:firstLine="453"/>
        <w:jc w:val="both"/>
      </w:pPr>
      <w:r>
        <w:rPr>
          <w:b w:val="0"/>
          <w:bCs w:val="0"/>
          <w:spacing w:val="-7"/>
          <w:w w:val="100"/>
        </w:rPr>
        <w:t>Q</w:t>
      </w:r>
      <w:r>
        <w:rPr>
          <w:b w:val="0"/>
          <w:bCs w:val="0"/>
          <w:spacing w:val="-5"/>
          <w:w w:val="100"/>
        </w:rPr>
        <w:t>C</w:t>
      </w:r>
      <w:r>
        <w:rPr>
          <w:b w:val="0"/>
          <w:bCs w:val="0"/>
          <w:spacing w:val="-7"/>
          <w:w w:val="100"/>
        </w:rPr>
        <w:t>V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4"/>
          <w:w w:val="100"/>
        </w:rPr>
        <w:t>12:2011/B</w:t>
      </w:r>
      <w:r>
        <w:rPr>
          <w:b w:val="0"/>
          <w:bCs w:val="0"/>
          <w:spacing w:val="-6"/>
          <w:w w:val="100"/>
        </w:rPr>
        <w:t>G</w:t>
      </w:r>
      <w:r>
        <w:rPr>
          <w:b w:val="0"/>
          <w:bCs w:val="0"/>
          <w:spacing w:val="-6"/>
          <w:w w:val="100"/>
        </w:rPr>
        <w:t>T</w:t>
      </w:r>
      <w:r>
        <w:rPr>
          <w:b w:val="0"/>
          <w:bCs w:val="0"/>
          <w:spacing w:val="-7"/>
          <w:w w:val="100"/>
        </w:rPr>
        <w:t>V</w:t>
      </w:r>
      <w:r>
        <w:rPr>
          <w:b w:val="0"/>
          <w:bCs w:val="0"/>
          <w:spacing w:val="-6"/>
          <w:w w:val="100"/>
        </w:rPr>
        <w:t>T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7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4"/>
          <w:w w:val="100"/>
        </w:rPr>
        <w:t>chu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4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4"/>
          <w:w w:val="100"/>
        </w:rPr>
        <w:t>thu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4"/>
          <w:w w:val="100"/>
        </w:rPr>
        <w:t>q</w:t>
      </w:r>
      <w:r>
        <w:rPr>
          <w:b w:val="0"/>
          <w:bCs w:val="0"/>
          <w:spacing w:val="-6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ố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5"/>
          <w:w w:val="100"/>
        </w:rPr>
        <w:t>gi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4"/>
          <w:w w:val="100"/>
        </w:rPr>
        <w:t>sa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4"/>
          <w:w w:val="100"/>
        </w:rPr>
        <w:t>ch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6"/>
          <w:w w:val="100"/>
        </w:rPr>
        <w:t>p</w:t>
      </w:r>
      <w:r>
        <w:rPr>
          <w:b w:val="0"/>
          <w:bCs w:val="0"/>
          <w:spacing w:val="-4"/>
          <w:w w:val="100"/>
        </w:rPr>
        <w:t>hé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4"/>
          <w:w w:val="100"/>
        </w:rPr>
        <w:t>và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làm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tròn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1"/>
          <w:w w:val="100"/>
        </w:rPr>
        <w:t>í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1"/>
          <w:w w:val="100"/>
        </w:rPr>
        <w:t>kh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sa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ch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é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àm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4"/>
          <w:w w:val="100"/>
        </w:rPr>
        <w:t>trò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đố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4"/>
          <w:w w:val="100"/>
        </w:rPr>
        <w:t>kí</w:t>
      </w:r>
      <w:r>
        <w:rPr>
          <w:b w:val="0"/>
          <w:bCs w:val="0"/>
          <w:spacing w:val="-7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4"/>
          <w:w w:val="100"/>
        </w:rPr>
        <w:t>t</w:t>
      </w:r>
      <w:r>
        <w:rPr>
          <w:b w:val="0"/>
          <w:bCs w:val="0"/>
          <w:spacing w:val="-7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ớ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5"/>
          <w:w w:val="100"/>
        </w:rPr>
        <w:t>k</w:t>
      </w:r>
      <w:r>
        <w:rPr>
          <w:b w:val="0"/>
          <w:bCs w:val="0"/>
          <w:spacing w:val="-4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ợ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5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5"/>
          <w:w w:val="100"/>
        </w:rPr>
        <w:t>á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ụ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4"/>
          <w:w w:val="100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đố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4"/>
          <w:w w:val="100"/>
        </w:rPr>
        <w:t>t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4"/>
          <w:w w:val="100"/>
        </w:rPr>
        <w:t>chu</w:t>
      </w:r>
      <w:r>
        <w:rPr>
          <w:b w:val="0"/>
          <w:bCs w:val="0"/>
          <w:spacing w:val="-9"/>
          <w:w w:val="100"/>
        </w:rPr>
        <w:t>y</w:t>
      </w:r>
      <w:r>
        <w:rPr>
          <w:b w:val="0"/>
          <w:bCs w:val="0"/>
          <w:spacing w:val="-4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4"/>
          <w:w w:val="100"/>
        </w:rPr>
        <w:t>dùng;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3"/>
        </w:numPr>
        <w:tabs>
          <w:tab w:pos="877" w:val="left" w:leader="none"/>
        </w:tabs>
        <w:spacing w:line="245" w:lineRule="auto" w:before="79"/>
        <w:ind w:left="121" w:right="116" w:firstLine="453"/>
        <w:jc w:val="both"/>
      </w:pP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7</w:t>
      </w:r>
      <w:r>
        <w:rPr>
          <w:b w:val="0"/>
          <w:bCs w:val="0"/>
          <w:spacing w:val="-2"/>
          <w:w w:val="100"/>
        </w:rPr>
        <w:t>7</w:t>
      </w:r>
      <w:r>
        <w:rPr>
          <w:b w:val="0"/>
          <w:bCs w:val="0"/>
          <w:spacing w:val="1"/>
          <w:w w:val="100"/>
        </w:rPr>
        <w:t>7</w:t>
      </w:r>
      <w:r>
        <w:rPr>
          <w:b w:val="0"/>
          <w:bCs w:val="0"/>
          <w:spacing w:val="-2"/>
          <w:w w:val="100"/>
        </w:rPr>
        <w:t>2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4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qu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gia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1"/>
          <w:w w:val="100"/>
        </w:rPr>
        <w:t>Xe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2"/>
          <w:w w:val="100"/>
        </w:rPr>
        <w:t>á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-2"/>
          <w:w w:val="100"/>
        </w:rPr>
        <w:t>i;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5" w:lineRule="auto" w:before="77"/>
        <w:ind w:left="121" w:right="114"/>
        <w:jc w:val="both"/>
      </w:pP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TCV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4</w:t>
      </w: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-2"/>
          <w:w w:val="100"/>
        </w:rPr>
        <w:t>44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ê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ch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gia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3"/>
          <w:w w:val="100"/>
        </w:rPr>
        <w:t>â</w:t>
      </w:r>
      <w:r>
        <w:rPr>
          <w:b w:val="0"/>
          <w:bCs w:val="0"/>
          <w:spacing w:val="1"/>
          <w:w w:val="100"/>
        </w:rPr>
        <w:t>ng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1"/>
          <w:w w:val="100"/>
        </w:rPr>
        <w:t>t.</w:t>
      </w:r>
      <w:r>
        <w:rPr>
          <w:b w:val="0"/>
          <w:bCs w:val="0"/>
          <w:spacing w:val="0"/>
          <w:w w:val="100"/>
        </w:rPr>
      </w:r>
    </w:p>
    <w:p>
      <w:pPr>
        <w:spacing w:after="0" w:line="245" w:lineRule="auto"/>
        <w:jc w:val="both"/>
        <w:sectPr>
          <w:pgSz w:w="11905" w:h="16840"/>
          <w:pgMar w:header="1068" w:footer="0" w:top="1380" w:bottom="280" w:left="1160" w:right="1160"/>
        </w:sectPr>
      </w:pPr>
    </w:p>
    <w:p>
      <w:pPr>
        <w:spacing w:line="200" w:lineRule="exact" w:before="1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spacing w:before="64"/>
        <w:ind w:left="1012" w:right="988"/>
        <w:jc w:val="center"/>
        <w:rPr>
          <w:b w:val="0"/>
          <w:bCs w:val="0"/>
        </w:rPr>
      </w:pPr>
      <w:r>
        <w:rPr/>
        <w:pict>
          <v:group style="position:absolute;margin-left:63.240002pt;margin-top:-8.809414pt;width:467.76pt;height:.1pt;mso-position-horizontal-relative:page;mso-position-vertical-relative:paragraph;z-index:-5551" coordorigin="1265,-176" coordsize="9355,2">
            <v:shape style="position:absolute;left:1265;top:-176;width:9355;height:2" coordorigin="1265,-176" coordsize="9355,0" path="m1265,-176l10620,-176e" filled="f" stroked="t" strokeweight=".5pt" strokecolor="#010202">
              <v:path arrowok="t"/>
            </v:shape>
            <w10:wrap type="none"/>
          </v:group>
        </w:pict>
      </w:r>
      <w:r>
        <w:rPr>
          <w:spacing w:val="-2"/>
          <w:w w:val="100"/>
        </w:rPr>
        <w:t>C</w:t>
      </w:r>
      <w:r>
        <w:rPr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spacing w:val="0"/>
          <w:w w:val="100"/>
        </w:rPr>
        <w:t>ơ</w:t>
      </w:r>
      <w:r>
        <w:rPr>
          <w:spacing w:val="0"/>
          <w:w w:val="100"/>
        </w:rPr>
        <w:t>ng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II</w:t>
      </w:r>
      <w:r>
        <w:rPr>
          <w:b w:val="0"/>
          <w:bCs w:val="0"/>
          <w:spacing w:val="0"/>
          <w:w w:val="100"/>
        </w:rPr>
      </w:r>
    </w:p>
    <w:p>
      <w:pPr>
        <w:spacing w:before="19"/>
        <w:ind w:left="800" w:right="777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Ợ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TOÀ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Ỹ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THU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before="16"/>
        <w:ind w:left="481" w:right="455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MÔ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Ờ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X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MÁ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CHUYÊ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Ù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Ẩ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150" w:lineRule="exact" w:before="10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595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ề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4.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ồ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ý</w:t>
      </w:r>
      <w:r>
        <w:rPr>
          <w:rFonts w:ascii="Times New Roman" w:hAnsi="Times New Roman" w:cs="Times New Roman" w:eastAsia="Times New Roman"/>
          <w:b/>
          <w:bCs/>
          <w:spacing w:val="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8"/>
          <w:szCs w:val="28"/>
        </w:rPr>
        <w:t>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tra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pStyle w:val="BodyText"/>
        <w:numPr>
          <w:ilvl w:val="0"/>
          <w:numId w:val="4"/>
        </w:numPr>
        <w:tabs>
          <w:tab w:pos="876" w:val="left" w:leader="none"/>
        </w:tabs>
        <w:spacing w:line="252" w:lineRule="auto" w:before="98"/>
        <w:ind w:left="141" w:right="115" w:firstLine="453"/>
        <w:jc w:val="both"/>
      </w:pP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au</w:t>
      </w:r>
      <w:r>
        <w:rPr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ây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ắ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bao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ồ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lo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tà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u: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5"/>
        </w:numPr>
        <w:tabs>
          <w:tab w:pos="907" w:val="left" w:leader="none"/>
        </w:tabs>
        <w:spacing w:line="252" w:lineRule="auto" w:before="84"/>
        <w:ind w:left="141" w:right="115" w:firstLine="453"/>
        <w:jc w:val="both"/>
      </w:pPr>
      <w:r>
        <w:rPr>
          <w:b w:val="0"/>
          <w:bCs w:val="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6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ẫ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kèm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theo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;</w:t>
      </w:r>
    </w:p>
    <w:p>
      <w:pPr>
        <w:pStyle w:val="BodyText"/>
        <w:numPr>
          <w:ilvl w:val="0"/>
          <w:numId w:val="5"/>
        </w:numPr>
        <w:tabs>
          <w:tab w:pos="900" w:val="left" w:leader="none"/>
        </w:tabs>
        <w:spacing w:before="84"/>
        <w:ind w:left="900" w:right="0" w:hanging="305"/>
        <w:jc w:val="left"/>
      </w:pPr>
      <w:r>
        <w:rPr>
          <w:b w:val="0"/>
          <w:bCs w:val="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ó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6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gi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;</w:t>
      </w:r>
    </w:p>
    <w:p>
      <w:pPr>
        <w:pStyle w:val="BodyText"/>
        <w:numPr>
          <w:ilvl w:val="0"/>
          <w:numId w:val="5"/>
        </w:numPr>
        <w:tabs>
          <w:tab w:pos="892" w:val="left" w:leader="none"/>
        </w:tabs>
        <w:spacing w:line="252" w:lineRule="auto" w:before="98"/>
        <w:ind w:left="141" w:right="114" w:firstLine="453"/>
        <w:jc w:val="both"/>
      </w:pPr>
      <w:r>
        <w:rPr>
          <w:b w:val="0"/>
          <w:bCs w:val="0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4"/>
          <w:w w:val="100"/>
        </w:rPr>
        <w:t>s</w:t>
      </w:r>
      <w:r>
        <w:rPr>
          <w:b w:val="0"/>
          <w:bCs w:val="0"/>
          <w:spacing w:val="-8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6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4"/>
          <w:w w:val="100"/>
        </w:rPr>
        <w:t>kh</w:t>
      </w:r>
      <w:r>
        <w:rPr>
          <w:b w:val="0"/>
          <w:bCs w:val="0"/>
          <w:spacing w:val="-7"/>
          <w:w w:val="100"/>
        </w:rPr>
        <w:t>a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6"/>
          <w:w w:val="100"/>
        </w:rPr>
        <w:t>h</w:t>
      </w:r>
      <w:r>
        <w:rPr>
          <w:b w:val="0"/>
          <w:bCs w:val="0"/>
          <w:spacing w:val="-5"/>
          <w:w w:val="100"/>
        </w:rPr>
        <w:t>à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6"/>
          <w:w w:val="100"/>
        </w:rPr>
        <w:t>h</w:t>
      </w:r>
      <w:r>
        <w:rPr>
          <w:b w:val="0"/>
          <w:bCs w:val="0"/>
          <w:spacing w:val="-4"/>
          <w:w w:val="100"/>
        </w:rPr>
        <w:t>ó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-4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4"/>
          <w:w w:val="100"/>
        </w:rPr>
        <w:t>kh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ẩ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5"/>
          <w:w w:val="100"/>
        </w:rPr>
        <w:t>(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7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-4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4"/>
          <w:w w:val="100"/>
        </w:rPr>
        <w:t>kh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ẩ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4"/>
          <w:w w:val="100"/>
        </w:rPr>
        <w:t>ngoài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giám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sát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hà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-3"/>
          <w:w w:val="100"/>
        </w:rPr>
        <w:t>);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5"/>
        </w:numPr>
        <w:tabs>
          <w:tab w:pos="934" w:val="left" w:leader="none"/>
        </w:tabs>
        <w:spacing w:line="252" w:lineRule="auto" w:before="82"/>
        <w:ind w:left="141" w:right="116" w:firstLine="453"/>
        <w:jc w:val="both"/>
      </w:pP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ài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í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ti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Xe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6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ẫ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kèm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;</w:t>
      </w:r>
    </w:p>
    <w:p>
      <w:pPr>
        <w:pStyle w:val="BodyText"/>
        <w:spacing w:line="252" w:lineRule="auto" w:before="84"/>
        <w:ind w:right="114"/>
        <w:jc w:val="both"/>
      </w:pP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ín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Ph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ừ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1"/>
          <w:w w:val="100"/>
        </w:rPr>
        <w:t>(C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ho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e.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li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này</w:t>
      </w:r>
      <w:r>
        <w:rPr>
          <w:b w:val="0"/>
          <w:bCs w:val="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xác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6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nà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numPr>
          <w:ilvl w:val="0"/>
          <w:numId w:val="4"/>
        </w:numPr>
        <w:tabs>
          <w:tab w:pos="876" w:val="left" w:leader="none"/>
        </w:tabs>
        <w:spacing w:line="252" w:lineRule="auto" w:before="83"/>
        <w:ind w:left="141" w:right="113" w:firstLine="453"/>
        <w:jc w:val="both"/>
      </w:pP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ễ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4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4"/>
          <w:w w:val="100"/>
        </w:rPr>
        <w:t>tà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4"/>
          <w:w w:val="100"/>
        </w:rPr>
        <w:t>l</w:t>
      </w:r>
      <w:r>
        <w:rPr>
          <w:b w:val="0"/>
          <w:bCs w:val="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6"/>
          <w:w w:val="100"/>
        </w:rPr>
        <w:t>g</w:t>
      </w:r>
      <w:r>
        <w:rPr>
          <w:b w:val="0"/>
          <w:bCs w:val="0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4"/>
          <w:w w:val="100"/>
        </w:rPr>
        <w:t>t</w:t>
      </w:r>
      <w:r>
        <w:rPr>
          <w:b w:val="0"/>
          <w:bCs w:val="0"/>
          <w:spacing w:val="-4"/>
          <w:w w:val="100"/>
        </w:rPr>
        <w:t>h</w:t>
      </w:r>
      <w:r>
        <w:rPr>
          <w:b w:val="0"/>
          <w:bCs w:val="0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4"/>
          <w:w w:val="100"/>
        </w:rPr>
        <w:t>tí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4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ă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4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4"/>
          <w:w w:val="100"/>
        </w:rPr>
        <w:t>t</w:t>
      </w:r>
      <w:r>
        <w:rPr>
          <w:b w:val="0"/>
          <w:bCs w:val="0"/>
          <w:spacing w:val="-6"/>
          <w:w w:val="100"/>
        </w:rPr>
        <w:t>h</w:t>
      </w:r>
      <w:r>
        <w:rPr>
          <w:b w:val="0"/>
          <w:bCs w:val="0"/>
          <w:spacing w:val="-4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4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4"/>
          <w:w w:val="100"/>
        </w:rPr>
        <w:t>thu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4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đ</w:t>
      </w:r>
      <w:r>
        <w:rPr>
          <w:b w:val="0"/>
          <w:bCs w:val="0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này</w:t>
      </w:r>
      <w:r>
        <w:rPr>
          <w:b w:val="0"/>
          <w:bCs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kh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ẩ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1"/>
          <w:w w:val="100"/>
        </w:rPr>
        <w:t>ù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lo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ng,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ác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Tran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Đă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m</w:t>
      </w:r>
      <w:r>
        <w:rPr>
          <w:b w:val="0"/>
          <w:bCs w:val="0"/>
          <w:spacing w:val="0"/>
          <w:w w:val="100"/>
        </w:rPr>
        <w:t>.</w:t>
      </w:r>
    </w:p>
    <w:p>
      <w:pPr>
        <w:pStyle w:val="Heading2"/>
        <w:spacing w:before="84"/>
        <w:ind w:left="595"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ề</w:t>
      </w:r>
      <w:r>
        <w:rPr>
          <w:spacing w:val="0"/>
          <w:w w:val="100"/>
        </w:rPr>
        <w:t>u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5.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Trình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pacing w:val="-1"/>
          <w:w w:val="100"/>
        </w:rPr>
        <w:t>ự</w:t>
      </w:r>
      <w:r>
        <w:rPr>
          <w:spacing w:val="0"/>
          <w:w w:val="100"/>
        </w:rPr>
        <w:t>,</w:t>
      </w:r>
      <w:r>
        <w:rPr>
          <w:spacing w:val="-1"/>
          <w:w w:val="100"/>
        </w:rPr>
        <w:t> </w:t>
      </w:r>
      <w:r>
        <w:rPr>
          <w:spacing w:val="-3"/>
          <w:w w:val="100"/>
        </w:rPr>
        <w:t>c</w:t>
      </w:r>
      <w:r>
        <w:rPr>
          <w:spacing w:val="1"/>
          <w:w w:val="100"/>
        </w:rPr>
        <w:t>á</w:t>
      </w:r>
      <w:r>
        <w:rPr>
          <w:spacing w:val="-1"/>
          <w:w w:val="100"/>
        </w:rPr>
        <w:t>c</w:t>
      </w:r>
      <w:r>
        <w:rPr>
          <w:spacing w:val="0"/>
          <w:w w:val="100"/>
        </w:rPr>
        <w:t>h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pacing w:val="-1"/>
          <w:w w:val="100"/>
        </w:rPr>
        <w:t>ứ</w:t>
      </w:r>
      <w:r>
        <w:rPr>
          <w:spacing w:val="0"/>
          <w:w w:val="100"/>
        </w:rPr>
        <w:t>c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t</w:t>
      </w:r>
      <w:r>
        <w:rPr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pacing w:val="-1"/>
          <w:w w:val="100"/>
        </w:rPr>
        <w:t>ự</w:t>
      </w:r>
      <w:r>
        <w:rPr>
          <w:spacing w:val="0"/>
          <w:w w:val="100"/>
        </w:rPr>
        <w:t>c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h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ệ</w:t>
      </w:r>
      <w:r>
        <w:rPr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6"/>
        </w:numPr>
        <w:tabs>
          <w:tab w:pos="875" w:val="left" w:leader="none"/>
        </w:tabs>
        <w:spacing w:line="253" w:lineRule="auto" w:before="98"/>
        <w:ind w:left="141" w:right="114" w:firstLine="453"/>
        <w:jc w:val="both"/>
      </w:pP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ẩ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4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4"/>
          <w:w w:val="100"/>
        </w:rPr>
        <w:t>K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Thô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này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0"/>
          <w:w w:val="100"/>
        </w:rPr>
        <w:t>qua</w:t>
      </w:r>
      <w:r>
        <w:rPr>
          <w:b w:val="0"/>
          <w:bCs w:val="0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ín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43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1"/>
          <w:w w:val="100"/>
        </w:rPr>
        <w:t>ì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ù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43"/>
          <w:w w:val="100"/>
        </w:rPr>
        <w:t> </w:t>
      </w:r>
      <w:r>
        <w:rPr>
          <w:b w:val="0"/>
          <w:bCs w:val="0"/>
          <w:spacing w:val="0"/>
          <w:w w:val="100"/>
        </w:rPr>
        <w:t>khác</w:t>
      </w:r>
      <w:r>
        <w:rPr>
          <w:b w:val="0"/>
          <w:bCs w:val="0"/>
          <w:spacing w:val="43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m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numPr>
          <w:ilvl w:val="0"/>
          <w:numId w:val="6"/>
        </w:numPr>
        <w:tabs>
          <w:tab w:pos="875" w:val="left" w:leader="none"/>
        </w:tabs>
        <w:spacing w:line="252" w:lineRule="auto" w:before="81"/>
        <w:ind w:left="141" w:right="116" w:firstLine="453"/>
        <w:jc w:val="both"/>
      </w:pP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1"/>
          <w:w w:val="100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-2"/>
          <w:w w:val="100"/>
        </w:rPr>
        <w:t>KK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sa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:</w:t>
      </w:r>
    </w:p>
    <w:p>
      <w:pPr>
        <w:pStyle w:val="BodyText"/>
        <w:numPr>
          <w:ilvl w:val="0"/>
          <w:numId w:val="7"/>
        </w:numPr>
        <w:tabs>
          <w:tab w:pos="919" w:val="left" w:leader="none"/>
        </w:tabs>
        <w:spacing w:line="253" w:lineRule="auto" w:before="84"/>
        <w:ind w:left="141" w:right="114" w:firstLine="453"/>
        <w:jc w:val="both"/>
      </w:pP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1"/>
          <w:w w:val="100"/>
        </w:rPr>
        <w:t>tron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ngà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2"/>
          <w:w w:val="100"/>
        </w:rPr>
        <w:t>à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ày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Đă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Nam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xác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ATK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&amp;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BVMT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ẩ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1"/>
          <w:w w:val="100"/>
        </w:rPr>
        <w:t>ng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1</w:t>
      </w:r>
      <w:r>
        <w:rPr>
          <w:b w:val="0"/>
          <w:bCs w:val="0"/>
          <w:spacing w:val="0"/>
          <w:w w:val="100"/>
        </w:rPr>
        <w:t>5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àm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1"/>
          <w:w w:val="100"/>
        </w:rPr>
        <w:t>xá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-1"/>
          <w:w w:val="100"/>
        </w:rPr>
        <w:t>KKT.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52" w:lineRule="auto" w:before="83"/>
        <w:ind w:right="116"/>
        <w:jc w:val="both"/>
      </w:pP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4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ườ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6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ườ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3"/>
          <w:w w:val="100"/>
        </w:rPr>
        <w:t>k</w:t>
      </w:r>
      <w:r>
        <w:rPr>
          <w:b w:val="0"/>
          <w:bCs w:val="0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ẩ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3"/>
          <w:w w:val="100"/>
        </w:rPr>
        <w:t>khôn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3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3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3"/>
          <w:w w:val="100"/>
        </w:rPr>
        <w:t>k</w:t>
      </w:r>
      <w:r>
        <w:rPr>
          <w:b w:val="0"/>
          <w:bCs w:val="0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6"/>
          <w:w w:val="100"/>
        </w:rPr>
        <w:t>t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5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6"/>
          <w:w w:val="100"/>
        </w:rPr>
        <w:t>t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3"/>
          <w:w w:val="100"/>
        </w:rPr>
        <w:t>on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5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0"/>
          <w:w w:val="100"/>
        </w:rPr>
        <w:t>5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ngà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là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ngày</w:t>
      </w:r>
      <w:r>
        <w:rPr>
          <w:b w:val="0"/>
          <w:bCs w:val="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ph</w:t>
      </w:r>
      <w:r>
        <w:rPr>
          <w:b w:val="0"/>
          <w:bCs w:val="0"/>
          <w:spacing w:val="1"/>
          <w:w w:val="100"/>
        </w:rPr>
        <w:t>ó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ì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ìn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ử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ễ</w:t>
      </w:r>
      <w:r>
        <w:rPr>
          <w:b w:val="0"/>
          <w:bCs w:val="0"/>
          <w:spacing w:val="0"/>
          <w:w w:val="100"/>
        </w:rPr>
        <w:t>.</w:t>
      </w:r>
    </w:p>
    <w:p>
      <w:pPr>
        <w:spacing w:after="0" w:line="252" w:lineRule="auto"/>
        <w:jc w:val="both"/>
        <w:sectPr>
          <w:pgSz w:w="11905" w:h="16840"/>
          <w:pgMar w:header="1068" w:footer="0" w:top="1380" w:bottom="280" w:left="1140" w:right="1160"/>
        </w:sectPr>
      </w:pPr>
    </w:p>
    <w:p>
      <w:pPr>
        <w:spacing w:line="220" w:lineRule="exact" w:before="1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0"/>
          <w:numId w:val="7"/>
        </w:numPr>
        <w:tabs>
          <w:tab w:pos="892" w:val="left" w:leader="none"/>
        </w:tabs>
        <w:spacing w:line="263" w:lineRule="auto" w:before="64"/>
        <w:ind w:left="121" w:right="115" w:firstLine="453"/>
        <w:jc w:val="both"/>
      </w:pPr>
      <w:r>
        <w:rPr/>
        <w:pict>
          <v:group style="position:absolute;margin-left:63.48pt;margin-top:-10.00939pt;width:467.64pt;height:.1pt;mso-position-horizontal-relative:page;mso-position-vertical-relative:paragraph;z-index:-5550" coordorigin="1270,-200" coordsize="9353,2">
            <v:shape style="position:absolute;left:1270;top:-200;width:9353;height:2" coordorigin="1270,-200" coordsize="9353,0" path="m1270,-200l10622,-200e" filled="f" stroked="t" strokeweight=".5pt" strokecolor="#010202">
              <v:path arrowok="t"/>
            </v:shape>
            <w10:wrap type="none"/>
          </v:group>
        </w:pic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kh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-2"/>
          <w:w w:val="100"/>
        </w:rPr>
        <w:t>nh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on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0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àm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am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ẫ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ẩ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2"/>
          <w:w w:val="100"/>
        </w:rPr>
        <w:t>un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1"/>
          <w:w w:val="100"/>
        </w:rPr>
        <w:t>i.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6"/>
        </w:numPr>
        <w:tabs>
          <w:tab w:pos="856" w:val="left" w:leader="none"/>
        </w:tabs>
        <w:spacing w:line="264" w:lineRule="auto" w:before="79"/>
        <w:ind w:left="121" w:right="114" w:firstLine="453"/>
        <w:jc w:val="both"/>
      </w:pP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1"/>
          <w:w w:val="100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an,</w:t>
      </w:r>
      <w:r>
        <w:rPr>
          <w:b w:val="0"/>
          <w:bCs w:val="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8"/>
          <w:w w:val="100"/>
        </w:rPr>
        <w:t>t</w:t>
      </w:r>
      <w:r>
        <w:rPr>
          <w:b w:val="0"/>
          <w:bCs w:val="0"/>
          <w:spacing w:val="-9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</w:rPr>
        <w:t>ố</w:t>
      </w:r>
      <w:r>
        <w:rPr>
          <w:b w:val="0"/>
          <w:bCs w:val="0"/>
          <w:spacing w:val="-9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-9"/>
          <w:w w:val="100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-1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-9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1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-9"/>
          <w:w w:val="100"/>
        </w:rPr>
        <w:t>N</w:t>
      </w:r>
      <w:r>
        <w:rPr>
          <w:b w:val="0"/>
          <w:bCs w:val="0"/>
          <w:spacing w:val="-6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-9"/>
          <w:w w:val="100"/>
        </w:rPr>
        <w:t>n</w:t>
      </w:r>
      <w:r>
        <w:rPr>
          <w:b w:val="0"/>
          <w:bCs w:val="0"/>
          <w:spacing w:val="-9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0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-9"/>
          <w:w w:val="100"/>
        </w:rPr>
        <w:t>k</w:t>
      </w:r>
      <w:r>
        <w:rPr>
          <w:b w:val="0"/>
          <w:bCs w:val="0"/>
          <w:spacing w:val="-9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0"/>
          <w:w w:val="100"/>
        </w:rPr>
        <w:t>ẩ</w:t>
      </w:r>
      <w:r>
        <w:rPr>
          <w:b w:val="0"/>
          <w:bCs w:val="0"/>
          <w:spacing w:val="-6"/>
          <w:w w:val="100"/>
        </w:rPr>
        <w:t>u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-11"/>
          <w:w w:val="100"/>
        </w:rPr>
        <w:t>T</w:t>
      </w:r>
      <w:r>
        <w:rPr>
          <w:b w:val="0"/>
          <w:bCs w:val="0"/>
          <w:spacing w:val="-9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0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-9"/>
          <w:w w:val="100"/>
        </w:rPr>
        <w:t>g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10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-6"/>
          <w:w w:val="100"/>
        </w:rPr>
        <w:t>k</w:t>
      </w:r>
      <w:r>
        <w:rPr>
          <w:b w:val="0"/>
          <w:bCs w:val="0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-6"/>
          <w:w w:val="100"/>
        </w:rPr>
        <w:t>t</w:t>
      </w:r>
      <w:r>
        <w:rPr>
          <w:b w:val="0"/>
          <w:bCs w:val="0"/>
          <w:spacing w:val="-10"/>
          <w:w w:val="100"/>
        </w:rPr>
        <w:t>r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9"/>
          <w:w w:val="100"/>
        </w:rPr>
        <w:t>t</w:t>
      </w:r>
      <w:r>
        <w:rPr>
          <w:b w:val="0"/>
          <w:bCs w:val="0"/>
          <w:spacing w:val="-7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7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-9"/>
          <w:w w:val="100"/>
        </w:rPr>
        <w:t>tron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-9"/>
          <w:w w:val="100"/>
        </w:rPr>
        <w:t>vòn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-9"/>
          <w:w w:val="100"/>
        </w:rPr>
        <w:t>0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-9"/>
          <w:w w:val="100"/>
        </w:rPr>
        <w:t>ngày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làm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vi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ra.</w:t>
      </w:r>
    </w:p>
    <w:p>
      <w:pPr>
        <w:pStyle w:val="BodyText"/>
        <w:numPr>
          <w:ilvl w:val="0"/>
          <w:numId w:val="6"/>
        </w:numPr>
        <w:tabs>
          <w:tab w:pos="856" w:val="left" w:leader="none"/>
        </w:tabs>
        <w:spacing w:line="264" w:lineRule="auto" w:before="78"/>
        <w:ind w:left="121" w:right="117" w:firstLine="453"/>
        <w:jc w:val="both"/>
      </w:pP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"/>
          <w:w w:val="100"/>
        </w:rPr>
        <w:t>0</w:t>
      </w:r>
      <w:r>
        <w:rPr>
          <w:b w:val="0"/>
          <w:bCs w:val="0"/>
          <w:spacing w:val="0"/>
          <w:w w:val="100"/>
        </w:rPr>
        <w:t>5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àm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ú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2"/>
          <w:w w:val="100"/>
        </w:rPr>
        <w:t>và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Đă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numPr>
          <w:ilvl w:val="0"/>
          <w:numId w:val="6"/>
        </w:numPr>
        <w:tabs>
          <w:tab w:pos="856" w:val="left" w:leader="none"/>
        </w:tabs>
        <w:spacing w:line="263" w:lineRule="auto" w:before="80"/>
        <w:ind w:left="121" w:right="115" w:firstLine="453"/>
        <w:jc w:val="both"/>
      </w:pP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Đă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ứ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au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-1"/>
          <w:w w:val="100"/>
        </w:rPr>
        <w:t>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an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1"/>
          <w:w w:val="100"/>
        </w:rPr>
        <w:t>í</w:t>
      </w:r>
      <w:r>
        <w:rPr>
          <w:b w:val="0"/>
          <w:bCs w:val="0"/>
          <w:spacing w:val="0"/>
          <w:w w:val="100"/>
        </w:rPr>
        <w:t>.</w:t>
      </w:r>
    </w:p>
    <w:p>
      <w:pPr>
        <w:pStyle w:val="Heading2"/>
        <w:spacing w:before="82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ề</w:t>
      </w:r>
      <w:r>
        <w:rPr>
          <w:spacing w:val="0"/>
          <w:w w:val="100"/>
        </w:rPr>
        <w:t>u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6</w:t>
      </w:r>
      <w:r>
        <w:rPr>
          <w:spacing w:val="0"/>
          <w:w w:val="100"/>
        </w:rPr>
        <w:t>.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spacing w:val="0"/>
          <w:w w:val="100"/>
        </w:rPr>
        <w:t>ơ</w:t>
      </w:r>
      <w:r>
        <w:rPr>
          <w:spacing w:val="0"/>
          <w:w w:val="100"/>
        </w:rPr>
        <w:t>ng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pacing w:val="-1"/>
          <w:w w:val="100"/>
        </w:rPr>
        <w:t>ứ</w:t>
      </w:r>
      <w:r>
        <w:rPr>
          <w:spacing w:val="0"/>
          <w:w w:val="100"/>
        </w:rPr>
        <w:t>c</w:t>
      </w:r>
      <w:r>
        <w:rPr>
          <w:spacing w:val="-1"/>
          <w:w w:val="100"/>
        </w:rPr>
        <w:t> </w:t>
      </w:r>
      <w:r>
        <w:rPr>
          <w:spacing w:val="-5"/>
          <w:w w:val="100"/>
        </w:rPr>
        <w:t>k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ể</w:t>
      </w:r>
      <w:r>
        <w:rPr>
          <w:spacing w:val="0"/>
          <w:w w:val="100"/>
        </w:rPr>
        <w:t>m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tra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8"/>
        </w:numPr>
        <w:tabs>
          <w:tab w:pos="855" w:val="left" w:leader="none"/>
        </w:tabs>
        <w:ind w:left="855" w:right="0" w:hanging="281"/>
        <w:jc w:val="left"/>
      </w:pP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xác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1"/>
          <w:w w:val="100"/>
        </w:rPr>
        <w:t>i: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9"/>
        </w:numPr>
        <w:tabs>
          <w:tab w:pos="879" w:val="left" w:leader="none"/>
        </w:tabs>
        <w:spacing w:line="263" w:lineRule="auto"/>
        <w:ind w:left="121" w:right="112" w:firstLine="453"/>
        <w:jc w:val="both"/>
      </w:pP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này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áp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qua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1"/>
          <w:w w:val="100"/>
        </w:rPr>
        <w:t>tín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ẩ</w:t>
      </w:r>
      <w:r>
        <w:rPr>
          <w:b w:val="0"/>
          <w:bCs w:val="0"/>
          <w:spacing w:val="0"/>
          <w:w w:val="100"/>
        </w:rPr>
        <w:t>u,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kh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Thô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này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áp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1"/>
          <w:w w:val="100"/>
        </w:rPr>
        <w:t>ng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tro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4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ỏ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ẫ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3"/>
          <w:w w:val="100"/>
        </w:rPr>
        <w:t>m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am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tha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gi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Đă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am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vi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2"/>
          <w:w w:val="100"/>
        </w:rPr>
        <w:t>án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eo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này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ù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am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;</w:t>
      </w:r>
    </w:p>
    <w:p>
      <w:pPr>
        <w:pStyle w:val="BodyText"/>
        <w:numPr>
          <w:ilvl w:val="0"/>
          <w:numId w:val="9"/>
        </w:numPr>
        <w:tabs>
          <w:tab w:pos="894" w:val="left" w:leader="none"/>
        </w:tabs>
        <w:spacing w:line="264" w:lineRule="auto" w:before="81"/>
        <w:ind w:left="121" w:right="114" w:firstLine="453"/>
        <w:jc w:val="both"/>
      </w:pP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du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ra: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ẫ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hi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ỗ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ự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ù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4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-2"/>
          <w:w w:val="100"/>
        </w:rPr>
        <w:t>KK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ác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4"/>
          <w:w w:val="100"/>
        </w:rPr>
        <w:t>L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ì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kh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ừ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ẩ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cùn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-1"/>
          <w:w w:val="100"/>
        </w:rPr>
        <w:t>KKT.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8"/>
        </w:numPr>
        <w:tabs>
          <w:tab w:pos="856" w:val="left" w:leader="none"/>
        </w:tabs>
        <w:spacing w:before="78"/>
        <w:ind w:left="856" w:right="0" w:hanging="281"/>
        <w:jc w:val="left"/>
      </w:pP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xác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-1"/>
          <w:w w:val="100"/>
        </w:rPr>
        <w:t>t: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10"/>
        </w:numPr>
        <w:tabs>
          <w:tab w:pos="879" w:val="left" w:leader="none"/>
        </w:tabs>
        <w:spacing w:line="264" w:lineRule="auto"/>
        <w:ind w:left="121" w:right="114" w:firstLine="453"/>
        <w:jc w:val="both"/>
      </w:pP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này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áp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qua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ẩ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1"/>
          <w:w w:val="100"/>
        </w:rPr>
        <w:t>hô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-1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37"/>
          <w:w w:val="100"/>
        </w:rPr>
        <w:t> 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eo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4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ày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kh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;</w:t>
      </w:r>
    </w:p>
    <w:p>
      <w:pPr>
        <w:pStyle w:val="BodyText"/>
        <w:numPr>
          <w:ilvl w:val="0"/>
          <w:numId w:val="10"/>
        </w:numPr>
        <w:tabs>
          <w:tab w:pos="892" w:val="left" w:leader="none"/>
        </w:tabs>
        <w:spacing w:line="264" w:lineRule="auto" w:before="78"/>
        <w:ind w:left="121" w:right="113" w:firstLine="453"/>
        <w:jc w:val="both"/>
      </w:pP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2"/>
          <w:w w:val="100"/>
        </w:rPr>
        <w:t>un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ẫ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ỗ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ổ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1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1"/>
          <w:w w:val="100"/>
        </w:rPr>
        <w:t>á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(kh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á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h),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kh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cô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ác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(kh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á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i),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ồ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quy</w:t>
      </w:r>
      <w:r>
        <w:rPr>
          <w:b w:val="0"/>
          <w:bCs w:val="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quy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chu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ẩ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quy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ì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hu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ừ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ch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ẩ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1"/>
          <w:w w:val="100"/>
        </w:rPr>
        <w:t>ù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hi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on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-1"/>
          <w:w w:val="100"/>
        </w:rPr>
        <w:t>KKT.</w:t>
      </w:r>
      <w:r>
        <w:rPr>
          <w:b w:val="0"/>
          <w:bCs w:val="0"/>
          <w:spacing w:val="0"/>
          <w:w w:val="100"/>
        </w:rPr>
      </w:r>
    </w:p>
    <w:p>
      <w:pPr>
        <w:spacing w:after="0" w:line="264" w:lineRule="auto"/>
        <w:jc w:val="both"/>
        <w:sectPr>
          <w:pgSz w:w="11905" w:h="16840"/>
          <w:pgMar w:header="1068" w:footer="0" w:top="1380" w:bottom="280" w:left="1160" w:right="1160"/>
        </w:sectPr>
      </w:pPr>
    </w:p>
    <w:p>
      <w:pPr>
        <w:spacing w:line="220" w:lineRule="exact" w:before="6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before="64"/>
        <w:ind w:left="595" w:right="0" w:firstLine="0"/>
        <w:jc w:val="left"/>
      </w:pPr>
      <w:r>
        <w:rPr/>
        <w:pict>
          <v:group style="position:absolute;margin-left:63.240002pt;margin-top:-9.409389pt;width:467.76pt;height:.1pt;mso-position-horizontal-relative:page;mso-position-vertical-relative:paragraph;z-index:-5549" coordorigin="1265,-188" coordsize="9355,2">
            <v:shape style="position:absolute;left:1265;top:-188;width:9355;height:2" coordorigin="1265,-188" coordsize="9355,0" path="m1265,-188l10620,-188e" filled="f" stroked="t" strokeweight=".5pt" strokecolor="#010202">
              <v:path arrowok="t"/>
            </v:shape>
            <w10:wrap type="none"/>
          </v:group>
        </w:pict>
      </w:r>
      <w:r>
        <w:rPr>
          <w:b w:val="0"/>
          <w:bCs w:val="0"/>
          <w:spacing w:val="1"/>
          <w:w w:val="100"/>
        </w:rPr>
        <w:t>3</w:t>
      </w:r>
      <w:r>
        <w:rPr>
          <w:b w:val="0"/>
          <w:bCs w:val="0"/>
          <w:spacing w:val="-1"/>
          <w:w w:val="100"/>
        </w:rPr>
        <w:t>.</w:t>
      </w:r>
      <w:r>
        <w:rPr>
          <w:b w:val="0"/>
          <w:bCs w:val="0"/>
          <w:spacing w:val="1"/>
          <w:w w:val="100"/>
        </w:rPr>
        <w:t>3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ừ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Xe: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11"/>
        </w:numPr>
        <w:tabs>
          <w:tab w:pos="909" w:val="left" w:leader="none"/>
        </w:tabs>
        <w:spacing w:line="261" w:lineRule="auto"/>
        <w:ind w:left="141" w:right="113" w:firstLine="453"/>
        <w:jc w:val="both"/>
      </w:pP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này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áp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ph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quy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nà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4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kh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4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nà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;</w:t>
      </w:r>
    </w:p>
    <w:p>
      <w:pPr>
        <w:pStyle w:val="BodyText"/>
        <w:numPr>
          <w:ilvl w:val="0"/>
          <w:numId w:val="11"/>
        </w:numPr>
        <w:tabs>
          <w:tab w:pos="926" w:val="left" w:leader="none"/>
        </w:tabs>
        <w:spacing w:line="262" w:lineRule="auto" w:before="85"/>
        <w:ind w:left="141" w:right="114" w:firstLine="453"/>
        <w:jc w:val="both"/>
      </w:pP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du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ra: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theo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quy</w:t>
      </w:r>
      <w:r>
        <w:rPr>
          <w:b w:val="0"/>
          <w:bCs w:val="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tiêu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ch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n,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ác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quy</w:t>
      </w:r>
      <w:r>
        <w:rPr>
          <w:b w:val="0"/>
          <w:bCs w:val="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hàn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(k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á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).</w:t>
      </w:r>
    </w:p>
    <w:p>
      <w:pPr>
        <w:pStyle w:val="Heading2"/>
        <w:spacing w:before="81"/>
        <w:ind w:left="595"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ề</w:t>
      </w:r>
      <w:r>
        <w:rPr>
          <w:spacing w:val="0"/>
          <w:w w:val="100"/>
        </w:rPr>
        <w:t>u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7.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spacing w:val="-1"/>
          <w:w w:val="100"/>
        </w:rPr>
        <w:t> </w:t>
      </w:r>
      <w:r>
        <w:rPr>
          <w:spacing w:val="1"/>
          <w:w w:val="100"/>
        </w:rPr>
        <w:t>l</w:t>
      </w:r>
      <w:r>
        <w:rPr>
          <w:spacing w:val="0"/>
          <w:w w:val="100"/>
        </w:rPr>
        <w:t>ý</w:t>
      </w:r>
      <w:r>
        <w:rPr>
          <w:spacing w:val="0"/>
          <w:w w:val="100"/>
        </w:rPr>
        <w:t> </w:t>
      </w:r>
      <w:r>
        <w:rPr>
          <w:spacing w:val="-6"/>
          <w:w w:val="100"/>
        </w:rPr>
        <w:t>k</w:t>
      </w:r>
      <w:r>
        <w:rPr>
          <w:rFonts w:ascii="Times New Roman" w:hAnsi="Times New Roman" w:cs="Times New Roman" w:eastAsia="Times New Roman"/>
          <w:spacing w:val="0"/>
          <w:w w:val="100"/>
        </w:rPr>
        <w:t>ế</w:t>
      </w:r>
      <w:r>
        <w:rPr>
          <w:spacing w:val="0"/>
          <w:w w:val="100"/>
        </w:rPr>
        <w:t>t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qu</w:t>
      </w:r>
      <w:r>
        <w:rPr>
          <w:rFonts w:ascii="Times New Roman" w:hAnsi="Times New Roman" w:cs="Times New Roman" w:eastAsia="Times New Roman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spacing w:val="3"/>
          <w:w w:val="100"/>
        </w:rPr>
        <w:t> </w:t>
      </w:r>
      <w:r>
        <w:rPr>
          <w:spacing w:val="-5"/>
          <w:w w:val="100"/>
        </w:rPr>
        <w:t>k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2"/>
          <w:w w:val="100"/>
        </w:rPr>
        <w:t>ể</w:t>
      </w:r>
      <w:r>
        <w:rPr>
          <w:spacing w:val="0"/>
          <w:w w:val="100"/>
        </w:rPr>
        <w:t>m</w:t>
      </w:r>
      <w:r>
        <w:rPr>
          <w:spacing w:val="-2"/>
          <w:w w:val="100"/>
        </w:rPr>
        <w:t> </w:t>
      </w:r>
      <w:r>
        <w:rPr>
          <w:spacing w:val="0"/>
          <w:w w:val="100"/>
        </w:rPr>
        <w:t>tra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12"/>
        </w:numPr>
        <w:tabs>
          <w:tab w:pos="875" w:val="left" w:leader="none"/>
        </w:tabs>
        <w:spacing w:line="261" w:lineRule="auto"/>
        <w:ind w:left="141" w:right="117" w:firstLine="453"/>
        <w:jc w:val="both"/>
      </w:pPr>
      <w:r>
        <w:rPr>
          <w:b w:val="0"/>
          <w:bCs w:val="0"/>
          <w:spacing w:val="0"/>
          <w:w w:val="100"/>
        </w:rPr>
        <w:t>Sau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Đă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4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-7"/>
          <w:w w:val="100"/>
        </w:rPr>
        <w:t>V</w:t>
      </w:r>
      <w:r>
        <w:rPr>
          <w:b w:val="0"/>
          <w:bCs w:val="0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4"/>
          <w:w w:val="100"/>
        </w:rPr>
        <w:t>Na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ẽ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5"/>
          <w:w w:val="100"/>
        </w:rPr>
        <w:t>c</w:t>
      </w:r>
      <w:r>
        <w:rPr>
          <w:b w:val="0"/>
          <w:bCs w:val="0"/>
          <w:spacing w:val="-4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ứ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4"/>
          <w:w w:val="100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5"/>
          <w:w w:val="100"/>
        </w:rPr>
        <w:t>c</w:t>
      </w:r>
      <w:r>
        <w:rPr>
          <w:b w:val="0"/>
          <w:bCs w:val="0"/>
          <w:spacing w:val="-4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ợ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đố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ừ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4"/>
          <w:w w:val="100"/>
        </w:rPr>
        <w:t>t</w:t>
      </w:r>
      <w:r>
        <w:rPr>
          <w:b w:val="0"/>
          <w:bCs w:val="0"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ờ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4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4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4"/>
          <w:w w:val="100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-4"/>
          <w:w w:val="100"/>
        </w:rPr>
        <w:t>sau: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3"/>
        </w:numPr>
        <w:tabs>
          <w:tab w:pos="889" w:val="left" w:leader="none"/>
        </w:tabs>
        <w:spacing w:line="262" w:lineRule="auto" w:before="85"/>
        <w:ind w:left="141" w:right="117" w:firstLine="453"/>
        <w:jc w:val="both"/>
      </w:pPr>
      <w:r>
        <w:rPr>
          <w:b w:val="0"/>
          <w:bCs w:val="0"/>
          <w:spacing w:val="-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xác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ỏ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ãn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êu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ì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am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ễ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eo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ẫ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0"/>
          <w:w w:val="100"/>
        </w:rPr>
        <w:t>II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hà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kèm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;</w:t>
      </w:r>
    </w:p>
    <w:p>
      <w:pPr>
        <w:pStyle w:val="BodyText"/>
        <w:numPr>
          <w:ilvl w:val="0"/>
          <w:numId w:val="13"/>
        </w:numPr>
        <w:tabs>
          <w:tab w:pos="903" w:val="left" w:leader="none"/>
        </w:tabs>
        <w:spacing w:line="262" w:lineRule="auto" w:before="81"/>
        <w:ind w:left="141" w:right="113" w:firstLine="453"/>
        <w:jc w:val="both"/>
      </w:pP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x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ừ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Xe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ỏ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ãn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êu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ì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Đă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am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CL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ẫ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nê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IV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kèm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;</w:t>
      </w:r>
    </w:p>
    <w:p>
      <w:pPr>
        <w:pStyle w:val="BodyText"/>
        <w:numPr>
          <w:ilvl w:val="0"/>
          <w:numId w:val="13"/>
        </w:numPr>
        <w:tabs>
          <w:tab w:pos="901" w:val="left" w:leader="none"/>
        </w:tabs>
        <w:spacing w:line="261" w:lineRule="auto" w:before="84"/>
        <w:ind w:left="141" w:right="118" w:firstLine="453"/>
        <w:jc w:val="both"/>
      </w:pPr>
      <w:r>
        <w:rPr>
          <w:b w:val="0"/>
          <w:bCs w:val="0"/>
          <w:spacing w:val="-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ỏ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ãn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êu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0"/>
          <w:w w:val="100"/>
        </w:rPr>
        <w:t>ì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ẫ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1"/>
          <w:w w:val="100"/>
        </w:rPr>
        <w:t>nê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1"/>
          <w:w w:val="100"/>
        </w:rPr>
        <w:t>ba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1"/>
          <w:w w:val="100"/>
        </w:rPr>
        <w:t>hàn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0"/>
          <w:w w:val="100"/>
        </w:rPr>
        <w:t>èm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eo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;</w:t>
      </w:r>
    </w:p>
    <w:p>
      <w:pPr>
        <w:pStyle w:val="BodyText"/>
        <w:numPr>
          <w:ilvl w:val="0"/>
          <w:numId w:val="13"/>
        </w:numPr>
        <w:tabs>
          <w:tab w:pos="905" w:val="left" w:leader="none"/>
        </w:tabs>
        <w:spacing w:line="262" w:lineRule="auto" w:before="85"/>
        <w:ind w:left="141" w:right="114" w:firstLine="453"/>
        <w:jc w:val="both"/>
      </w:pP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kh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xóa,</w:t>
      </w:r>
      <w:r>
        <w:rPr>
          <w:b w:val="0"/>
          <w:bCs w:val="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ử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-2"/>
          <w:w w:val="100"/>
        </w:rPr>
        <w:t>ó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0"/>
          <w:w w:val="100"/>
        </w:rPr>
        <w:t>ì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Đă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am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ừ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tra,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ứ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1"/>
          <w:w w:val="100"/>
        </w:rPr>
        <w:t>ng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&amp;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MT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xe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3"/>
          <w:w w:val="100"/>
        </w:rPr>
        <w:t>m</w:t>
      </w:r>
      <w:r>
        <w:rPr>
          <w:b w:val="0"/>
          <w:bCs w:val="0"/>
          <w:spacing w:val="2"/>
          <w:w w:val="100"/>
        </w:rPr>
        <w:t>á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chu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ên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ù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kh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ẩ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ên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gh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2"/>
          <w:w w:val="100"/>
        </w:rPr>
        <w:t>tình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6"/>
          <w:w w:val="100"/>
        </w:rPr>
        <w:t>t</w:t>
      </w:r>
      <w:r>
        <w:rPr>
          <w:b w:val="0"/>
          <w:bCs w:val="0"/>
          <w:spacing w:val="-8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</w:rPr>
        <w:t>ạ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9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6"/>
          <w:w w:val="100"/>
        </w:rPr>
        <w:t>p</w:t>
      </w:r>
      <w:r>
        <w:rPr>
          <w:b w:val="0"/>
          <w:bCs w:val="0"/>
          <w:spacing w:val="-7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6"/>
          <w:w w:val="100"/>
        </w:rPr>
        <w:t>q</w:t>
      </w:r>
      <w:r>
        <w:rPr>
          <w:b w:val="0"/>
          <w:bCs w:val="0"/>
          <w:spacing w:val="-4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đị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6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9"/>
          <w:w w:val="100"/>
        </w:rPr>
        <w:t>N</w:t>
      </w:r>
      <w:r>
        <w:rPr>
          <w:b w:val="0"/>
          <w:bCs w:val="0"/>
          <w:spacing w:val="-6"/>
          <w:w w:val="100"/>
        </w:rPr>
        <w:t>g</w:t>
      </w:r>
      <w:r>
        <w:rPr>
          <w:b w:val="0"/>
          <w:bCs w:val="0"/>
          <w:spacing w:val="-6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đị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7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6"/>
          <w:w w:val="100"/>
        </w:rPr>
        <w:t>187/2013/</w:t>
      </w:r>
      <w:r>
        <w:rPr>
          <w:b w:val="0"/>
          <w:bCs w:val="0"/>
          <w:spacing w:val="-9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</w:rPr>
        <w:t>Đ</w:t>
      </w:r>
      <w:r>
        <w:rPr>
          <w:b w:val="0"/>
          <w:bCs w:val="0"/>
          <w:spacing w:val="-7"/>
          <w:w w:val="100"/>
        </w:rPr>
        <w:t>-C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7"/>
          <w:w w:val="100"/>
        </w:rPr>
        <w:t>the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0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</w:rPr>
        <w:t>ẫ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6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7"/>
          <w:w w:val="100"/>
        </w:rPr>
        <w:t>Ph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6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8"/>
          <w:w w:val="100"/>
        </w:rPr>
        <w:t>VI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1"/>
          <w:w w:val="100"/>
        </w:rPr>
        <w:t>hàn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0"/>
          <w:w w:val="100"/>
        </w:rPr>
        <w:t>èm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4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nà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0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àm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ngà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có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-2"/>
          <w:w w:val="100"/>
        </w:rPr>
        <w:t>87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2"/>
          <w:w w:val="100"/>
        </w:rPr>
        <w:t>20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-2"/>
          <w:w w:val="100"/>
        </w:rPr>
        <w:t>3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-1"/>
          <w:w w:val="100"/>
        </w:rPr>
        <w:t>-C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ẫ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3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-3"/>
          <w:w w:val="100"/>
        </w:rPr>
        <w:t>I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èm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theo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này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ử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1"/>
          <w:w w:val="100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ẩ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4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-3"/>
          <w:w w:val="100"/>
        </w:rPr>
        <w:t>(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àm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ẩ</w:t>
      </w:r>
      <w:r>
        <w:rPr>
          <w:b w:val="0"/>
          <w:bCs w:val="0"/>
          <w:spacing w:val="0"/>
          <w:w w:val="100"/>
        </w:rPr>
        <w:t>u)</w:t>
      </w:r>
      <w:r>
        <w:rPr>
          <w:b w:val="0"/>
          <w:bCs w:val="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numPr>
          <w:ilvl w:val="0"/>
          <w:numId w:val="12"/>
        </w:numPr>
        <w:tabs>
          <w:tab w:pos="902" w:val="left" w:leader="none"/>
        </w:tabs>
        <w:spacing w:line="261" w:lineRule="auto" w:before="81"/>
        <w:ind w:left="141" w:right="117" w:firstLine="453"/>
        <w:jc w:val="both"/>
      </w:pP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1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1"/>
          <w:w w:val="100"/>
        </w:rPr>
        <w:t>ì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u: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4"/>
        </w:numPr>
        <w:tabs>
          <w:tab w:pos="918" w:val="left" w:leader="none"/>
        </w:tabs>
        <w:spacing w:line="262" w:lineRule="auto" w:before="85"/>
        <w:ind w:left="141" w:right="114" w:firstLine="453"/>
        <w:jc w:val="both"/>
      </w:pP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0"/>
          <w:w w:val="100"/>
        </w:rPr>
        <w:t>qua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đủ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ì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xác</w:t>
      </w:r>
      <w:r>
        <w:rPr>
          <w:b w:val="0"/>
          <w:bCs w:val="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trê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;</w:t>
      </w:r>
    </w:p>
    <w:p>
      <w:pPr>
        <w:pStyle w:val="BodyText"/>
        <w:numPr>
          <w:ilvl w:val="0"/>
          <w:numId w:val="14"/>
        </w:numPr>
        <w:tabs>
          <w:tab w:pos="907" w:val="left" w:leader="none"/>
        </w:tabs>
        <w:spacing w:line="262" w:lineRule="auto" w:before="81"/>
        <w:ind w:left="141" w:right="116" w:firstLine="453"/>
        <w:jc w:val="both"/>
      </w:pP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í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2"/>
          <w:w w:val="100"/>
        </w:rPr>
        <w:t>ph</w:t>
      </w:r>
      <w:r>
        <w:rPr>
          <w:b w:val="0"/>
          <w:bCs w:val="0"/>
          <w:spacing w:val="0"/>
          <w:w w:val="100"/>
        </w:rPr>
        <w:t>ù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chu</w:t>
      </w:r>
      <w:r>
        <w:rPr>
          <w:b w:val="0"/>
          <w:bCs w:val="0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am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ì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am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ắ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ráp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àn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ỉ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;</w:t>
      </w:r>
    </w:p>
    <w:p>
      <w:pPr>
        <w:spacing w:after="0" w:line="262" w:lineRule="auto"/>
        <w:jc w:val="both"/>
        <w:sectPr>
          <w:pgSz w:w="11905" w:h="16840"/>
          <w:pgMar w:header="1068" w:footer="0" w:top="1380" w:bottom="280" w:left="1140" w:right="1160"/>
        </w:sectPr>
      </w:pP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0"/>
          <w:numId w:val="14"/>
        </w:numPr>
        <w:tabs>
          <w:tab w:pos="871" w:val="left" w:leader="none"/>
        </w:tabs>
        <w:spacing w:line="253" w:lineRule="auto" w:before="64"/>
        <w:ind w:left="121" w:right="114" w:firstLine="453"/>
        <w:jc w:val="both"/>
      </w:pPr>
      <w:r>
        <w:rPr/>
        <w:pict>
          <v:group style="position:absolute;margin-left:63.48pt;margin-top:-9.529409pt;width:467.64pt;height:.1pt;mso-position-horizontal-relative:page;mso-position-vertical-relative:paragraph;z-index:-5548" coordorigin="1270,-191" coordsize="9353,2">
            <v:shape style="position:absolute;left:1270;top:-191;width:9353;height:2" coordorigin="1270,-191" coordsize="9353,0" path="m1270,-191l10622,-191e" filled="f" stroked="t" strokeweight=".5pt" strokecolor="#010202">
              <v:path arrowok="t"/>
            </v:shape>
            <w10:wrap type="none"/>
          </v:group>
        </w:pic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ác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4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ẩ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trìn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1"/>
          <w:w w:val="100"/>
        </w:rPr>
        <w:t>ng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1"/>
          <w:w w:val="100"/>
        </w:rPr>
        <w:t>hàn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4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2"/>
          <w:w w:val="100"/>
        </w:rPr>
        <w:t>Na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ì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é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2"/>
          <w:w w:val="100"/>
        </w:rPr>
        <w:t>kí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gi</w:t>
      </w:r>
      <w:r>
        <w:rPr>
          <w:b w:val="0"/>
          <w:bCs w:val="0"/>
          <w:spacing w:val="1"/>
          <w:w w:val="100"/>
        </w:rPr>
        <w:t>ó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í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ứ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ỡ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1"/>
          <w:w w:val="100"/>
        </w:rPr>
        <w:t>è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sá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ỡ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ứ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ỡ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2"/>
          <w:w w:val="100"/>
        </w:rPr>
        <w:t>ìn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;</w:t>
      </w:r>
    </w:p>
    <w:p>
      <w:pPr>
        <w:pStyle w:val="BodyText"/>
        <w:numPr>
          <w:ilvl w:val="0"/>
          <w:numId w:val="14"/>
        </w:numPr>
        <w:tabs>
          <w:tab w:pos="901" w:val="left" w:leader="none"/>
        </w:tabs>
        <w:spacing w:line="252" w:lineRule="auto" w:before="81"/>
        <w:ind w:left="121" w:right="115" w:firstLine="453"/>
        <w:jc w:val="both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1"/>
          <w:w w:val="100"/>
        </w:rPr>
        <w:t>hô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hô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ì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gh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ch</w:t>
      </w:r>
      <w:r>
        <w:rPr>
          <w:b w:val="0"/>
          <w:bCs w:val="0"/>
          <w:spacing w:val="0"/>
          <w:w w:val="100"/>
        </w:rPr>
        <w:t>ú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sa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ày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;</w:t>
      </w:r>
    </w:p>
    <w:p>
      <w:pPr>
        <w:pStyle w:val="BodyText"/>
        <w:spacing w:line="253" w:lineRule="auto" w:before="84"/>
        <w:ind w:left="121" w:right="113"/>
        <w:jc w:val="both"/>
      </w:pP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4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tay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lái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ph</w:t>
      </w:r>
      <w:r>
        <w:rPr>
          <w:b w:val="0"/>
          <w:bCs w:val="0"/>
          <w:spacing w:val="-3"/>
          <w:w w:val="100"/>
        </w:rPr>
        <w:t>é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the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8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5"/>
          <w:w w:val="100"/>
        </w:rPr>
        <w:t>6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5"/>
          <w:w w:val="100"/>
        </w:rPr>
        <w:t>p</w:t>
      </w:r>
      <w:r>
        <w:rPr>
          <w:b w:val="0"/>
          <w:bCs w:val="0"/>
          <w:spacing w:val="-4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ầ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5"/>
          <w:w w:val="100"/>
        </w:rPr>
        <w:t>I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5"/>
          <w:w w:val="100"/>
        </w:rPr>
        <w:t>P</w:t>
      </w:r>
      <w:r>
        <w:rPr>
          <w:b w:val="0"/>
          <w:bCs w:val="0"/>
          <w:spacing w:val="-4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5"/>
          <w:w w:val="100"/>
        </w:rPr>
        <w:t>ba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5"/>
          <w:w w:val="100"/>
        </w:rPr>
        <w:t>hà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5"/>
          <w:w w:val="100"/>
        </w:rPr>
        <w:t>kè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5"/>
          <w:w w:val="100"/>
        </w:rPr>
        <w:t>the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7"/>
          <w:w w:val="100"/>
        </w:rPr>
        <w:t>N</w:t>
      </w:r>
      <w:r>
        <w:rPr>
          <w:b w:val="0"/>
          <w:bCs w:val="0"/>
          <w:spacing w:val="-4"/>
          <w:w w:val="100"/>
        </w:rPr>
        <w:t>g</w:t>
      </w:r>
      <w:r>
        <w:rPr>
          <w:b w:val="0"/>
          <w:bCs w:val="0"/>
          <w:spacing w:val="-4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đị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4"/>
          <w:w w:val="100"/>
        </w:rPr>
        <w:t>1</w:t>
      </w:r>
      <w:r>
        <w:rPr>
          <w:b w:val="0"/>
          <w:bCs w:val="0"/>
          <w:spacing w:val="-6"/>
          <w:w w:val="100"/>
        </w:rPr>
        <w:t>8</w:t>
      </w:r>
      <w:r>
        <w:rPr>
          <w:b w:val="0"/>
          <w:bCs w:val="0"/>
          <w:spacing w:val="-4"/>
          <w:w w:val="100"/>
        </w:rPr>
        <w:t>7/</w:t>
      </w:r>
      <w:r>
        <w:rPr>
          <w:b w:val="0"/>
          <w:bCs w:val="0"/>
          <w:spacing w:val="-6"/>
          <w:w w:val="100"/>
        </w:rPr>
        <w:t>2</w:t>
      </w:r>
      <w:r>
        <w:rPr>
          <w:b w:val="0"/>
          <w:bCs w:val="0"/>
          <w:spacing w:val="-6"/>
          <w:w w:val="100"/>
        </w:rPr>
        <w:t>0</w:t>
      </w:r>
      <w:r>
        <w:rPr>
          <w:b w:val="0"/>
          <w:bCs w:val="0"/>
          <w:spacing w:val="-4"/>
          <w:w w:val="100"/>
        </w:rPr>
        <w:t>13/</w:t>
      </w:r>
      <w:r>
        <w:rPr>
          <w:b w:val="0"/>
          <w:bCs w:val="0"/>
          <w:spacing w:val="-7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Đ</w:t>
      </w:r>
      <w:r>
        <w:rPr>
          <w:b w:val="0"/>
          <w:bCs w:val="0"/>
          <w:spacing w:val="-4"/>
          <w:w w:val="100"/>
        </w:rPr>
        <w:t>-C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4"/>
          <w:w w:val="100"/>
        </w:rPr>
        <w:t>ngà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4"/>
          <w:w w:val="100"/>
        </w:rPr>
        <w:t>20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201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1"/>
          <w:w w:val="100"/>
        </w:rPr>
        <w:t>Chín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hàn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án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hàn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1"/>
          <w:w w:val="100"/>
        </w:rPr>
        <w:t>ó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3"/>
          <w:w w:val="100"/>
        </w:rPr>
        <w:t>u</w:t>
      </w:r>
      <w:r>
        <w:rPr>
          <w:b w:val="0"/>
          <w:bCs w:val="0"/>
          <w:spacing w:val="0"/>
          <w:w w:val="100"/>
        </w:rPr>
        <w:t>a,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bán,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gia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1"/>
          <w:w w:val="100"/>
        </w:rPr>
        <w:t>ó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oà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ì</w:t>
      </w:r>
      <w:r>
        <w:rPr>
          <w:b w:val="0"/>
          <w:bCs w:val="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ỉ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&amp;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M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0"/>
          <w:w w:val="100"/>
        </w:rPr>
        <w:t>ì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ú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ày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2"/>
          <w:w w:val="100"/>
        </w:rPr>
        <w:t>ùn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ẹ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1"/>
          <w:w w:val="100"/>
        </w:rPr>
        <w:t>ng;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4"/>
        </w:numPr>
        <w:tabs>
          <w:tab w:pos="883" w:val="left" w:leader="none"/>
        </w:tabs>
        <w:spacing w:line="253" w:lineRule="auto" w:before="83"/>
        <w:ind w:left="121" w:right="115" w:firstLine="453"/>
        <w:jc w:val="both"/>
      </w:pP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ự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độ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ọ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àm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ẫ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ì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á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1"/>
          <w:w w:val="100"/>
        </w:rPr>
        <w:t>i;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5"/>
        </w:numPr>
        <w:tabs>
          <w:tab w:pos="887" w:val="left" w:leader="none"/>
        </w:tabs>
        <w:spacing w:line="253" w:lineRule="auto" w:before="81"/>
        <w:ind w:left="121" w:right="116" w:firstLine="453"/>
        <w:jc w:val="both"/>
      </w:pP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ên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4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kh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ì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ẽ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gh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ìn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un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và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hú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trí</w:t>
      </w:r>
      <w:r>
        <w:rPr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ó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on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ữ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-1"/>
          <w:w w:val="100"/>
        </w:rPr>
        <w:t>t;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5"/>
        </w:numPr>
        <w:tabs>
          <w:tab w:pos="889" w:val="left" w:leader="none"/>
        </w:tabs>
        <w:spacing w:line="252" w:lineRule="auto" w:before="83"/>
        <w:ind w:left="121" w:right="115" w:firstLine="453"/>
        <w:jc w:val="both"/>
      </w:pP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ìn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un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0"/>
          <w:w w:val="100"/>
        </w:rPr>
        <w:t>ì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am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ẽ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ầ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ám</w:t>
      </w:r>
      <w:r>
        <w:rPr>
          <w:b w:val="0"/>
          <w:bCs w:val="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1"/>
          <w:w w:val="100"/>
        </w:rPr>
        <w:t>chu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-1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1"/>
          <w:w w:val="100"/>
        </w:rPr>
        <w:t>ngành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;</w:t>
      </w:r>
    </w:p>
    <w:p>
      <w:pPr>
        <w:pStyle w:val="BodyText"/>
        <w:numPr>
          <w:ilvl w:val="0"/>
          <w:numId w:val="15"/>
        </w:numPr>
        <w:tabs>
          <w:tab w:pos="832" w:val="left" w:leader="none"/>
        </w:tabs>
        <w:spacing w:line="253" w:lineRule="auto" w:before="84"/>
        <w:ind w:left="121" w:right="115" w:firstLine="453"/>
        <w:jc w:val="both"/>
      </w:pP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sa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1"/>
          <w:w w:val="100"/>
        </w:rPr>
        <w:t>(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1"/>
          <w:w w:val="100"/>
        </w:rPr>
        <w:t>PIN</w:t>
      </w:r>
      <w:r>
        <w:rPr>
          <w:b w:val="0"/>
          <w:bCs w:val="0"/>
          <w:spacing w:val="-3"/>
          <w:w w:val="100"/>
        </w:rPr>
        <w:t>)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nhà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1"/>
          <w:w w:val="100"/>
        </w:rPr>
        <w:t>tay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ầ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ề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c,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1"/>
          <w:w w:val="100"/>
        </w:rPr>
        <w:t>Xe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ti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-1"/>
          <w:w w:val="100"/>
        </w:rPr>
        <w:t>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nhà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xu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ắ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ó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tr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e;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ghi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ang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hàn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oà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numPr>
          <w:ilvl w:val="0"/>
          <w:numId w:val="12"/>
        </w:numPr>
        <w:tabs>
          <w:tab w:pos="858" w:val="left" w:leader="none"/>
        </w:tabs>
        <w:spacing w:line="252" w:lineRule="auto" w:before="80"/>
        <w:ind w:left="121" w:right="117" w:firstLine="453"/>
        <w:jc w:val="both"/>
      </w:pP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giá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xu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ngoà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0"/>
          <w:w w:val="100"/>
        </w:rPr>
        <w:t>c</w:t>
      </w:r>
      <w:r>
        <w:rPr>
          <w:b w:val="0"/>
          <w:bCs w:val="0"/>
          <w:spacing w:val="-6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</w:rPr>
        <w:t>ư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8"/>
          <w:w w:val="100"/>
        </w:rPr>
        <w:t> </w:t>
      </w:r>
      <w:r>
        <w:rPr>
          <w:b w:val="0"/>
          <w:bCs w:val="0"/>
          <w:spacing w:val="-8"/>
          <w:w w:val="100"/>
        </w:rPr>
        <w:t>qu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8"/>
          <w:w w:val="100"/>
        </w:rPr>
        <w:t> </w:t>
      </w:r>
      <w:r>
        <w:rPr>
          <w:b w:val="0"/>
          <w:bCs w:val="0"/>
          <w:spacing w:val="-7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-18"/>
          <w:w w:val="100"/>
        </w:rPr>
        <w:t> </w:t>
      </w:r>
      <w:r>
        <w:rPr>
          <w:b w:val="0"/>
          <w:bCs w:val="0"/>
          <w:spacing w:val="-9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</w:rPr>
        <w:t>ụ</w:t>
      </w:r>
      <w:r>
        <w:rPr>
          <w:b w:val="0"/>
          <w:bCs w:val="0"/>
          <w:spacing w:val="-9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-9"/>
          <w:w w:val="100"/>
        </w:rPr>
        <w:t>the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-9"/>
          <w:w w:val="100"/>
        </w:rPr>
        <w:t>p</w:t>
      </w:r>
      <w:r>
        <w:rPr>
          <w:b w:val="0"/>
          <w:bCs w:val="0"/>
          <w:spacing w:val="-6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</w:rPr>
        <w:t>ơ</w:t>
      </w:r>
      <w:r>
        <w:rPr>
          <w:b w:val="0"/>
          <w:bCs w:val="0"/>
          <w:spacing w:val="-9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-9"/>
          <w:w w:val="100"/>
        </w:rPr>
        <w:t>t</w:t>
      </w:r>
      <w:r>
        <w:rPr>
          <w:b w:val="0"/>
          <w:bCs w:val="0"/>
          <w:spacing w:val="-6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0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17"/>
          <w:w w:val="100"/>
        </w:rPr>
        <w:t> </w:t>
      </w:r>
      <w:r>
        <w:rPr>
          <w:b w:val="0"/>
          <w:bCs w:val="0"/>
          <w:spacing w:val="-9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</w:rPr>
        <w:t>ộ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-9"/>
          <w:w w:val="100"/>
        </w:rPr>
        <w:t>dun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-9"/>
          <w:w w:val="100"/>
        </w:rPr>
        <w:t>q</w:t>
      </w:r>
      <w:r>
        <w:rPr>
          <w:b w:val="0"/>
          <w:bCs w:val="0"/>
          <w:spacing w:val="-6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</w:rPr>
        <w:t>đị</w:t>
      </w:r>
      <w:r>
        <w:rPr>
          <w:b w:val="0"/>
          <w:bCs w:val="0"/>
          <w:spacing w:val="-9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-9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</w:rPr>
        <w:t>Đ</w:t>
      </w:r>
      <w:r>
        <w:rPr>
          <w:b w:val="0"/>
          <w:bCs w:val="0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0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19"/>
          <w:w w:val="100"/>
        </w:rPr>
        <w:t> </w:t>
      </w:r>
      <w:r>
        <w:rPr>
          <w:b w:val="0"/>
          <w:bCs w:val="0"/>
          <w:spacing w:val="-9"/>
          <w:w w:val="100"/>
        </w:rPr>
        <w:t>1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-1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6"/>
          <w:w w:val="100"/>
        </w:rPr>
        <w:t> </w:t>
      </w:r>
      <w:r>
        <w:rPr>
          <w:b w:val="0"/>
          <w:bCs w:val="0"/>
          <w:spacing w:val="-11"/>
          <w:w w:val="100"/>
        </w:rPr>
        <w:t>T</w:t>
      </w:r>
      <w:r>
        <w:rPr>
          <w:b w:val="0"/>
          <w:bCs w:val="0"/>
          <w:spacing w:val="-8"/>
          <w:w w:val="100"/>
        </w:rPr>
        <w:t>hôn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8"/>
          <w:w w:val="100"/>
        </w:rPr>
        <w:t> </w:t>
      </w:r>
      <w:r>
        <w:rPr>
          <w:b w:val="0"/>
          <w:bCs w:val="0"/>
          <w:spacing w:val="-7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18"/>
          <w:w w:val="100"/>
        </w:rPr>
        <w:t> </w:t>
      </w:r>
      <w:r>
        <w:rPr>
          <w:b w:val="0"/>
          <w:bCs w:val="0"/>
          <w:spacing w:val="-7"/>
          <w:w w:val="100"/>
        </w:rPr>
        <w:t>nà</w:t>
      </w:r>
      <w:r>
        <w:rPr>
          <w:b w:val="0"/>
          <w:bCs w:val="0"/>
          <w:spacing w:val="-11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ind w:left="0" w:right="0"/>
        <w:jc w:val="center"/>
        <w:rPr>
          <w:b w:val="0"/>
          <w:bCs w:val="0"/>
        </w:rPr>
      </w:pPr>
      <w:r>
        <w:rPr>
          <w:spacing w:val="-2"/>
          <w:w w:val="100"/>
        </w:rPr>
        <w:t>C</w:t>
      </w:r>
      <w:r>
        <w:rPr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spacing w:val="0"/>
          <w:w w:val="100"/>
        </w:rPr>
        <w:t>ơ</w:t>
      </w:r>
      <w:r>
        <w:rPr>
          <w:spacing w:val="-1"/>
          <w:w w:val="100"/>
        </w:rPr>
        <w:t>n</w:t>
      </w:r>
      <w:r>
        <w:rPr>
          <w:spacing w:val="0"/>
          <w:w w:val="100"/>
        </w:rPr>
        <w:t>g</w:t>
      </w:r>
      <w:r>
        <w:rPr>
          <w:spacing w:val="0"/>
          <w:w w:val="100"/>
        </w:rPr>
        <w:t> </w:t>
      </w:r>
      <w:r>
        <w:rPr>
          <w:spacing w:val="-1"/>
          <w:w w:val="100"/>
        </w:rPr>
        <w:t>III</w:t>
      </w:r>
      <w:r>
        <w:rPr>
          <w:b w:val="0"/>
          <w:bCs w:val="0"/>
          <w:spacing w:val="0"/>
          <w:w w:val="100"/>
        </w:rPr>
      </w:r>
    </w:p>
    <w:p>
      <w:pPr>
        <w:spacing w:line="253" w:lineRule="auto" w:before="16"/>
        <w:ind w:left="731" w:right="729" w:firstLine="2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Ợ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TOÀ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Ỹ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THU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MÔ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Ờ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X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MÁ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CHUYÊ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Ù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X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Ấ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Ắ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RÁP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130" w:lineRule="exact" w:before="9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575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ề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8.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ồ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th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ế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16"/>
        </w:numPr>
        <w:tabs>
          <w:tab w:pos="856" w:val="left" w:leader="none"/>
        </w:tabs>
        <w:ind w:left="141" w:right="0" w:firstLine="433"/>
        <w:jc w:val="left"/>
      </w:pP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(0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ồ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ba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ồ</w:t>
      </w:r>
      <w:r>
        <w:rPr>
          <w:b w:val="0"/>
          <w:bCs w:val="0"/>
          <w:spacing w:val="-5"/>
          <w:w w:val="100"/>
        </w:rPr>
        <w:t>m: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pgSz w:w="11905" w:h="16840"/>
          <w:pgMar w:header="1068" w:footer="0" w:top="1380" w:bottom="280" w:left="1160" w:right="1160"/>
        </w:sectPr>
      </w:pPr>
    </w:p>
    <w:p>
      <w:pPr>
        <w:spacing w:line="200" w:lineRule="exact" w:before="1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17"/>
        </w:numPr>
        <w:tabs>
          <w:tab w:pos="902" w:val="left" w:leader="none"/>
        </w:tabs>
        <w:spacing w:line="248" w:lineRule="auto" w:before="64"/>
        <w:ind w:left="141" w:right="115" w:firstLine="453"/>
        <w:jc w:val="both"/>
      </w:pPr>
      <w:r>
        <w:rPr/>
        <w:pict>
          <v:group style="position:absolute;margin-left:63.240002pt;margin-top:-8.689358pt;width:467.76pt;height:.1pt;mso-position-horizontal-relative:page;mso-position-vertical-relative:paragraph;z-index:-5547" coordorigin="1265,-174" coordsize="9355,2">
            <v:shape style="position:absolute;left:1265;top:-174;width:9355;height:2" coordorigin="1265,-174" coordsize="9355,0" path="m1265,-174l10620,-174e" filled="f" stroked="t" strokeweight=".5pt" strokecolor="#010202">
              <v:path arrowok="t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Thu</w:t>
      </w:r>
      <w:r>
        <w:rPr>
          <w:b w:val="0"/>
          <w:bCs w:val="0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1"/>
          <w:w w:val="100"/>
        </w:rPr>
        <w:t>in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(</w:t>
      </w:r>
      <w:r>
        <w:rPr>
          <w:b w:val="0"/>
          <w:bCs w:val="0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ín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1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VIII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hành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kèm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Thông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nà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;</w:t>
      </w:r>
    </w:p>
    <w:p>
      <w:pPr>
        <w:pStyle w:val="BodyText"/>
        <w:numPr>
          <w:ilvl w:val="0"/>
          <w:numId w:val="17"/>
        </w:numPr>
        <w:tabs>
          <w:tab w:pos="916" w:val="left" w:leader="none"/>
        </w:tabs>
        <w:spacing w:line="250" w:lineRule="auto" w:before="79"/>
        <w:ind w:left="141" w:right="116" w:firstLine="453"/>
        <w:jc w:val="both"/>
      </w:pPr>
      <w:r>
        <w:rPr>
          <w:b w:val="0"/>
          <w:bCs w:val="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ẽ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thu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h)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quy</w:t>
      </w:r>
      <w:r>
        <w:rPr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1"/>
          <w:w w:val="100"/>
        </w:rPr>
        <w:t>VII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kè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the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;</w:t>
      </w:r>
    </w:p>
    <w:p>
      <w:pPr>
        <w:pStyle w:val="BodyText"/>
        <w:numPr>
          <w:ilvl w:val="0"/>
          <w:numId w:val="17"/>
        </w:numPr>
        <w:tabs>
          <w:tab w:pos="892" w:val="left" w:leader="none"/>
        </w:tabs>
        <w:spacing w:line="248" w:lineRule="auto" w:before="77"/>
        <w:ind w:left="141" w:right="116" w:firstLine="453"/>
        <w:jc w:val="both"/>
      </w:pPr>
      <w:r>
        <w:rPr>
          <w:b w:val="0"/>
          <w:bCs w:val="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thu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ổ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ẩ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du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ín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numPr>
          <w:ilvl w:val="0"/>
          <w:numId w:val="16"/>
        </w:numPr>
        <w:tabs>
          <w:tab w:pos="875" w:val="left" w:leader="none"/>
        </w:tabs>
        <w:spacing w:line="248" w:lineRule="auto" w:before="82"/>
        <w:ind w:left="141" w:right="114" w:firstLine="453"/>
        <w:jc w:val="both"/>
      </w:pP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ễ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ắ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rá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ng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ó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i,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thay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â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:</w:t>
      </w:r>
    </w:p>
    <w:p>
      <w:pPr>
        <w:pStyle w:val="BodyText"/>
        <w:numPr>
          <w:ilvl w:val="0"/>
          <w:numId w:val="18"/>
        </w:numPr>
        <w:tabs>
          <w:tab w:pos="900" w:val="left" w:leader="none"/>
        </w:tabs>
        <w:spacing w:line="250" w:lineRule="auto" w:before="79"/>
        <w:ind w:left="141" w:right="116" w:firstLine="453"/>
        <w:jc w:val="both"/>
      </w:pPr>
      <w:r>
        <w:rPr>
          <w:b w:val="0"/>
          <w:bCs w:val="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ẽ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thu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Xe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tr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un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kí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X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trí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í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tác,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ca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bin;</w:t>
      </w:r>
    </w:p>
    <w:p>
      <w:pPr>
        <w:pStyle w:val="BodyText"/>
        <w:numPr>
          <w:ilvl w:val="0"/>
          <w:numId w:val="18"/>
        </w:numPr>
        <w:tabs>
          <w:tab w:pos="933" w:val="left" w:leader="none"/>
        </w:tabs>
        <w:spacing w:line="250" w:lineRule="auto" w:before="77"/>
        <w:ind w:left="141" w:right="118" w:firstLine="453"/>
        <w:jc w:val="both"/>
      </w:pPr>
      <w:r>
        <w:rPr>
          <w:b w:val="0"/>
          <w:bCs w:val="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1"/>
          <w:w w:val="100"/>
        </w:rPr>
        <w:t>sa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4"/>
          <w:w w:val="100"/>
        </w:rPr>
        <w:t>G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à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-2"/>
          <w:w w:val="100"/>
        </w:rPr>
        <w:t>p;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8"/>
        </w:numPr>
        <w:tabs>
          <w:tab w:pos="895" w:val="left" w:leader="none"/>
        </w:tabs>
        <w:spacing w:line="248" w:lineRule="auto" w:before="77"/>
        <w:ind w:left="141" w:right="113" w:firstLine="453"/>
        <w:jc w:val="both"/>
      </w:pP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bê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ao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x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1"/>
          <w:w w:val="100"/>
        </w:rPr>
        <w:t>t,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áp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am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ù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ngu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1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6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ẫ</w:t>
      </w:r>
      <w:r>
        <w:rPr>
          <w:b w:val="0"/>
          <w:bCs w:val="0"/>
          <w:spacing w:val="1"/>
          <w:w w:val="100"/>
        </w:rPr>
        <w:t>u.</w:t>
      </w:r>
      <w:r>
        <w:rPr>
          <w:b w:val="0"/>
          <w:bCs w:val="0"/>
          <w:spacing w:val="0"/>
          <w:w w:val="100"/>
        </w:rPr>
      </w:r>
    </w:p>
    <w:p>
      <w:pPr>
        <w:pStyle w:val="Heading2"/>
        <w:spacing w:before="79"/>
        <w:ind w:left="595" w:right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ề</w:t>
      </w:r>
      <w:r>
        <w:rPr>
          <w:spacing w:val="0"/>
          <w:w w:val="100"/>
        </w:rPr>
        <w:t>u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9.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pacing w:val="1"/>
          <w:w w:val="100"/>
        </w:rPr>
        <w:t>ẩ</w:t>
      </w:r>
      <w:r>
        <w:rPr>
          <w:spacing w:val="0"/>
          <w:w w:val="100"/>
        </w:rPr>
        <w:t>m</w:t>
      </w:r>
      <w:r>
        <w:rPr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</w:rPr>
        <w:t>đ</w:t>
      </w:r>
      <w:r>
        <w:rPr>
          <w:rFonts w:ascii="Times New Roman" w:hAnsi="Times New Roman" w:cs="Times New Roman" w:eastAsia="Times New Roman"/>
          <w:spacing w:val="1"/>
          <w:w w:val="100"/>
        </w:rPr>
        <w:t>ị</w:t>
      </w:r>
      <w:r>
        <w:rPr>
          <w:spacing w:val="-1"/>
          <w:w w:val="100"/>
        </w:rPr>
        <w:t>n</w:t>
      </w:r>
      <w:r>
        <w:rPr>
          <w:spacing w:val="0"/>
          <w:w w:val="100"/>
        </w:rPr>
        <w:t>h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th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ế</w:t>
      </w:r>
      <w:r>
        <w:rPr>
          <w:spacing w:val="0"/>
          <w:w w:val="100"/>
        </w:rPr>
        <w:t>t</w:t>
      </w:r>
      <w:r>
        <w:rPr>
          <w:spacing w:val="-1"/>
          <w:w w:val="100"/>
        </w:rPr>
        <w:t> </w:t>
      </w:r>
      <w:r>
        <w:rPr>
          <w:spacing w:val="-5"/>
          <w:w w:val="100"/>
        </w:rPr>
        <w:t>k</w:t>
      </w:r>
      <w:r>
        <w:rPr>
          <w:rFonts w:ascii="Times New Roman" w:hAnsi="Times New Roman" w:cs="Times New Roman" w:eastAsia="Times New Roman"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9"/>
        </w:numPr>
        <w:tabs>
          <w:tab w:pos="876" w:val="left" w:leader="none"/>
        </w:tabs>
        <w:spacing w:before="93"/>
        <w:ind w:left="141" w:right="0" w:firstLine="453"/>
        <w:jc w:val="left"/>
      </w:pP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Đă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numPr>
          <w:ilvl w:val="0"/>
          <w:numId w:val="19"/>
        </w:numPr>
        <w:tabs>
          <w:tab w:pos="876" w:val="left" w:leader="none"/>
        </w:tabs>
        <w:spacing w:line="249" w:lineRule="auto" w:before="91"/>
        <w:ind w:left="141" w:right="112" w:firstLine="453"/>
        <w:jc w:val="both"/>
      </w:pP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êu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ầ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7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Đă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am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ẫ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IX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kèm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numPr>
          <w:ilvl w:val="0"/>
          <w:numId w:val="19"/>
        </w:numPr>
        <w:tabs>
          <w:tab w:pos="876" w:val="left" w:leader="none"/>
        </w:tabs>
        <w:spacing w:line="249" w:lineRule="auto" w:before="78"/>
        <w:ind w:left="141" w:right="115" w:firstLine="453"/>
        <w:jc w:val="both"/>
      </w:pP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ứ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ì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ư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ữ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ữ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0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p.</w:t>
      </w:r>
    </w:p>
    <w:p>
      <w:pPr>
        <w:pStyle w:val="BodyText"/>
        <w:numPr>
          <w:ilvl w:val="0"/>
          <w:numId w:val="19"/>
        </w:numPr>
        <w:tabs>
          <w:tab w:pos="876" w:val="left" w:leader="none"/>
        </w:tabs>
        <w:spacing w:before="78"/>
        <w:ind w:left="876" w:right="0" w:hanging="281"/>
        <w:jc w:val="left"/>
        <w:rPr>
          <w:rFonts w:ascii="Times New Roman" w:hAnsi="Times New Roman" w:cs="Times New Roman" w:eastAsia="Times New Roman"/>
        </w:rPr>
      </w:pPr>
      <w:r>
        <w:rPr>
          <w:b w:val="0"/>
          <w:bCs w:val="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ổ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</w:p>
    <w:p>
      <w:pPr>
        <w:pStyle w:val="BodyText"/>
        <w:numPr>
          <w:ilvl w:val="0"/>
          <w:numId w:val="20"/>
        </w:numPr>
        <w:tabs>
          <w:tab w:pos="895" w:val="left" w:leader="none"/>
        </w:tabs>
        <w:spacing w:line="248" w:lineRule="auto" w:before="93"/>
        <w:ind w:left="141" w:right="114" w:firstLine="453"/>
        <w:jc w:val="both"/>
      </w:pPr>
      <w:r>
        <w:rPr>
          <w:b w:val="0"/>
          <w:bCs w:val="0"/>
          <w:spacing w:val="-1"/>
          <w:w w:val="100"/>
        </w:rPr>
        <w:t>Tro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thay</w:t>
      </w:r>
      <w:r>
        <w:rPr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đổ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su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0"/>
          <w:w w:val="100"/>
        </w:rPr>
        <w:t>ì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ph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sun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ổ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Đă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am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đị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4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ộ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4"/>
          <w:w w:val="100"/>
        </w:rPr>
        <w:t>dun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7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4"/>
          <w:w w:val="100"/>
        </w:rPr>
        <w:t>sun</w:t>
      </w:r>
      <w:r>
        <w:rPr>
          <w:b w:val="0"/>
          <w:bCs w:val="0"/>
          <w:spacing w:val="-7"/>
          <w:w w:val="100"/>
        </w:rPr>
        <w:t>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đổ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đ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4"/>
          <w:w w:val="100"/>
        </w:rPr>
        <w:t>the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4"/>
          <w:w w:val="100"/>
        </w:rPr>
        <w:t>trìn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ự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-4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4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đị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4"/>
          <w:w w:val="100"/>
        </w:rPr>
        <w:t>kho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5</w:t>
      </w:r>
      <w:r>
        <w:rPr>
          <w:b w:val="0"/>
          <w:bCs w:val="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Đ</w:t>
      </w:r>
      <w:r>
        <w:rPr>
          <w:b w:val="0"/>
          <w:bCs w:val="0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4"/>
          <w:w w:val="100"/>
        </w:rPr>
        <w:t>nà</w:t>
      </w:r>
      <w:r>
        <w:rPr>
          <w:b w:val="0"/>
          <w:bCs w:val="0"/>
          <w:spacing w:val="-9"/>
          <w:w w:val="100"/>
        </w:rPr>
        <w:t>y</w:t>
      </w:r>
      <w:r>
        <w:rPr>
          <w:b w:val="0"/>
          <w:bCs w:val="0"/>
          <w:spacing w:val="0"/>
          <w:w w:val="100"/>
        </w:rPr>
        <w:t>;</w:t>
      </w:r>
    </w:p>
    <w:p>
      <w:pPr>
        <w:pStyle w:val="BodyText"/>
        <w:numPr>
          <w:ilvl w:val="0"/>
          <w:numId w:val="20"/>
        </w:numPr>
        <w:tabs>
          <w:tab w:pos="903" w:val="left" w:leader="none"/>
        </w:tabs>
        <w:spacing w:line="248" w:lineRule="auto" w:before="82"/>
        <w:ind w:left="141" w:right="114" w:firstLine="453"/>
        <w:jc w:val="both"/>
      </w:pP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ữ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ổ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ông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êu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cùn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kè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the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4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nà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numPr>
          <w:ilvl w:val="0"/>
          <w:numId w:val="19"/>
        </w:numPr>
        <w:tabs>
          <w:tab w:pos="876" w:val="left" w:leader="none"/>
        </w:tabs>
        <w:spacing w:before="79"/>
        <w:ind w:left="876" w:right="0" w:hanging="281"/>
        <w:jc w:val="left"/>
        <w:rPr>
          <w:rFonts w:ascii="Times New Roman" w:hAnsi="Times New Roman" w:cs="Times New Roman" w:eastAsia="Times New Roman"/>
        </w:rPr>
      </w:pP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</w:p>
    <w:p>
      <w:pPr>
        <w:pStyle w:val="BodyText"/>
        <w:numPr>
          <w:ilvl w:val="0"/>
          <w:numId w:val="21"/>
        </w:numPr>
        <w:tabs>
          <w:tab w:pos="882" w:val="left" w:leader="none"/>
        </w:tabs>
        <w:spacing w:line="249" w:lineRule="auto" w:before="93"/>
        <w:ind w:left="141" w:right="115" w:firstLine="453"/>
        <w:jc w:val="both"/>
      </w:pPr>
      <w:r>
        <w:rPr>
          <w:b w:val="0"/>
          <w:bCs w:val="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ồ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2"/>
          <w:w w:val="100"/>
        </w:rPr>
        <w:t>nh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3"/>
          <w:w w:val="100"/>
        </w:rPr>
        <w:t>(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í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)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(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8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Thô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1"/>
          <w:w w:val="100"/>
        </w:rPr>
        <w:t>nà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);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2"/>
          <w:w w:val="100"/>
        </w:rPr>
        <w:t>è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1"/>
          <w:w w:val="100"/>
        </w:rPr>
        <w:t>chí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ho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oa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ay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kh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(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ầ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);</w:t>
      </w:r>
    </w:p>
    <w:p>
      <w:pPr>
        <w:spacing w:after="0" w:line="249" w:lineRule="auto"/>
        <w:jc w:val="both"/>
        <w:sectPr>
          <w:pgSz w:w="11905" w:h="16840"/>
          <w:pgMar w:header="1068" w:footer="0" w:top="1380" w:bottom="280" w:left="1140" w:right="1160"/>
        </w:sectPr>
      </w:pPr>
    </w:p>
    <w:p>
      <w:pPr>
        <w:spacing w:line="200" w:lineRule="exact" w:before="1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21"/>
        </w:numPr>
        <w:tabs>
          <w:tab w:pos="880" w:val="left" w:leader="none"/>
        </w:tabs>
        <w:spacing w:before="64"/>
        <w:ind w:left="880" w:right="0" w:hanging="306"/>
        <w:jc w:val="left"/>
      </w:pPr>
      <w:r>
        <w:rPr/>
        <w:pict>
          <v:group style="position:absolute;margin-left:63.48pt;margin-top:-8.809378pt;width:467.64pt;height:.1pt;mso-position-horizontal-relative:page;mso-position-vertical-relative:paragraph;z-index:-5546" coordorigin="1270,-176" coordsize="9353,2">
            <v:shape style="position:absolute;left:1270;top:-176;width:9353;height:2" coordorigin="1270,-176" coordsize="9353,0" path="m1270,-176l10622,-176e" filled="f" stroked="t" strokeweight=".5pt" strokecolor="#010202">
              <v:path arrowok="t"/>
            </v:shape>
            <w10:wrap type="none"/>
          </v:group>
        </w:pic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ì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ự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1"/>
          <w:w w:val="100"/>
        </w:rPr>
        <w:t>n: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0" w:lineRule="auto" w:before="79"/>
        <w:ind w:left="121" w:right="114"/>
        <w:jc w:val="both"/>
      </w:pP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3"/>
          <w:w w:val="100"/>
        </w:rPr>
        <w:t>(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ự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5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này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qua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ằ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ìn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ù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khác</w:t>
      </w:r>
      <w:r>
        <w:rPr>
          <w:b w:val="0"/>
          <w:bCs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m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spacing w:line="240" w:lineRule="auto" w:before="78"/>
        <w:ind w:left="121" w:right="115"/>
        <w:jc w:val="both"/>
      </w:pPr>
      <w:r>
        <w:rPr>
          <w:b w:val="0"/>
          <w:bCs w:val="0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ă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1"/>
          <w:w w:val="100"/>
        </w:rPr>
        <w:t> </w:t>
      </w:r>
      <w:r>
        <w:rPr>
          <w:b w:val="0"/>
          <w:bCs w:val="0"/>
          <w:spacing w:val="3"/>
          <w:w w:val="100"/>
        </w:rPr>
        <w:t>k</w:t>
      </w:r>
      <w:r>
        <w:rPr>
          <w:b w:val="0"/>
          <w:bCs w:val="0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7"/>
          <w:w w:val="100"/>
        </w:rPr>
        <w:t> </w:t>
      </w:r>
      <w:r>
        <w:rPr>
          <w:b w:val="0"/>
          <w:bCs w:val="0"/>
          <w:spacing w:val="3"/>
          <w:w w:val="100"/>
        </w:rPr>
        <w:t>V</w:t>
      </w:r>
      <w:r>
        <w:rPr>
          <w:b w:val="0"/>
          <w:bCs w:val="0"/>
          <w:spacing w:val="6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53"/>
          <w:w w:val="100"/>
        </w:rPr>
        <w:t> 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5"/>
          <w:w w:val="100"/>
        </w:rPr>
        <w:t>a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7"/>
          <w:w w:val="100"/>
        </w:rPr>
        <w:t> </w:t>
      </w:r>
      <w:r>
        <w:rPr>
          <w:b w:val="0"/>
          <w:bCs w:val="0"/>
          <w:spacing w:val="6"/>
          <w:w w:val="100"/>
        </w:rPr>
        <w:t>t</w:t>
      </w:r>
      <w:r>
        <w:rPr>
          <w:b w:val="0"/>
          <w:bCs w:val="0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ế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51"/>
          <w:w w:val="100"/>
        </w:rPr>
        <w:t> 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6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1"/>
          <w:w w:val="100"/>
        </w:rPr>
        <w:t> </w:t>
      </w:r>
      <w:r>
        <w:rPr>
          <w:b w:val="0"/>
          <w:bCs w:val="0"/>
          <w:spacing w:val="6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50"/>
          <w:w w:val="100"/>
        </w:rPr>
        <w:t> </w:t>
      </w:r>
      <w:r>
        <w:rPr>
          <w:b w:val="0"/>
          <w:bCs w:val="0"/>
          <w:spacing w:val="3"/>
          <w:w w:val="100"/>
        </w:rPr>
        <w:t>k</w:t>
      </w:r>
      <w:r>
        <w:rPr>
          <w:b w:val="0"/>
          <w:bCs w:val="0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7"/>
          <w:w w:val="100"/>
        </w:rPr>
        <w:t> </w:t>
      </w:r>
      <w:r>
        <w:rPr>
          <w:b w:val="0"/>
          <w:bCs w:val="0"/>
          <w:spacing w:val="6"/>
          <w:w w:val="100"/>
        </w:rPr>
        <w:t>t</w:t>
      </w:r>
      <w:r>
        <w:rPr>
          <w:b w:val="0"/>
          <w:bCs w:val="0"/>
          <w:spacing w:val="4"/>
          <w:w w:val="100"/>
        </w:rPr>
        <w:t>r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49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6"/>
          <w:w w:val="100"/>
        </w:rPr>
        <w:t>h</w:t>
      </w:r>
      <w:r>
        <w:rPr>
          <w:b w:val="0"/>
          <w:bCs w:val="0"/>
          <w:spacing w:val="3"/>
          <w:w w:val="100"/>
        </w:rPr>
        <w:t>àn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1"/>
          <w:w w:val="100"/>
        </w:rPr>
        <w:t> </w:t>
      </w:r>
      <w:r>
        <w:rPr>
          <w:b w:val="0"/>
          <w:bCs w:val="0"/>
          <w:spacing w:val="3"/>
          <w:w w:val="100"/>
        </w:rPr>
        <w:t>p</w:t>
      </w:r>
      <w:r>
        <w:rPr>
          <w:b w:val="0"/>
          <w:bCs w:val="0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ầ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1"/>
          <w:w w:val="100"/>
        </w:rPr>
        <w:t> </w:t>
      </w:r>
      <w:r>
        <w:rPr>
          <w:b w:val="0"/>
          <w:bCs w:val="0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53"/>
          <w:w w:val="100"/>
        </w:rPr>
        <w:t> </w:t>
      </w:r>
      <w:r>
        <w:rPr>
          <w:b w:val="0"/>
          <w:bCs w:val="0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52"/>
          <w:w w:val="100"/>
        </w:rPr>
        <w:t> </w:t>
      </w:r>
      <w:r>
        <w:rPr>
          <w:b w:val="0"/>
          <w:bCs w:val="0"/>
          <w:spacing w:val="3"/>
          <w:w w:val="100"/>
        </w:rPr>
        <w:t>trong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b w:val="0"/>
          <w:bCs w:val="0"/>
          <w:spacing w:val="-2"/>
          <w:w w:val="100"/>
        </w:rPr>
        <w:t>ò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01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ày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làm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ngày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eo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ì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ẫ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ho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eo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ì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vi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gi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bá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ẹ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spacing w:line="240" w:lineRule="auto" w:before="78"/>
        <w:ind w:left="121" w:right="111"/>
        <w:jc w:val="both"/>
      </w:pP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Đă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êu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ì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ổ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êu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ầ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ì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eo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6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ẫ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IX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ban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kèm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numPr>
          <w:ilvl w:val="0"/>
          <w:numId w:val="21"/>
        </w:numPr>
        <w:tabs>
          <w:tab w:pos="862" w:val="left" w:leader="none"/>
        </w:tabs>
        <w:spacing w:before="78"/>
        <w:ind w:left="862" w:right="0" w:hanging="287"/>
        <w:jc w:val="left"/>
      </w:pP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1"/>
          <w:w w:val="100"/>
        </w:rPr>
        <w:t>t: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322" w:lineRule="exact" w:before="85"/>
        <w:ind w:left="121" w:right="118"/>
        <w:jc w:val="both"/>
      </w:pP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gi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15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ày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làm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vi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nh.</w:t>
      </w:r>
      <w:r>
        <w:rPr>
          <w:b w:val="0"/>
          <w:bCs w:val="0"/>
          <w:spacing w:val="0"/>
          <w:w w:val="100"/>
        </w:rPr>
      </w:r>
    </w:p>
    <w:p>
      <w:pPr>
        <w:pStyle w:val="Heading2"/>
        <w:spacing w:before="75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ề</w:t>
      </w:r>
      <w:r>
        <w:rPr>
          <w:spacing w:val="0"/>
          <w:w w:val="100"/>
        </w:rPr>
        <w:t>u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10</w:t>
      </w:r>
      <w:r>
        <w:rPr>
          <w:spacing w:val="0"/>
          <w:w w:val="100"/>
        </w:rPr>
        <w:t>.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K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ể</w:t>
      </w:r>
      <w:r>
        <w:rPr>
          <w:spacing w:val="0"/>
          <w:w w:val="100"/>
        </w:rPr>
        <w:t>m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tra,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spacing w:val="-1"/>
          <w:w w:val="100"/>
        </w:rPr>
        <w:t> </w:t>
      </w:r>
      <w:r>
        <w:rPr>
          <w:spacing w:val="0"/>
          <w:w w:val="100"/>
        </w:rPr>
        <w:t>ng</w:t>
      </w:r>
      <w:r>
        <w:rPr>
          <w:spacing w:val="-3"/>
          <w:w w:val="100"/>
        </w:rPr>
        <w:t>h</w:t>
      </w:r>
      <w:r>
        <w:rPr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pacing w:val="-2"/>
          <w:w w:val="100"/>
        </w:rPr>
        <w:t>ệ</w:t>
      </w:r>
      <w:r>
        <w:rPr>
          <w:spacing w:val="0"/>
          <w:w w:val="100"/>
        </w:rPr>
        <w:t>m</w:t>
      </w:r>
      <w:r>
        <w:rPr>
          <w:spacing w:val="-2"/>
          <w:w w:val="100"/>
        </w:rPr>
        <w:t> </w:t>
      </w:r>
      <w:r>
        <w:rPr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pacing w:val="1"/>
          <w:w w:val="100"/>
        </w:rPr>
        <w:t>ẫ</w:t>
      </w:r>
      <w:r>
        <w:rPr>
          <w:spacing w:val="0"/>
          <w:w w:val="100"/>
        </w:rPr>
        <w:t>u</w:t>
      </w:r>
      <w:r>
        <w:rPr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</w:rPr>
        <w:t>đ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ể</w:t>
      </w:r>
      <w:r>
        <w:rPr>
          <w:spacing w:val="0"/>
          <w:w w:val="100"/>
        </w:rPr>
        <w:t>n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hình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2"/>
        </w:numPr>
        <w:tabs>
          <w:tab w:pos="856" w:val="left" w:leader="none"/>
        </w:tabs>
        <w:spacing w:line="240" w:lineRule="auto" w:before="81"/>
        <w:ind w:left="121" w:right="114" w:firstLine="453"/>
        <w:jc w:val="both"/>
      </w:pP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ách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ẫ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ì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Đă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0"/>
          <w:w w:val="100"/>
        </w:rPr>
        <w:t>Na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tra,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quy</w:t>
      </w:r>
      <w:r>
        <w:rPr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3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X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kè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Thô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numPr>
          <w:ilvl w:val="0"/>
          <w:numId w:val="22"/>
        </w:numPr>
        <w:tabs>
          <w:tab w:pos="856" w:val="left" w:leader="none"/>
        </w:tabs>
        <w:spacing w:line="322" w:lineRule="exact" w:before="82"/>
        <w:ind w:left="121" w:right="116" w:firstLine="453"/>
        <w:jc w:val="both"/>
      </w:pP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am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1"/>
          <w:w w:val="100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0"/>
          <w:w w:val="100"/>
        </w:rPr>
        <w:t>tra,</w:t>
      </w:r>
      <w:r>
        <w:rPr>
          <w:b w:val="0"/>
          <w:bCs w:val="0"/>
          <w:spacing w:val="37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37"/>
          <w:w w:val="100"/>
        </w:rPr>
        <w:t> 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ẫ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-2"/>
          <w:w w:val="100"/>
        </w:rPr>
        <w:t>hình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ác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ti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n,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chu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quy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tra,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ẫ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ì</w:t>
      </w:r>
      <w:r>
        <w:rPr>
          <w:b w:val="0"/>
          <w:bCs w:val="0"/>
          <w:spacing w:val="1"/>
          <w:w w:val="100"/>
        </w:rPr>
        <w:t>nh.</w:t>
      </w:r>
      <w:r>
        <w:rPr>
          <w:b w:val="0"/>
          <w:bCs w:val="0"/>
          <w:spacing w:val="0"/>
          <w:w w:val="100"/>
        </w:rPr>
      </w:r>
    </w:p>
    <w:p>
      <w:pPr>
        <w:pStyle w:val="Heading2"/>
        <w:spacing w:before="77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ề</w:t>
      </w:r>
      <w:r>
        <w:rPr>
          <w:spacing w:val="0"/>
          <w:w w:val="100"/>
        </w:rPr>
        <w:t>u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11</w:t>
      </w:r>
      <w:r>
        <w:rPr>
          <w:spacing w:val="0"/>
          <w:w w:val="100"/>
        </w:rPr>
        <w:t>.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spacing w:val="0"/>
          <w:w w:val="100"/>
        </w:rPr>
        <w:t> </w:t>
      </w:r>
      <w:r>
        <w:rPr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spacing w:val="0"/>
          <w:w w:val="100"/>
        </w:rPr>
        <w:t> </w:t>
      </w:r>
      <w:r>
        <w:rPr>
          <w:spacing w:val="-5"/>
          <w:w w:val="100"/>
        </w:rPr>
        <w:t>k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2"/>
          <w:w w:val="100"/>
        </w:rPr>
        <w:t>ể</w:t>
      </w:r>
      <w:r>
        <w:rPr>
          <w:spacing w:val="0"/>
          <w:w w:val="100"/>
        </w:rPr>
        <w:t>m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tra</w:t>
      </w:r>
      <w:r>
        <w:rPr>
          <w:spacing w:val="0"/>
          <w:w w:val="100"/>
        </w:rPr>
        <w:t> </w:t>
      </w:r>
      <w:r>
        <w:rPr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pacing w:val="1"/>
          <w:w w:val="100"/>
        </w:rPr>
        <w:t>ả</w:t>
      </w:r>
      <w:r>
        <w:rPr>
          <w:spacing w:val="0"/>
          <w:w w:val="100"/>
        </w:rPr>
        <w:t>n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ph</w:t>
      </w:r>
      <w:r>
        <w:rPr>
          <w:rFonts w:ascii="Times New Roman" w:hAnsi="Times New Roman" w:cs="Times New Roman" w:eastAsia="Times New Roman"/>
          <w:spacing w:val="1"/>
          <w:w w:val="100"/>
        </w:rPr>
        <w:t>ẩ</w:t>
      </w:r>
      <w:r>
        <w:rPr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3"/>
        </w:numPr>
        <w:tabs>
          <w:tab w:pos="856" w:val="left" w:leader="none"/>
        </w:tabs>
        <w:spacing w:before="79"/>
        <w:ind w:left="141" w:right="0" w:firstLine="433"/>
        <w:jc w:val="left"/>
      </w:pP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ồ</w:t>
      </w:r>
      <w:r>
        <w:rPr>
          <w:b w:val="0"/>
          <w:bCs w:val="0"/>
          <w:spacing w:val="-5"/>
          <w:w w:val="100"/>
        </w:rPr>
        <w:t>m: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4"/>
        </w:numPr>
        <w:tabs>
          <w:tab w:pos="862" w:val="left" w:leader="none"/>
        </w:tabs>
        <w:spacing w:before="81"/>
        <w:ind w:left="121" w:right="0" w:firstLine="453"/>
        <w:jc w:val="left"/>
      </w:pPr>
      <w:r>
        <w:rPr>
          <w:b w:val="0"/>
          <w:bCs w:val="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í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0"/>
          <w:w w:val="100"/>
        </w:rPr>
        <w:t>áo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tra,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ẫ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hìn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;</w:t>
      </w:r>
    </w:p>
    <w:p>
      <w:pPr>
        <w:pStyle w:val="BodyText"/>
        <w:numPr>
          <w:ilvl w:val="0"/>
          <w:numId w:val="24"/>
        </w:numPr>
        <w:tabs>
          <w:tab w:pos="908" w:val="left" w:leader="none"/>
        </w:tabs>
        <w:spacing w:line="241" w:lineRule="auto" w:before="79"/>
        <w:ind w:left="121" w:right="117" w:firstLine="453"/>
        <w:jc w:val="both"/>
      </w:pP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-1"/>
          <w:w w:val="100"/>
        </w:rPr>
        <w:t>cá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-1"/>
          <w:w w:val="100"/>
        </w:rPr>
        <w:t>tài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li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ay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8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nà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;</w:t>
      </w:r>
    </w:p>
    <w:p>
      <w:pPr>
        <w:pStyle w:val="BodyText"/>
        <w:numPr>
          <w:ilvl w:val="0"/>
          <w:numId w:val="24"/>
        </w:numPr>
        <w:tabs>
          <w:tab w:pos="863" w:val="left" w:leader="none"/>
        </w:tabs>
        <w:spacing w:line="322" w:lineRule="exact" w:before="80"/>
        <w:ind w:left="121" w:right="116" w:firstLine="453"/>
        <w:jc w:val="both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dán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6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ẫ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X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kè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the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;</w:t>
      </w:r>
    </w:p>
    <w:p>
      <w:pPr>
        <w:pStyle w:val="BodyText"/>
        <w:numPr>
          <w:ilvl w:val="0"/>
          <w:numId w:val="24"/>
        </w:numPr>
        <w:tabs>
          <w:tab w:pos="908" w:val="left" w:leader="none"/>
        </w:tabs>
        <w:spacing w:line="240" w:lineRule="auto" w:before="75"/>
        <w:ind w:left="121" w:right="116" w:firstLine="453"/>
        <w:jc w:val="both"/>
      </w:pPr>
      <w:r>
        <w:rPr>
          <w:b w:val="0"/>
          <w:bCs w:val="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kê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ổ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à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2"/>
          <w:w w:val="100"/>
        </w:rPr>
        <w:t>ùn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ắ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ẫ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3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1"/>
          <w:w w:val="100"/>
        </w:rPr>
        <w:t>XI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1"/>
          <w:w w:val="100"/>
        </w:rPr>
        <w:t>ba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-1"/>
          <w:w w:val="100"/>
        </w:rPr>
        <w:t>nh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kè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the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nà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;</w:t>
      </w:r>
    </w:p>
    <w:p>
      <w:pPr>
        <w:pStyle w:val="BodyText"/>
        <w:spacing w:line="241" w:lineRule="auto" w:before="78"/>
        <w:ind w:left="121" w:right="116"/>
        <w:jc w:val="both"/>
      </w:pP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3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ì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ắ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rá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-2"/>
          <w:w w:val="100"/>
        </w:rPr>
        <w:t>ì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-5"/>
          <w:w w:val="100"/>
        </w:rPr>
        <w:t>m;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4"/>
        </w:numPr>
        <w:tabs>
          <w:tab w:pos="862" w:val="left" w:leader="none"/>
        </w:tabs>
        <w:spacing w:before="77"/>
        <w:ind w:left="862" w:right="0" w:hanging="288"/>
        <w:jc w:val="left"/>
      </w:pPr>
      <w:r>
        <w:rPr>
          <w:b w:val="0"/>
          <w:bCs w:val="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1"/>
          <w:w w:val="100"/>
        </w:rPr>
        <w:t>in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ph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2"/>
          <w:w w:val="100"/>
        </w:rPr>
        <w:t>ón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kh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độ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0"/>
          <w:w w:val="100"/>
        </w:rPr>
        <w:t>;</w:t>
      </w:r>
    </w:p>
    <w:p>
      <w:pPr>
        <w:pStyle w:val="BodyText"/>
        <w:spacing w:before="79"/>
        <w:ind w:left="575" w:right="0" w:firstLine="0"/>
        <w:jc w:val="left"/>
      </w:pP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ài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ẫ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-5"/>
          <w:w w:val="100"/>
        </w:rPr>
        <w:t>m.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pgSz w:w="11905" w:h="16840"/>
          <w:pgMar w:header="1068" w:footer="0" w:top="1380" w:bottom="280" w:left="1160" w:right="1160"/>
        </w:sectPr>
      </w:pPr>
    </w:p>
    <w:p>
      <w:pPr>
        <w:spacing w:line="200" w:lineRule="exact" w:before="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23"/>
        </w:numPr>
        <w:tabs>
          <w:tab w:pos="876" w:val="left" w:leader="none"/>
        </w:tabs>
        <w:spacing w:line="242" w:lineRule="auto" w:before="64"/>
        <w:ind w:left="141" w:right="113" w:firstLine="453"/>
        <w:jc w:val="both"/>
      </w:pPr>
      <w:r>
        <w:rPr/>
        <w:pict>
          <v:group style="position:absolute;margin-left:63.240002pt;margin-top:-8.329372pt;width:467.76pt;height:.1pt;mso-position-horizontal-relative:page;mso-position-vertical-relative:paragraph;z-index:-5545" coordorigin="1265,-167" coordsize="9355,2">
            <v:shape style="position:absolute;left:1265;top:-167;width:9355;height:2" coordorigin="1265,-167" coordsize="9355,0" path="m1265,-167l10620,-167e" filled="f" stroked="t" strokeweight=".5pt" strokecolor="#010202">
              <v:path arrowok="t"/>
            </v:shape>
            <w10:wrap type="none"/>
          </v:group>
        </w:pic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ữ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am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và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xu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am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ừ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ắ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áp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ph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4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1"/>
          <w:w w:val="100"/>
        </w:rPr>
        <w:t>n.</w:t>
      </w:r>
      <w:r>
        <w:rPr>
          <w:b w:val="0"/>
          <w:bCs w:val="0"/>
          <w:spacing w:val="0"/>
          <w:w w:val="100"/>
        </w:rPr>
      </w:r>
    </w:p>
    <w:p>
      <w:pPr>
        <w:pStyle w:val="Heading2"/>
        <w:spacing w:before="83"/>
        <w:ind w:left="595"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ề</w:t>
      </w:r>
      <w:r>
        <w:rPr>
          <w:spacing w:val="0"/>
          <w:w w:val="100"/>
        </w:rPr>
        <w:t>u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12</w:t>
      </w:r>
      <w:r>
        <w:rPr>
          <w:spacing w:val="0"/>
          <w:w w:val="100"/>
        </w:rPr>
        <w:t>.</w:t>
      </w:r>
      <w:r>
        <w:rPr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spacing w:val="0"/>
          <w:w w:val="100"/>
        </w:rPr>
        <w:t>ánh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giá</w:t>
      </w:r>
      <w:r>
        <w:rPr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pacing w:val="-3"/>
          <w:w w:val="100"/>
        </w:rPr>
        <w:t>đ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ề</w:t>
      </w:r>
      <w:r>
        <w:rPr>
          <w:spacing w:val="0"/>
          <w:w w:val="100"/>
        </w:rPr>
        <w:t>u</w:t>
      </w:r>
      <w:r>
        <w:rPr>
          <w:spacing w:val="-1"/>
          <w:w w:val="100"/>
        </w:rPr>
        <w:t> </w:t>
      </w:r>
      <w:r>
        <w:rPr>
          <w:spacing w:val="-5"/>
          <w:w w:val="100"/>
        </w:rPr>
        <w:t>k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ệ</w:t>
      </w:r>
      <w:r>
        <w:rPr>
          <w:spacing w:val="0"/>
          <w:w w:val="100"/>
        </w:rPr>
        <w:t>n</w:t>
      </w:r>
      <w:r>
        <w:rPr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</w:rPr>
        <w:t>đ</w:t>
      </w:r>
      <w:r>
        <w:rPr>
          <w:rFonts w:ascii="Times New Roman" w:hAnsi="Times New Roman" w:cs="Times New Roman" w:eastAsia="Times New Roman"/>
          <w:spacing w:val="1"/>
          <w:w w:val="100"/>
        </w:rPr>
        <w:t>ả</w:t>
      </w:r>
      <w:r>
        <w:rPr>
          <w:spacing w:val="0"/>
          <w:w w:val="100"/>
        </w:rPr>
        <w:t>m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pacing w:val="1"/>
          <w:w w:val="100"/>
        </w:rPr>
        <w:t>ả</w:t>
      </w:r>
      <w:r>
        <w:rPr>
          <w:spacing w:val="0"/>
          <w:w w:val="100"/>
        </w:rPr>
        <w:t>o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pacing w:val="1"/>
          <w:w w:val="100"/>
        </w:rPr>
        <w:t>ấ</w:t>
      </w:r>
      <w:r>
        <w:rPr>
          <w:spacing w:val="0"/>
          <w:w w:val="100"/>
        </w:rPr>
        <w:t>t</w:t>
      </w:r>
      <w:r>
        <w:rPr>
          <w:spacing w:val="-1"/>
          <w:w w:val="100"/>
        </w:rPr>
        <w:t> </w:t>
      </w:r>
      <w:r>
        <w:rPr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pacing w:val="-3"/>
          <w:w w:val="100"/>
        </w:rPr>
        <w:t>ư</w:t>
      </w:r>
      <w:r>
        <w:rPr>
          <w:rFonts w:ascii="Times New Roman" w:hAnsi="Times New Roman" w:cs="Times New Roman" w:eastAsia="Times New Roman"/>
          <w:spacing w:val="0"/>
          <w:w w:val="100"/>
        </w:rPr>
        <w:t>ợ</w:t>
      </w:r>
      <w:r>
        <w:rPr>
          <w:spacing w:val="0"/>
          <w:w w:val="100"/>
        </w:rPr>
        <w:t>ng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pacing w:val="1"/>
          <w:w w:val="100"/>
        </w:rPr>
        <w:t>ạ</w:t>
      </w:r>
      <w:r>
        <w:rPr>
          <w:spacing w:val="0"/>
          <w:w w:val="100"/>
        </w:rPr>
        <w:t>i</w:t>
      </w:r>
      <w:r>
        <w:rPr>
          <w:spacing w:val="0"/>
          <w:w w:val="100"/>
        </w:rPr>
        <w:t> </w:t>
      </w:r>
      <w:r>
        <w:rPr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spacing w:val="0"/>
          <w:w w:val="100"/>
        </w:rPr>
        <w:t> </w:t>
      </w:r>
      <w:r>
        <w:rPr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spacing w:val="0"/>
          <w:w w:val="100"/>
        </w:rPr>
        <w:t> </w:t>
      </w:r>
      <w:r>
        <w:rPr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pacing w:val="1"/>
          <w:w w:val="100"/>
        </w:rPr>
        <w:t>ả</w:t>
      </w:r>
      <w:r>
        <w:rPr>
          <w:spacing w:val="0"/>
          <w:w w:val="100"/>
        </w:rPr>
        <w:t>n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x</w:t>
      </w:r>
      <w:r>
        <w:rPr>
          <w:spacing w:val="-3"/>
          <w:w w:val="100"/>
        </w:rPr>
        <w:t>u</w:t>
      </w:r>
      <w:r>
        <w:rPr>
          <w:rFonts w:ascii="Times New Roman" w:hAnsi="Times New Roman" w:cs="Times New Roman" w:eastAsia="Times New Roman"/>
          <w:spacing w:val="1"/>
          <w:w w:val="100"/>
        </w:rPr>
        <w:t>ấ</w:t>
      </w:r>
      <w:r>
        <w:rPr>
          <w:spacing w:val="0"/>
          <w:w w:val="100"/>
        </w:rPr>
        <w:t>t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(</w:t>
      </w:r>
      <w:r>
        <w:rPr>
          <w:spacing w:val="-4"/>
          <w:w w:val="100"/>
        </w:rPr>
        <w:t>C</w:t>
      </w:r>
      <w:r>
        <w:rPr>
          <w:spacing w:val="-1"/>
          <w:w w:val="100"/>
        </w:rPr>
        <w:t>OP)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5"/>
        </w:numPr>
        <w:tabs>
          <w:tab w:pos="876" w:val="left" w:leader="none"/>
        </w:tabs>
        <w:spacing w:line="243" w:lineRule="auto" w:before="83"/>
        <w:ind w:left="141" w:right="116" w:firstLine="453"/>
        <w:jc w:val="both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ph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áp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ứ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ác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êu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sa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:</w:t>
      </w:r>
    </w:p>
    <w:p>
      <w:pPr>
        <w:pStyle w:val="BodyText"/>
        <w:numPr>
          <w:ilvl w:val="0"/>
          <w:numId w:val="26"/>
        </w:numPr>
        <w:tabs>
          <w:tab w:pos="885" w:val="left" w:leader="none"/>
        </w:tabs>
        <w:spacing w:line="242" w:lineRule="auto" w:before="79"/>
        <w:ind w:left="141" w:right="114" w:firstLine="453"/>
        <w:jc w:val="both"/>
      </w:pP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-2"/>
          <w:w w:val="100"/>
        </w:rPr>
        <w:t>ì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ẫ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ừ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khâ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soát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2"/>
          <w:w w:val="100"/>
        </w:rPr>
        <w:t>in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5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ừ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cô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1"/>
          <w:w w:val="100"/>
        </w:rPr>
        <w:t>ch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ở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âu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so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vi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hàn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;</w:t>
      </w:r>
    </w:p>
    <w:p>
      <w:pPr>
        <w:pStyle w:val="BodyText"/>
        <w:numPr>
          <w:ilvl w:val="0"/>
          <w:numId w:val="26"/>
        </w:numPr>
        <w:tabs>
          <w:tab w:pos="918" w:val="left" w:leader="none"/>
        </w:tabs>
        <w:spacing w:line="241" w:lineRule="auto" w:before="82"/>
        <w:ind w:left="141" w:right="115" w:firstLine="453"/>
        <w:jc w:val="both"/>
      </w:pP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ác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ù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công</w:t>
      </w:r>
      <w:r>
        <w:rPr>
          <w:b w:val="0"/>
          <w:bCs w:val="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1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ì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ở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;</w:t>
      </w:r>
    </w:p>
    <w:p>
      <w:pPr>
        <w:pStyle w:val="BodyText"/>
        <w:numPr>
          <w:ilvl w:val="0"/>
          <w:numId w:val="26"/>
        </w:numPr>
        <w:tabs>
          <w:tab w:pos="907" w:val="left" w:leader="none"/>
        </w:tabs>
        <w:spacing w:line="241" w:lineRule="auto" w:before="84"/>
        <w:ind w:left="141" w:right="116" w:firstLine="453"/>
        <w:jc w:val="both"/>
      </w:pP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ên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ác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nh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ù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1"/>
          <w:w w:val="100"/>
        </w:rPr>
        <w:t>p.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5"/>
        </w:numPr>
        <w:tabs>
          <w:tab w:pos="876" w:val="left" w:leader="none"/>
        </w:tabs>
        <w:spacing w:line="241" w:lineRule="auto" w:before="84"/>
        <w:ind w:left="141" w:right="116" w:firstLine="453"/>
        <w:jc w:val="both"/>
      </w:pP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Đă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u: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7"/>
        </w:numPr>
        <w:tabs>
          <w:tab w:pos="883" w:val="left" w:leader="none"/>
        </w:tabs>
        <w:spacing w:line="242" w:lineRule="auto" w:before="84"/>
        <w:ind w:left="141" w:right="113" w:firstLine="453"/>
        <w:jc w:val="both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0"/>
          <w:w w:val="100"/>
        </w:rPr>
        <w:t>ánh</w:t>
      </w:r>
      <w:r>
        <w:rPr>
          <w:b w:val="0"/>
          <w:bCs w:val="0"/>
          <w:spacing w:val="58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60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ầ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6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ầ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6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59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60"/>
          <w:w w:val="100"/>
        </w:rPr>
        <w:t> </w:t>
      </w:r>
      <w:r>
        <w:rPr>
          <w:b w:val="0"/>
          <w:bCs w:val="0"/>
          <w:spacing w:val="0"/>
          <w:w w:val="100"/>
        </w:rPr>
        <w:t>khi</w:t>
      </w:r>
      <w:r>
        <w:rPr>
          <w:b w:val="0"/>
          <w:bCs w:val="0"/>
          <w:spacing w:val="6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6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5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6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6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áp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3"/>
          <w:w w:val="100"/>
        </w:rPr>
        <w:t>(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ây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ắ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i)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xem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xét,</w:t>
      </w:r>
      <w:r>
        <w:rPr>
          <w:b w:val="0"/>
          <w:bCs w:val="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0"/>
          <w:w w:val="100"/>
        </w:rPr>
        <w:t>ánh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giá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2"/>
          <w:w w:val="100"/>
        </w:rPr>
        <w:t>un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ìn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cô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ắ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áp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tr</w:t>
      </w:r>
      <w:r>
        <w:rPr>
          <w:b w:val="0"/>
          <w:bCs w:val="0"/>
          <w:spacing w:val="-2"/>
          <w:w w:val="100"/>
        </w:rPr>
        <w:t>ì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ữ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1"/>
          <w:w w:val="100"/>
        </w:rPr>
        <w:t>t,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-2"/>
          <w:w w:val="100"/>
        </w:rPr>
        <w:t>an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ở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soát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-2"/>
          <w:w w:val="100"/>
        </w:rPr>
        <w:t>ì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p,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ở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hô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trê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;</w:t>
      </w:r>
    </w:p>
    <w:p>
      <w:pPr>
        <w:pStyle w:val="BodyText"/>
        <w:numPr>
          <w:ilvl w:val="0"/>
          <w:numId w:val="27"/>
        </w:numPr>
        <w:tabs>
          <w:tab w:pos="900" w:val="left" w:leader="none"/>
        </w:tabs>
        <w:spacing w:line="242" w:lineRule="auto" w:before="82"/>
        <w:ind w:left="141" w:right="110" w:firstLine="453"/>
        <w:jc w:val="both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-1"/>
          <w:w w:val="100"/>
        </w:rPr>
        <w:t>án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hàn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ỳ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hàn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duy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trì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2"/>
          <w:w w:val="100"/>
        </w:rPr>
        <w:t>ánh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gi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ầ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ầ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ra,</w:t>
      </w:r>
      <w:r>
        <w:rPr>
          <w:b w:val="0"/>
          <w:bCs w:val="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ự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ù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1"/>
          <w:w w:val="100"/>
        </w:rPr>
        <w:t>ì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ắ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ph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-5"/>
          <w:w w:val="100"/>
        </w:rPr>
        <w:t>m;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7"/>
        </w:numPr>
        <w:tabs>
          <w:tab w:pos="883" w:val="left" w:leader="none"/>
        </w:tabs>
        <w:spacing w:line="242" w:lineRule="auto" w:before="82"/>
        <w:ind w:left="141" w:right="114" w:firstLine="453"/>
        <w:jc w:val="both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0"/>
          <w:w w:val="100"/>
        </w:rPr>
        <w:t>ánh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giá</w:t>
      </w:r>
      <w:r>
        <w:rPr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độ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ác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2"/>
          <w:w w:val="100"/>
        </w:rPr>
        <w:t>có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ph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quy</w:t>
      </w:r>
      <w:r>
        <w:rPr>
          <w:b w:val="0"/>
          <w:bCs w:val="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ác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ẩ</w:t>
      </w:r>
      <w:r>
        <w:rPr>
          <w:b w:val="0"/>
          <w:bCs w:val="0"/>
          <w:spacing w:val="-3"/>
          <w:w w:val="100"/>
        </w:rPr>
        <w:t>m.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2" w:lineRule="auto" w:before="83"/>
        <w:ind w:right="116"/>
        <w:jc w:val="both"/>
      </w:pP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2"/>
          <w:w w:val="100"/>
        </w:rPr>
        <w:t>un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giá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tr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4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tiê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ch</w:t>
      </w:r>
      <w:r>
        <w:rPr>
          <w:b w:val="0"/>
          <w:bCs w:val="0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IS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9</w:t>
      </w:r>
      <w:r>
        <w:rPr>
          <w:b w:val="0"/>
          <w:bCs w:val="0"/>
          <w:spacing w:val="-1"/>
          <w:w w:val="100"/>
        </w:rPr>
        <w:t>00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êu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ầ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ti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chu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ẩ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ch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1"/>
          <w:w w:val="100"/>
        </w:rPr>
        <w:t>ng.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5"/>
        </w:numPr>
        <w:tabs>
          <w:tab w:pos="875" w:val="left" w:leader="none"/>
        </w:tabs>
        <w:spacing w:line="242" w:lineRule="auto" w:before="80"/>
        <w:ind w:left="141" w:right="114" w:firstLine="453"/>
        <w:jc w:val="both"/>
      </w:pP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ễ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2"/>
          <w:w w:val="100"/>
        </w:rPr>
        <w:t>á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ắ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ráp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trì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trì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ự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ự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ay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ổ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tr</w:t>
      </w:r>
      <w:r>
        <w:rPr>
          <w:b w:val="0"/>
          <w:bCs w:val="0"/>
          <w:spacing w:val="-2"/>
          <w:w w:val="100"/>
        </w:rPr>
        <w:t>ì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trì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lo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1"/>
          <w:w w:val="100"/>
        </w:rPr>
        <w:t>án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tr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ó.</w:t>
      </w:r>
      <w:r>
        <w:rPr>
          <w:b w:val="0"/>
          <w:bCs w:val="0"/>
          <w:spacing w:val="0"/>
          <w:w w:val="100"/>
        </w:rPr>
      </w:r>
    </w:p>
    <w:p>
      <w:pPr>
        <w:spacing w:after="0" w:line="242" w:lineRule="auto"/>
        <w:jc w:val="both"/>
        <w:sectPr>
          <w:pgSz w:w="11905" w:h="16840"/>
          <w:pgMar w:header="1068" w:footer="0" w:top="1380" w:bottom="280" w:left="1140" w:right="1160"/>
        </w:sectPr>
      </w:pPr>
    </w:p>
    <w:p>
      <w:pPr>
        <w:spacing w:line="220" w:lineRule="exact" w:before="6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64"/>
        <w:ind w:right="0"/>
        <w:jc w:val="left"/>
        <w:rPr>
          <w:b w:val="0"/>
          <w:bCs w:val="0"/>
        </w:rPr>
      </w:pPr>
      <w:r>
        <w:rPr/>
        <w:pict>
          <v:group style="position:absolute;margin-left:63.48pt;margin-top:-9.409414pt;width:467.64pt;height:.1pt;mso-position-horizontal-relative:page;mso-position-vertical-relative:paragraph;z-index:-5544" coordorigin="1270,-188" coordsize="9353,2">
            <v:shape style="position:absolute;left:1270;top:-188;width:9353;height:2" coordorigin="1270,-188" coordsize="9353,0" path="m1270,-188l10622,-188e" filled="f" stroked="t" strokeweight=".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ề</w:t>
      </w:r>
      <w:r>
        <w:rPr>
          <w:spacing w:val="0"/>
          <w:w w:val="100"/>
        </w:rPr>
        <w:t>u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13</w:t>
      </w:r>
      <w:r>
        <w:rPr>
          <w:spacing w:val="0"/>
          <w:w w:val="100"/>
        </w:rPr>
        <w:t>.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pacing w:val="1"/>
          <w:w w:val="100"/>
        </w:rPr>
        <w:t>ấ</w:t>
      </w:r>
      <w:r>
        <w:rPr>
          <w:spacing w:val="0"/>
          <w:w w:val="100"/>
        </w:rPr>
        <w:t>p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G</w:t>
      </w:r>
      <w:r>
        <w:rPr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pacing w:val="1"/>
          <w:w w:val="100"/>
        </w:rPr>
        <w:t>ấ</w:t>
      </w:r>
      <w:r>
        <w:rPr>
          <w:spacing w:val="0"/>
          <w:w w:val="100"/>
        </w:rPr>
        <w:t>y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pacing w:val="-3"/>
          <w:w w:val="100"/>
        </w:rPr>
        <w:t>ứ</w:t>
      </w:r>
      <w:r>
        <w:rPr>
          <w:spacing w:val="0"/>
          <w:w w:val="100"/>
        </w:rPr>
        <w:t>ng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n</w:t>
      </w:r>
      <w:r>
        <w:rPr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pacing w:val="1"/>
          <w:w w:val="100"/>
        </w:rPr>
        <w:t>ậ</w:t>
      </w:r>
      <w:r>
        <w:rPr>
          <w:spacing w:val="0"/>
          <w:w w:val="100"/>
        </w:rPr>
        <w:t>n</w:t>
      </w:r>
      <w:r>
        <w:rPr>
          <w:spacing w:val="-1"/>
          <w:w w:val="100"/>
        </w:rPr>
        <w:t> </w:t>
      </w:r>
      <w:r>
        <w:rPr>
          <w:spacing w:val="-5"/>
          <w:w w:val="100"/>
        </w:rPr>
        <w:t>k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ể</w:t>
      </w:r>
      <w:r>
        <w:rPr>
          <w:spacing w:val="0"/>
          <w:w w:val="100"/>
        </w:rPr>
        <w:t>u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l</w:t>
      </w:r>
      <w:r>
        <w:rPr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pacing w:val="-2"/>
          <w:w w:val="100"/>
        </w:rPr>
        <w:t>ạ</w:t>
      </w:r>
      <w:r>
        <w:rPr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8"/>
        </w:numPr>
        <w:tabs>
          <w:tab w:pos="858" w:val="left" w:leader="none"/>
        </w:tabs>
        <w:spacing w:line="251" w:lineRule="auto" w:before="95"/>
        <w:ind w:left="121" w:right="116" w:firstLine="453"/>
        <w:jc w:val="both"/>
      </w:pP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Đă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1"/>
          <w:w w:val="100"/>
        </w:rPr>
        <w:t>Na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4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3"/>
          <w:w w:val="100"/>
        </w:rPr>
        <w:t>nà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3"/>
          <w:w w:val="100"/>
        </w:rPr>
        <w:t>B</w:t>
      </w:r>
      <w:r>
        <w:rPr>
          <w:b w:val="0"/>
          <w:bCs w:val="0"/>
          <w:spacing w:val="0"/>
          <w:w w:val="100"/>
        </w:rPr>
        <w:t>áo</w:t>
      </w:r>
      <w:r>
        <w:rPr>
          <w:b w:val="0"/>
          <w:bCs w:val="0"/>
          <w:spacing w:val="43"/>
          <w:w w:val="100"/>
        </w:rPr>
        <w:t> </w:t>
      </w:r>
      <w:r>
        <w:rPr>
          <w:b w:val="0"/>
          <w:bCs w:val="0"/>
          <w:spacing w:val="3"/>
          <w:w w:val="100"/>
        </w:rPr>
        <w:t>c</w:t>
      </w:r>
      <w:r>
        <w:rPr>
          <w:b w:val="0"/>
          <w:bCs w:val="0"/>
          <w:spacing w:val="0"/>
          <w:w w:val="100"/>
        </w:rPr>
        <w:t>áo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3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43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1"/>
          <w:w w:val="100"/>
        </w:rPr>
        <w:t>nghi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ệ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0"/>
          <w:w w:val="100"/>
        </w:rPr>
        <w:t> </w:t>
      </w:r>
      <w:r>
        <w:rPr>
          <w:b w:val="0"/>
          <w:bCs w:val="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ẫ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đ</w:t>
      </w:r>
      <w:r>
        <w:rPr>
          <w:b w:val="0"/>
          <w:bCs w:val="0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3"/>
          <w:w w:val="100"/>
        </w:rPr>
        <w:t>ì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1"/>
          <w:w w:val="100"/>
        </w:rPr>
        <w:t>bá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1"/>
          <w:w w:val="100"/>
        </w:rPr>
        <w:t>cá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3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3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đ</w:t>
      </w:r>
      <w:r>
        <w:rPr>
          <w:b w:val="0"/>
          <w:bCs w:val="0"/>
          <w:spacing w:val="0"/>
          <w:w w:val="100"/>
        </w:rPr>
        <w:t>ánh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i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3"/>
          <w:w w:val="100"/>
        </w:rPr>
        <w:t>x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3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7"/>
          <w:w w:val="100"/>
        </w:rPr>
        <w:t> </w:t>
      </w:r>
      <w:r>
        <w:rPr>
          <w:b w:val="0"/>
          <w:bCs w:val="0"/>
          <w:spacing w:val="3"/>
          <w:w w:val="100"/>
        </w:rPr>
        <w:t>the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53"/>
          <w:w w:val="100"/>
        </w:rPr>
        <w:t> </w:t>
      </w:r>
      <w:r>
        <w:rPr>
          <w:b w:val="0"/>
          <w:bCs w:val="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ẫ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51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3"/>
          <w:w w:val="100"/>
        </w:rPr>
        <w:t> 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3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3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53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53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"/>
          <w:w w:val="100"/>
        </w:rPr>
        <w:t>I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3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0"/>
          <w:w w:val="100"/>
        </w:rPr>
        <w:t> </w:t>
      </w:r>
      <w:r>
        <w:rPr>
          <w:b w:val="0"/>
          <w:bCs w:val="0"/>
          <w:spacing w:val="3"/>
          <w:w w:val="100"/>
        </w:rPr>
        <w:t>h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3"/>
          <w:w w:val="100"/>
        </w:rPr>
        <w:t> </w:t>
      </w:r>
      <w:r>
        <w:rPr>
          <w:b w:val="0"/>
          <w:bCs w:val="0"/>
          <w:spacing w:val="3"/>
          <w:w w:val="100"/>
        </w:rPr>
        <w:t>kè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7"/>
          <w:w w:val="100"/>
        </w:rPr>
        <w:t> </w:t>
      </w:r>
      <w:r>
        <w:rPr>
          <w:b w:val="0"/>
          <w:bCs w:val="0"/>
          <w:spacing w:val="3"/>
          <w:w w:val="100"/>
        </w:rPr>
        <w:t>th</w:t>
      </w:r>
      <w:r>
        <w:rPr>
          <w:b w:val="0"/>
          <w:bCs w:val="0"/>
          <w:spacing w:val="0"/>
          <w:w w:val="100"/>
        </w:rPr>
        <w:t>eo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3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3"/>
          <w:w w:val="100"/>
        </w:rPr>
        <w:t>nà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numPr>
          <w:ilvl w:val="0"/>
          <w:numId w:val="28"/>
        </w:numPr>
        <w:tabs>
          <w:tab w:pos="856" w:val="left" w:leader="none"/>
        </w:tabs>
        <w:spacing w:before="83"/>
        <w:ind w:left="856" w:right="0" w:hanging="281"/>
        <w:jc w:val="left"/>
      </w:pP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ì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cá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1"/>
          <w:w w:val="100"/>
        </w:rPr>
        <w:t>n: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9"/>
        </w:numPr>
        <w:tabs>
          <w:tab w:pos="882" w:val="left" w:leader="none"/>
        </w:tabs>
        <w:spacing w:line="251" w:lineRule="auto" w:before="95"/>
        <w:ind w:left="121" w:right="114" w:firstLine="453"/>
        <w:jc w:val="both"/>
      </w:pP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1"/>
          <w:w w:val="100"/>
        </w:rPr>
        <w:t>the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này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qua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ằ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ì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ù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khác</w:t>
      </w:r>
      <w:r>
        <w:rPr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;</w:t>
      </w:r>
    </w:p>
    <w:p>
      <w:pPr>
        <w:pStyle w:val="BodyText"/>
        <w:numPr>
          <w:ilvl w:val="0"/>
          <w:numId w:val="29"/>
        </w:numPr>
        <w:tabs>
          <w:tab w:pos="896" w:val="left" w:leader="none"/>
        </w:tabs>
        <w:spacing w:line="251" w:lineRule="auto" w:before="83"/>
        <w:ind w:left="121" w:right="116" w:firstLine="453"/>
        <w:jc w:val="both"/>
      </w:pP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Đă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Na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à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ầ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ì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-1"/>
          <w:w w:val="100"/>
        </w:rPr>
        <w:t>òn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0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2"/>
          <w:w w:val="100"/>
        </w:rPr>
        <w:t>à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-1"/>
          <w:w w:val="100"/>
        </w:rPr>
        <w:t>c,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ẫ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ì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ẫ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-2"/>
          <w:w w:val="100"/>
        </w:rPr>
        <w:t>t;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9"/>
        </w:numPr>
        <w:tabs>
          <w:tab w:pos="872" w:val="left" w:leader="none"/>
        </w:tabs>
        <w:spacing w:line="251" w:lineRule="auto" w:before="83"/>
        <w:ind w:left="121" w:right="116" w:firstLine="453"/>
        <w:jc w:val="both"/>
      </w:pP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Đă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am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Báo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áo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3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tra,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ẫ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quy</w:t>
      </w:r>
      <w:r>
        <w:rPr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Báo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2"/>
          <w:w w:val="100"/>
        </w:rPr>
        <w:t>ánh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giá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P: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êu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ì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0"/>
          <w:w w:val="100"/>
        </w:rPr>
        <w:t>áo</w:t>
      </w:r>
      <w:r>
        <w:rPr>
          <w:b w:val="0"/>
          <w:bCs w:val="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êu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ầ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ì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1"/>
          <w:w w:val="100"/>
        </w:rPr>
        <w:t>i.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28"/>
        </w:numPr>
        <w:tabs>
          <w:tab w:pos="856" w:val="left" w:leader="none"/>
        </w:tabs>
        <w:spacing w:before="80"/>
        <w:ind w:left="856" w:right="0" w:hanging="281"/>
        <w:jc w:val="left"/>
      </w:pP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1"/>
          <w:w w:val="100"/>
        </w:rPr>
        <w:t>t: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50" w:lineRule="auto" w:before="98"/>
        <w:ind w:left="121" w:right="117"/>
        <w:jc w:val="both"/>
      </w:pP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4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0"/>
          <w:w w:val="100"/>
        </w:rPr>
        <w:t>5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ày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là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vi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2"/>
          <w:w w:val="100"/>
        </w:rPr>
        <w:t>r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.</w:t>
      </w:r>
    </w:p>
    <w:p>
      <w:pPr>
        <w:pStyle w:val="Heading2"/>
        <w:spacing w:before="84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ề</w:t>
      </w:r>
      <w:r>
        <w:rPr>
          <w:spacing w:val="0"/>
          <w:w w:val="100"/>
        </w:rPr>
        <w:t>u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14</w:t>
      </w:r>
      <w:r>
        <w:rPr>
          <w:spacing w:val="0"/>
          <w:w w:val="100"/>
        </w:rPr>
        <w:t>.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K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ể</w:t>
      </w:r>
      <w:r>
        <w:rPr>
          <w:spacing w:val="0"/>
          <w:w w:val="100"/>
        </w:rPr>
        <w:t>m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tra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tro</w:t>
      </w:r>
      <w:r>
        <w:rPr>
          <w:spacing w:val="-3"/>
          <w:w w:val="100"/>
        </w:rPr>
        <w:t>n</w:t>
      </w:r>
      <w:r>
        <w:rPr>
          <w:spacing w:val="0"/>
          <w:w w:val="100"/>
        </w:rPr>
        <w:t>g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q</w:t>
      </w:r>
      <w:r>
        <w:rPr>
          <w:spacing w:val="-3"/>
          <w:w w:val="100"/>
        </w:rPr>
        <w:t>u</w:t>
      </w:r>
      <w:r>
        <w:rPr>
          <w:spacing w:val="0"/>
          <w:w w:val="100"/>
        </w:rPr>
        <w:t>á</w:t>
      </w:r>
      <w:r>
        <w:rPr>
          <w:spacing w:val="-2"/>
          <w:w w:val="100"/>
        </w:rPr>
        <w:t> </w:t>
      </w:r>
      <w:r>
        <w:rPr>
          <w:spacing w:val="0"/>
          <w:w w:val="100"/>
        </w:rPr>
        <w:t>trình</w:t>
      </w:r>
      <w:r>
        <w:rPr>
          <w:spacing w:val="0"/>
          <w:w w:val="100"/>
        </w:rPr>
        <w:t> </w:t>
      </w:r>
      <w:r>
        <w:rPr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pacing w:val="1"/>
          <w:w w:val="100"/>
        </w:rPr>
        <w:t>ả</w:t>
      </w:r>
      <w:r>
        <w:rPr>
          <w:spacing w:val="0"/>
          <w:w w:val="100"/>
        </w:rPr>
        <w:t>n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x</w:t>
      </w:r>
      <w:r>
        <w:rPr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pacing w:val="-2"/>
          <w:w w:val="100"/>
        </w:rPr>
        <w:t>ấ</w:t>
      </w:r>
      <w:r>
        <w:rPr>
          <w:spacing w:val="-1"/>
          <w:w w:val="100"/>
        </w:rPr>
        <w:t>t</w:t>
      </w:r>
      <w:r>
        <w:rPr>
          <w:spacing w:val="0"/>
          <w:w w:val="100"/>
        </w:rPr>
        <w:t>,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pacing w:val="1"/>
          <w:w w:val="100"/>
        </w:rPr>
        <w:t>ắ</w:t>
      </w:r>
      <w:r>
        <w:rPr>
          <w:spacing w:val="0"/>
          <w:w w:val="100"/>
        </w:rPr>
        <w:t>p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ráp</w:t>
      </w:r>
      <w:r>
        <w:rPr>
          <w:spacing w:val="0"/>
          <w:w w:val="100"/>
        </w:rPr>
        <w:t> </w:t>
      </w:r>
      <w:r>
        <w:rPr>
          <w:spacing w:val="-3"/>
          <w:w w:val="100"/>
        </w:rPr>
        <w:t>h</w:t>
      </w:r>
      <w:r>
        <w:rPr>
          <w:spacing w:val="1"/>
          <w:w w:val="100"/>
        </w:rPr>
        <w:t>à</w:t>
      </w:r>
      <w:r>
        <w:rPr>
          <w:spacing w:val="0"/>
          <w:w w:val="100"/>
        </w:rPr>
        <w:t>ng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l</w:t>
      </w:r>
      <w:r>
        <w:rPr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pacing w:val="1"/>
          <w:w w:val="100"/>
        </w:rPr>
        <w:t>ạ</w:t>
      </w:r>
      <w:r>
        <w:rPr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30"/>
        </w:numPr>
        <w:tabs>
          <w:tab w:pos="855" w:val="left" w:leader="none"/>
        </w:tabs>
        <w:spacing w:line="251" w:lineRule="auto" w:before="95"/>
        <w:ind w:left="121" w:right="113" w:firstLine="453"/>
        <w:jc w:val="both"/>
      </w:pPr>
      <w:r>
        <w:rPr>
          <w:b w:val="0"/>
          <w:bCs w:val="0"/>
          <w:spacing w:val="0"/>
          <w:w w:val="100"/>
        </w:rPr>
        <w:t>Sau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4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tr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b w:val="0"/>
          <w:bCs w:val="0"/>
          <w:spacing w:val="-2"/>
          <w:w w:val="100"/>
        </w:rPr>
        <w:t>ì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5"/>
          <w:w w:val="100"/>
        </w:rPr>
        <w:t>á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cho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ừ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ph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ày</w:t>
      </w:r>
      <w:r>
        <w:rPr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2"/>
          <w:w w:val="100"/>
        </w:rPr>
        <w:t>ú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lo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và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ẫ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ứ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1"/>
          <w:w w:val="100"/>
        </w:rPr>
        <w:t>n.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30"/>
        </w:numPr>
        <w:tabs>
          <w:tab w:pos="856" w:val="left" w:leader="none"/>
        </w:tabs>
        <w:spacing w:line="252" w:lineRule="auto" w:before="80"/>
        <w:ind w:left="121" w:right="114" w:firstLine="453"/>
        <w:jc w:val="both"/>
      </w:pP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xu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rá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ng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ồ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1"/>
          <w:w w:val="100"/>
        </w:rPr>
        <w:t>x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b w:val="0"/>
          <w:bCs w:val="0"/>
          <w:spacing w:val="-1"/>
          <w:w w:val="100"/>
        </w:rPr>
        <w:t>ng.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30"/>
        </w:numPr>
        <w:tabs>
          <w:tab w:pos="856" w:val="left" w:leader="none"/>
        </w:tabs>
        <w:spacing w:line="252" w:lineRule="auto" w:before="80"/>
        <w:ind w:left="121" w:right="116" w:firstLine="453"/>
        <w:jc w:val="both"/>
      </w:pP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ừ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1"/>
          <w:w w:val="100"/>
        </w:rPr>
        <w:t>hàn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xu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ợ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4"/>
          <w:w w:val="100"/>
        </w:rPr>
        <w:t>xu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4"/>
          <w:w w:val="100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ở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4"/>
          <w:w w:val="100"/>
        </w:rPr>
        <w:t>(sa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đ</w:t>
      </w:r>
      <w:r>
        <w:rPr>
          <w:b w:val="0"/>
          <w:bCs w:val="0"/>
          <w:spacing w:val="-3"/>
          <w:w w:val="100"/>
        </w:rPr>
        <w:t>â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-4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ọ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ắ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4"/>
          <w:w w:val="100"/>
        </w:rPr>
        <w:t>l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4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4"/>
          <w:w w:val="100"/>
        </w:rPr>
        <w:t>t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4"/>
          <w:w w:val="100"/>
        </w:rPr>
        <w:t>x</w:t>
      </w:r>
      <w:r>
        <w:rPr>
          <w:b w:val="0"/>
          <w:bCs w:val="0"/>
          <w:spacing w:val="-4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4"/>
          <w:w w:val="100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ở</w:t>
      </w:r>
      <w:r>
        <w:rPr>
          <w:b w:val="0"/>
          <w:bCs w:val="0"/>
          <w:spacing w:val="-4"/>
          <w:w w:val="100"/>
        </w:rPr>
        <w:t>ng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4"/>
          <w:w w:val="100"/>
        </w:rPr>
        <w:t>the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4"/>
          <w:w w:val="100"/>
        </w:rPr>
        <w:t>hì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4"/>
          <w:w w:val="100"/>
        </w:rPr>
        <w:t>t</w:t>
      </w:r>
      <w:r>
        <w:rPr>
          <w:b w:val="0"/>
          <w:bCs w:val="0"/>
          <w:spacing w:val="-5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ự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4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4"/>
          <w:w w:val="100"/>
        </w:rPr>
        <w:t>t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numPr>
          <w:ilvl w:val="0"/>
          <w:numId w:val="30"/>
        </w:numPr>
        <w:tabs>
          <w:tab w:pos="856" w:val="left" w:leader="none"/>
        </w:tabs>
        <w:spacing w:before="80"/>
        <w:ind w:left="856" w:right="0" w:hanging="281"/>
        <w:jc w:val="left"/>
      </w:pP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x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ở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xu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ắ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rá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:</w:t>
      </w:r>
    </w:p>
    <w:p>
      <w:pPr>
        <w:pStyle w:val="BodyText"/>
        <w:numPr>
          <w:ilvl w:val="0"/>
          <w:numId w:val="31"/>
        </w:numPr>
        <w:tabs>
          <w:tab w:pos="887" w:val="left" w:leader="none"/>
        </w:tabs>
        <w:spacing w:line="251" w:lineRule="auto" w:before="98"/>
        <w:ind w:left="121" w:right="113" w:firstLine="453"/>
        <w:jc w:val="both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bá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cá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ở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1"/>
          <w:w w:val="100"/>
        </w:rPr>
        <w:t>xu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ở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ẫ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-3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IV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1"/>
          <w:w w:val="100"/>
        </w:rPr>
        <w:t>kè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nà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4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ó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1"/>
          <w:w w:val="100"/>
        </w:rPr>
        <w:t>và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ừ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ph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ở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(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2"/>
          <w:w w:val="100"/>
        </w:rPr>
        <w:t>ây</w:t>
      </w:r>
      <w:r>
        <w:rPr>
          <w:b w:val="0"/>
          <w:bCs w:val="0"/>
          <w:spacing w:val="0"/>
          <w:w w:val="100"/>
        </w:rPr>
      </w:r>
    </w:p>
    <w:p>
      <w:pPr>
        <w:spacing w:after="0" w:line="251" w:lineRule="auto"/>
        <w:jc w:val="both"/>
        <w:sectPr>
          <w:pgSz w:w="11905" w:h="16840"/>
          <w:pgMar w:header="1068" w:footer="0" w:top="1380" w:bottom="280" w:left="1160" w:right="1160"/>
        </w:sectPr>
      </w:pPr>
    </w:p>
    <w:p>
      <w:pPr>
        <w:spacing w:line="200" w:lineRule="exact" w:before="1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2" w:lineRule="auto" w:before="64"/>
        <w:ind w:right="114" w:firstLine="0"/>
        <w:jc w:val="both"/>
      </w:pPr>
      <w:r>
        <w:rPr/>
        <w:pict>
          <v:group style="position:absolute;margin-left:63.240002pt;margin-top:-8.689358pt;width:467.76pt;height:.1pt;mso-position-horizontal-relative:page;mso-position-vertical-relative:paragraph;z-index:-5543" coordorigin="1265,-174" coordsize="9355,2">
            <v:shape style="position:absolute;left:1265;top:-174;width:9355;height:2" coordorigin="1265,-174" coordsize="9355,0" path="m1265,-174l10620,-174e" filled="f" stroked="t" strokeweight=".5pt" strokecolor="#010202">
              <v:path arrowok="t"/>
            </v:shape>
            <w10:wrap type="none"/>
          </v:group>
        </w:pict>
      </w:r>
      <w:r>
        <w:rPr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ọ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0"/>
          <w:w w:val="100"/>
        </w:rPr>
        <w:t>là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-1"/>
          <w:w w:val="100"/>
        </w:rPr>
        <w:t>ch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-1"/>
          <w:w w:val="100"/>
        </w:rPr>
        <w:t>Xe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ở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tê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-2"/>
          <w:w w:val="100"/>
        </w:rPr>
        <w:t>ó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u.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ở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nê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tr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ù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làm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1"/>
          <w:w w:val="100"/>
        </w:rPr>
        <w:t>ì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êu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1"/>
          <w:w w:val="100"/>
        </w:rPr>
        <w:t>u;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31"/>
        </w:numPr>
        <w:tabs>
          <w:tab w:pos="900" w:val="left" w:leader="none"/>
        </w:tabs>
        <w:spacing w:line="260" w:lineRule="auto" w:before="89"/>
        <w:ind w:left="141" w:right="113" w:firstLine="453"/>
        <w:jc w:val="both"/>
      </w:pP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trác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nh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ừ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x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ồ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(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í</w:t>
      </w:r>
      <w:r>
        <w:rPr>
          <w:b w:val="0"/>
          <w:bCs w:val="0"/>
          <w:spacing w:val="1"/>
          <w:w w:val="100"/>
        </w:rPr>
        <w:t>nh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eo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kh</w:t>
      </w:r>
      <w:r>
        <w:rPr>
          <w:b w:val="0"/>
          <w:bCs w:val="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nà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làm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ý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ở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3"/>
          <w:w w:val="100"/>
        </w:rPr>
        <w:t>(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o)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là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ầ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ầ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ẫ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cá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í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ẫ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toàn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1"/>
          <w:w w:val="100"/>
        </w:rPr>
        <w:t>X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tro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õ</w:t>
      </w:r>
      <w:r>
        <w:rPr>
          <w:b w:val="0"/>
          <w:bCs w:val="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;</w:t>
      </w:r>
    </w:p>
    <w:p>
      <w:pPr>
        <w:pStyle w:val="BodyText"/>
        <w:numPr>
          <w:ilvl w:val="0"/>
          <w:numId w:val="31"/>
        </w:numPr>
        <w:tabs>
          <w:tab w:pos="895" w:val="left" w:leader="none"/>
        </w:tabs>
        <w:spacing w:line="260" w:lineRule="auto" w:before="83"/>
        <w:ind w:left="141" w:right="117" w:firstLine="453"/>
        <w:jc w:val="both"/>
      </w:pP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trá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báo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ỳ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1"/>
          <w:w w:val="100"/>
        </w:rPr>
        <w:t>ng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lo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Đă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.</w:t>
      </w:r>
    </w:p>
    <w:p>
      <w:pPr>
        <w:pStyle w:val="Heading2"/>
        <w:spacing w:line="261" w:lineRule="auto" w:before="81"/>
        <w:ind w:left="141" w:right="114" w:firstLine="453"/>
        <w:jc w:val="both"/>
        <w:rPr>
          <w:b w:val="0"/>
          <w:bCs w:val="0"/>
        </w:rPr>
      </w:pP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ề</w:t>
      </w:r>
      <w:r>
        <w:rPr>
          <w:spacing w:val="0"/>
          <w:w w:val="100"/>
        </w:rPr>
        <w:t>u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15</w:t>
      </w:r>
      <w:r>
        <w:rPr>
          <w:spacing w:val="0"/>
          <w:w w:val="100"/>
        </w:rPr>
        <w:t>.</w:t>
      </w:r>
      <w:r>
        <w:rPr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spacing w:val="-1"/>
          <w:w w:val="100"/>
        </w:rPr>
        <w:t>án</w:t>
      </w:r>
      <w:r>
        <w:rPr>
          <w:spacing w:val="0"/>
          <w:w w:val="100"/>
        </w:rPr>
        <w:t>h</w:t>
      </w:r>
      <w:r>
        <w:rPr>
          <w:spacing w:val="16"/>
          <w:w w:val="100"/>
        </w:rPr>
        <w:t> </w:t>
      </w:r>
      <w:r>
        <w:rPr>
          <w:spacing w:val="-1"/>
          <w:w w:val="100"/>
        </w:rPr>
        <w:t>gi</w:t>
      </w:r>
      <w:r>
        <w:rPr>
          <w:spacing w:val="0"/>
          <w:w w:val="100"/>
        </w:rPr>
        <w:t>á</w:t>
      </w:r>
      <w:r>
        <w:rPr>
          <w:spacing w:val="16"/>
          <w:w w:val="100"/>
        </w:rPr>
        <w:t> </w:t>
      </w:r>
      <w:r>
        <w:rPr>
          <w:spacing w:val="-5"/>
          <w:w w:val="100"/>
        </w:rPr>
        <w:t>k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ể</w:t>
      </w:r>
      <w:r>
        <w:rPr>
          <w:spacing w:val="0"/>
          <w:w w:val="100"/>
        </w:rPr>
        <w:t>u</w:t>
      </w:r>
      <w:r>
        <w:rPr>
          <w:spacing w:val="16"/>
          <w:w w:val="100"/>
        </w:rPr>
        <w:t> </w:t>
      </w:r>
      <w:r>
        <w:rPr>
          <w:spacing w:val="0"/>
          <w:w w:val="100"/>
        </w:rPr>
        <w:t>l</w:t>
      </w:r>
      <w:r>
        <w:rPr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pacing w:val="1"/>
          <w:w w:val="100"/>
        </w:rPr>
        <w:t>ạ</w:t>
      </w:r>
      <w:r>
        <w:rPr>
          <w:spacing w:val="0"/>
          <w:w w:val="100"/>
        </w:rPr>
        <w:t>i</w:t>
      </w:r>
      <w:r>
        <w:rPr>
          <w:spacing w:val="15"/>
          <w:w w:val="100"/>
        </w:rPr>
        <w:t> </w:t>
      </w:r>
      <w:r>
        <w:rPr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pacing w:val="1"/>
          <w:w w:val="100"/>
        </w:rPr>
        <w:t>ả</w:t>
      </w:r>
      <w:r>
        <w:rPr>
          <w:spacing w:val="0"/>
          <w:w w:val="100"/>
        </w:rPr>
        <w:t>n</w:t>
      </w:r>
      <w:r>
        <w:rPr>
          <w:spacing w:val="13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pacing w:val="1"/>
          <w:w w:val="100"/>
        </w:rPr>
        <w:t>ẩ</w:t>
      </w:r>
      <w:r>
        <w:rPr>
          <w:spacing w:val="0"/>
          <w:w w:val="100"/>
        </w:rPr>
        <w:t>m</w:t>
      </w:r>
      <w:r>
        <w:rPr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</w:rPr>
        <w:t>đ</w:t>
      </w:r>
      <w:r>
        <w:rPr>
          <w:spacing w:val="0"/>
          <w:w w:val="100"/>
        </w:rPr>
        <w:t>ã</w:t>
      </w:r>
      <w:r>
        <w:rPr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</w:rPr>
        <w:t>đ</w:t>
      </w:r>
      <w:r>
        <w:rPr>
          <w:rFonts w:ascii="Times New Roman" w:hAnsi="Times New Roman" w:cs="Times New Roman" w:eastAsia="Times New Roman"/>
          <w:spacing w:val="-3"/>
          <w:w w:val="100"/>
        </w:rPr>
        <w:t>ư</w:t>
      </w:r>
      <w:r>
        <w:rPr>
          <w:rFonts w:ascii="Times New Roman" w:hAnsi="Times New Roman" w:cs="Times New Roman" w:eastAsia="Times New Roman"/>
          <w:spacing w:val="0"/>
          <w:w w:val="100"/>
        </w:rPr>
        <w:t>ợ</w:t>
      </w:r>
      <w:r>
        <w:rPr>
          <w:spacing w:val="0"/>
          <w:w w:val="100"/>
        </w:rPr>
        <w:t>c</w:t>
      </w:r>
      <w:r>
        <w:rPr>
          <w:spacing w:val="14"/>
          <w:w w:val="100"/>
        </w:rPr>
        <w:t> </w:t>
      </w:r>
      <w:r>
        <w:rPr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pacing w:val="1"/>
          <w:w w:val="100"/>
        </w:rPr>
        <w:t>ấ</w:t>
      </w:r>
      <w:r>
        <w:rPr>
          <w:spacing w:val="0"/>
          <w:w w:val="100"/>
        </w:rPr>
        <w:t>p</w:t>
      </w:r>
      <w:r>
        <w:rPr>
          <w:spacing w:val="16"/>
          <w:w w:val="100"/>
        </w:rPr>
        <w:t> </w:t>
      </w:r>
      <w:r>
        <w:rPr>
          <w:spacing w:val="-3"/>
          <w:w w:val="100"/>
        </w:rPr>
        <w:t>G</w:t>
      </w:r>
      <w:r>
        <w:rPr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pacing w:val="1"/>
          <w:w w:val="100"/>
        </w:rPr>
        <w:t>ấ</w:t>
      </w:r>
      <w:r>
        <w:rPr>
          <w:spacing w:val="0"/>
          <w:w w:val="100"/>
        </w:rPr>
        <w:t>y</w:t>
      </w:r>
      <w:r>
        <w:rPr>
          <w:spacing w:val="14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pacing w:val="-1"/>
          <w:w w:val="100"/>
        </w:rPr>
        <w:t>ứ</w:t>
      </w:r>
      <w:r>
        <w:rPr>
          <w:spacing w:val="-3"/>
          <w:w w:val="100"/>
        </w:rPr>
        <w:t>n</w:t>
      </w:r>
      <w:r>
        <w:rPr>
          <w:spacing w:val="0"/>
          <w:w w:val="100"/>
        </w:rPr>
        <w:t>g</w:t>
      </w:r>
      <w:r>
        <w:rPr>
          <w:spacing w:val="17"/>
          <w:w w:val="100"/>
        </w:rPr>
        <w:t> </w:t>
      </w:r>
      <w:r>
        <w:rPr>
          <w:spacing w:val="-1"/>
          <w:w w:val="100"/>
        </w:rPr>
        <w:t>n</w:t>
      </w:r>
      <w:r>
        <w:rPr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pacing w:val="-2"/>
          <w:w w:val="100"/>
        </w:rPr>
        <w:t>ậ</w:t>
      </w:r>
      <w:r>
        <w:rPr>
          <w:spacing w:val="0"/>
          <w:w w:val="100"/>
        </w:rPr>
        <w:t>n</w:t>
      </w:r>
      <w:r>
        <w:rPr>
          <w:spacing w:val="18"/>
          <w:w w:val="100"/>
        </w:rPr>
        <w:t> </w:t>
      </w:r>
      <w:r>
        <w:rPr>
          <w:spacing w:val="-5"/>
          <w:w w:val="100"/>
        </w:rPr>
        <w:t>k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ể</w:t>
      </w:r>
      <w:r>
        <w:rPr>
          <w:spacing w:val="0"/>
          <w:w w:val="100"/>
        </w:rPr>
        <w:t>u</w:t>
      </w:r>
      <w:r>
        <w:rPr>
          <w:spacing w:val="0"/>
          <w:w w:val="100"/>
        </w:rPr>
        <w:t> </w:t>
      </w:r>
      <w:r>
        <w:rPr>
          <w:spacing w:val="1"/>
          <w:w w:val="100"/>
        </w:rPr>
        <w:t>l</w:t>
      </w:r>
      <w:r>
        <w:rPr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pacing w:val="1"/>
          <w:w w:val="100"/>
        </w:rPr>
        <w:t>ạ</w:t>
      </w:r>
      <w:r>
        <w:rPr>
          <w:spacing w:val="-1"/>
          <w:w w:val="100"/>
        </w:rPr>
        <w:t>i</w:t>
      </w:r>
      <w:r>
        <w:rPr>
          <w:spacing w:val="0"/>
          <w:w w:val="100"/>
        </w:rPr>
        <w:t>;</w:t>
      </w:r>
      <w:r>
        <w:rPr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</w:rPr>
        <w:t>đ</w:t>
      </w:r>
      <w:r>
        <w:rPr>
          <w:spacing w:val="0"/>
          <w:w w:val="100"/>
        </w:rPr>
        <w:t>ình</w:t>
      </w:r>
      <w:r>
        <w:rPr>
          <w:spacing w:val="-1"/>
          <w:w w:val="100"/>
        </w:rPr>
        <w:t> </w:t>
      </w:r>
      <w:r>
        <w:rPr>
          <w:spacing w:val="-3"/>
          <w:w w:val="100"/>
        </w:rPr>
        <w:t>c</w:t>
      </w:r>
      <w:r>
        <w:rPr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pacing w:val="0"/>
          <w:w w:val="100"/>
        </w:rPr>
        <w:t>ỉ</w:t>
      </w:r>
      <w:r>
        <w:rPr>
          <w:rFonts w:ascii="Times New Roman" w:hAnsi="Times New Roman" w:cs="Times New Roman" w:eastAsia="Times New Roman"/>
          <w:spacing w:val="1"/>
          <w:w w:val="100"/>
        </w:rPr>
        <w:t> </w:t>
      </w:r>
      <w:r>
        <w:rPr>
          <w:spacing w:val="-3"/>
          <w:w w:val="100"/>
        </w:rPr>
        <w:t>h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ệ</w:t>
      </w:r>
      <w:r>
        <w:rPr>
          <w:spacing w:val="0"/>
          <w:w w:val="100"/>
        </w:rPr>
        <w:t>u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pacing w:val="-1"/>
          <w:w w:val="100"/>
        </w:rPr>
        <w:t>ự</w:t>
      </w:r>
      <w:r>
        <w:rPr>
          <w:spacing w:val="0"/>
          <w:w w:val="100"/>
        </w:rPr>
        <w:t>c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và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t</w:t>
      </w:r>
      <w:r>
        <w:rPr>
          <w:spacing w:val="-3"/>
          <w:w w:val="100"/>
        </w:rPr>
        <w:t>h</w:t>
      </w:r>
      <w:r>
        <w:rPr>
          <w:spacing w:val="0"/>
          <w:w w:val="100"/>
        </w:rPr>
        <w:t>u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pacing w:val="-2"/>
          <w:w w:val="100"/>
        </w:rPr>
        <w:t>ồ</w:t>
      </w:r>
      <w:r>
        <w:rPr>
          <w:spacing w:val="0"/>
          <w:w w:val="100"/>
        </w:rPr>
        <w:t>i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G</w:t>
      </w:r>
      <w:r>
        <w:rPr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pacing w:val="-2"/>
          <w:w w:val="100"/>
        </w:rPr>
        <w:t>ấ</w:t>
      </w:r>
      <w:r>
        <w:rPr>
          <w:spacing w:val="0"/>
          <w:w w:val="100"/>
        </w:rPr>
        <w:t>y</w:t>
      </w:r>
      <w:r>
        <w:rPr>
          <w:spacing w:val="0"/>
          <w:w w:val="100"/>
        </w:rPr>
        <w:t> </w:t>
      </w:r>
      <w:r>
        <w:rPr>
          <w:spacing w:val="-3"/>
          <w:w w:val="100"/>
        </w:rPr>
        <w:t>c</w:t>
      </w:r>
      <w:r>
        <w:rPr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pacing w:val="-1"/>
          <w:w w:val="100"/>
        </w:rPr>
        <w:t>ứ</w:t>
      </w:r>
      <w:r>
        <w:rPr>
          <w:spacing w:val="0"/>
          <w:w w:val="100"/>
        </w:rPr>
        <w:t>ng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n</w:t>
      </w:r>
      <w:r>
        <w:rPr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pacing w:val="1"/>
          <w:w w:val="100"/>
        </w:rPr>
        <w:t>ậ</w:t>
      </w:r>
      <w:r>
        <w:rPr>
          <w:spacing w:val="0"/>
          <w:w w:val="100"/>
        </w:rPr>
        <w:t>n</w:t>
      </w:r>
      <w:r>
        <w:rPr>
          <w:spacing w:val="-1"/>
          <w:w w:val="100"/>
        </w:rPr>
        <w:t> </w:t>
      </w:r>
      <w:r>
        <w:rPr>
          <w:spacing w:val="-5"/>
          <w:w w:val="100"/>
        </w:rPr>
        <w:t>k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ể</w:t>
      </w:r>
      <w:r>
        <w:rPr>
          <w:spacing w:val="0"/>
          <w:w w:val="100"/>
        </w:rPr>
        <w:t>u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l</w:t>
      </w:r>
      <w:r>
        <w:rPr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pacing w:val="-2"/>
          <w:w w:val="100"/>
        </w:rPr>
        <w:t>ạ</w:t>
      </w:r>
      <w:r>
        <w:rPr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32"/>
        </w:numPr>
        <w:tabs>
          <w:tab w:pos="876" w:val="left" w:leader="none"/>
        </w:tabs>
        <w:spacing w:line="261" w:lineRule="auto" w:before="80"/>
        <w:ind w:left="141" w:right="114" w:firstLine="453"/>
        <w:jc w:val="both"/>
      </w:pP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1"/>
          <w:w w:val="100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1"/>
          <w:w w:val="100"/>
        </w:rPr>
        <w:t>án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lo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lo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tron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cá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:</w:t>
      </w:r>
    </w:p>
    <w:p>
      <w:pPr>
        <w:pStyle w:val="BodyText"/>
        <w:numPr>
          <w:ilvl w:val="0"/>
          <w:numId w:val="33"/>
        </w:numPr>
        <w:tabs>
          <w:tab w:pos="883" w:val="left" w:leader="none"/>
        </w:tabs>
        <w:spacing w:before="80"/>
        <w:ind w:left="141" w:right="0" w:firstLine="453"/>
        <w:jc w:val="left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0"/>
          <w:w w:val="100"/>
        </w:rPr>
        <w:t>ánh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lo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-3"/>
          <w:w w:val="100"/>
        </w:rPr>
        <w:t>m;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33"/>
        </w:numPr>
        <w:tabs>
          <w:tab w:pos="936" w:val="left" w:leader="none"/>
        </w:tabs>
        <w:spacing w:line="259" w:lineRule="auto"/>
        <w:ind w:left="141" w:right="116" w:firstLine="453"/>
        <w:jc w:val="both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gi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ự</w:t>
      </w:r>
      <w:r>
        <w:rPr>
          <w:rFonts w:ascii="Times New Roman" w:hAnsi="Times New Roman" w:cs="Times New Roman" w:eastAsia="Times New Roman"/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ay</w:t>
      </w:r>
      <w:r>
        <w:rPr>
          <w:b w:val="0"/>
          <w:bCs w:val="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ổ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1"/>
          <w:w w:val="100"/>
        </w:rPr>
        <w:t>i;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33"/>
        </w:numPr>
        <w:tabs>
          <w:tab w:pos="892" w:val="left" w:leader="none"/>
        </w:tabs>
        <w:spacing w:line="259" w:lineRule="auto" w:before="85"/>
        <w:ind w:left="141" w:right="114" w:firstLine="453"/>
        <w:jc w:val="both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0"/>
          <w:w w:val="100"/>
        </w:rPr>
        <w:t>ánh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giá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ự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thay</w:t>
      </w:r>
      <w:r>
        <w:rPr>
          <w:b w:val="0"/>
          <w:bCs w:val="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đổ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tiêu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n,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chu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nh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li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numPr>
          <w:ilvl w:val="0"/>
          <w:numId w:val="32"/>
        </w:numPr>
        <w:tabs>
          <w:tab w:pos="876" w:val="left" w:leader="none"/>
        </w:tabs>
        <w:spacing w:line="259" w:lineRule="auto" w:before="85"/>
        <w:ind w:left="141" w:right="118" w:firstLine="453"/>
        <w:jc w:val="both"/>
      </w:pP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2"/>
          <w:w w:val="100"/>
        </w:rPr>
        <w:t>á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ứ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lo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ba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ồ</w:t>
      </w:r>
      <w:r>
        <w:rPr>
          <w:b w:val="0"/>
          <w:bCs w:val="0"/>
          <w:spacing w:val="-5"/>
          <w:w w:val="100"/>
        </w:rPr>
        <w:t>m: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34"/>
        </w:numPr>
        <w:tabs>
          <w:tab w:pos="890" w:val="left" w:leader="none"/>
        </w:tabs>
        <w:spacing w:line="259" w:lineRule="auto" w:before="85"/>
        <w:ind w:left="141" w:right="118" w:firstLine="453"/>
        <w:jc w:val="both"/>
      </w:pPr>
      <w:r>
        <w:rPr>
          <w:b w:val="0"/>
          <w:bCs w:val="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giá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;</w:t>
      </w:r>
    </w:p>
    <w:p>
      <w:pPr>
        <w:pStyle w:val="BodyText"/>
        <w:numPr>
          <w:ilvl w:val="0"/>
          <w:numId w:val="34"/>
        </w:numPr>
        <w:tabs>
          <w:tab w:pos="931" w:val="left" w:leader="none"/>
        </w:tabs>
        <w:spacing w:line="259" w:lineRule="auto" w:before="85"/>
        <w:ind w:left="141" w:right="116" w:firstLine="453"/>
        <w:jc w:val="both"/>
      </w:pP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ự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ù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nh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ti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chu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gia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numPr>
          <w:ilvl w:val="0"/>
          <w:numId w:val="32"/>
        </w:numPr>
        <w:tabs>
          <w:tab w:pos="875" w:val="left" w:leader="none"/>
        </w:tabs>
        <w:spacing w:line="260" w:lineRule="auto" w:before="85"/>
        <w:ind w:left="141" w:right="111" w:firstLine="453"/>
        <w:jc w:val="both"/>
      </w:pPr>
      <w:r>
        <w:rPr>
          <w:b w:val="0"/>
          <w:bCs w:val="0"/>
          <w:spacing w:val="0"/>
          <w:w w:val="100"/>
        </w:rPr>
        <w:t>Khi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quy</w:t>
      </w:r>
      <w:r>
        <w:rPr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-1"/>
          <w:w w:val="100"/>
        </w:rPr>
        <w:t>ê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thu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gia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quan</w:t>
      </w:r>
      <w:r>
        <w:rPr>
          <w:b w:val="0"/>
          <w:bCs w:val="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ay</w:t>
      </w:r>
      <w:r>
        <w:rPr>
          <w:b w:val="0"/>
          <w:bCs w:val="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đổ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khi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thay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ổ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ở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ự</w:t>
      </w:r>
      <w:r>
        <w:rPr>
          <w:rFonts w:ascii="Times New Roman" w:hAnsi="Times New Roman" w:cs="Times New Roman" w:eastAsia="Times New Roman"/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ù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1"/>
          <w:w w:val="100"/>
        </w:rPr>
        <w:t>lo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êu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ch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chu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thu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gia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0"/>
          <w:w w:val="100"/>
        </w:rPr>
        <w:t>ì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1"/>
          <w:w w:val="100"/>
        </w:rPr>
        <w:t>lo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0"/>
          <w:w w:val="100"/>
        </w:rPr>
        <w:t>theo</w:t>
      </w:r>
      <w:r>
        <w:rPr>
          <w:b w:val="0"/>
          <w:bCs w:val="0"/>
          <w:spacing w:val="40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quy</w:t>
      </w:r>
      <w:r>
        <w:rPr>
          <w:b w:val="0"/>
          <w:bCs w:val="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nh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-2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2"/>
          <w:w w:val="100"/>
        </w:rPr>
        <w:t>un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cho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Đă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tài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-2"/>
          <w:w w:val="100"/>
        </w:rPr>
        <w:t>u: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35"/>
        </w:numPr>
        <w:tabs>
          <w:tab w:pos="882" w:val="left" w:leader="none"/>
        </w:tabs>
        <w:spacing w:before="83"/>
        <w:ind w:left="121" w:right="0" w:firstLine="473"/>
        <w:jc w:val="left"/>
      </w:pPr>
      <w:r>
        <w:rPr>
          <w:b w:val="0"/>
          <w:bCs w:val="0"/>
          <w:spacing w:val="-1"/>
          <w:w w:val="100"/>
        </w:rPr>
        <w:t>Tà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ự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ổ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-5"/>
          <w:w w:val="100"/>
        </w:rPr>
        <w:t>m;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pgSz w:w="11905" w:h="16840"/>
          <w:pgMar w:header="1068" w:footer="0" w:top="1380" w:bottom="280" w:left="1140" w:right="1160"/>
        </w:sectPr>
      </w:pPr>
    </w:p>
    <w:p>
      <w:pPr>
        <w:spacing w:line="200" w:lineRule="exact" w:before="1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35"/>
        </w:numPr>
        <w:tabs>
          <w:tab w:pos="896" w:val="left" w:leader="none"/>
        </w:tabs>
        <w:spacing w:line="238" w:lineRule="auto" w:before="66"/>
        <w:ind w:left="121" w:right="112" w:firstLine="453"/>
        <w:jc w:val="both"/>
      </w:pPr>
      <w:r>
        <w:rPr/>
        <w:pict>
          <v:group style="position:absolute;margin-left:63.48pt;margin-top:-8.667804pt;width:467.64pt;height:.1pt;mso-position-horizontal-relative:page;mso-position-vertical-relative:paragraph;z-index:-5542" coordorigin="1270,-173" coordsize="9353,2">
            <v:shape style="position:absolute;left:1270;top:-173;width:9353;height:2" coordorigin="1270,-173" coordsize="9353,0" path="m1270,-173l10622,-173e" filled="f" stroked="t" strokeweight=".5pt" strokecolor="#010202">
              <v:path arrowok="t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theo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quy</w:t>
      </w:r>
      <w:r>
        <w:rPr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ê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ch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quy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gia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-6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ho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Báo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áo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ác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thay</w:t>
      </w:r>
      <w:r>
        <w:rPr>
          <w:b w:val="0"/>
          <w:bCs w:val="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đổ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theo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ác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quy</w:t>
      </w:r>
      <w:r>
        <w:rPr>
          <w:b w:val="0"/>
          <w:bCs w:val="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nh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1"/>
          <w:w w:val="100"/>
        </w:rPr>
        <w:t>ti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quy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ch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gia.</w:t>
      </w:r>
    </w:p>
    <w:p>
      <w:pPr>
        <w:pStyle w:val="BodyText"/>
        <w:spacing w:line="238" w:lineRule="auto" w:before="68"/>
        <w:ind w:left="121" w:right="114"/>
        <w:jc w:val="both"/>
      </w:pP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Đă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ẽ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xem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xét,</w:t>
      </w:r>
      <w:r>
        <w:rPr>
          <w:b w:val="0"/>
          <w:bCs w:val="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1"/>
          <w:w w:val="100"/>
        </w:rPr>
        <w:t>á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-4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numPr>
          <w:ilvl w:val="0"/>
          <w:numId w:val="32"/>
        </w:numPr>
        <w:tabs>
          <w:tab w:pos="856" w:val="left" w:leader="none"/>
        </w:tabs>
        <w:spacing w:before="67"/>
        <w:ind w:left="856" w:right="0" w:hanging="281"/>
        <w:jc w:val="left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0"/>
          <w:w w:val="100"/>
        </w:rPr>
        <w:t>ình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</w:p>
    <w:p>
      <w:pPr>
        <w:pStyle w:val="BodyText"/>
        <w:spacing w:line="238" w:lineRule="auto" w:before="70"/>
        <w:ind w:left="121" w:right="115"/>
        <w:jc w:val="both"/>
      </w:pP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Đă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ẽ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2"/>
          <w:w w:val="100"/>
        </w:rPr>
        <w:t>ì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4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1"/>
          <w:w w:val="100"/>
        </w:rPr>
        <w:t>gi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bá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ằ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trong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sa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â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:</w:t>
      </w:r>
    </w:p>
    <w:p>
      <w:pPr>
        <w:pStyle w:val="BodyText"/>
        <w:numPr>
          <w:ilvl w:val="0"/>
          <w:numId w:val="36"/>
        </w:numPr>
        <w:tabs>
          <w:tab w:pos="892" w:val="left" w:leader="none"/>
        </w:tabs>
        <w:spacing w:line="322" w:lineRule="exact" w:before="71"/>
        <w:ind w:left="121" w:right="116" w:firstLine="453"/>
        <w:jc w:val="both"/>
      </w:pP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xu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quy</w:t>
      </w:r>
      <w:r>
        <w:rPr>
          <w:b w:val="0"/>
          <w:bCs w:val="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liên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quan</w:t>
      </w:r>
      <w:r>
        <w:rPr>
          <w:b w:val="0"/>
          <w:bCs w:val="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vi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;</w:t>
      </w:r>
    </w:p>
    <w:p>
      <w:pPr>
        <w:pStyle w:val="BodyText"/>
        <w:numPr>
          <w:ilvl w:val="0"/>
          <w:numId w:val="36"/>
        </w:numPr>
        <w:tabs>
          <w:tab w:pos="894" w:val="left" w:leader="none"/>
        </w:tabs>
        <w:spacing w:line="238" w:lineRule="auto" w:before="64"/>
        <w:ind w:left="121" w:right="115" w:firstLine="453"/>
        <w:jc w:val="both"/>
      </w:pP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kh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ph</w:t>
      </w:r>
      <w:r>
        <w:rPr>
          <w:b w:val="0"/>
          <w:bCs w:val="0"/>
          <w:spacing w:val="0"/>
          <w:w w:val="100"/>
        </w:rPr>
        <w:t>ù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ẫ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kh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x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ù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1"/>
          <w:w w:val="100"/>
        </w:rPr>
        <w:t>p.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38" w:lineRule="auto" w:before="68"/>
        <w:ind w:left="121" w:right="113"/>
        <w:jc w:val="both"/>
      </w:pP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ì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ỗ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-3"/>
          <w:w w:val="100"/>
        </w:rPr>
        <w:t>m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am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ẽ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1"/>
          <w:w w:val="100"/>
        </w:rPr>
        <w:t>xe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1"/>
          <w:w w:val="100"/>
        </w:rPr>
        <w:t>xét,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sau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ỗ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-5"/>
          <w:w w:val="100"/>
        </w:rPr>
        <w:t>m;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ỗ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ắ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ì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am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ỏ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1"/>
          <w:w w:val="100"/>
        </w:rPr>
        <w:t>ìn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ằ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1"/>
          <w:w w:val="100"/>
        </w:rPr>
        <w:t>ìn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3"/>
          <w:w w:val="100"/>
        </w:rPr>
        <w:t>m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ẫ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ắ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ỗ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ì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Đă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am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ẽ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-2"/>
          <w:w w:val="100"/>
        </w:rPr>
        <w:t>ì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1"/>
          <w:w w:val="100"/>
        </w:rPr>
        <w:t>ng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ẫ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ắ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ỗ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au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0"/>
          <w:w w:val="100"/>
        </w:rPr>
        <w:t>ì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37"/>
          <w:w w:val="100"/>
        </w:rPr>
        <w:t> 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ầ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7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ì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ẽ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ồ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5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numPr>
          <w:ilvl w:val="0"/>
          <w:numId w:val="32"/>
        </w:numPr>
        <w:tabs>
          <w:tab w:pos="856" w:val="left" w:leader="none"/>
        </w:tabs>
        <w:spacing w:before="67"/>
        <w:ind w:left="856" w:right="0" w:hanging="281"/>
        <w:jc w:val="left"/>
      </w:pP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ồ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lo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</w:p>
    <w:p>
      <w:pPr>
        <w:pStyle w:val="BodyText"/>
        <w:spacing w:line="322" w:lineRule="exact" w:before="70"/>
        <w:ind w:left="121" w:right="118"/>
        <w:jc w:val="both"/>
      </w:pP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thô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0"/>
          <w:w w:val="100"/>
        </w:rPr>
        <w:t>áo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ằ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vi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thu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ồ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lo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trong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sa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:</w:t>
      </w:r>
    </w:p>
    <w:p>
      <w:pPr>
        <w:pStyle w:val="BodyText"/>
        <w:numPr>
          <w:ilvl w:val="0"/>
          <w:numId w:val="37"/>
        </w:numPr>
        <w:tabs>
          <w:tab w:pos="882" w:val="left" w:leader="none"/>
        </w:tabs>
        <w:spacing w:line="238" w:lineRule="auto" w:before="64"/>
        <w:ind w:left="121" w:right="115" w:firstLine="453"/>
        <w:jc w:val="both"/>
      </w:pPr>
      <w:r>
        <w:rPr>
          <w:b w:val="0"/>
          <w:bCs w:val="0"/>
          <w:spacing w:val="0"/>
          <w:w w:val="100"/>
        </w:rPr>
        <w:t>Khi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kh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ò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ỏ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ãn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quy</w:t>
      </w:r>
      <w:r>
        <w:rPr>
          <w:b w:val="0"/>
          <w:bCs w:val="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ti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ẩ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ch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65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spacing w:val="63"/>
          <w:w w:val="100"/>
        </w:rPr>
        <w:t> </w:t>
      </w:r>
      <w:r>
        <w:rPr>
          <w:b w:val="0"/>
          <w:bCs w:val="0"/>
          <w:spacing w:val="1"/>
          <w:w w:val="100"/>
        </w:rPr>
        <w:t>thu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68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67"/>
          <w:w w:val="100"/>
        </w:rPr>
        <w:t> </w:t>
      </w:r>
      <w:r>
        <w:rPr>
          <w:b w:val="0"/>
          <w:bCs w:val="0"/>
          <w:spacing w:val="0"/>
          <w:w w:val="100"/>
        </w:rPr>
        <w:t>gia</w:t>
      </w:r>
      <w:r>
        <w:rPr>
          <w:b w:val="0"/>
          <w:bCs w:val="0"/>
          <w:spacing w:val="65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65"/>
          <w:w w:val="100"/>
        </w:rPr>
        <w:t> </w:t>
      </w:r>
      <w:r>
        <w:rPr>
          <w:b w:val="0"/>
          <w:bCs w:val="0"/>
          <w:spacing w:val="0"/>
          <w:w w:val="100"/>
        </w:rPr>
        <w:t>hà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68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67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68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68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68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64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68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ự</w:t>
      </w:r>
      <w:r>
        <w:rPr>
          <w:rFonts w:ascii="Times New Roman" w:hAnsi="Times New Roman" w:cs="Times New Roman" w:eastAsia="Times New Roman"/>
          <w:b w:val="0"/>
          <w:bCs w:val="0"/>
          <w:spacing w:val="66"/>
          <w:w w:val="100"/>
        </w:rPr>
        <w:t> </w:t>
      </w:r>
      <w:r>
        <w:rPr>
          <w:b w:val="0"/>
          <w:bCs w:val="0"/>
          <w:spacing w:val="0"/>
          <w:w w:val="100"/>
        </w:rPr>
        <w:t>thay</w:t>
      </w:r>
      <w:r>
        <w:rPr>
          <w:b w:val="0"/>
          <w:bCs w:val="0"/>
          <w:spacing w:val="6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đổ</w:t>
      </w:r>
      <w:r>
        <w:rPr>
          <w:b w:val="0"/>
          <w:bCs w:val="0"/>
          <w:spacing w:val="-2"/>
          <w:w w:val="100"/>
        </w:rPr>
        <w:t>i,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ù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m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kh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2"/>
          <w:w w:val="100"/>
        </w:rPr>
        <w:t>un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;</w:t>
      </w:r>
    </w:p>
    <w:p>
      <w:pPr>
        <w:pStyle w:val="BodyText"/>
        <w:numPr>
          <w:ilvl w:val="0"/>
          <w:numId w:val="37"/>
        </w:numPr>
        <w:tabs>
          <w:tab w:pos="901" w:val="left" w:leader="none"/>
        </w:tabs>
        <w:spacing w:line="238" w:lineRule="auto" w:before="71"/>
        <w:ind w:left="121" w:right="114" w:firstLine="453"/>
        <w:jc w:val="both"/>
      </w:pPr>
      <w:r>
        <w:rPr>
          <w:b w:val="0"/>
          <w:bCs w:val="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2"/>
          <w:w w:val="100"/>
        </w:rPr>
        <w:t>á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CO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ch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hiêm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ọ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ở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;</w:t>
      </w:r>
    </w:p>
    <w:p>
      <w:pPr>
        <w:pStyle w:val="BodyText"/>
        <w:numPr>
          <w:ilvl w:val="0"/>
          <w:numId w:val="37"/>
        </w:numPr>
        <w:tabs>
          <w:tab w:pos="895" w:val="left" w:leader="none"/>
        </w:tabs>
        <w:spacing w:line="238" w:lineRule="auto" w:before="68"/>
        <w:ind w:left="121" w:right="116" w:firstLine="453"/>
        <w:jc w:val="both"/>
      </w:pP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ứ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2"/>
          <w:w w:val="100"/>
        </w:rPr>
        <w:t>ìn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02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ầ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kh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này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xu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ẫ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ỗ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-5"/>
          <w:w w:val="100"/>
        </w:rPr>
        <w:t>m.</w:t>
      </w:r>
      <w:r>
        <w:rPr>
          <w:b w:val="0"/>
          <w:bCs w:val="0"/>
          <w:spacing w:val="0"/>
          <w:w w:val="100"/>
        </w:rPr>
      </w:r>
    </w:p>
    <w:p>
      <w:pPr>
        <w:spacing w:after="0" w:line="238" w:lineRule="auto"/>
        <w:jc w:val="both"/>
        <w:sectPr>
          <w:pgSz w:w="11905" w:h="16840"/>
          <w:pgMar w:header="1068" w:footer="0" w:top="1380" w:bottom="280" w:left="1160" w:right="1160"/>
        </w:sectPr>
      </w:pPr>
    </w:p>
    <w:p>
      <w:pPr>
        <w:spacing w:line="220" w:lineRule="exact" w:before="3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64"/>
        <w:ind w:left="828" w:right="792"/>
        <w:jc w:val="center"/>
        <w:rPr>
          <w:b w:val="0"/>
          <w:bCs w:val="0"/>
        </w:rPr>
      </w:pPr>
      <w:r>
        <w:rPr/>
        <w:pict>
          <v:group style="position:absolute;margin-left:63.240002pt;margin-top:-9.289394pt;width:467.76pt;height:.1pt;mso-position-horizontal-relative:page;mso-position-vertical-relative:paragraph;z-index:-5541" coordorigin="1265,-186" coordsize="9355,2">
            <v:shape style="position:absolute;left:1265;top:-186;width:9355;height:2" coordorigin="1265,-186" coordsize="9355,0" path="m1265,-186l10620,-186e" filled="f" stroked="t" strokeweight=".5pt" strokecolor="#010202">
              <v:path arrowok="t"/>
            </v:shape>
            <w10:wrap type="none"/>
          </v:group>
        </w:pict>
      </w:r>
      <w:r>
        <w:rPr>
          <w:spacing w:val="-2"/>
          <w:w w:val="100"/>
        </w:rPr>
        <w:t>C</w:t>
      </w:r>
      <w:r>
        <w:rPr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spacing w:val="0"/>
          <w:w w:val="100"/>
        </w:rPr>
        <w:t>ơ</w:t>
      </w:r>
      <w:r>
        <w:rPr>
          <w:spacing w:val="0"/>
          <w:w w:val="100"/>
        </w:rPr>
        <w:t>ng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IV</w:t>
      </w:r>
      <w:r>
        <w:rPr>
          <w:b w:val="0"/>
          <w:bCs w:val="0"/>
          <w:spacing w:val="0"/>
          <w:w w:val="100"/>
        </w:rPr>
      </w:r>
    </w:p>
    <w:p>
      <w:pPr>
        <w:spacing w:before="31"/>
        <w:ind w:left="36" w:right="0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Ợ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TOÀ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Ỹ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THU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before="28"/>
        <w:ind w:left="467" w:right="430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MÔ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Ờ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X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MÁ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CHUYÊ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Ù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180" w:lineRule="exact" w:before="4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595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ề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16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ồ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th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ế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ế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X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110" w:lineRule="exact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38"/>
        </w:numPr>
        <w:tabs>
          <w:tab w:pos="876" w:val="left" w:leader="none"/>
        </w:tabs>
        <w:ind w:left="876" w:right="0" w:hanging="281"/>
        <w:jc w:val="left"/>
      </w:pP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ồ</w:t>
      </w:r>
      <w:r>
        <w:rPr>
          <w:b w:val="0"/>
          <w:bCs w:val="0"/>
          <w:spacing w:val="-5"/>
          <w:w w:val="100"/>
        </w:rPr>
        <w:t>m: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39"/>
        </w:numPr>
        <w:tabs>
          <w:tab w:pos="882" w:val="left" w:leader="none"/>
        </w:tabs>
        <w:ind w:left="141" w:right="0" w:firstLine="453"/>
        <w:jc w:val="left"/>
      </w:pPr>
      <w:r>
        <w:rPr>
          <w:b w:val="0"/>
          <w:bCs w:val="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ứ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-2"/>
          <w:w w:val="100"/>
        </w:rPr>
        <w:t>o;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39"/>
        </w:numPr>
        <w:tabs>
          <w:tab w:pos="900" w:val="left" w:leader="none"/>
        </w:tabs>
        <w:spacing w:line="261" w:lineRule="auto"/>
        <w:ind w:left="141" w:right="117" w:firstLine="453"/>
        <w:jc w:val="both"/>
      </w:pP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ho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-1"/>
          <w:w w:val="100"/>
        </w:rPr>
        <w:t>cá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ác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(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ầ</w:t>
      </w:r>
      <w:r>
        <w:rPr>
          <w:b w:val="0"/>
          <w:bCs w:val="0"/>
          <w:spacing w:val="0"/>
          <w:w w:val="100"/>
        </w:rPr>
        <w:t>u);</w:t>
      </w:r>
    </w:p>
    <w:p>
      <w:pPr>
        <w:pStyle w:val="BodyText"/>
        <w:numPr>
          <w:ilvl w:val="0"/>
          <w:numId w:val="39"/>
        </w:numPr>
        <w:tabs>
          <w:tab w:pos="882" w:val="left" w:leader="none"/>
        </w:tabs>
        <w:spacing w:line="262" w:lineRule="auto" w:before="85"/>
        <w:ind w:left="141" w:right="115" w:firstLine="453"/>
        <w:jc w:val="both"/>
      </w:pPr>
      <w:r>
        <w:rPr>
          <w:b w:val="0"/>
          <w:bCs w:val="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ẽ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ổ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Xe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3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ẽ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ổ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àn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tính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4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2"/>
          <w:w w:val="100"/>
        </w:rPr>
        <w:t>un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ác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í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V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kè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1"/>
          <w:w w:val="100"/>
        </w:rPr>
        <w:t>the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nà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1"/>
          <w:w w:val="100"/>
        </w:rPr>
        <w:t>hi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ti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2"/>
          <w:w w:val="100"/>
        </w:rPr>
        <w:t>(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ay</w:t>
      </w:r>
      <w:r>
        <w:rPr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ổ</w:t>
      </w:r>
      <w:r>
        <w:rPr>
          <w:b w:val="0"/>
          <w:bCs w:val="0"/>
          <w:spacing w:val="0"/>
          <w:w w:val="100"/>
        </w:rPr>
        <w:t>i)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ẫ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1"/>
          <w:w w:val="100"/>
        </w:rPr>
        <w:t>XVI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kè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the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4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nà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numPr>
          <w:ilvl w:val="0"/>
          <w:numId w:val="38"/>
        </w:numPr>
        <w:tabs>
          <w:tab w:pos="876" w:val="left" w:leader="none"/>
        </w:tabs>
        <w:spacing w:before="81"/>
        <w:ind w:left="876" w:right="0" w:hanging="281"/>
        <w:jc w:val="left"/>
      </w:pP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ì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cá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-2"/>
          <w:w w:val="100"/>
        </w:rPr>
        <w:t>o: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40"/>
        </w:numPr>
        <w:tabs>
          <w:tab w:pos="882" w:val="left" w:leader="none"/>
        </w:tabs>
        <w:spacing w:line="262" w:lineRule="auto"/>
        <w:ind w:left="141" w:right="115" w:firstLine="453"/>
        <w:jc w:val="both"/>
      </w:pP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ồ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n)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1"/>
          <w:w w:val="100"/>
        </w:rPr>
        <w:t>qu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1"/>
          <w:w w:val="100"/>
        </w:rPr>
        <w:t>chí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ằ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ì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ù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ác</w:t>
      </w:r>
      <w:r>
        <w:rPr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Đă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;</w:t>
      </w:r>
    </w:p>
    <w:p>
      <w:pPr>
        <w:pStyle w:val="BodyText"/>
        <w:numPr>
          <w:ilvl w:val="0"/>
          <w:numId w:val="40"/>
        </w:numPr>
        <w:tabs>
          <w:tab w:pos="900" w:val="left" w:leader="none"/>
        </w:tabs>
        <w:spacing w:line="261" w:lineRule="auto" w:before="84"/>
        <w:ind w:left="141" w:right="115" w:firstLine="453"/>
        <w:jc w:val="both"/>
      </w:pP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Đă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am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1"/>
          <w:w w:val="100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à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ầ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4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b w:val="0"/>
          <w:bCs w:val="0"/>
          <w:spacing w:val="-2"/>
          <w:w w:val="100"/>
        </w:rPr>
        <w:t>ò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01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ày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làm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ngày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eo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ì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ẫ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ho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eo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ì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vi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gi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0"/>
          <w:w w:val="100"/>
        </w:rPr>
        <w:t>;</w:t>
      </w:r>
    </w:p>
    <w:p>
      <w:pPr>
        <w:pStyle w:val="BodyText"/>
        <w:numPr>
          <w:ilvl w:val="0"/>
          <w:numId w:val="40"/>
        </w:numPr>
        <w:tabs>
          <w:tab w:pos="888" w:val="left" w:leader="none"/>
        </w:tabs>
        <w:spacing w:line="262" w:lineRule="auto" w:before="84"/>
        <w:ind w:left="141" w:right="114" w:firstLine="453"/>
        <w:jc w:val="both"/>
      </w:pPr>
      <w:r>
        <w:rPr>
          <w:b w:val="0"/>
          <w:bCs w:val="0"/>
          <w:spacing w:val="-1"/>
          <w:w w:val="100"/>
        </w:rPr>
        <w:t>Tron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07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ày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làm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vi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êu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ầ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am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1"/>
          <w:w w:val="100"/>
        </w:rPr>
        <w:t>ng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4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eo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ẫ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-3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43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II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0"/>
          <w:w w:val="100"/>
        </w:rPr>
        <w:t>kèm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nà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4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kh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êu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ầ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2"/>
          <w:w w:val="100"/>
        </w:rPr>
        <w:t>nh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ằ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õ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ử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.</w:t>
      </w:r>
    </w:p>
    <w:p>
      <w:pPr>
        <w:pStyle w:val="Heading2"/>
        <w:spacing w:before="81"/>
        <w:ind w:left="595"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ề</w:t>
      </w:r>
      <w:r>
        <w:rPr>
          <w:spacing w:val="0"/>
          <w:w w:val="100"/>
        </w:rPr>
        <w:t>u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17</w:t>
      </w:r>
      <w:r>
        <w:rPr>
          <w:spacing w:val="0"/>
          <w:w w:val="100"/>
        </w:rPr>
        <w:t>.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N</w:t>
      </w:r>
      <w:r>
        <w:rPr>
          <w:spacing w:val="1"/>
          <w:w w:val="100"/>
        </w:rPr>
        <w:t>g</w:t>
      </w:r>
      <w:r>
        <w:rPr>
          <w:spacing w:val="-1"/>
          <w:w w:val="100"/>
        </w:rPr>
        <w:t>h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ệ</w:t>
      </w:r>
      <w:r>
        <w:rPr>
          <w:spacing w:val="0"/>
          <w:w w:val="100"/>
        </w:rPr>
        <w:t>m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th</w:t>
      </w:r>
      <w:r>
        <w:rPr>
          <w:spacing w:val="0"/>
          <w:w w:val="100"/>
        </w:rPr>
        <w:t>u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ch</w:t>
      </w:r>
      <w:r>
        <w:rPr>
          <w:rFonts w:ascii="Times New Roman" w:hAnsi="Times New Roman" w:cs="Times New Roman" w:eastAsia="Times New Roman"/>
          <w:spacing w:val="1"/>
          <w:w w:val="100"/>
        </w:rPr>
        <w:t>ấ</w:t>
      </w:r>
      <w:r>
        <w:rPr>
          <w:spacing w:val="0"/>
          <w:w w:val="100"/>
        </w:rPr>
        <w:t>t</w:t>
      </w:r>
      <w:r>
        <w:rPr>
          <w:spacing w:val="-3"/>
          <w:w w:val="100"/>
        </w:rPr>
        <w:t> </w:t>
      </w:r>
      <w:r>
        <w:rPr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pacing w:val="-3"/>
          <w:w w:val="100"/>
        </w:rPr>
        <w:t>ư</w:t>
      </w:r>
      <w:r>
        <w:rPr>
          <w:rFonts w:ascii="Times New Roman" w:hAnsi="Times New Roman" w:cs="Times New Roman" w:eastAsia="Times New Roman"/>
          <w:spacing w:val="0"/>
          <w:w w:val="100"/>
        </w:rPr>
        <w:t>ợ</w:t>
      </w:r>
      <w:r>
        <w:rPr>
          <w:spacing w:val="-1"/>
          <w:w w:val="100"/>
        </w:rPr>
        <w:t>n</w:t>
      </w:r>
      <w:r>
        <w:rPr>
          <w:spacing w:val="0"/>
          <w:w w:val="100"/>
        </w:rPr>
        <w:t>g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X</w:t>
      </w:r>
      <w:r>
        <w:rPr>
          <w:spacing w:val="0"/>
          <w:w w:val="100"/>
        </w:rPr>
        <w:t>e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pacing w:val="1"/>
          <w:w w:val="100"/>
        </w:rPr>
        <w:t>ả</w:t>
      </w:r>
      <w:r>
        <w:rPr>
          <w:spacing w:val="0"/>
          <w:w w:val="100"/>
        </w:rPr>
        <w:t>i</w:t>
      </w:r>
      <w:r>
        <w:rPr>
          <w:spacing w:val="0"/>
          <w:w w:val="100"/>
        </w:rPr>
        <w:t> </w:t>
      </w:r>
      <w:r>
        <w:rPr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pacing w:val="-2"/>
          <w:w w:val="100"/>
        </w:rPr>
        <w:t>ạ</w:t>
      </w:r>
      <w:r>
        <w:rPr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41"/>
        </w:numPr>
        <w:tabs>
          <w:tab w:pos="876" w:val="left" w:leader="none"/>
        </w:tabs>
        <w:spacing w:line="261" w:lineRule="auto"/>
        <w:ind w:left="141" w:right="115" w:firstLine="453"/>
        <w:jc w:val="both"/>
      </w:pP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1"/>
          <w:w w:val="100"/>
        </w:rPr>
        <w:t>t.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41"/>
        </w:numPr>
        <w:tabs>
          <w:tab w:pos="876" w:val="left" w:leader="none"/>
        </w:tabs>
        <w:spacing w:line="262" w:lineRule="auto" w:before="85"/>
        <w:ind w:left="141" w:right="113" w:firstLine="453"/>
        <w:jc w:val="both"/>
      </w:pP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hà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Bi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trên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tra,</w:t>
      </w:r>
      <w:r>
        <w:rPr>
          <w:b w:val="0"/>
          <w:bCs w:val="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4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và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1"/>
          <w:w w:val="100"/>
        </w:rPr>
        <w:t>ATK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&amp;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1"/>
          <w:w w:val="100"/>
        </w:rPr>
        <w:t>BVM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1"/>
          <w:w w:val="100"/>
        </w:rPr>
        <w:t>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1"/>
          <w:w w:val="100"/>
        </w:rPr>
        <w:t>tiê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và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quy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êu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ầ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0"/>
          <w:w w:val="100"/>
        </w:rPr>
        <w:t>ì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báo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ho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1"/>
          <w:w w:val="100"/>
        </w:rPr>
        <w:t>i.</w:t>
      </w:r>
      <w:r>
        <w:rPr>
          <w:b w:val="0"/>
          <w:bCs w:val="0"/>
          <w:spacing w:val="0"/>
          <w:w w:val="100"/>
        </w:rPr>
      </w:r>
    </w:p>
    <w:p>
      <w:pPr>
        <w:spacing w:after="0" w:line="262" w:lineRule="auto"/>
        <w:jc w:val="both"/>
        <w:sectPr>
          <w:pgSz w:w="11905" w:h="16840"/>
          <w:pgMar w:header="1068" w:footer="0" w:top="1380" w:bottom="280" w:left="1140" w:right="1160"/>
        </w:sectPr>
      </w:pPr>
    </w:p>
    <w:p>
      <w:pPr>
        <w:spacing w:line="200" w:lineRule="exact" w:before="19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spacing w:before="64"/>
        <w:ind w:right="0"/>
        <w:jc w:val="left"/>
        <w:rPr>
          <w:b w:val="0"/>
          <w:bCs w:val="0"/>
        </w:rPr>
      </w:pPr>
      <w:r>
        <w:rPr/>
        <w:pict>
          <v:group style="position:absolute;margin-left:63.48pt;margin-top:-9.049368pt;width:467.64pt;height:.1pt;mso-position-horizontal-relative:page;mso-position-vertical-relative:paragraph;z-index:-5540" coordorigin="1270,-181" coordsize="9353,2">
            <v:shape style="position:absolute;left:1270;top:-181;width:9353;height:2" coordorigin="1270,-181" coordsize="9353,0" path="m1270,-181l10622,-181e" filled="f" stroked="t" strokeweight=".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ề</w:t>
      </w:r>
      <w:r>
        <w:rPr>
          <w:spacing w:val="0"/>
          <w:w w:val="100"/>
        </w:rPr>
        <w:t>u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18</w:t>
      </w:r>
      <w:r>
        <w:rPr>
          <w:spacing w:val="0"/>
          <w:w w:val="100"/>
        </w:rPr>
        <w:t>.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pacing w:val="1"/>
          <w:w w:val="100"/>
        </w:rPr>
        <w:t>ấ</w:t>
      </w:r>
      <w:r>
        <w:rPr>
          <w:spacing w:val="0"/>
          <w:w w:val="100"/>
        </w:rPr>
        <w:t>p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G</w:t>
      </w:r>
      <w:r>
        <w:rPr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pacing w:val="1"/>
          <w:w w:val="100"/>
        </w:rPr>
        <w:t>ấ</w:t>
      </w:r>
      <w:r>
        <w:rPr>
          <w:spacing w:val="0"/>
          <w:w w:val="100"/>
        </w:rPr>
        <w:t>y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pacing w:val="-3"/>
          <w:w w:val="100"/>
        </w:rPr>
        <w:t>ứ</w:t>
      </w:r>
      <w:r>
        <w:rPr>
          <w:spacing w:val="0"/>
          <w:w w:val="100"/>
        </w:rPr>
        <w:t>ng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n</w:t>
      </w:r>
      <w:r>
        <w:rPr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pacing w:val="1"/>
          <w:w w:val="100"/>
        </w:rPr>
        <w:t>ậ</w:t>
      </w:r>
      <w:r>
        <w:rPr>
          <w:spacing w:val="0"/>
          <w:w w:val="100"/>
        </w:rPr>
        <w:t>n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pacing w:val="1"/>
          <w:w w:val="100"/>
        </w:rPr>
        <w:t>ấ</w:t>
      </w:r>
      <w:r>
        <w:rPr>
          <w:spacing w:val="0"/>
          <w:w w:val="100"/>
        </w:rPr>
        <w:t>t</w:t>
      </w:r>
      <w:r>
        <w:rPr>
          <w:spacing w:val="-1"/>
          <w:w w:val="100"/>
        </w:rPr>
        <w:t> </w:t>
      </w:r>
      <w:r>
        <w:rPr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pacing w:val="-3"/>
          <w:w w:val="100"/>
        </w:rPr>
        <w:t>ư</w:t>
      </w:r>
      <w:r>
        <w:rPr>
          <w:rFonts w:ascii="Times New Roman" w:hAnsi="Times New Roman" w:cs="Times New Roman" w:eastAsia="Times New Roman"/>
          <w:spacing w:val="0"/>
          <w:w w:val="100"/>
        </w:rPr>
        <w:t>ợ</w:t>
      </w:r>
      <w:r>
        <w:rPr>
          <w:spacing w:val="-1"/>
          <w:w w:val="100"/>
        </w:rPr>
        <w:t>n</w:t>
      </w:r>
      <w:r>
        <w:rPr>
          <w:spacing w:val="0"/>
          <w:w w:val="100"/>
        </w:rPr>
        <w:t>g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X</w:t>
      </w:r>
      <w:r>
        <w:rPr>
          <w:spacing w:val="0"/>
          <w:w w:val="100"/>
        </w:rPr>
        <w:t>e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pacing w:val="1"/>
          <w:w w:val="100"/>
        </w:rPr>
        <w:t>ả</w:t>
      </w:r>
      <w:r>
        <w:rPr>
          <w:spacing w:val="0"/>
          <w:w w:val="100"/>
        </w:rPr>
        <w:t>i</w:t>
      </w:r>
      <w:r>
        <w:rPr>
          <w:spacing w:val="-2"/>
          <w:w w:val="100"/>
        </w:rPr>
        <w:t> </w:t>
      </w:r>
      <w:r>
        <w:rPr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pacing w:val="1"/>
          <w:w w:val="100"/>
        </w:rPr>
        <w:t>ạ</w:t>
      </w:r>
      <w:r>
        <w:rPr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42"/>
        </w:numPr>
        <w:tabs>
          <w:tab w:pos="870" w:val="left" w:leader="none"/>
        </w:tabs>
        <w:spacing w:line="246" w:lineRule="auto" w:before="86"/>
        <w:ind w:left="121" w:right="115" w:firstLine="453"/>
        <w:jc w:val="both"/>
      </w:pP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0"/>
          <w:w w:val="100"/>
        </w:rPr>
        <w:t>au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êu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ầ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ì</w:t>
      </w:r>
      <w:r>
        <w:rPr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(s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ây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ọ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là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o)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ẫ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quy</w:t>
      </w:r>
      <w:r>
        <w:rPr>
          <w:b w:val="0"/>
          <w:bCs w:val="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XVIII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ban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hành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kèm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4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ông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numPr>
          <w:ilvl w:val="0"/>
          <w:numId w:val="42"/>
        </w:numPr>
        <w:tabs>
          <w:tab w:pos="877" w:val="left" w:leader="none"/>
        </w:tabs>
        <w:spacing w:before="77"/>
        <w:ind w:left="877" w:right="0" w:hanging="303"/>
        <w:jc w:val="left"/>
      </w:pP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ồ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li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</w:p>
    <w:p>
      <w:pPr>
        <w:pStyle w:val="BodyText"/>
        <w:spacing w:before="9"/>
        <w:ind w:left="121" w:right="0" w:firstLine="0"/>
        <w:jc w:val="left"/>
      </w:pP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numPr>
          <w:ilvl w:val="0"/>
          <w:numId w:val="42"/>
        </w:numPr>
        <w:tabs>
          <w:tab w:pos="863" w:val="left" w:leader="none"/>
        </w:tabs>
        <w:spacing w:line="245" w:lineRule="auto" w:before="88"/>
        <w:ind w:left="121" w:right="115" w:firstLine="453"/>
        <w:jc w:val="both"/>
      </w:pP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0"/>
          <w:w w:val="100"/>
        </w:rPr>
        <w:t>5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ngà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àm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êu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1"/>
          <w:w w:val="100"/>
        </w:rPr>
        <w:t>u.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ind w:left="1738" w:right="1737"/>
        <w:jc w:val="center"/>
        <w:rPr>
          <w:b w:val="0"/>
          <w:bCs w:val="0"/>
        </w:rPr>
      </w:pPr>
      <w:r>
        <w:rPr>
          <w:spacing w:val="-2"/>
          <w:w w:val="100"/>
        </w:rPr>
        <w:t>C</w:t>
      </w:r>
      <w:r>
        <w:rPr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spacing w:val="0"/>
          <w:w w:val="100"/>
        </w:rPr>
        <w:t>ơ</w:t>
      </w:r>
      <w:r>
        <w:rPr>
          <w:spacing w:val="-1"/>
          <w:w w:val="100"/>
        </w:rPr>
        <w:t>n</w:t>
      </w:r>
      <w:r>
        <w:rPr>
          <w:spacing w:val="0"/>
          <w:w w:val="100"/>
        </w:rPr>
        <w:t>g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V</w:t>
      </w:r>
      <w:r>
        <w:rPr>
          <w:b w:val="0"/>
          <w:bCs w:val="0"/>
          <w:spacing w:val="0"/>
          <w:w w:val="100"/>
        </w:rPr>
      </w:r>
    </w:p>
    <w:p>
      <w:pPr>
        <w:spacing w:line="245" w:lineRule="auto" w:before="9"/>
        <w:ind w:left="380" w:right="376" w:firstLine="127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QU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Ề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TO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Ỹ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THU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À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B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MÔI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Ư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Ờ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X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MÁ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CHUYÊ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Ù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TRON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KHA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TH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8"/>
          <w:szCs w:val="28"/>
        </w:rPr>
        <w:t>Á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Ử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Ụ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575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ề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19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ồ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8"/>
          <w:szCs w:val="28"/>
        </w:rPr>
        <w:t>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tra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pStyle w:val="BodyText"/>
        <w:spacing w:before="88"/>
        <w:ind w:left="575" w:right="0" w:firstLine="0"/>
        <w:jc w:val="left"/>
      </w:pP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ồ</w:t>
      </w:r>
      <w:r>
        <w:rPr>
          <w:b w:val="0"/>
          <w:bCs w:val="0"/>
          <w:spacing w:val="-5"/>
          <w:w w:val="100"/>
        </w:rPr>
        <w:t>m: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43"/>
        </w:numPr>
        <w:tabs>
          <w:tab w:pos="856" w:val="left" w:leader="none"/>
        </w:tabs>
        <w:spacing w:line="245" w:lineRule="auto" w:before="88"/>
        <w:ind w:left="121" w:right="116" w:firstLine="453"/>
        <w:jc w:val="both"/>
      </w:pP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1"/>
          <w:w w:val="100"/>
        </w:rPr>
        <w:t>ng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1"/>
          <w:w w:val="100"/>
        </w:rPr>
        <w:t>ATK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&amp;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1"/>
          <w:w w:val="100"/>
        </w:rPr>
        <w:t>BVM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ai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ác,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1"/>
          <w:w w:val="100"/>
        </w:rPr>
        <w:t>(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ây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ắ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là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e)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êu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oài</w:t>
      </w:r>
      <w:r>
        <w:rPr>
          <w:b w:val="0"/>
          <w:bCs w:val="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ẫ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IX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ban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kèm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nà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numPr>
          <w:ilvl w:val="0"/>
          <w:numId w:val="43"/>
        </w:numPr>
        <w:tabs>
          <w:tab w:pos="855" w:val="left" w:leader="none"/>
        </w:tabs>
        <w:spacing w:before="80"/>
        <w:ind w:left="855" w:right="0" w:hanging="281"/>
        <w:jc w:val="left"/>
      </w:pPr>
      <w:r>
        <w:rPr>
          <w:b w:val="0"/>
          <w:bCs w:val="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ong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0"/>
          <w:w w:val="100"/>
        </w:rPr>
        <w:t>ây</w:t>
      </w:r>
      <w:r>
        <w:rPr>
          <w:b w:val="0"/>
          <w:bCs w:val="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ầ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ầ</w:t>
      </w:r>
      <w:r>
        <w:rPr>
          <w:b w:val="0"/>
          <w:bCs w:val="0"/>
          <w:spacing w:val="-2"/>
          <w:w w:val="100"/>
        </w:rPr>
        <w:t>u: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44"/>
        </w:numPr>
        <w:tabs>
          <w:tab w:pos="862" w:val="left" w:leader="none"/>
        </w:tabs>
        <w:spacing w:before="86"/>
        <w:ind w:left="121" w:right="0" w:firstLine="453"/>
        <w:jc w:val="left"/>
      </w:pPr>
      <w:r>
        <w:rPr>
          <w:b w:val="0"/>
          <w:bCs w:val="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í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ứ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;</w:t>
      </w:r>
    </w:p>
    <w:p>
      <w:pPr>
        <w:pStyle w:val="BodyText"/>
        <w:numPr>
          <w:ilvl w:val="0"/>
          <w:numId w:val="44"/>
        </w:numPr>
        <w:tabs>
          <w:tab w:pos="880" w:val="left" w:leader="none"/>
        </w:tabs>
        <w:spacing w:before="88"/>
        <w:ind w:left="880" w:right="0" w:hanging="305"/>
        <w:jc w:val="left"/>
      </w:pPr>
      <w:r>
        <w:rPr>
          <w:b w:val="0"/>
          <w:bCs w:val="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xu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ở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;</w:t>
      </w:r>
    </w:p>
    <w:p>
      <w:pPr>
        <w:pStyle w:val="BodyText"/>
        <w:numPr>
          <w:ilvl w:val="0"/>
          <w:numId w:val="44"/>
        </w:numPr>
        <w:tabs>
          <w:tab w:pos="870" w:val="left" w:leader="none"/>
        </w:tabs>
        <w:spacing w:line="246" w:lineRule="auto" w:before="88"/>
        <w:ind w:left="121" w:right="114" w:firstLine="453"/>
        <w:jc w:val="both"/>
      </w:pPr>
      <w:r>
        <w:rPr>
          <w:b w:val="0"/>
          <w:bCs w:val="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ẽ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ổ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nhâ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ẩ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ắ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áp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01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0"/>
          <w:w w:val="100"/>
        </w:rPr>
        <w:t>9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(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2</w:t>
      </w:r>
      <w:r>
        <w:rPr>
          <w:b w:val="0"/>
          <w:bCs w:val="0"/>
          <w:spacing w:val="1"/>
          <w:w w:val="100"/>
        </w:rPr>
        <w:t>3</w:t>
      </w:r>
      <w:r>
        <w:rPr>
          <w:b w:val="0"/>
          <w:bCs w:val="0"/>
          <w:spacing w:val="-2"/>
          <w:w w:val="100"/>
        </w:rPr>
        <w:t>/2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-2"/>
          <w:w w:val="100"/>
        </w:rPr>
        <w:t>09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2"/>
          <w:w w:val="100"/>
        </w:rPr>
        <w:t>TT-BGTV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ày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0"/>
          <w:w w:val="100"/>
        </w:rPr>
        <w:t>5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án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0"/>
          <w:w w:val="100"/>
        </w:rPr>
        <w:t>9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3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3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to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thu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m</w:t>
      </w:r>
      <w:r>
        <w:rPr>
          <w:b w:val="0"/>
          <w:bCs w:val="0"/>
          <w:spacing w:val="2"/>
          <w:w w:val="100"/>
        </w:rPr>
        <w:t>á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chu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ên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2"/>
          <w:w w:val="100"/>
        </w:rPr>
        <w:t>ù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hi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-1"/>
          <w:w w:val="100"/>
        </w:rPr>
        <w:t>c).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43"/>
        </w:numPr>
        <w:tabs>
          <w:tab w:pos="856" w:val="left" w:leader="none"/>
        </w:tabs>
        <w:spacing w:before="78"/>
        <w:ind w:left="856" w:right="0" w:hanging="281"/>
        <w:jc w:val="left"/>
      </w:pPr>
      <w:r>
        <w:rPr>
          <w:b w:val="0"/>
          <w:bCs w:val="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í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4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1"/>
          <w:w w:val="100"/>
        </w:rPr>
        <w:t>o.</w:t>
      </w:r>
      <w:r>
        <w:rPr>
          <w:b w:val="0"/>
          <w:bCs w:val="0"/>
          <w:spacing w:val="0"/>
          <w:w w:val="100"/>
        </w:rPr>
      </w:r>
    </w:p>
    <w:p>
      <w:pPr>
        <w:pStyle w:val="Heading2"/>
        <w:spacing w:before="88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ề</w:t>
      </w:r>
      <w:r>
        <w:rPr>
          <w:spacing w:val="0"/>
          <w:w w:val="100"/>
        </w:rPr>
        <w:t>u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20</w:t>
      </w:r>
      <w:r>
        <w:rPr>
          <w:spacing w:val="0"/>
          <w:w w:val="100"/>
        </w:rPr>
        <w:t>.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Trình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pacing w:val="-1"/>
          <w:w w:val="100"/>
        </w:rPr>
        <w:t>ự</w:t>
      </w:r>
      <w:r>
        <w:rPr>
          <w:spacing w:val="0"/>
          <w:w w:val="100"/>
        </w:rPr>
        <w:t>,</w:t>
      </w:r>
      <w:r>
        <w:rPr>
          <w:spacing w:val="-1"/>
          <w:w w:val="100"/>
        </w:rPr>
        <w:t> </w:t>
      </w:r>
      <w:r>
        <w:rPr>
          <w:spacing w:val="-3"/>
          <w:w w:val="100"/>
        </w:rPr>
        <w:t>c</w:t>
      </w:r>
      <w:r>
        <w:rPr>
          <w:spacing w:val="1"/>
          <w:w w:val="100"/>
        </w:rPr>
        <w:t>á</w:t>
      </w:r>
      <w:r>
        <w:rPr>
          <w:spacing w:val="-1"/>
          <w:w w:val="100"/>
        </w:rPr>
        <w:t>c</w:t>
      </w:r>
      <w:r>
        <w:rPr>
          <w:spacing w:val="0"/>
          <w:w w:val="100"/>
        </w:rPr>
        <w:t>h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pacing w:val="-1"/>
          <w:w w:val="100"/>
        </w:rPr>
        <w:t>ứ</w:t>
      </w:r>
      <w:r>
        <w:rPr>
          <w:spacing w:val="0"/>
          <w:w w:val="100"/>
        </w:rPr>
        <w:t>c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t</w:t>
      </w:r>
      <w:r>
        <w:rPr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pacing w:val="-1"/>
          <w:w w:val="100"/>
        </w:rPr>
        <w:t>ự</w:t>
      </w:r>
      <w:r>
        <w:rPr>
          <w:spacing w:val="0"/>
          <w:w w:val="100"/>
        </w:rPr>
        <w:t>c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h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ệ</w:t>
      </w:r>
      <w:r>
        <w:rPr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45"/>
        </w:numPr>
        <w:tabs>
          <w:tab w:pos="855" w:val="left" w:leader="none"/>
        </w:tabs>
        <w:spacing w:line="246" w:lineRule="auto" w:before="88"/>
        <w:ind w:left="121" w:right="116" w:firstLine="453"/>
        <w:jc w:val="both"/>
      </w:pP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xe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0"/>
          <w:w w:val="100"/>
        </w:rPr>
        <w:t>9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1"/>
          <w:w w:val="100"/>
        </w:rPr>
        <w:t>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này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ra.</w:t>
      </w:r>
    </w:p>
    <w:p>
      <w:pPr>
        <w:pStyle w:val="BodyText"/>
        <w:numPr>
          <w:ilvl w:val="0"/>
          <w:numId w:val="45"/>
        </w:numPr>
        <w:tabs>
          <w:tab w:pos="855" w:val="left" w:leader="none"/>
        </w:tabs>
        <w:spacing w:line="246" w:lineRule="auto" w:before="77"/>
        <w:ind w:left="121" w:right="114" w:firstLine="453"/>
        <w:jc w:val="both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kh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ì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ẫ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c,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-3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1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1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àm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vi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p)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1"/>
          <w:w w:val="100"/>
        </w:rPr>
        <w:t>bá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ẫ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-2"/>
          <w:w w:val="100"/>
        </w:rPr>
        <w:t>tron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ày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àm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-1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1"/>
          <w:w w:val="100"/>
        </w:rPr>
        <w:t>ng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í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ìn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ù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kh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c);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ì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1"/>
          <w:w w:val="100"/>
        </w:rPr>
        <w:t>ng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êu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go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1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ra).</w:t>
      </w:r>
    </w:p>
    <w:p>
      <w:pPr>
        <w:spacing w:after="0" w:line="246" w:lineRule="auto"/>
        <w:jc w:val="both"/>
        <w:sectPr>
          <w:pgSz w:w="11905" w:h="16840"/>
          <w:pgMar w:header="1068" w:footer="0" w:top="1380" w:bottom="280" w:left="1160" w:right="1160"/>
        </w:sectPr>
      </w:pPr>
    </w:p>
    <w:p>
      <w:pPr>
        <w:spacing w:line="200" w:lineRule="exact" w:before="19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45"/>
        </w:numPr>
        <w:tabs>
          <w:tab w:pos="876" w:val="left" w:leader="none"/>
        </w:tabs>
        <w:spacing w:line="256" w:lineRule="auto" w:before="64"/>
        <w:ind w:left="141" w:right="114" w:firstLine="453"/>
        <w:jc w:val="both"/>
      </w:pPr>
      <w:r>
        <w:rPr/>
        <w:pict>
          <v:group style="position:absolute;margin-left:63.240002pt;margin-top:-9.049404pt;width:467.76pt;height:.1pt;mso-position-horizontal-relative:page;mso-position-vertical-relative:paragraph;z-index:-5539" coordorigin="1265,-181" coordsize="9355,2">
            <v:shape style="position:absolute;left:1265;top:-181;width:9355;height:2" coordorigin="1265,-181" coordsize="9355,0" path="m1265,-181l10620,-181e" filled="f" stroked="t" strokeweight=".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-1"/>
          <w:w w:val="100"/>
        </w:rPr>
        <w:t>hàn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ra: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ì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ay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cho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4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ì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là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vi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khi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tr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03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là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vi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khi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ú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ra.</w:t>
      </w:r>
    </w:p>
    <w:p>
      <w:pPr>
        <w:pStyle w:val="BodyText"/>
        <w:numPr>
          <w:ilvl w:val="0"/>
          <w:numId w:val="45"/>
        </w:numPr>
        <w:tabs>
          <w:tab w:pos="874" w:val="left" w:leader="none"/>
        </w:tabs>
        <w:spacing w:before="79"/>
        <w:ind w:left="874" w:right="0" w:hanging="280"/>
        <w:jc w:val="left"/>
      </w:pPr>
      <w:r>
        <w:rPr>
          <w:b w:val="0"/>
          <w:bCs w:val="0"/>
          <w:spacing w:val="-1"/>
          <w:w w:val="100"/>
        </w:rPr>
        <w:t>Các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</w:p>
    <w:p>
      <w:pPr>
        <w:pStyle w:val="BodyText"/>
        <w:spacing w:before="23"/>
        <w:ind w:right="0" w:firstLine="0"/>
        <w:jc w:val="left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qua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í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ằ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hì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ù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ác.</w:t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Heading2"/>
        <w:ind w:left="595"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ề</w:t>
      </w:r>
      <w:r>
        <w:rPr>
          <w:spacing w:val="0"/>
          <w:w w:val="100"/>
        </w:rPr>
        <w:t>u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21</w:t>
      </w:r>
      <w:r>
        <w:rPr>
          <w:spacing w:val="0"/>
          <w:w w:val="100"/>
        </w:rPr>
        <w:t>.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pacing w:val="1"/>
          <w:w w:val="100"/>
        </w:rPr>
        <w:t>ộ</w:t>
      </w:r>
      <w:r>
        <w:rPr>
          <w:spacing w:val="0"/>
          <w:w w:val="100"/>
        </w:rPr>
        <w:t>i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du</w:t>
      </w:r>
      <w:r>
        <w:rPr>
          <w:spacing w:val="-3"/>
          <w:w w:val="100"/>
        </w:rPr>
        <w:t>n</w:t>
      </w:r>
      <w:r>
        <w:rPr>
          <w:spacing w:val="0"/>
          <w:w w:val="100"/>
        </w:rPr>
        <w:t>g</w:t>
      </w:r>
      <w:r>
        <w:rPr>
          <w:spacing w:val="0"/>
          <w:w w:val="100"/>
        </w:rPr>
        <w:t> </w:t>
      </w:r>
      <w:r>
        <w:rPr>
          <w:spacing w:val="-5"/>
          <w:w w:val="100"/>
        </w:rPr>
        <w:t>k</w:t>
      </w:r>
      <w:r>
        <w:rPr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pacing w:val="2"/>
          <w:w w:val="100"/>
        </w:rPr>
        <w:t>ể</w:t>
      </w:r>
      <w:r>
        <w:rPr>
          <w:spacing w:val="0"/>
          <w:w w:val="100"/>
        </w:rPr>
        <w:t>m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tra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46"/>
        </w:numPr>
        <w:tabs>
          <w:tab w:pos="875" w:val="left" w:leader="none"/>
        </w:tabs>
        <w:spacing w:line="256" w:lineRule="auto"/>
        <w:ind w:left="141" w:right="115" w:firstLine="453"/>
        <w:jc w:val="both"/>
      </w:pP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theo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tiêu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chu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ẩ</w:t>
      </w:r>
      <w:r>
        <w:rPr>
          <w:b w:val="0"/>
          <w:bCs w:val="0"/>
          <w:spacing w:val="0"/>
          <w:w w:val="100"/>
        </w:rPr>
        <w:t>n,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chu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thu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5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an.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go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ì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2"/>
          <w:w w:val="100"/>
        </w:rPr>
        <w:t>kh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1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1"/>
          <w:w w:val="100"/>
        </w:rPr>
        <w:t>i.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46"/>
        </w:numPr>
        <w:tabs>
          <w:tab w:pos="875" w:val="left" w:leader="none"/>
        </w:tabs>
        <w:spacing w:line="256" w:lineRule="auto" w:before="42"/>
        <w:ind w:left="141" w:right="116" w:firstLine="453"/>
        <w:jc w:val="both"/>
      </w:pP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ổ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tr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ch</w:t>
      </w:r>
      <w:r>
        <w:rPr>
          <w:b w:val="0"/>
          <w:bCs w:val="0"/>
          <w:spacing w:val="-3"/>
          <w:w w:val="100"/>
        </w:rPr>
        <w:t>é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gó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4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4</w:t>
      </w:r>
      <w:r>
        <w:rPr>
          <w:b w:val="0"/>
          <w:bCs w:val="0"/>
          <w:spacing w:val="1"/>
          <w:w w:val="100"/>
        </w:rPr>
        <w:t>5</w:t>
      </w:r>
      <w:r>
        <w:rPr>
          <w:b w:val="0"/>
          <w:bCs w:val="0"/>
          <w:spacing w:val="0"/>
          <w:w w:val="100"/>
          <w:position w:val="13"/>
          <w:sz w:val="18"/>
          <w:szCs w:val="18"/>
        </w:rPr>
        <w:t>0</w:t>
      </w:r>
      <w:r>
        <w:rPr>
          <w:b w:val="0"/>
          <w:bCs w:val="0"/>
          <w:spacing w:val="28"/>
          <w:w w:val="100"/>
          <w:position w:val="13"/>
          <w:sz w:val="18"/>
          <w:szCs w:val="18"/>
        </w:rPr>
        <w:t> </w:t>
      </w:r>
      <w:r>
        <w:rPr>
          <w:b w:val="0"/>
          <w:bCs w:val="0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position w:val="0"/>
        </w:rPr>
        <w:t> </w:t>
      </w:r>
      <w:r>
        <w:rPr>
          <w:b w:val="0"/>
          <w:bCs w:val="0"/>
          <w:spacing w:val="-2"/>
          <w:w w:val="100"/>
          <w:position w:val="0"/>
        </w:rPr>
        <w:t>p</w:t>
      </w:r>
      <w:r>
        <w:rPr>
          <w:b w:val="0"/>
          <w:bCs w:val="0"/>
          <w:spacing w:val="1"/>
          <w:w w:val="100"/>
          <w:position w:val="0"/>
        </w:rPr>
        <w:t>h</w:t>
      </w:r>
      <w:r>
        <w:rPr>
          <w:b w:val="0"/>
          <w:bCs w:val="0"/>
          <w:spacing w:val="-2"/>
          <w:w w:val="100"/>
          <w:position w:val="0"/>
        </w:rPr>
        <w:t>ía</w:t>
      </w:r>
      <w:r>
        <w:rPr>
          <w:b w:val="0"/>
          <w:bCs w:val="0"/>
          <w:spacing w:val="-2"/>
          <w:w w:val="100"/>
          <w:position w:val="0"/>
        </w:rPr>
        <w:t> </w:t>
      </w:r>
      <w:r>
        <w:rPr>
          <w:b w:val="0"/>
          <w:bCs w:val="0"/>
          <w:spacing w:val="1"/>
          <w:w w:val="100"/>
          <w:position w:val="0"/>
        </w:rPr>
        <w:t>t</w:t>
      </w:r>
      <w:r>
        <w:rPr>
          <w:b w:val="0"/>
          <w:bCs w:val="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ớ</w:t>
      </w:r>
      <w:r>
        <w:rPr>
          <w:b w:val="0"/>
          <w:bCs w:val="0"/>
          <w:spacing w:val="0"/>
          <w:w w:val="100"/>
          <w:position w:val="0"/>
        </w:rPr>
        <w:t>c</w:t>
      </w:r>
      <w:r>
        <w:rPr>
          <w:b w:val="0"/>
          <w:bCs w:val="0"/>
          <w:spacing w:val="7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b</w:t>
      </w:r>
      <w:r>
        <w:rPr>
          <w:b w:val="0"/>
          <w:bCs w:val="0"/>
          <w:spacing w:val="-3"/>
          <w:w w:val="100"/>
          <w:position w:val="0"/>
        </w:rPr>
        <w:t>ê</w:t>
      </w:r>
      <w:r>
        <w:rPr>
          <w:b w:val="0"/>
          <w:bCs w:val="0"/>
          <w:spacing w:val="0"/>
          <w:w w:val="100"/>
          <w:position w:val="0"/>
        </w:rPr>
        <w:t>n</w:t>
      </w:r>
      <w:r>
        <w:rPr>
          <w:b w:val="0"/>
          <w:bCs w:val="0"/>
          <w:spacing w:val="1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</w:rPr>
        <w:t>ạ</w:t>
      </w:r>
      <w:r>
        <w:rPr>
          <w:b w:val="0"/>
          <w:bCs w:val="0"/>
          <w:spacing w:val="1"/>
          <w:w w:val="100"/>
          <w:position w:val="0"/>
        </w:rPr>
        <w:t>n</w:t>
      </w:r>
      <w:r>
        <w:rPr>
          <w:b w:val="0"/>
          <w:bCs w:val="0"/>
          <w:spacing w:val="0"/>
          <w:w w:val="100"/>
          <w:position w:val="0"/>
        </w:rPr>
        <w:t>h</w:t>
      </w:r>
      <w:r>
        <w:rPr>
          <w:b w:val="0"/>
          <w:bCs w:val="0"/>
          <w:spacing w:val="7"/>
          <w:w w:val="100"/>
          <w:position w:val="0"/>
        </w:rPr>
        <w:t> </w:t>
      </w:r>
      <w:r>
        <w:rPr>
          <w:b w:val="0"/>
          <w:bCs w:val="0"/>
          <w:spacing w:val="1"/>
          <w:w w:val="100"/>
          <w:position w:val="0"/>
        </w:rPr>
        <w:t>x</w:t>
      </w:r>
      <w:r>
        <w:rPr>
          <w:b w:val="0"/>
          <w:bCs w:val="0"/>
          <w:spacing w:val="0"/>
          <w:w w:val="100"/>
          <w:position w:val="0"/>
        </w:rPr>
        <w:t>e</w:t>
      </w:r>
      <w:r>
        <w:rPr>
          <w:b w:val="0"/>
          <w:bCs w:val="0"/>
          <w:spacing w:val="7"/>
          <w:w w:val="100"/>
          <w:position w:val="0"/>
        </w:rPr>
        <w:t> </w:t>
      </w:r>
      <w:r>
        <w:rPr>
          <w:b w:val="0"/>
          <w:bCs w:val="0"/>
          <w:spacing w:val="1"/>
          <w:w w:val="100"/>
          <w:position w:val="0"/>
        </w:rPr>
        <w:t>h</w:t>
      </w:r>
      <w:r>
        <w:rPr>
          <w:b w:val="0"/>
          <w:bCs w:val="0"/>
          <w:spacing w:val="-2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ặ</w:t>
      </w:r>
      <w:r>
        <w:rPr>
          <w:b w:val="0"/>
          <w:bCs w:val="0"/>
          <w:spacing w:val="0"/>
          <w:w w:val="100"/>
          <w:position w:val="0"/>
        </w:rPr>
        <w:t>c</w:t>
      </w:r>
      <w:r>
        <w:rPr>
          <w:b w:val="0"/>
          <w:bCs w:val="0"/>
          <w:spacing w:val="8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p</w:t>
      </w:r>
      <w:r>
        <w:rPr>
          <w:b w:val="0"/>
          <w:bCs w:val="0"/>
          <w:spacing w:val="1"/>
          <w:w w:val="100"/>
          <w:position w:val="0"/>
        </w:rPr>
        <w:t>h</w:t>
      </w:r>
      <w:r>
        <w:rPr>
          <w:b w:val="0"/>
          <w:bCs w:val="0"/>
          <w:spacing w:val="-1"/>
          <w:w w:val="100"/>
          <w:position w:val="0"/>
        </w:rPr>
        <w:t>í</w:t>
      </w:r>
      <w:r>
        <w:rPr>
          <w:b w:val="0"/>
          <w:bCs w:val="0"/>
          <w:spacing w:val="0"/>
          <w:w w:val="100"/>
          <w:position w:val="0"/>
        </w:rPr>
        <w:t>a</w:t>
      </w:r>
      <w:r>
        <w:rPr>
          <w:b w:val="0"/>
          <w:bCs w:val="0"/>
          <w:spacing w:val="8"/>
          <w:w w:val="100"/>
          <w:position w:val="0"/>
        </w:rPr>
        <w:t> </w:t>
      </w:r>
      <w:r>
        <w:rPr>
          <w:b w:val="0"/>
          <w:bCs w:val="0"/>
          <w:spacing w:val="1"/>
          <w:w w:val="100"/>
          <w:position w:val="0"/>
        </w:rPr>
        <w:t>s</w:t>
      </w:r>
      <w:r>
        <w:rPr>
          <w:b w:val="0"/>
          <w:bCs w:val="0"/>
          <w:spacing w:val="-3"/>
          <w:w w:val="100"/>
          <w:position w:val="0"/>
        </w:rPr>
        <w:t>a</w:t>
      </w:r>
      <w:r>
        <w:rPr>
          <w:b w:val="0"/>
          <w:bCs w:val="0"/>
          <w:spacing w:val="0"/>
          <w:w w:val="100"/>
          <w:position w:val="0"/>
        </w:rPr>
        <w:t>u</w:t>
      </w:r>
      <w:r>
        <w:rPr>
          <w:b w:val="0"/>
          <w:bCs w:val="0"/>
          <w:spacing w:val="8"/>
          <w:w w:val="100"/>
          <w:position w:val="0"/>
        </w:rPr>
        <w:t> </w:t>
      </w:r>
      <w:r>
        <w:rPr>
          <w:b w:val="0"/>
          <w:bCs w:val="0"/>
          <w:spacing w:val="1"/>
          <w:w w:val="100"/>
          <w:position w:val="0"/>
        </w:rPr>
        <w:t>g</w:t>
      </w:r>
      <w:r>
        <w:rPr>
          <w:b w:val="0"/>
          <w:bCs w:val="0"/>
          <w:spacing w:val="-2"/>
          <w:w w:val="100"/>
          <w:position w:val="0"/>
        </w:rPr>
        <w:t>ó</w:t>
      </w:r>
      <w:r>
        <w:rPr>
          <w:b w:val="0"/>
          <w:bCs w:val="0"/>
          <w:spacing w:val="0"/>
          <w:w w:val="100"/>
          <w:position w:val="0"/>
        </w:rPr>
        <w:t>c</w:t>
      </w:r>
      <w:r>
        <w:rPr>
          <w:b w:val="0"/>
          <w:bCs w:val="0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ố</w:t>
      </w:r>
      <w:r>
        <w:rPr>
          <w:b w:val="0"/>
          <w:bCs w:val="0"/>
          <w:spacing w:val="0"/>
          <w:w w:val="100"/>
          <w:position w:val="0"/>
        </w:rPr>
        <w:t>i</w:t>
      </w:r>
      <w:r>
        <w:rPr>
          <w:b w:val="0"/>
          <w:bCs w:val="0"/>
          <w:spacing w:val="8"/>
          <w:w w:val="100"/>
          <w:position w:val="0"/>
        </w:rPr>
        <w:t> </w:t>
      </w:r>
      <w:r>
        <w:rPr>
          <w:b w:val="0"/>
          <w:bCs w:val="0"/>
          <w:spacing w:val="-2"/>
          <w:w w:val="100"/>
          <w:position w:val="0"/>
        </w:rPr>
        <w:t>d</w:t>
      </w:r>
      <w:r>
        <w:rPr>
          <w:b w:val="0"/>
          <w:bCs w:val="0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ệ</w:t>
      </w:r>
      <w:r>
        <w:rPr>
          <w:b w:val="0"/>
          <w:bCs w:val="0"/>
          <w:spacing w:val="0"/>
          <w:w w:val="100"/>
          <w:position w:val="0"/>
        </w:rPr>
        <w:t>n</w:t>
      </w:r>
      <w:r>
        <w:rPr>
          <w:b w:val="0"/>
          <w:bCs w:val="0"/>
          <w:spacing w:val="8"/>
          <w:w w:val="100"/>
          <w:position w:val="0"/>
        </w:rPr>
        <w:t> </w:t>
      </w:r>
      <w:r>
        <w:rPr>
          <w:b w:val="0"/>
          <w:bCs w:val="0"/>
          <w:spacing w:val="-2"/>
          <w:w w:val="100"/>
          <w:position w:val="0"/>
        </w:rPr>
        <w:t>t</w:t>
      </w:r>
      <w:r>
        <w:rPr>
          <w:b w:val="0"/>
          <w:bCs w:val="0"/>
          <w:spacing w:val="1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position w:val="0"/>
        </w:rPr>
        <w:t> </w:t>
      </w:r>
      <w:r>
        <w:rPr>
          <w:b w:val="0"/>
          <w:bCs w:val="0"/>
          <w:spacing w:val="1"/>
          <w:w w:val="100"/>
          <w:position w:val="0"/>
        </w:rPr>
        <w:t>hi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</w:rPr>
        <w:t>ệ</w:t>
      </w:r>
      <w:r>
        <w:rPr>
          <w:b w:val="0"/>
          <w:bCs w:val="0"/>
          <w:spacing w:val="0"/>
          <w:w w:val="100"/>
          <w:position w:val="0"/>
        </w:rPr>
        <w:t>n</w:t>
      </w:r>
      <w:r>
        <w:rPr>
          <w:b w:val="0"/>
          <w:bCs w:val="0"/>
          <w:spacing w:val="10"/>
          <w:w w:val="100"/>
          <w:position w:val="0"/>
        </w:rPr>
        <w:t> </w:t>
      </w:r>
      <w:r>
        <w:rPr>
          <w:b w:val="0"/>
          <w:bCs w:val="0"/>
          <w:spacing w:val="-3"/>
          <w:w w:val="100"/>
          <w:position w:val="0"/>
        </w:rPr>
        <w:t>r</w:t>
      </w:r>
      <w:r>
        <w:rPr>
          <w:b w:val="0"/>
          <w:bCs w:val="0"/>
          <w:spacing w:val="0"/>
          <w:w w:val="100"/>
          <w:position w:val="0"/>
        </w:rPr>
        <w:t>õ</w:t>
      </w:r>
      <w:r>
        <w:rPr>
          <w:b w:val="0"/>
          <w:bCs w:val="0"/>
          <w:spacing w:val="10"/>
          <w:w w:val="100"/>
          <w:position w:val="0"/>
        </w:rPr>
        <w:t> </w:t>
      </w:r>
      <w:r>
        <w:rPr>
          <w:b w:val="0"/>
          <w:bCs w:val="0"/>
          <w:spacing w:val="-2"/>
          <w:w w:val="100"/>
          <w:position w:val="0"/>
        </w:rPr>
        <w:t>h</w:t>
      </w:r>
      <w:r>
        <w:rPr>
          <w:b w:val="0"/>
          <w:bCs w:val="0"/>
          <w:spacing w:val="-2"/>
          <w:w w:val="100"/>
          <w:position w:val="0"/>
        </w:rPr>
        <w:t>ì</w:t>
      </w:r>
      <w:r>
        <w:rPr>
          <w:b w:val="0"/>
          <w:bCs w:val="0"/>
          <w:spacing w:val="1"/>
          <w:w w:val="100"/>
          <w:position w:val="0"/>
        </w:rPr>
        <w:t>n</w:t>
      </w:r>
      <w:r>
        <w:rPr>
          <w:b w:val="0"/>
          <w:bCs w:val="0"/>
          <w:spacing w:val="0"/>
          <w:w w:val="100"/>
          <w:position w:val="0"/>
        </w:rPr>
        <w:t>h</w:t>
      </w:r>
      <w:r>
        <w:rPr>
          <w:b w:val="0"/>
          <w:bCs w:val="0"/>
          <w:spacing w:val="7"/>
          <w:w w:val="100"/>
          <w:position w:val="0"/>
        </w:rPr>
        <w:t> </w:t>
      </w:r>
      <w:r>
        <w:rPr>
          <w:b w:val="0"/>
          <w:bCs w:val="0"/>
          <w:spacing w:val="-2"/>
          <w:w w:val="100"/>
          <w:position w:val="0"/>
        </w:rPr>
        <w:t>d</w:t>
      </w:r>
      <w:r>
        <w:rPr>
          <w:b w:val="0"/>
          <w:bCs w:val="0"/>
          <w:spacing w:val="0"/>
          <w:w w:val="100"/>
          <w:position w:val="0"/>
        </w:rPr>
        <w:t>á</w:t>
      </w:r>
      <w:r>
        <w:rPr>
          <w:b w:val="0"/>
          <w:bCs w:val="0"/>
          <w:spacing w:val="-2"/>
          <w:w w:val="100"/>
          <w:position w:val="0"/>
        </w:rPr>
        <w:t>n</w:t>
      </w:r>
      <w:r>
        <w:rPr>
          <w:b w:val="0"/>
          <w:bCs w:val="0"/>
          <w:spacing w:val="0"/>
          <w:w w:val="100"/>
          <w:position w:val="0"/>
        </w:rPr>
        <w:t>g</w:t>
      </w:r>
      <w:r>
        <w:rPr>
          <w:b w:val="0"/>
          <w:bCs w:val="0"/>
          <w:spacing w:val="10"/>
          <w:w w:val="100"/>
          <w:position w:val="0"/>
        </w:rPr>
        <w:t> </w:t>
      </w:r>
      <w:r>
        <w:rPr>
          <w:b w:val="0"/>
          <w:bCs w:val="0"/>
          <w:spacing w:val="1"/>
          <w:w w:val="100"/>
          <w:position w:val="0"/>
        </w:rPr>
        <w:t>v</w:t>
      </w:r>
      <w:r>
        <w:rPr>
          <w:b w:val="0"/>
          <w:bCs w:val="0"/>
          <w:spacing w:val="0"/>
          <w:w w:val="100"/>
          <w:position w:val="0"/>
        </w:rPr>
        <w:t>à</w:t>
      </w:r>
      <w:r>
        <w:rPr>
          <w:b w:val="0"/>
          <w:bCs w:val="0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ả</w:t>
      </w:r>
      <w:r>
        <w:rPr>
          <w:b w:val="0"/>
          <w:bCs w:val="0"/>
          <w:spacing w:val="-2"/>
          <w:w w:val="100"/>
          <w:position w:val="0"/>
        </w:rPr>
        <w:t>n</w:t>
      </w:r>
      <w:r>
        <w:rPr>
          <w:b w:val="0"/>
          <w:bCs w:val="0"/>
          <w:spacing w:val="0"/>
          <w:w w:val="100"/>
          <w:position w:val="0"/>
        </w:rPr>
        <w:t>h</w:t>
      </w:r>
      <w:r>
        <w:rPr>
          <w:b w:val="0"/>
          <w:bCs w:val="0"/>
          <w:spacing w:val="8"/>
          <w:w w:val="100"/>
          <w:position w:val="0"/>
        </w:rPr>
        <w:t> </w:t>
      </w:r>
      <w:r>
        <w:rPr>
          <w:b w:val="0"/>
          <w:bCs w:val="0"/>
          <w:spacing w:val="1"/>
          <w:w w:val="100"/>
          <w:position w:val="0"/>
        </w:rPr>
        <w:t>b</w:t>
      </w:r>
      <w:r>
        <w:rPr>
          <w:b w:val="0"/>
          <w:bCs w:val="0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</w:rPr>
        <w:t>ể</w:t>
      </w:r>
      <w:r>
        <w:rPr>
          <w:b w:val="0"/>
          <w:bCs w:val="0"/>
          <w:spacing w:val="0"/>
          <w:w w:val="100"/>
          <w:position w:val="0"/>
        </w:rPr>
        <w:t>n</w:t>
      </w:r>
      <w:r>
        <w:rPr>
          <w:b w:val="0"/>
          <w:bCs w:val="0"/>
          <w:spacing w:val="8"/>
          <w:w w:val="100"/>
          <w:position w:val="0"/>
        </w:rPr>
        <w:t> </w:t>
      </w:r>
      <w:r>
        <w:rPr>
          <w:b w:val="0"/>
          <w:bCs w:val="0"/>
          <w:spacing w:val="-2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ủ</w:t>
      </w:r>
      <w:r>
        <w:rPr>
          <w:b w:val="0"/>
          <w:bCs w:val="0"/>
          <w:spacing w:val="0"/>
          <w:w w:val="100"/>
          <w:position w:val="0"/>
        </w:rPr>
        <w:t>a</w:t>
      </w:r>
      <w:r>
        <w:rPr>
          <w:b w:val="0"/>
          <w:bCs w:val="0"/>
          <w:spacing w:val="5"/>
          <w:w w:val="100"/>
          <w:position w:val="0"/>
        </w:rPr>
        <w:t> </w:t>
      </w:r>
      <w:r>
        <w:rPr>
          <w:b w:val="0"/>
          <w:bCs w:val="0"/>
          <w:spacing w:val="-2"/>
          <w:w w:val="100"/>
          <w:position w:val="0"/>
        </w:rPr>
        <w:t>X</w:t>
      </w:r>
      <w:r>
        <w:rPr>
          <w:b w:val="0"/>
          <w:bCs w:val="0"/>
          <w:spacing w:val="-3"/>
          <w:w w:val="100"/>
          <w:position w:val="0"/>
        </w:rPr>
        <w:t>e</w:t>
      </w:r>
      <w:r>
        <w:rPr>
          <w:b w:val="0"/>
          <w:bCs w:val="0"/>
          <w:spacing w:val="0"/>
          <w:w w:val="100"/>
          <w:position w:val="0"/>
        </w:rPr>
        <w:t>;</w:t>
      </w:r>
      <w:r>
        <w:rPr>
          <w:b w:val="0"/>
          <w:bCs w:val="0"/>
          <w:spacing w:val="2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</w:rPr>
        <w:t>ờ</w:t>
      </w:r>
      <w:r>
        <w:rPr>
          <w:b w:val="0"/>
          <w:bCs w:val="0"/>
          <w:spacing w:val="1"/>
          <w:w w:val="100"/>
          <w:position w:val="0"/>
        </w:rPr>
        <w:t>n</w:t>
      </w:r>
      <w:r>
        <w:rPr>
          <w:b w:val="0"/>
          <w:bCs w:val="0"/>
          <w:spacing w:val="0"/>
          <w:w w:val="100"/>
          <w:position w:val="0"/>
        </w:rPr>
        <w:t>g</w:t>
      </w:r>
      <w:r>
        <w:rPr>
          <w:b w:val="0"/>
          <w:bCs w:val="0"/>
          <w:spacing w:val="3"/>
          <w:w w:val="100"/>
          <w:position w:val="0"/>
        </w:rPr>
        <w:t> </w:t>
      </w:r>
      <w:r>
        <w:rPr>
          <w:b w:val="0"/>
          <w:bCs w:val="0"/>
          <w:spacing w:val="1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</w:rPr>
        <w:t>ợ</w:t>
      </w:r>
      <w:r>
        <w:rPr>
          <w:b w:val="0"/>
          <w:bCs w:val="0"/>
          <w:spacing w:val="0"/>
          <w:w w:val="100"/>
          <w:position w:val="0"/>
        </w:rPr>
        <w:t>p</w:t>
      </w:r>
      <w:r>
        <w:rPr>
          <w:b w:val="0"/>
          <w:bCs w:val="0"/>
          <w:spacing w:val="3"/>
          <w:w w:val="100"/>
          <w:position w:val="0"/>
        </w:rPr>
        <w:t> </w:t>
      </w:r>
      <w:r>
        <w:rPr>
          <w:b w:val="0"/>
          <w:bCs w:val="0"/>
          <w:spacing w:val="-3"/>
          <w:w w:val="100"/>
          <w:position w:val="0"/>
        </w:rPr>
        <w:t>c</w:t>
      </w:r>
      <w:r>
        <w:rPr>
          <w:b w:val="0"/>
          <w:bCs w:val="0"/>
          <w:spacing w:val="1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position w:val="0"/>
        </w:rPr>
        <w:t>ư</w:t>
      </w:r>
      <w:r>
        <w:rPr>
          <w:b w:val="0"/>
          <w:bCs w:val="0"/>
          <w:spacing w:val="0"/>
          <w:w w:val="100"/>
          <w:position w:val="0"/>
        </w:rPr>
        <w:t>a</w:t>
      </w:r>
      <w:r>
        <w:rPr>
          <w:b w:val="0"/>
          <w:bCs w:val="0"/>
          <w:spacing w:val="5"/>
          <w:w w:val="100"/>
          <w:position w:val="0"/>
        </w:rPr>
        <w:t> </w:t>
      </w:r>
      <w:r>
        <w:rPr>
          <w:b w:val="0"/>
          <w:bCs w:val="0"/>
          <w:spacing w:val="-3"/>
          <w:w w:val="100"/>
          <w:position w:val="0"/>
        </w:rPr>
        <w:t>c</w:t>
      </w:r>
      <w:r>
        <w:rPr>
          <w:b w:val="0"/>
          <w:bCs w:val="0"/>
          <w:spacing w:val="0"/>
          <w:w w:val="100"/>
          <w:position w:val="0"/>
        </w:rPr>
        <w:t>ó</w:t>
      </w:r>
      <w:r>
        <w:rPr>
          <w:b w:val="0"/>
          <w:bCs w:val="0"/>
          <w:spacing w:val="3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b</w:t>
      </w:r>
      <w:r>
        <w:rPr>
          <w:b w:val="0"/>
          <w:bCs w:val="0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</w:rPr>
        <w:t>ể</w:t>
      </w:r>
      <w:r>
        <w:rPr>
          <w:b w:val="0"/>
          <w:bCs w:val="0"/>
          <w:spacing w:val="0"/>
          <w:w w:val="100"/>
          <w:position w:val="0"/>
        </w:rPr>
        <w:t>n</w:t>
      </w:r>
      <w:r>
        <w:rPr>
          <w:b w:val="0"/>
          <w:bCs w:val="0"/>
          <w:spacing w:val="3"/>
          <w:w w:val="100"/>
          <w:position w:val="0"/>
        </w:rPr>
        <w:t> </w:t>
      </w:r>
      <w:r>
        <w:rPr>
          <w:b w:val="0"/>
          <w:bCs w:val="0"/>
          <w:spacing w:val="-2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position w:val="0"/>
        </w:rPr>
        <w:t> </w:t>
      </w:r>
      <w:r>
        <w:rPr>
          <w:b w:val="0"/>
          <w:bCs w:val="0"/>
          <w:spacing w:val="1"/>
          <w:w w:val="100"/>
          <w:position w:val="0"/>
        </w:rPr>
        <w:t>t</w:t>
      </w:r>
      <w:r>
        <w:rPr>
          <w:b w:val="0"/>
          <w:bCs w:val="0"/>
          <w:spacing w:val="-2"/>
          <w:w w:val="100"/>
          <w:position w:val="0"/>
        </w:rPr>
        <w:t>h</w:t>
      </w:r>
      <w:r>
        <w:rPr>
          <w:b w:val="0"/>
          <w:bCs w:val="0"/>
          <w:spacing w:val="0"/>
          <w:w w:val="100"/>
          <w:position w:val="0"/>
        </w:rPr>
        <w:t>ì</w:t>
      </w:r>
      <w:r>
        <w:rPr>
          <w:b w:val="0"/>
          <w:bCs w:val="0"/>
          <w:spacing w:val="3"/>
          <w:w w:val="100"/>
          <w:position w:val="0"/>
        </w:rPr>
        <w:t> </w:t>
      </w:r>
      <w:r>
        <w:rPr>
          <w:b w:val="0"/>
          <w:bCs w:val="0"/>
          <w:spacing w:val="1"/>
          <w:w w:val="100"/>
          <w:position w:val="0"/>
        </w:rPr>
        <w:t>p</w:t>
      </w:r>
      <w:r>
        <w:rPr>
          <w:b w:val="0"/>
          <w:bCs w:val="0"/>
          <w:spacing w:val="-2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ả</w:t>
      </w:r>
      <w:r>
        <w:rPr>
          <w:b w:val="0"/>
          <w:bCs w:val="0"/>
          <w:spacing w:val="0"/>
          <w:w w:val="100"/>
          <w:position w:val="0"/>
        </w:rPr>
        <w:t>i</w:t>
      </w:r>
      <w:r>
        <w:rPr>
          <w:b w:val="0"/>
          <w:bCs w:val="0"/>
          <w:spacing w:val="5"/>
          <w:w w:val="100"/>
          <w:position w:val="0"/>
        </w:rPr>
        <w:t> </w:t>
      </w:r>
      <w:r>
        <w:rPr>
          <w:b w:val="0"/>
          <w:bCs w:val="0"/>
          <w:spacing w:val="-3"/>
          <w:w w:val="100"/>
          <w:position w:val="0"/>
        </w:rPr>
        <w:t>c</w:t>
      </w:r>
      <w:r>
        <w:rPr>
          <w:b w:val="0"/>
          <w:bCs w:val="0"/>
          <w:spacing w:val="-2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ụ</w:t>
      </w:r>
      <w:r>
        <w:rPr>
          <w:b w:val="0"/>
          <w:bCs w:val="0"/>
          <w:spacing w:val="0"/>
          <w:w w:val="100"/>
          <w:position w:val="0"/>
        </w:rPr>
        <w:t>p</w:t>
      </w:r>
      <w:r>
        <w:rPr>
          <w:b w:val="0"/>
          <w:bCs w:val="0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ả</w:t>
      </w:r>
      <w:r>
        <w:rPr>
          <w:b w:val="0"/>
          <w:bCs w:val="0"/>
          <w:spacing w:val="-2"/>
          <w:w w:val="100"/>
          <w:position w:val="0"/>
        </w:rPr>
        <w:t>n</w:t>
      </w:r>
      <w:r>
        <w:rPr>
          <w:b w:val="0"/>
          <w:bCs w:val="0"/>
          <w:spacing w:val="0"/>
          <w:w w:val="100"/>
          <w:position w:val="0"/>
        </w:rPr>
        <w:t>h</w:t>
      </w:r>
      <w:r>
        <w:rPr>
          <w:b w:val="0"/>
          <w:bCs w:val="0"/>
          <w:spacing w:val="3"/>
          <w:w w:val="100"/>
          <w:position w:val="0"/>
        </w:rPr>
        <w:t> </w:t>
      </w:r>
      <w:r>
        <w:rPr>
          <w:b w:val="0"/>
          <w:bCs w:val="0"/>
          <w:spacing w:val="-2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position w:val="0"/>
        </w:rPr>
        <w:t> </w:t>
      </w:r>
      <w:r>
        <w:rPr>
          <w:b w:val="0"/>
          <w:bCs w:val="0"/>
          <w:spacing w:val="1"/>
          <w:w w:val="100"/>
          <w:position w:val="0"/>
        </w:rPr>
        <w:t>k</w:t>
      </w:r>
      <w:r>
        <w:rPr>
          <w:b w:val="0"/>
          <w:bCs w:val="0"/>
          <w:spacing w:val="-2"/>
          <w:w w:val="100"/>
          <w:position w:val="0"/>
        </w:rPr>
        <w:t>h</w:t>
      </w:r>
      <w:r>
        <w:rPr>
          <w:b w:val="0"/>
          <w:bCs w:val="0"/>
          <w:spacing w:val="1"/>
          <w:w w:val="100"/>
          <w:position w:val="0"/>
        </w:rPr>
        <w:t>u</w:t>
      </w:r>
      <w:r>
        <w:rPr>
          <w:b w:val="0"/>
          <w:bCs w:val="0"/>
          <w:spacing w:val="-2"/>
          <w:w w:val="100"/>
          <w:position w:val="0"/>
        </w:rPr>
        <w:t>n</w:t>
      </w:r>
      <w:r>
        <w:rPr>
          <w:b w:val="0"/>
          <w:bCs w:val="0"/>
          <w:spacing w:val="0"/>
          <w:w w:val="100"/>
          <w:position w:val="0"/>
        </w:rPr>
        <w:t>g</w:t>
      </w:r>
      <w:r>
        <w:rPr>
          <w:b w:val="0"/>
          <w:bCs w:val="0"/>
          <w:spacing w:val="3"/>
          <w:w w:val="100"/>
          <w:position w:val="0"/>
        </w:rPr>
        <w:t> </w:t>
      </w:r>
      <w:r>
        <w:rPr>
          <w:b w:val="0"/>
          <w:bCs w:val="0"/>
          <w:spacing w:val="-2"/>
          <w:w w:val="100"/>
          <w:position w:val="0"/>
        </w:rPr>
        <w:t>h</w:t>
      </w:r>
      <w:r>
        <w:rPr>
          <w:b w:val="0"/>
          <w:bCs w:val="0"/>
          <w:spacing w:val="1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ặ</w:t>
      </w:r>
      <w:r>
        <w:rPr>
          <w:b w:val="0"/>
          <w:bCs w:val="0"/>
          <w:spacing w:val="0"/>
          <w:w w:val="100"/>
          <w:position w:val="0"/>
        </w:rPr>
        <w:t>c</w:t>
      </w:r>
      <w:r>
        <w:rPr>
          <w:b w:val="0"/>
          <w:bCs w:val="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</w:rPr>
        <w:t>ả</w:t>
      </w:r>
      <w:r>
        <w:rPr>
          <w:b w:val="0"/>
          <w:bCs w:val="0"/>
          <w:spacing w:val="-2"/>
          <w:w w:val="100"/>
          <w:position w:val="0"/>
        </w:rPr>
        <w:t>n</w:t>
      </w:r>
      <w:r>
        <w:rPr>
          <w:b w:val="0"/>
          <w:bCs w:val="0"/>
          <w:spacing w:val="0"/>
          <w:w w:val="100"/>
          <w:position w:val="0"/>
        </w:rPr>
        <w:t>h</w:t>
      </w:r>
      <w:r>
        <w:rPr>
          <w:b w:val="0"/>
          <w:bCs w:val="0"/>
          <w:spacing w:val="3"/>
          <w:w w:val="100"/>
          <w:position w:val="0"/>
        </w:rPr>
        <w:t> </w:t>
      </w:r>
      <w:r>
        <w:rPr>
          <w:b w:val="0"/>
          <w:bCs w:val="0"/>
          <w:spacing w:val="1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</w:rPr>
        <w:t>ả</w:t>
      </w:r>
      <w:r>
        <w:rPr>
          <w:b w:val="0"/>
          <w:bCs w:val="0"/>
          <w:spacing w:val="0"/>
          <w:w w:val="100"/>
          <w:position w:val="0"/>
        </w:rPr>
        <w:t>n</w:t>
      </w:r>
      <w:r>
        <w:rPr>
          <w:b w:val="0"/>
          <w:bCs w:val="0"/>
          <w:spacing w:val="5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cà</w:t>
      </w:r>
      <w:r>
        <w:rPr>
          <w:b w:val="0"/>
          <w:bCs w:val="0"/>
          <w:spacing w:val="2"/>
          <w:w w:val="100"/>
          <w:position w:val="0"/>
        </w:rPr>
        <w:t> </w:t>
      </w:r>
      <w:r>
        <w:rPr>
          <w:b w:val="0"/>
          <w:bCs w:val="0"/>
          <w:spacing w:val="-2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1"/>
          <w:w w:val="100"/>
          <w:position w:val="0"/>
        </w:rPr>
        <w:t>k</w:t>
      </w:r>
      <w:r>
        <w:rPr>
          <w:b w:val="0"/>
          <w:bCs w:val="0"/>
          <w:spacing w:val="-2"/>
          <w:w w:val="100"/>
          <w:position w:val="0"/>
        </w:rPr>
        <w:t>h</w:t>
      </w:r>
      <w:r>
        <w:rPr>
          <w:b w:val="0"/>
          <w:bCs w:val="0"/>
          <w:spacing w:val="-2"/>
          <w:w w:val="100"/>
          <w:position w:val="0"/>
        </w:rPr>
        <w:t>u</w:t>
      </w:r>
      <w:r>
        <w:rPr>
          <w:b w:val="0"/>
          <w:bCs w:val="0"/>
          <w:spacing w:val="1"/>
          <w:w w:val="100"/>
          <w:position w:val="0"/>
        </w:rPr>
        <w:t>n</w:t>
      </w:r>
      <w:r>
        <w:rPr>
          <w:b w:val="0"/>
          <w:bCs w:val="0"/>
          <w:spacing w:val="0"/>
          <w:w w:val="100"/>
          <w:position w:val="0"/>
        </w:rPr>
        <w:t>g</w:t>
      </w:r>
      <w:r>
        <w:rPr>
          <w:b w:val="0"/>
          <w:bCs w:val="0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position w:val="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-2"/>
          <w:w w:val="100"/>
          <w:position w:val="0"/>
        </w:rPr>
        <w:t>i</w:t>
      </w:r>
      <w:r>
        <w:rPr>
          <w:b w:val="0"/>
          <w:bCs w:val="0"/>
          <w:spacing w:val="0"/>
          <w:w w:val="100"/>
          <w:position w:val="0"/>
        </w:rPr>
        <w:t>n</w:t>
      </w:r>
      <w:r>
        <w:rPr>
          <w:b w:val="0"/>
          <w:bCs w:val="0"/>
          <w:spacing w:val="-2"/>
          <w:w w:val="100"/>
          <w:position w:val="0"/>
        </w:rPr>
        <w:t> </w:t>
      </w:r>
      <w:r>
        <w:rPr>
          <w:b w:val="0"/>
          <w:bCs w:val="0"/>
          <w:spacing w:val="1"/>
          <w:w w:val="100"/>
          <w:position w:val="0"/>
        </w:rPr>
        <w:t>t</w:t>
      </w:r>
      <w:r>
        <w:rPr>
          <w:b w:val="0"/>
          <w:bCs w:val="0"/>
          <w:spacing w:val="0"/>
          <w:w w:val="100"/>
          <w:position w:val="0"/>
        </w:rPr>
        <w:t>r</w:t>
      </w:r>
      <w:r>
        <w:rPr>
          <w:b w:val="0"/>
          <w:bCs w:val="0"/>
          <w:spacing w:val="-2"/>
          <w:w w:val="100"/>
          <w:position w:val="0"/>
        </w:rPr>
        <w:t>ê</w:t>
      </w:r>
      <w:r>
        <w:rPr>
          <w:b w:val="0"/>
          <w:bCs w:val="0"/>
          <w:spacing w:val="0"/>
          <w:w w:val="100"/>
          <w:position w:val="0"/>
        </w:rPr>
        <w:t>n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-2"/>
          <w:w w:val="100"/>
          <w:position w:val="0"/>
        </w:rPr>
        <w:t>G</w:t>
      </w:r>
      <w:r>
        <w:rPr>
          <w:b w:val="0"/>
          <w:bCs w:val="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ấ</w:t>
      </w:r>
      <w:r>
        <w:rPr>
          <w:b w:val="0"/>
          <w:bCs w:val="0"/>
          <w:spacing w:val="0"/>
          <w:w w:val="100"/>
          <w:position w:val="0"/>
        </w:rPr>
        <w:t>y</w:t>
      </w:r>
      <w:r>
        <w:rPr>
          <w:b w:val="0"/>
          <w:bCs w:val="0"/>
          <w:spacing w:val="-4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CNAT</w:t>
      </w:r>
      <w:r>
        <w:rPr>
          <w:b w:val="0"/>
          <w:bCs w:val="0"/>
          <w:spacing w:val="0"/>
          <w:w w:val="100"/>
          <w:position w:val="0"/>
        </w:rPr>
        <w:t>.</w:t>
      </w:r>
      <w:r>
        <w:rPr>
          <w:b w:val="0"/>
          <w:bCs w:val="0"/>
          <w:spacing w:val="-1"/>
          <w:w w:val="100"/>
          <w:position w:val="0"/>
        </w:rPr>
        <w:t> </w:t>
      </w:r>
      <w:r>
        <w:rPr>
          <w:b w:val="0"/>
          <w:bCs w:val="0"/>
          <w:spacing w:val="-1"/>
          <w:w w:val="100"/>
          <w:position w:val="0"/>
        </w:rPr>
        <w:t>Trê</w:t>
      </w:r>
      <w:r>
        <w:rPr>
          <w:b w:val="0"/>
          <w:bCs w:val="0"/>
          <w:spacing w:val="0"/>
          <w:w w:val="100"/>
          <w:position w:val="0"/>
        </w:rPr>
        <w:t>n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ả</w:t>
      </w:r>
      <w:r>
        <w:rPr>
          <w:b w:val="0"/>
          <w:bCs w:val="0"/>
          <w:spacing w:val="1"/>
          <w:w w:val="100"/>
          <w:position w:val="0"/>
        </w:rPr>
        <w:t>n</w:t>
      </w:r>
      <w:r>
        <w:rPr>
          <w:b w:val="0"/>
          <w:bCs w:val="0"/>
          <w:spacing w:val="0"/>
          <w:w w:val="100"/>
          <w:position w:val="0"/>
        </w:rPr>
        <w:t>h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-3"/>
          <w:w w:val="100"/>
          <w:position w:val="0"/>
        </w:rPr>
        <w:t>c</w:t>
      </w:r>
      <w:r>
        <w:rPr>
          <w:b w:val="0"/>
          <w:bCs w:val="0"/>
          <w:spacing w:val="0"/>
          <w:w w:val="100"/>
          <w:position w:val="0"/>
        </w:rPr>
        <w:t>ó</w:t>
      </w:r>
      <w:r>
        <w:rPr>
          <w:b w:val="0"/>
          <w:bCs w:val="0"/>
          <w:spacing w:val="-2"/>
          <w:w w:val="100"/>
          <w:position w:val="0"/>
        </w:rPr>
        <w:t> </w:t>
      </w:r>
      <w:r>
        <w:rPr>
          <w:b w:val="0"/>
          <w:bCs w:val="0"/>
          <w:spacing w:val="1"/>
          <w:w w:val="100"/>
          <w:position w:val="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position w:val="0"/>
        </w:rPr>
        <w:t> </w:t>
      </w:r>
      <w:r>
        <w:rPr>
          <w:b w:val="0"/>
          <w:bCs w:val="0"/>
          <w:spacing w:val="-2"/>
          <w:w w:val="100"/>
          <w:position w:val="0"/>
        </w:rPr>
        <w:t>h</w:t>
      </w:r>
      <w:r>
        <w:rPr>
          <w:b w:val="0"/>
          <w:bCs w:val="0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ệ</w:t>
      </w:r>
      <w:r>
        <w:rPr>
          <w:b w:val="0"/>
          <w:bCs w:val="0"/>
          <w:spacing w:val="0"/>
          <w:w w:val="100"/>
          <w:position w:val="0"/>
        </w:rPr>
        <w:t>n</w:t>
      </w:r>
      <w:r>
        <w:rPr>
          <w:b w:val="0"/>
          <w:bCs w:val="0"/>
          <w:spacing w:val="-2"/>
          <w:w w:val="100"/>
          <w:position w:val="0"/>
        </w:rPr>
        <w:t> </w:t>
      </w:r>
      <w:r>
        <w:rPr>
          <w:b w:val="0"/>
          <w:bCs w:val="0"/>
          <w:spacing w:val="1"/>
          <w:w w:val="100"/>
          <w:position w:val="0"/>
        </w:rPr>
        <w:t>t</w:t>
      </w:r>
      <w:r>
        <w:rPr>
          <w:b w:val="0"/>
          <w:bCs w:val="0"/>
          <w:spacing w:val="-2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</w:rPr>
        <w:t>ờ</w:t>
      </w:r>
      <w:r>
        <w:rPr>
          <w:b w:val="0"/>
          <w:bCs w:val="0"/>
          <w:spacing w:val="0"/>
          <w:w w:val="100"/>
          <w:position w:val="0"/>
        </w:rPr>
        <w:t>i</w:t>
      </w:r>
      <w:r>
        <w:rPr>
          <w:b w:val="0"/>
          <w:bCs w:val="0"/>
          <w:spacing w:val="-2"/>
          <w:w w:val="100"/>
          <w:position w:val="0"/>
        </w:rPr>
        <w:t> </w:t>
      </w:r>
      <w:r>
        <w:rPr>
          <w:b w:val="0"/>
          <w:bCs w:val="0"/>
          <w:spacing w:val="1"/>
          <w:w w:val="100"/>
          <w:position w:val="0"/>
        </w:rPr>
        <w:t>g</w:t>
      </w:r>
      <w:r>
        <w:rPr>
          <w:b w:val="0"/>
          <w:bCs w:val="0"/>
          <w:spacing w:val="-2"/>
          <w:w w:val="100"/>
          <w:position w:val="0"/>
        </w:rPr>
        <w:t>i</w:t>
      </w:r>
      <w:r>
        <w:rPr>
          <w:b w:val="0"/>
          <w:bCs w:val="0"/>
          <w:spacing w:val="1"/>
          <w:w w:val="100"/>
          <w:position w:val="0"/>
        </w:rPr>
        <w:t>a</w:t>
      </w:r>
      <w:r>
        <w:rPr>
          <w:b w:val="0"/>
          <w:bCs w:val="0"/>
          <w:spacing w:val="0"/>
          <w:w w:val="100"/>
          <w:position w:val="0"/>
        </w:rPr>
        <w:t>n</w:t>
      </w:r>
      <w:r>
        <w:rPr>
          <w:b w:val="0"/>
          <w:bCs w:val="0"/>
          <w:spacing w:val="0"/>
          <w:w w:val="100"/>
          <w:position w:val="0"/>
        </w:rPr>
        <w:t> </w:t>
      </w:r>
      <w:r>
        <w:rPr>
          <w:b w:val="0"/>
          <w:bCs w:val="0"/>
          <w:spacing w:val="-3"/>
          <w:w w:val="100"/>
          <w:position w:val="0"/>
        </w:rPr>
        <w:t>c</w:t>
      </w:r>
      <w:r>
        <w:rPr>
          <w:b w:val="0"/>
          <w:bCs w:val="0"/>
          <w:spacing w:val="-2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</w:rPr>
        <w:t>ụ</w:t>
      </w:r>
      <w:r>
        <w:rPr>
          <w:b w:val="0"/>
          <w:bCs w:val="0"/>
          <w:spacing w:val="1"/>
          <w:w w:val="100"/>
          <w:position w:val="0"/>
        </w:rPr>
        <w:t>p.</w:t>
      </w:r>
      <w:r>
        <w:rPr>
          <w:b w:val="0"/>
          <w:bCs w:val="0"/>
          <w:spacing w:val="0"/>
          <w:w w:val="100"/>
          <w:position w:val="0"/>
        </w:rPr>
      </w:r>
    </w:p>
    <w:p>
      <w:pPr>
        <w:pStyle w:val="BodyText"/>
        <w:numPr>
          <w:ilvl w:val="0"/>
          <w:numId w:val="46"/>
        </w:numPr>
        <w:tabs>
          <w:tab w:pos="875" w:val="left" w:leader="none"/>
        </w:tabs>
        <w:spacing w:line="256" w:lineRule="auto" w:before="79"/>
        <w:ind w:left="141" w:right="116" w:firstLine="453"/>
        <w:jc w:val="both"/>
      </w:pPr>
      <w:r>
        <w:rPr>
          <w:b w:val="0"/>
          <w:bCs w:val="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3"/>
          <w:w w:val="100"/>
        </w:rPr>
        <w:t>B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1"/>
          <w:w w:val="100"/>
        </w:rPr>
        <w:t>ATK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&amp;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1"/>
          <w:w w:val="100"/>
        </w:rPr>
        <w:t>BVM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1"/>
          <w:w w:val="100"/>
        </w:rPr>
        <w:t>Xe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(s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ây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là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Biên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e)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ẫ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1"/>
          <w:w w:val="100"/>
        </w:rPr>
        <w:t>X</w:t>
      </w:r>
      <w:r>
        <w:rPr>
          <w:b w:val="0"/>
          <w:bCs w:val="0"/>
          <w:spacing w:val="0"/>
          <w:w w:val="100"/>
        </w:rPr>
        <w:t>X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kè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the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numPr>
          <w:ilvl w:val="0"/>
          <w:numId w:val="46"/>
        </w:numPr>
        <w:tabs>
          <w:tab w:pos="876" w:val="left" w:leader="none"/>
        </w:tabs>
        <w:spacing w:before="78"/>
        <w:ind w:left="876" w:right="0" w:hanging="281"/>
        <w:jc w:val="left"/>
      </w:pP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CNAT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1"/>
          <w:w w:val="100"/>
        </w:rPr>
        <w:t>nh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47"/>
        </w:numPr>
        <w:tabs>
          <w:tab w:pos="883" w:val="left" w:leader="none"/>
        </w:tabs>
        <w:spacing w:line="256" w:lineRule="auto"/>
        <w:ind w:left="141" w:right="112" w:firstLine="453"/>
        <w:jc w:val="both"/>
      </w:pPr>
      <w:r>
        <w:rPr>
          <w:b w:val="0"/>
          <w:bCs w:val="0"/>
          <w:spacing w:val="0"/>
          <w:w w:val="100"/>
        </w:rPr>
        <w:t>Xe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0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êu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0"/>
          <w:w w:val="100"/>
        </w:rPr>
        <w:t>ì</w:t>
      </w:r>
      <w:r>
        <w:rPr>
          <w:b w:val="0"/>
          <w:bCs w:val="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Gi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ẫ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1"/>
          <w:w w:val="100"/>
        </w:rPr>
        <w:t>XXI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XXIII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ban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hành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kèm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nà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em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ầ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2"/>
          <w:w w:val="100"/>
        </w:rPr>
        <w:t>á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ch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-1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1"/>
          <w:w w:val="100"/>
        </w:rPr>
        <w:t>ù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Ph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3"/>
          <w:w w:val="100"/>
        </w:rPr>
        <w:t>(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nâ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VI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0"/>
          <w:w w:val="100"/>
        </w:rPr>
        <w:t>èm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4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ẫ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1"/>
          <w:w w:val="100"/>
        </w:rPr>
        <w:t>X</w:t>
      </w:r>
      <w:r>
        <w:rPr>
          <w:b w:val="0"/>
          <w:bCs w:val="0"/>
          <w:spacing w:val="-4"/>
          <w:w w:val="100"/>
        </w:rPr>
        <w:t>X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kè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the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4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nà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;</w:t>
      </w:r>
    </w:p>
    <w:p>
      <w:pPr>
        <w:pStyle w:val="BodyText"/>
        <w:numPr>
          <w:ilvl w:val="0"/>
          <w:numId w:val="47"/>
        </w:numPr>
        <w:tabs>
          <w:tab w:pos="900" w:val="left" w:leader="none"/>
        </w:tabs>
        <w:spacing w:line="256" w:lineRule="auto" w:before="79"/>
        <w:ind w:left="141" w:right="115" w:firstLine="453"/>
        <w:jc w:val="both"/>
      </w:pP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CNAT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3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2"/>
          <w:w w:val="100"/>
        </w:rPr>
        <w:t>nh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kh</w:t>
      </w:r>
      <w:r>
        <w:rPr>
          <w:b w:val="0"/>
          <w:bCs w:val="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ày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á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em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ù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se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1"/>
          <w:w w:val="100"/>
        </w:rPr>
        <w:t>i;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47"/>
        </w:numPr>
        <w:tabs>
          <w:tab w:pos="881" w:val="left" w:leader="none"/>
        </w:tabs>
        <w:spacing w:line="256" w:lineRule="auto" w:before="81"/>
        <w:ind w:left="141" w:right="113" w:firstLine="453"/>
        <w:jc w:val="both"/>
      </w:pP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1"/>
          <w:w w:val="100"/>
        </w:rPr>
        <w:t>CNAT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ra,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-3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ày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i: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4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khô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ù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4"/>
          <w:w w:val="100"/>
        </w:rPr>
        <w:t>thu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4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6"/>
          <w:w w:val="100"/>
        </w:rPr>
        <w:t>Xe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6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7"/>
          <w:w w:val="100"/>
        </w:rPr>
        <w:t>G</w:t>
      </w:r>
      <w:r>
        <w:rPr>
          <w:b w:val="0"/>
          <w:bCs w:val="0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7"/>
          <w:w w:val="100"/>
        </w:rPr>
        <w:t>N</w:t>
      </w:r>
      <w:r>
        <w:rPr>
          <w:b w:val="0"/>
          <w:bCs w:val="0"/>
          <w:spacing w:val="-4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8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ớ</w:t>
      </w:r>
      <w:r>
        <w:rPr>
          <w:b w:val="0"/>
          <w:bCs w:val="0"/>
          <w:spacing w:val="-4"/>
          <w:w w:val="100"/>
        </w:rPr>
        <w:t>i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4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4"/>
          <w:w w:val="100"/>
        </w:rPr>
        <w:t>kha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4"/>
          <w:w w:val="100"/>
        </w:rPr>
        <w:t>bá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2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5"/>
          <w:w w:val="100"/>
        </w:rPr>
        <w:t>C</w:t>
      </w:r>
      <w:r>
        <w:rPr>
          <w:b w:val="0"/>
          <w:bCs w:val="0"/>
          <w:spacing w:val="-4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4"/>
          <w:w w:val="100"/>
        </w:rPr>
        <w:t>xe;</w:t>
      </w:r>
      <w:r>
        <w:rPr>
          <w:b w:val="0"/>
          <w:bCs w:val="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ồ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ác</w:t>
      </w:r>
      <w:r>
        <w:rPr>
          <w:b w:val="0"/>
          <w:bCs w:val="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ra;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ta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1"/>
          <w:w w:val="100"/>
        </w:rPr>
        <w:t>hô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toàn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thu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ỏ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rá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;</w:t>
      </w:r>
    </w:p>
    <w:p>
      <w:pPr>
        <w:pStyle w:val="BodyText"/>
        <w:numPr>
          <w:ilvl w:val="0"/>
          <w:numId w:val="47"/>
        </w:numPr>
        <w:tabs>
          <w:tab w:pos="900" w:val="left" w:leader="none"/>
        </w:tabs>
        <w:spacing w:line="256" w:lineRule="auto" w:before="81"/>
        <w:ind w:left="141" w:right="115" w:firstLine="453"/>
        <w:jc w:val="both"/>
      </w:pP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1"/>
          <w:w w:val="100"/>
        </w:rPr>
        <w:t>CNAT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ra,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3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qu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nà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kh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ỏ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(rá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ữ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ỏ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khác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sa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êu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1"/>
          <w:w w:val="100"/>
        </w:rPr>
        <w:t>nà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đổ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ữ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hu</w:t>
      </w:r>
      <w:r>
        <w:rPr>
          <w:b w:val="0"/>
          <w:bCs w:val="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-2"/>
          <w:w w:val="100"/>
        </w:rPr>
        <w:t>ùn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0"/>
          <w:w w:val="100"/>
        </w:rPr>
        <w:t>ì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1"/>
          <w:w w:val="100"/>
        </w:rPr>
        <w:t>CNAT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ẫ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ò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hi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-1"/>
          <w:w w:val="100"/>
        </w:rPr>
        <w:t>c.</w:t>
      </w:r>
      <w:r>
        <w:rPr>
          <w:b w:val="0"/>
          <w:bCs w:val="0"/>
          <w:spacing w:val="0"/>
          <w:w w:val="100"/>
        </w:rPr>
      </w:r>
    </w:p>
    <w:p>
      <w:pPr>
        <w:spacing w:after="0" w:line="256" w:lineRule="auto"/>
        <w:jc w:val="both"/>
        <w:sectPr>
          <w:pgSz w:w="11905" w:h="16840"/>
          <w:pgMar w:header="1068" w:footer="0" w:top="1380" w:bottom="280" w:left="1140" w:right="1160"/>
        </w:sectPr>
      </w:pP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64"/>
        <w:ind w:right="0"/>
        <w:jc w:val="left"/>
        <w:rPr>
          <w:b w:val="0"/>
          <w:bCs w:val="0"/>
        </w:rPr>
      </w:pPr>
      <w:r>
        <w:rPr/>
        <w:pict>
          <v:group style="position:absolute;margin-left:63.48pt;margin-top:-9.649405pt;width:467.64pt;height:.1pt;mso-position-horizontal-relative:page;mso-position-vertical-relative:paragraph;z-index:-5538" coordorigin="1270,-193" coordsize="9353,2">
            <v:shape style="position:absolute;left:1270;top:-193;width:9353;height:2" coordorigin="1270,-193" coordsize="9353,0" path="m1270,-193l10622,-193e" filled="f" stroked="t" strokeweight=".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spacing w:val="-6"/>
          <w:w w:val="100"/>
        </w:rPr>
        <w:t>Đ</w:t>
      </w:r>
      <w:r>
        <w:rPr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pacing w:val="-5"/>
          <w:w w:val="100"/>
        </w:rPr>
        <w:t>ề</w:t>
      </w:r>
      <w:r>
        <w:rPr>
          <w:spacing w:val="0"/>
          <w:w w:val="100"/>
        </w:rPr>
        <w:t>u</w:t>
      </w:r>
      <w:r>
        <w:rPr>
          <w:spacing w:val="-10"/>
          <w:w w:val="100"/>
        </w:rPr>
        <w:t> </w:t>
      </w:r>
      <w:r>
        <w:rPr>
          <w:spacing w:val="-4"/>
          <w:w w:val="100"/>
        </w:rPr>
        <w:t>22</w:t>
      </w:r>
      <w:r>
        <w:rPr>
          <w:spacing w:val="0"/>
          <w:w w:val="100"/>
        </w:rPr>
        <w:t>.</w:t>
      </w:r>
      <w:r>
        <w:rPr>
          <w:spacing w:val="-10"/>
          <w:w w:val="100"/>
        </w:rPr>
        <w:t> </w:t>
      </w:r>
      <w:r>
        <w:rPr>
          <w:spacing w:val="-6"/>
          <w:w w:val="100"/>
        </w:rPr>
        <w:t>C</w:t>
      </w:r>
      <w:r>
        <w:rPr>
          <w:rFonts w:ascii="Times New Roman" w:hAnsi="Times New Roman" w:cs="Times New Roman" w:eastAsia="Times New Roman"/>
          <w:spacing w:val="-4"/>
          <w:w w:val="100"/>
        </w:rPr>
        <w:t>ấ</w:t>
      </w:r>
      <w:r>
        <w:rPr>
          <w:spacing w:val="0"/>
          <w:w w:val="100"/>
        </w:rPr>
        <w:t>p</w:t>
      </w:r>
      <w:r>
        <w:rPr>
          <w:spacing w:val="-8"/>
          <w:w w:val="100"/>
        </w:rPr>
        <w:t> </w:t>
      </w:r>
      <w:r>
        <w:rPr>
          <w:spacing w:val="-5"/>
          <w:w w:val="100"/>
        </w:rPr>
        <w:t>phô</w:t>
      </w:r>
      <w:r>
        <w:rPr>
          <w:spacing w:val="0"/>
          <w:w w:val="100"/>
        </w:rPr>
        <w:t>i</w:t>
      </w:r>
      <w:r>
        <w:rPr>
          <w:spacing w:val="-10"/>
          <w:w w:val="100"/>
        </w:rPr>
        <w:t> </w:t>
      </w:r>
      <w:r>
        <w:rPr>
          <w:spacing w:val="-5"/>
          <w:w w:val="100"/>
        </w:rPr>
        <w:t>G</w:t>
      </w:r>
      <w:r>
        <w:rPr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pacing w:val="-4"/>
          <w:w w:val="100"/>
        </w:rPr>
        <w:t>ấ</w:t>
      </w:r>
      <w:r>
        <w:rPr>
          <w:spacing w:val="0"/>
          <w:w w:val="100"/>
        </w:rPr>
        <w:t>y</w:t>
      </w:r>
      <w:r>
        <w:rPr>
          <w:spacing w:val="-9"/>
          <w:w w:val="100"/>
        </w:rPr>
        <w:t> </w:t>
      </w:r>
      <w:r>
        <w:rPr>
          <w:spacing w:val="-4"/>
          <w:w w:val="100"/>
        </w:rPr>
        <w:t>C</w:t>
      </w:r>
      <w:r>
        <w:rPr>
          <w:spacing w:val="-7"/>
          <w:w w:val="100"/>
        </w:rPr>
        <w:t>N</w:t>
      </w:r>
      <w:r>
        <w:rPr>
          <w:spacing w:val="-4"/>
          <w:w w:val="100"/>
        </w:rPr>
        <w:t>AT</w:t>
      </w:r>
      <w:r>
        <w:rPr>
          <w:spacing w:val="0"/>
          <w:w w:val="100"/>
        </w:rPr>
        <w:t>,</w:t>
      </w:r>
      <w:r>
        <w:rPr>
          <w:spacing w:val="-11"/>
          <w:w w:val="100"/>
        </w:rPr>
        <w:t> </w:t>
      </w:r>
      <w:r>
        <w:rPr>
          <w:spacing w:val="-4"/>
          <w:w w:val="100"/>
        </w:rPr>
        <w:t>Te</w:t>
      </w:r>
      <w:r>
        <w:rPr>
          <w:spacing w:val="0"/>
          <w:w w:val="100"/>
        </w:rPr>
        <w:t>m</w:t>
      </w:r>
      <w:r>
        <w:rPr>
          <w:spacing w:val="-7"/>
          <w:w w:val="100"/>
        </w:rPr>
        <w:t> </w:t>
      </w:r>
      <w:r>
        <w:rPr>
          <w:spacing w:val="-10"/>
          <w:w w:val="100"/>
        </w:rPr>
        <w:t>k</w:t>
      </w:r>
      <w:r>
        <w:rPr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pacing w:val="-2"/>
          <w:w w:val="100"/>
        </w:rPr>
        <w:t>ể</w:t>
      </w:r>
      <w:r>
        <w:rPr>
          <w:spacing w:val="0"/>
          <w:w w:val="100"/>
        </w:rPr>
        <w:t>m</w:t>
      </w:r>
      <w:r>
        <w:rPr>
          <w:spacing w:val="-12"/>
          <w:w w:val="100"/>
        </w:rPr>
        <w:t> </w:t>
      </w:r>
      <w:r>
        <w:rPr>
          <w:spacing w:val="-4"/>
          <w:w w:val="100"/>
        </w:rPr>
        <w:t>tr</w:t>
      </w:r>
      <w:r>
        <w:rPr>
          <w:spacing w:val="0"/>
          <w:w w:val="100"/>
        </w:rPr>
        <w:t>a</w:t>
      </w:r>
      <w:r>
        <w:rPr>
          <w:spacing w:val="-10"/>
          <w:w w:val="100"/>
        </w:rPr>
        <w:t> </w:t>
      </w:r>
      <w:r>
        <w:rPr>
          <w:spacing w:val="-4"/>
          <w:w w:val="100"/>
        </w:rPr>
        <w:t>v</w:t>
      </w:r>
      <w:r>
        <w:rPr>
          <w:spacing w:val="0"/>
          <w:w w:val="100"/>
        </w:rPr>
        <w:t>à</w:t>
      </w:r>
      <w:r>
        <w:rPr>
          <w:spacing w:val="-10"/>
          <w:w w:val="100"/>
        </w:rPr>
        <w:t> </w:t>
      </w:r>
      <w:r>
        <w:rPr>
          <w:spacing w:val="-4"/>
          <w:w w:val="100"/>
        </w:rPr>
        <w:t>bá</w:t>
      </w:r>
      <w:r>
        <w:rPr>
          <w:spacing w:val="0"/>
          <w:w w:val="100"/>
        </w:rPr>
        <w:t>o</w:t>
      </w:r>
      <w:r>
        <w:rPr>
          <w:spacing w:val="-10"/>
          <w:w w:val="100"/>
        </w:rPr>
        <w:t> </w:t>
      </w:r>
      <w:r>
        <w:rPr>
          <w:spacing w:val="-4"/>
          <w:w w:val="100"/>
        </w:rPr>
        <w:t>cá</w:t>
      </w:r>
      <w:r>
        <w:rPr>
          <w:spacing w:val="0"/>
          <w:w w:val="100"/>
        </w:rPr>
        <w:t>o</w:t>
      </w:r>
      <w:r>
        <w:rPr>
          <w:spacing w:val="-10"/>
          <w:w w:val="100"/>
        </w:rPr>
        <w:t> </w:t>
      </w:r>
      <w:r>
        <w:rPr>
          <w:spacing w:val="-4"/>
          <w:w w:val="100"/>
        </w:rPr>
        <w:t>côn</w:t>
      </w:r>
      <w:r>
        <w:rPr>
          <w:spacing w:val="0"/>
          <w:w w:val="100"/>
        </w:rPr>
        <w:t>g</w:t>
      </w:r>
      <w:r>
        <w:rPr>
          <w:spacing w:val="-10"/>
          <w:w w:val="100"/>
        </w:rPr>
        <w:t> </w:t>
      </w:r>
      <w:r>
        <w:rPr>
          <w:spacing w:val="-4"/>
          <w:w w:val="100"/>
        </w:rPr>
        <w:t>tá</w:t>
      </w:r>
      <w:r>
        <w:rPr>
          <w:spacing w:val="0"/>
          <w:w w:val="100"/>
        </w:rPr>
        <w:t>c</w:t>
      </w:r>
      <w:r>
        <w:rPr>
          <w:spacing w:val="-7"/>
          <w:w w:val="100"/>
        </w:rPr>
        <w:t> </w:t>
      </w:r>
      <w:r>
        <w:rPr>
          <w:spacing w:val="-10"/>
          <w:w w:val="100"/>
        </w:rPr>
        <w:t>k</w:t>
      </w:r>
      <w:r>
        <w:rPr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pacing w:val="-2"/>
          <w:w w:val="100"/>
        </w:rPr>
        <w:t>ể</w:t>
      </w:r>
      <w:r>
        <w:rPr>
          <w:spacing w:val="0"/>
          <w:w w:val="100"/>
        </w:rPr>
        <w:t>m</w:t>
      </w:r>
      <w:r>
        <w:rPr>
          <w:spacing w:val="-11"/>
          <w:w w:val="100"/>
        </w:rPr>
        <w:t> </w:t>
      </w:r>
      <w:r>
        <w:rPr>
          <w:spacing w:val="-6"/>
          <w:w w:val="100"/>
        </w:rPr>
        <w:t>tra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48"/>
        </w:numPr>
        <w:tabs>
          <w:tab w:pos="856" w:val="left" w:leader="none"/>
        </w:tabs>
        <w:ind w:left="856" w:right="0" w:hanging="281"/>
        <w:jc w:val="left"/>
      </w:pP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4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CNAT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49"/>
        </w:numPr>
        <w:tabs>
          <w:tab w:pos="863" w:val="left" w:leader="none"/>
        </w:tabs>
        <w:spacing w:line="256" w:lineRule="auto"/>
        <w:ind w:left="121" w:right="117" w:firstLine="453"/>
        <w:jc w:val="both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ử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cun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qua</w:t>
      </w:r>
      <w:r>
        <w:rPr>
          <w:b w:val="0"/>
          <w:bCs w:val="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ín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ằ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eo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6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ẫ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1"/>
          <w:w w:val="100"/>
        </w:rPr>
        <w:t>XXI</w:t>
      </w:r>
      <w:r>
        <w:rPr>
          <w:b w:val="0"/>
          <w:bCs w:val="0"/>
          <w:spacing w:val="0"/>
          <w:w w:val="100"/>
        </w:rPr>
        <w:t>V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1"/>
          <w:w w:val="100"/>
        </w:rPr>
        <w:t>hành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kè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the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1"/>
          <w:w w:val="100"/>
        </w:rPr>
        <w:t>nà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1"/>
          <w:w w:val="100"/>
        </w:rPr>
        <w:t>ngà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0"/>
          <w:w w:val="100"/>
        </w:rPr>
        <w:t>5</w:t>
      </w:r>
      <w:r>
        <w:rPr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ày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20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ỗ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1"/>
          <w:w w:val="100"/>
        </w:rPr>
        <w:t>ý;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49"/>
        </w:numPr>
        <w:tabs>
          <w:tab w:pos="880" w:val="left" w:leader="none"/>
        </w:tabs>
        <w:spacing w:line="256" w:lineRule="auto" w:before="81"/>
        <w:ind w:left="121" w:right="116" w:firstLine="453"/>
        <w:jc w:val="both"/>
      </w:pP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1"/>
          <w:w w:val="100"/>
        </w:rPr>
        <w:t>và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1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ử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ô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chí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ày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23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ày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30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tháng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ỗ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uý.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48"/>
        </w:numPr>
        <w:tabs>
          <w:tab w:pos="855" w:val="left" w:leader="none"/>
        </w:tabs>
        <w:spacing w:before="78"/>
        <w:ind w:left="855" w:right="0" w:hanging="281"/>
        <w:jc w:val="left"/>
      </w:pPr>
      <w:r>
        <w:rPr>
          <w:b w:val="0"/>
          <w:bCs w:val="0"/>
          <w:spacing w:val="0"/>
          <w:w w:val="100"/>
        </w:rPr>
        <w:t>Báo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ind w:left="575" w:right="0" w:firstLine="0"/>
        <w:jc w:val="left"/>
      </w:pP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ử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báo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áo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tác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u: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50"/>
        </w:numPr>
        <w:tabs>
          <w:tab w:pos="863" w:val="left" w:leader="none"/>
        </w:tabs>
        <w:spacing w:line="257" w:lineRule="auto"/>
        <w:ind w:left="121" w:right="115" w:firstLine="453"/>
        <w:jc w:val="both"/>
      </w:pPr>
      <w:r>
        <w:rPr>
          <w:b w:val="0"/>
          <w:bCs w:val="0"/>
          <w:spacing w:val="0"/>
          <w:w w:val="100"/>
        </w:rPr>
        <w:t>Tru</w:t>
      </w:r>
      <w:r>
        <w:rPr>
          <w:b w:val="0"/>
          <w:bCs w:val="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ữ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li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2"/>
          <w:w w:val="100"/>
        </w:rPr>
        <w:t>á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am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nga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sa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ra;</w:t>
      </w:r>
    </w:p>
    <w:p>
      <w:pPr>
        <w:pStyle w:val="BodyText"/>
        <w:numPr>
          <w:ilvl w:val="0"/>
          <w:numId w:val="50"/>
        </w:numPr>
        <w:tabs>
          <w:tab w:pos="875" w:val="left" w:leader="none"/>
        </w:tabs>
        <w:spacing w:line="257" w:lineRule="auto" w:before="77"/>
        <w:ind w:left="121" w:right="116" w:firstLine="453"/>
        <w:jc w:val="both"/>
      </w:pPr>
      <w:r>
        <w:rPr>
          <w:b w:val="0"/>
          <w:bCs w:val="0"/>
          <w:spacing w:val="-2"/>
          <w:w w:val="100"/>
        </w:rPr>
        <w:t>Bá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cá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ỳ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4"/>
          <w:w w:val="100"/>
        </w:rPr>
        <w:t>G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-4"/>
          <w:w w:val="100"/>
        </w:rPr>
        <w:t>T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4"/>
          <w:w w:val="100"/>
        </w:rPr>
        <w:t>T</w:t>
      </w:r>
      <w:r>
        <w:rPr>
          <w:b w:val="0"/>
          <w:bCs w:val="0"/>
          <w:spacing w:val="0"/>
          <w:w w:val="100"/>
        </w:rPr>
        <w:t>em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tr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4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the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8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ẫ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XX</w:t>
      </w:r>
      <w:r>
        <w:rPr>
          <w:b w:val="0"/>
          <w:bCs w:val="0"/>
          <w:spacing w:val="0"/>
          <w:w w:val="100"/>
        </w:rPr>
        <w:t>V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0"/>
          <w:w w:val="100"/>
        </w:rPr>
        <w:t>èm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Thô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này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ngày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05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;</w:t>
      </w:r>
    </w:p>
    <w:p>
      <w:pPr>
        <w:pStyle w:val="BodyText"/>
        <w:numPr>
          <w:ilvl w:val="0"/>
          <w:numId w:val="50"/>
        </w:numPr>
        <w:tabs>
          <w:tab w:pos="864" w:val="left" w:leader="none"/>
        </w:tabs>
        <w:spacing w:before="77"/>
        <w:ind w:left="864" w:right="0" w:hanging="290"/>
        <w:jc w:val="left"/>
      </w:pPr>
      <w:r>
        <w:rPr>
          <w:b w:val="0"/>
          <w:bCs w:val="0"/>
          <w:spacing w:val="0"/>
          <w:w w:val="100"/>
        </w:rPr>
        <w:t>Báo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êu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1"/>
          <w:w w:val="100"/>
        </w:rPr>
        <w:t>n.</w:t>
      </w:r>
      <w:r>
        <w:rPr>
          <w:b w:val="0"/>
          <w:bCs w:val="0"/>
          <w:spacing w:val="0"/>
          <w:w w:val="100"/>
        </w:rPr>
      </w:r>
    </w:p>
    <w:p>
      <w:pPr>
        <w:spacing w:line="160" w:lineRule="exact" w:before="7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ind w:left="550" w:right="549"/>
        <w:jc w:val="center"/>
        <w:rPr>
          <w:b w:val="0"/>
          <w:bCs w:val="0"/>
        </w:rPr>
      </w:pPr>
      <w:r>
        <w:rPr>
          <w:spacing w:val="-2"/>
          <w:w w:val="100"/>
        </w:rPr>
        <w:t>C</w:t>
      </w:r>
      <w:r>
        <w:rPr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spacing w:val="0"/>
          <w:w w:val="100"/>
        </w:rPr>
        <w:t>ơ</w:t>
      </w:r>
      <w:r>
        <w:rPr>
          <w:spacing w:val="0"/>
          <w:w w:val="100"/>
        </w:rPr>
        <w:t>ng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VI</w:t>
      </w:r>
      <w:r>
        <w:rPr>
          <w:b w:val="0"/>
          <w:bCs w:val="0"/>
          <w:spacing w:val="0"/>
          <w:w w:val="100"/>
        </w:rPr>
      </w:r>
    </w:p>
    <w:p>
      <w:pPr>
        <w:spacing w:before="23"/>
        <w:ind w:left="241" w:right="237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TRÁC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NH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Ổ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CH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Ứ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,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Á</w:t>
      </w:r>
      <w:r>
        <w:rPr>
          <w:rFonts w:ascii="Times New Roman" w:hAnsi="Times New Roman" w:cs="Times New Roman" w:eastAsia="Times New Roman"/>
          <w:b/>
          <w:bCs/>
          <w:spacing w:val="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NHÂ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Ó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L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Ê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QUAN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575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ề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23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Trách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ủ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ng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Nam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56" w:lineRule="auto"/>
        <w:ind w:left="121" w:right="114"/>
        <w:jc w:val="both"/>
      </w:pP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Đă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là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1"/>
          <w:w w:val="100"/>
        </w:rPr>
        <w:t>ý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tra,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4"/>
          <w:w w:val="100"/>
        </w:rPr>
        <w:t>A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&amp;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MT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ẩ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1"/>
          <w:w w:val="100"/>
        </w:rPr>
        <w:t>t,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kha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am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rá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-5"/>
          <w:w w:val="100"/>
        </w:rPr>
        <w:t>m: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51"/>
        </w:numPr>
        <w:tabs>
          <w:tab w:pos="856" w:val="left" w:leader="none"/>
        </w:tabs>
        <w:spacing w:before="78"/>
        <w:ind w:left="121" w:right="0" w:firstLine="453"/>
        <w:jc w:val="left"/>
      </w:pP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này.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51"/>
        </w:numPr>
        <w:tabs>
          <w:tab w:pos="856" w:val="left" w:leader="none"/>
        </w:tabs>
        <w:spacing w:line="256" w:lineRule="auto"/>
        <w:ind w:left="121" w:right="113" w:firstLine="453"/>
        <w:jc w:val="both"/>
      </w:pP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2"/>
          <w:w w:val="100"/>
        </w:rPr>
        <w:t>â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1"/>
          <w:w w:val="100"/>
        </w:rPr>
        <w:t>tr</w:t>
      </w:r>
      <w:r>
        <w:rPr>
          <w:b w:val="0"/>
          <w:bCs w:val="0"/>
          <w:spacing w:val="1"/>
          <w:w w:val="100"/>
        </w:rPr>
        <w:t>ì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ầ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ề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kh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1"/>
          <w:w w:val="100"/>
        </w:rPr>
        <w:t>t,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ắ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4"/>
          <w:w w:val="100"/>
        </w:rPr>
        <w:t>ráp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6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4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4"/>
          <w:w w:val="100"/>
        </w:rPr>
        <w:t>kha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4"/>
          <w:w w:val="100"/>
        </w:rPr>
        <w:t>thá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5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6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ụ</w:t>
      </w:r>
      <w:r>
        <w:rPr>
          <w:b w:val="0"/>
          <w:bCs w:val="0"/>
          <w:spacing w:val="-4"/>
          <w:w w:val="100"/>
        </w:rPr>
        <w:t>ng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6"/>
          <w:w w:val="100"/>
        </w:rPr>
        <w:t>t</w:t>
      </w:r>
      <w:r>
        <w:rPr>
          <w:b w:val="0"/>
          <w:bCs w:val="0"/>
          <w:spacing w:val="-4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ố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-4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4"/>
          <w:w w:val="100"/>
        </w:rPr>
        <w:t>in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4"/>
          <w:w w:val="100"/>
        </w:rPr>
        <w:t>qu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5"/>
          <w:w w:val="100"/>
        </w:rPr>
        <w:t>l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5"/>
          <w:w w:val="100"/>
        </w:rPr>
        <w:t>cá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5"/>
          <w:w w:val="100"/>
        </w:rPr>
        <w:t>l</w:t>
      </w:r>
      <w:r>
        <w:rPr>
          <w:b w:val="0"/>
          <w:bCs w:val="0"/>
          <w:spacing w:val="-4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4"/>
          <w:w w:val="100"/>
        </w:rPr>
        <w:t>ph</w:t>
      </w:r>
      <w:r>
        <w:rPr>
          <w:b w:val="0"/>
          <w:bCs w:val="0"/>
          <w:spacing w:val="-6"/>
          <w:w w:val="100"/>
        </w:rPr>
        <w:t>ô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7"/>
          <w:w w:val="100"/>
        </w:rPr>
        <w:t>G</w:t>
      </w:r>
      <w:r>
        <w:rPr>
          <w:b w:val="0"/>
          <w:bCs w:val="0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7"/>
          <w:w w:val="100"/>
        </w:rPr>
        <w:t>N</w:t>
      </w:r>
      <w:r>
        <w:rPr>
          <w:b w:val="0"/>
          <w:bCs w:val="0"/>
          <w:spacing w:val="-4"/>
          <w:w w:val="100"/>
        </w:rPr>
        <w:t>A</w:t>
      </w:r>
      <w:r>
        <w:rPr>
          <w:b w:val="0"/>
          <w:bCs w:val="0"/>
          <w:spacing w:val="-6"/>
          <w:w w:val="100"/>
        </w:rPr>
        <w:t>T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quy</w:t>
      </w:r>
      <w:r>
        <w:rPr>
          <w:b w:val="0"/>
          <w:bCs w:val="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nà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numPr>
          <w:ilvl w:val="0"/>
          <w:numId w:val="51"/>
        </w:numPr>
        <w:tabs>
          <w:tab w:pos="856" w:val="left" w:leader="none"/>
        </w:tabs>
        <w:spacing w:line="257" w:lineRule="auto" w:before="78"/>
        <w:ind w:left="121" w:right="116" w:firstLine="453"/>
        <w:jc w:val="both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ỳ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êu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ầ</w:t>
      </w:r>
      <w:r>
        <w:rPr>
          <w:b w:val="0"/>
          <w:bCs w:val="0"/>
          <w:spacing w:val="0"/>
          <w:w w:val="100"/>
        </w:rPr>
        <w:t>u,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báo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3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4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4"/>
          <w:w w:val="100"/>
        </w:rPr>
        <w:t>qu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4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5"/>
          <w:w w:val="100"/>
        </w:rPr>
        <w:t>h</w:t>
      </w:r>
      <w:r>
        <w:rPr>
          <w:b w:val="0"/>
          <w:bCs w:val="0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4"/>
          <w:w w:val="100"/>
        </w:rPr>
        <w:t>côn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4"/>
          <w:w w:val="100"/>
        </w:rPr>
        <w:t>tá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4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-4"/>
          <w:w w:val="100"/>
        </w:rPr>
        <w:t>t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-5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ứ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4"/>
          <w:w w:val="100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5"/>
          <w:w w:val="100"/>
        </w:rPr>
        <w:t>c</w:t>
      </w:r>
      <w:r>
        <w:rPr>
          <w:b w:val="0"/>
          <w:bCs w:val="0"/>
          <w:spacing w:val="-4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ợ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6"/>
          <w:w w:val="100"/>
        </w:rPr>
        <w:t>A</w:t>
      </w:r>
      <w:r>
        <w:rPr>
          <w:b w:val="0"/>
          <w:bCs w:val="0"/>
          <w:spacing w:val="-4"/>
          <w:w w:val="100"/>
        </w:rPr>
        <w:t>T</w:t>
      </w:r>
      <w:r>
        <w:rPr>
          <w:b w:val="0"/>
          <w:bCs w:val="0"/>
          <w:spacing w:val="-6"/>
          <w:w w:val="100"/>
        </w:rPr>
        <w:t>K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&amp;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-3"/>
          <w:w w:val="100"/>
        </w:rPr>
        <w:t>B</w:t>
      </w:r>
      <w:r>
        <w:rPr>
          <w:b w:val="0"/>
          <w:bCs w:val="0"/>
          <w:spacing w:val="-7"/>
          <w:w w:val="100"/>
        </w:rPr>
        <w:t>V</w:t>
      </w:r>
      <w:r>
        <w:rPr>
          <w:b w:val="0"/>
          <w:bCs w:val="0"/>
          <w:spacing w:val="-3"/>
          <w:w w:val="100"/>
        </w:rPr>
        <w:t>M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6"/>
          <w:w w:val="100"/>
        </w:rPr>
        <w:t>Xe.</w:t>
      </w:r>
      <w:r>
        <w:rPr>
          <w:b w:val="0"/>
          <w:bCs w:val="0"/>
          <w:spacing w:val="0"/>
          <w:w w:val="100"/>
        </w:rPr>
      </w:r>
    </w:p>
    <w:p>
      <w:pPr>
        <w:pStyle w:val="Heading2"/>
        <w:spacing w:before="77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ề</w:t>
      </w:r>
      <w:r>
        <w:rPr>
          <w:spacing w:val="0"/>
          <w:w w:val="100"/>
        </w:rPr>
        <w:t>u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24</w:t>
      </w:r>
      <w:r>
        <w:rPr>
          <w:spacing w:val="0"/>
          <w:w w:val="100"/>
        </w:rPr>
        <w:t>.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Trách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n</w:t>
      </w:r>
      <w:r>
        <w:rPr>
          <w:spacing w:val="-3"/>
          <w:w w:val="100"/>
        </w:rPr>
        <w:t>h</w:t>
      </w:r>
      <w:r>
        <w:rPr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ệ</w:t>
      </w:r>
      <w:r>
        <w:rPr>
          <w:spacing w:val="0"/>
          <w:w w:val="100"/>
        </w:rPr>
        <w:t>m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pacing w:val="-1"/>
          <w:w w:val="100"/>
        </w:rPr>
        <w:t>ủ</w:t>
      </w:r>
      <w:r>
        <w:rPr>
          <w:spacing w:val="0"/>
          <w:w w:val="100"/>
        </w:rPr>
        <w:t>a</w:t>
      </w:r>
      <w:r>
        <w:rPr>
          <w:spacing w:val="0"/>
          <w:w w:val="100"/>
        </w:rPr>
        <w:t> </w:t>
      </w:r>
      <w:r>
        <w:rPr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spacing w:val="0"/>
          <w:w w:val="100"/>
        </w:rPr>
        <w:t> </w:t>
      </w:r>
      <w:r>
        <w:rPr>
          <w:spacing w:val="0"/>
          <w:w w:val="100"/>
        </w:rPr>
        <w:t>G</w:t>
      </w:r>
      <w:r>
        <w:rPr>
          <w:spacing w:val="-2"/>
          <w:w w:val="100"/>
        </w:rPr>
        <w:t>i</w:t>
      </w:r>
      <w:r>
        <w:rPr>
          <w:spacing w:val="0"/>
          <w:w w:val="100"/>
        </w:rPr>
        <w:t>ao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t</w:t>
      </w:r>
      <w:r>
        <w:rPr>
          <w:spacing w:val="-3"/>
          <w:w w:val="100"/>
        </w:rPr>
        <w:t>h</w:t>
      </w:r>
      <w:r>
        <w:rPr>
          <w:spacing w:val="0"/>
          <w:w w:val="100"/>
        </w:rPr>
        <w:t>ô</w:t>
      </w:r>
      <w:r>
        <w:rPr>
          <w:spacing w:val="-3"/>
          <w:w w:val="100"/>
        </w:rPr>
        <w:t>n</w:t>
      </w:r>
      <w:r>
        <w:rPr>
          <w:spacing w:val="0"/>
          <w:w w:val="100"/>
        </w:rPr>
        <w:t>g</w:t>
      </w:r>
      <w:r>
        <w:rPr>
          <w:spacing w:val="0"/>
          <w:w w:val="100"/>
        </w:rPr>
        <w:t> </w:t>
      </w:r>
      <w:r>
        <w:rPr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pacing w:val="1"/>
          <w:w w:val="100"/>
        </w:rPr>
        <w:t>ậ</w:t>
      </w:r>
      <w:r>
        <w:rPr>
          <w:spacing w:val="0"/>
          <w:w w:val="100"/>
        </w:rPr>
        <w:t>n</w:t>
      </w:r>
      <w:r>
        <w:rPr>
          <w:spacing w:val="-1"/>
          <w:w w:val="100"/>
        </w:rPr>
        <w:t> </w:t>
      </w:r>
      <w:r>
        <w:rPr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pacing w:val="1"/>
          <w:w w:val="100"/>
        </w:rPr>
        <w:t>ả</w:t>
      </w:r>
      <w:r>
        <w:rPr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52"/>
        </w:numPr>
        <w:tabs>
          <w:tab w:pos="856" w:val="left" w:leader="none"/>
        </w:tabs>
        <w:spacing w:line="255" w:lineRule="auto"/>
        <w:ind w:left="121" w:right="115" w:firstLine="453"/>
        <w:jc w:val="both"/>
      </w:pP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1"/>
          <w:w w:val="100"/>
        </w:rPr>
        <w:t>tá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ỳ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1"/>
          <w:w w:val="100"/>
        </w:rPr>
        <w:t>tron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numPr>
          <w:ilvl w:val="0"/>
          <w:numId w:val="52"/>
        </w:numPr>
        <w:tabs>
          <w:tab w:pos="855" w:val="left" w:leader="none"/>
        </w:tabs>
        <w:spacing w:line="256" w:lineRule="auto" w:before="82"/>
        <w:ind w:left="121" w:right="114" w:firstLine="453"/>
        <w:jc w:val="both"/>
      </w:pP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am</w:t>
      </w:r>
      <w:r>
        <w:rPr>
          <w:b w:val="0"/>
          <w:bCs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thu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2"/>
          <w:w w:val="100"/>
        </w:rPr>
        <w:t>á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-1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1"/>
          <w:w w:val="100"/>
        </w:rPr>
        <w:t>ùng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.</w:t>
      </w:r>
    </w:p>
    <w:p>
      <w:pPr>
        <w:spacing w:after="0" w:line="256" w:lineRule="auto"/>
        <w:jc w:val="both"/>
        <w:sectPr>
          <w:pgSz w:w="11905" w:h="16840"/>
          <w:pgMar w:header="1068" w:footer="0" w:top="1380" w:bottom="280" w:left="1160" w:right="1160"/>
        </w:sectPr>
      </w:pPr>
    </w:p>
    <w:p>
      <w:pPr>
        <w:spacing w:line="200" w:lineRule="exact" w:before="1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spacing w:before="64"/>
        <w:ind w:left="595" w:right="0"/>
        <w:jc w:val="left"/>
        <w:rPr>
          <w:b w:val="0"/>
          <w:bCs w:val="0"/>
        </w:rPr>
      </w:pPr>
      <w:r>
        <w:rPr/>
        <w:pict>
          <v:group style="position:absolute;margin-left:63.240002pt;margin-top:-8.929409pt;width:467.76pt;height:.1pt;mso-position-horizontal-relative:page;mso-position-vertical-relative:paragraph;z-index:-5537" coordorigin="1265,-179" coordsize="9355,2">
            <v:shape style="position:absolute;left:1265;top:-179;width:9355;height:2" coordorigin="1265,-179" coordsize="9355,0" path="m1265,-179l10620,-179e" filled="f" stroked="t" strokeweight=".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ề</w:t>
      </w:r>
      <w:r>
        <w:rPr>
          <w:spacing w:val="0"/>
          <w:w w:val="100"/>
        </w:rPr>
        <w:t>u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25</w:t>
      </w:r>
      <w:r>
        <w:rPr>
          <w:spacing w:val="0"/>
          <w:w w:val="100"/>
        </w:rPr>
        <w:t>.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Trách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n</w:t>
      </w:r>
      <w:r>
        <w:rPr>
          <w:spacing w:val="-3"/>
          <w:w w:val="100"/>
        </w:rPr>
        <w:t>h</w:t>
      </w:r>
      <w:r>
        <w:rPr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ệ</w:t>
      </w:r>
      <w:r>
        <w:rPr>
          <w:spacing w:val="0"/>
          <w:w w:val="100"/>
        </w:rPr>
        <w:t>m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pacing w:val="-1"/>
          <w:w w:val="100"/>
        </w:rPr>
        <w:t>ủ</w:t>
      </w:r>
      <w:r>
        <w:rPr>
          <w:spacing w:val="0"/>
          <w:w w:val="100"/>
        </w:rPr>
        <w:t>a</w:t>
      </w:r>
      <w:r>
        <w:rPr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spacing w:val="0"/>
          <w:w w:val="100"/>
        </w:rPr>
        <w:t>ơ</w:t>
      </w:r>
      <w:r>
        <w:rPr>
          <w:spacing w:val="0"/>
          <w:w w:val="100"/>
        </w:rPr>
        <w:t>n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spacing w:val="1"/>
          <w:w w:val="100"/>
        </w:rPr>
        <w:t> </w:t>
      </w:r>
      <w:r>
        <w:rPr>
          <w:spacing w:val="-5"/>
          <w:w w:val="100"/>
        </w:rPr>
        <w:t>k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2"/>
          <w:w w:val="100"/>
        </w:rPr>
        <w:t>ể</w:t>
      </w:r>
      <w:r>
        <w:rPr>
          <w:spacing w:val="0"/>
          <w:w w:val="100"/>
        </w:rPr>
        <w:t>m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tra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53"/>
        </w:numPr>
        <w:tabs>
          <w:tab w:pos="876" w:val="left" w:leader="none"/>
        </w:tabs>
        <w:spacing w:line="252" w:lineRule="auto" w:before="98"/>
        <w:ind w:left="141" w:right="116" w:firstLine="453"/>
        <w:jc w:val="both"/>
      </w:pP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4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1"/>
          <w:w w:val="100"/>
        </w:rPr>
        <w:t>CNA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1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ầ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ra.</w:t>
      </w:r>
    </w:p>
    <w:p>
      <w:pPr>
        <w:pStyle w:val="BodyText"/>
        <w:numPr>
          <w:ilvl w:val="0"/>
          <w:numId w:val="53"/>
        </w:numPr>
        <w:tabs>
          <w:tab w:pos="875" w:val="left" w:leader="none"/>
        </w:tabs>
        <w:spacing w:line="252" w:lineRule="auto" w:before="84"/>
        <w:ind w:left="141" w:right="117" w:firstLine="453"/>
        <w:jc w:val="both"/>
      </w:pPr>
      <w:r>
        <w:rPr>
          <w:b w:val="0"/>
          <w:bCs w:val="0"/>
          <w:spacing w:val="-1"/>
          <w:w w:val="100"/>
        </w:rPr>
        <w:t>Phâ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1"/>
          <w:w w:val="100"/>
        </w:rPr>
        <w:t>côn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Đă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ên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Đă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e.</w:t>
      </w:r>
    </w:p>
    <w:p>
      <w:pPr>
        <w:pStyle w:val="BodyText"/>
        <w:numPr>
          <w:ilvl w:val="0"/>
          <w:numId w:val="53"/>
        </w:numPr>
        <w:tabs>
          <w:tab w:pos="876" w:val="left" w:leader="none"/>
        </w:tabs>
        <w:spacing w:line="252" w:lineRule="auto" w:before="84"/>
        <w:ind w:left="141" w:right="115" w:firstLine="453"/>
        <w:jc w:val="both"/>
      </w:pP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-1"/>
          <w:w w:val="100"/>
        </w:rPr>
        <w:t>ì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1"/>
          <w:w w:val="100"/>
        </w:rPr>
        <w:t>ì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ti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ẩ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"/>
          <w:w w:val="100"/>
        </w:rPr>
        <w:t>ph</w:t>
      </w:r>
      <w:r>
        <w:rPr>
          <w:b w:val="0"/>
          <w:bCs w:val="0"/>
          <w:spacing w:val="1"/>
          <w:w w:val="100"/>
        </w:rPr>
        <w:t>í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53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5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3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3"/>
          <w:w w:val="100"/>
        </w:rPr>
        <w:t> </w:t>
      </w:r>
      <w:r>
        <w:rPr>
          <w:b w:val="0"/>
          <w:bCs w:val="0"/>
          <w:spacing w:val="-2"/>
          <w:w w:val="100"/>
        </w:rPr>
        <w:t>là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5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c;</w:t>
      </w:r>
      <w:r>
        <w:rPr>
          <w:b w:val="0"/>
          <w:bCs w:val="0"/>
          <w:spacing w:val="53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54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3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3"/>
          <w:w w:val="100"/>
        </w:rPr>
        <w:t> </w:t>
      </w:r>
      <w:r>
        <w:rPr>
          <w:b w:val="0"/>
          <w:bCs w:val="0"/>
          <w:spacing w:val="-1"/>
          <w:w w:val="100"/>
        </w:rPr>
        <w:t>trì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1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ầ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3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ề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52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3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53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55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áy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chu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ên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dùng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2"/>
          <w:w w:val="100"/>
        </w:rPr>
        <w:t>á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CNAT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ra.</w:t>
      </w:r>
    </w:p>
    <w:p>
      <w:pPr>
        <w:pStyle w:val="BodyText"/>
        <w:numPr>
          <w:ilvl w:val="0"/>
          <w:numId w:val="53"/>
        </w:numPr>
        <w:tabs>
          <w:tab w:pos="876" w:val="left" w:leader="none"/>
        </w:tabs>
        <w:spacing w:line="253" w:lineRule="auto" w:before="84"/>
        <w:ind w:left="141" w:right="116" w:firstLine="453"/>
        <w:jc w:val="both"/>
      </w:pP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ỉ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ữ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nh,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tra,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giám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sát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độ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numPr>
          <w:ilvl w:val="0"/>
          <w:numId w:val="53"/>
        </w:numPr>
        <w:tabs>
          <w:tab w:pos="876" w:val="left" w:leader="none"/>
        </w:tabs>
        <w:spacing w:line="252" w:lineRule="auto" w:before="81"/>
        <w:ind w:left="141" w:right="115" w:firstLine="453"/>
        <w:jc w:val="both"/>
      </w:pP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lý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giá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sá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độ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tra,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1"/>
          <w:w w:val="100"/>
        </w:rPr>
        <w:t>x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ên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1"/>
          <w:w w:val="100"/>
        </w:rPr>
        <w:t>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4"/>
          <w:w w:val="100"/>
        </w:rPr>
        <w:t>nghi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ệ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5"/>
          <w:w w:val="100"/>
        </w:rPr>
        <w:t>cá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ộ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-4"/>
          <w:w w:val="100"/>
        </w:rPr>
        <w:t>nhâ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4"/>
          <w:w w:val="100"/>
        </w:rPr>
        <w:t>viên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-4"/>
          <w:w w:val="100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ố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4"/>
          <w:w w:val="100"/>
        </w:rPr>
        <w:t>tiê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4"/>
          <w:w w:val="100"/>
        </w:rPr>
        <w:t>tron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4"/>
          <w:w w:val="100"/>
        </w:rPr>
        <w:t>h</w:t>
      </w:r>
      <w:r>
        <w:rPr>
          <w:b w:val="0"/>
          <w:bCs w:val="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độ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6"/>
          <w:w w:val="100"/>
        </w:rPr>
        <w:t>k</w:t>
      </w:r>
      <w:r>
        <w:rPr>
          <w:b w:val="0"/>
          <w:bCs w:val="0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-4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ị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numPr>
          <w:ilvl w:val="0"/>
          <w:numId w:val="53"/>
        </w:numPr>
        <w:tabs>
          <w:tab w:pos="876" w:val="left" w:leader="none"/>
        </w:tabs>
        <w:spacing w:line="252" w:lineRule="auto" w:before="84"/>
        <w:ind w:left="141" w:right="117" w:firstLine="453"/>
        <w:jc w:val="both"/>
      </w:pP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ỡ</w:t>
      </w:r>
      <w:r>
        <w:rPr>
          <w:b w:val="0"/>
          <w:bCs w:val="0"/>
          <w:spacing w:val="-1"/>
          <w:w w:val="100"/>
        </w:rPr>
        <w:t>ng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ữ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trì</w:t>
      </w:r>
      <w:r>
        <w:rPr>
          <w:b w:val="0"/>
          <w:bCs w:val="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1"/>
          <w:w w:val="100"/>
        </w:rPr>
        <w:t>ch</w:t>
      </w:r>
      <w:r>
        <w:rPr>
          <w:b w:val="0"/>
          <w:bCs w:val="0"/>
          <w:spacing w:val="1"/>
          <w:w w:val="100"/>
        </w:rPr>
        <w:t>í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xác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ì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quy</w:t>
      </w:r>
      <w:r>
        <w:rPr>
          <w:b w:val="0"/>
          <w:bCs w:val="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.</w:t>
      </w:r>
    </w:p>
    <w:p>
      <w:pPr>
        <w:pStyle w:val="Heading2"/>
        <w:spacing w:before="84"/>
        <w:ind w:left="595"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ề</w:t>
      </w:r>
      <w:r>
        <w:rPr>
          <w:spacing w:val="0"/>
          <w:w w:val="100"/>
        </w:rPr>
        <w:t>u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26</w:t>
      </w:r>
      <w:r>
        <w:rPr>
          <w:spacing w:val="0"/>
          <w:w w:val="100"/>
        </w:rPr>
        <w:t>.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Trách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n</w:t>
      </w:r>
      <w:r>
        <w:rPr>
          <w:spacing w:val="-3"/>
          <w:w w:val="100"/>
        </w:rPr>
        <w:t>h</w:t>
      </w:r>
      <w:r>
        <w:rPr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ệ</w:t>
      </w:r>
      <w:r>
        <w:rPr>
          <w:spacing w:val="0"/>
          <w:w w:val="100"/>
        </w:rPr>
        <w:t>m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pacing w:val="-1"/>
          <w:w w:val="100"/>
        </w:rPr>
        <w:t>ủ</w:t>
      </w:r>
      <w:r>
        <w:rPr>
          <w:spacing w:val="0"/>
          <w:w w:val="100"/>
        </w:rPr>
        <w:t>a</w:t>
      </w:r>
      <w:r>
        <w:rPr>
          <w:spacing w:val="0"/>
          <w:w w:val="100"/>
        </w:rPr>
        <w:t> </w:t>
      </w:r>
      <w:r>
        <w:rPr>
          <w:spacing w:val="-3"/>
          <w:w w:val="100"/>
        </w:rPr>
        <w:t>n</w:t>
      </w:r>
      <w:r>
        <w:rPr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spacing w:val="-2"/>
          <w:w w:val="100"/>
        </w:rPr>
        <w:t>ờ</w:t>
      </w:r>
      <w:r>
        <w:rPr>
          <w:spacing w:val="0"/>
          <w:w w:val="100"/>
        </w:rPr>
        <w:t>i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n</w:t>
      </w:r>
      <w:r>
        <w:rPr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pacing w:val="1"/>
          <w:w w:val="100"/>
        </w:rPr>
        <w:t>ậ</w:t>
      </w:r>
      <w:r>
        <w:rPr>
          <w:spacing w:val="0"/>
          <w:w w:val="100"/>
        </w:rPr>
        <w:t>p</w:t>
      </w:r>
      <w:r>
        <w:rPr>
          <w:spacing w:val="-1"/>
          <w:w w:val="100"/>
        </w:rPr>
        <w:t> </w:t>
      </w:r>
      <w:r>
        <w:rPr>
          <w:spacing w:val="-3"/>
          <w:w w:val="100"/>
        </w:rPr>
        <w:t>n</w:t>
      </w:r>
      <w:r>
        <w:rPr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pacing w:val="1"/>
          <w:w w:val="100"/>
        </w:rPr>
        <w:t>ậ</w:t>
      </w:r>
      <w:r>
        <w:rPr>
          <w:spacing w:val="0"/>
          <w:w w:val="100"/>
        </w:rPr>
        <w:t>p</w:t>
      </w:r>
      <w:r>
        <w:rPr>
          <w:spacing w:val="-1"/>
          <w:w w:val="100"/>
        </w:rPr>
        <w:t> </w:t>
      </w:r>
      <w:r>
        <w:rPr>
          <w:spacing w:val="-5"/>
          <w:w w:val="100"/>
        </w:rPr>
        <w:t>k</w:t>
      </w:r>
      <w:r>
        <w:rPr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pacing w:val="1"/>
          <w:w w:val="100"/>
        </w:rPr>
        <w:t>ẩ</w:t>
      </w:r>
      <w:r>
        <w:rPr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54"/>
        </w:numPr>
        <w:tabs>
          <w:tab w:pos="873" w:val="left" w:leader="none"/>
        </w:tabs>
        <w:spacing w:line="252" w:lineRule="auto" w:before="98"/>
        <w:ind w:left="141" w:right="110" w:firstLine="453"/>
        <w:jc w:val="both"/>
      </w:pPr>
      <w:r>
        <w:rPr>
          <w:b w:val="0"/>
          <w:bCs w:val="0"/>
          <w:spacing w:val="-5"/>
          <w:w w:val="100"/>
        </w:rPr>
        <w:t>C</w:t>
      </w:r>
      <w:r>
        <w:rPr>
          <w:b w:val="0"/>
          <w:bCs w:val="0"/>
          <w:spacing w:val="-4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ị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4"/>
          <w:w w:val="100"/>
        </w:rPr>
        <w:t>trác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-6"/>
          <w:w w:val="100"/>
        </w:rPr>
        <w:t>h</w:t>
      </w:r>
      <w:r>
        <w:rPr>
          <w:b w:val="0"/>
          <w:bCs w:val="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4"/>
          <w:w w:val="100"/>
        </w:rPr>
        <w:t>ngu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ồ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4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ố</w:t>
      </w:r>
      <w:r>
        <w:rPr>
          <w:b w:val="0"/>
          <w:bCs w:val="0"/>
          <w:spacing w:val="-6"/>
          <w:w w:val="100"/>
        </w:rPr>
        <w:t>c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6"/>
          <w:w w:val="100"/>
        </w:rPr>
        <w:t>x</w:t>
      </w:r>
      <w:r>
        <w:rPr>
          <w:b w:val="0"/>
          <w:bCs w:val="0"/>
          <w:spacing w:val="-4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4"/>
          <w:w w:val="100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ứ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6"/>
          <w:w w:val="100"/>
        </w:rPr>
        <w:t>c</w:t>
      </w:r>
      <w:r>
        <w:rPr>
          <w:b w:val="0"/>
          <w:bCs w:val="0"/>
          <w:spacing w:val="-4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ợ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7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4"/>
          <w:w w:val="100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4"/>
          <w:w w:val="100"/>
        </w:rPr>
        <w:t>k</w:t>
      </w:r>
      <w:r>
        <w:rPr>
          <w:b w:val="0"/>
          <w:bCs w:val="0"/>
          <w:spacing w:val="-6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ẩ</w:t>
      </w:r>
      <w:r>
        <w:rPr>
          <w:b w:val="0"/>
          <w:bCs w:val="0"/>
          <w:spacing w:val="-4"/>
          <w:w w:val="100"/>
        </w:rPr>
        <w:t>u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4"/>
          <w:w w:val="100"/>
        </w:rPr>
        <w:t>tín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4"/>
          <w:w w:val="100"/>
        </w:rPr>
        <w:t>t</w:t>
      </w:r>
      <w:r>
        <w:rPr>
          <w:b w:val="0"/>
          <w:bCs w:val="0"/>
          <w:spacing w:val="-8"/>
          <w:w w:val="100"/>
        </w:rPr>
        <w:t>r</w:t>
      </w:r>
      <w:r>
        <w:rPr>
          <w:b w:val="0"/>
          <w:bCs w:val="0"/>
          <w:spacing w:val="-4"/>
          <w:w w:val="100"/>
        </w:rPr>
        <w:t>u</w:t>
      </w:r>
      <w:r>
        <w:rPr>
          <w:b w:val="0"/>
          <w:bCs w:val="0"/>
          <w:spacing w:val="-6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ính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xác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cung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Đă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numPr>
          <w:ilvl w:val="0"/>
          <w:numId w:val="54"/>
        </w:numPr>
        <w:tabs>
          <w:tab w:pos="876" w:val="left" w:leader="none"/>
        </w:tabs>
        <w:spacing w:line="252" w:lineRule="auto" w:before="82"/>
        <w:ind w:left="141" w:right="114" w:firstLine="453"/>
        <w:jc w:val="both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ả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ữ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gu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1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kh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am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vi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numPr>
          <w:ilvl w:val="0"/>
          <w:numId w:val="54"/>
        </w:numPr>
        <w:tabs>
          <w:tab w:pos="876" w:val="left" w:leader="none"/>
        </w:tabs>
        <w:spacing w:line="252" w:lineRule="auto" w:before="84"/>
        <w:ind w:left="141" w:right="115" w:firstLine="453"/>
        <w:jc w:val="both"/>
      </w:pP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ữ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ì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ữ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xó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xác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x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1"/>
          <w:w w:val="100"/>
        </w:rPr>
        <w:t>ì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êu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1"/>
          <w:w w:val="100"/>
        </w:rPr>
        <w:t>n.</w:t>
      </w:r>
      <w:r>
        <w:rPr>
          <w:b w:val="0"/>
          <w:bCs w:val="0"/>
          <w:spacing w:val="0"/>
          <w:w w:val="100"/>
        </w:rPr>
      </w:r>
    </w:p>
    <w:p>
      <w:pPr>
        <w:pStyle w:val="Heading2"/>
        <w:spacing w:before="84"/>
        <w:ind w:left="595"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ề</w:t>
      </w:r>
      <w:r>
        <w:rPr>
          <w:spacing w:val="0"/>
          <w:w w:val="100"/>
        </w:rPr>
        <w:t>u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27</w:t>
      </w:r>
      <w:r>
        <w:rPr>
          <w:spacing w:val="0"/>
          <w:w w:val="100"/>
        </w:rPr>
        <w:t>.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Trách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n</w:t>
      </w:r>
      <w:r>
        <w:rPr>
          <w:spacing w:val="-3"/>
          <w:w w:val="100"/>
        </w:rPr>
        <w:t>h</w:t>
      </w:r>
      <w:r>
        <w:rPr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ệ</w:t>
      </w:r>
      <w:r>
        <w:rPr>
          <w:spacing w:val="0"/>
          <w:w w:val="100"/>
        </w:rPr>
        <w:t>m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pacing w:val="-1"/>
          <w:w w:val="100"/>
        </w:rPr>
        <w:t>ủ</w:t>
      </w:r>
      <w:r>
        <w:rPr>
          <w:spacing w:val="0"/>
          <w:w w:val="100"/>
        </w:rPr>
        <w:t>a</w:t>
      </w:r>
      <w:r>
        <w:rPr>
          <w:spacing w:val="0"/>
          <w:w w:val="100"/>
        </w:rPr>
        <w:t> </w:t>
      </w:r>
      <w:r>
        <w:rPr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spacing w:val="0"/>
          <w:w w:val="100"/>
        </w:rPr>
        <w:t> </w:t>
      </w:r>
      <w:r>
        <w:rPr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spacing w:val="-3"/>
          <w:w w:val="100"/>
        </w:rPr>
        <w:t> </w:t>
      </w:r>
      <w:r>
        <w:rPr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pacing w:val="1"/>
          <w:w w:val="100"/>
        </w:rPr>
        <w:t>ả</w:t>
      </w:r>
      <w:r>
        <w:rPr>
          <w:spacing w:val="0"/>
          <w:w w:val="100"/>
        </w:rPr>
        <w:t>n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x</w:t>
      </w:r>
      <w:r>
        <w:rPr>
          <w:spacing w:val="-3"/>
          <w:w w:val="100"/>
        </w:rPr>
        <w:t>u</w:t>
      </w:r>
      <w:r>
        <w:rPr>
          <w:rFonts w:ascii="Times New Roman" w:hAnsi="Times New Roman" w:cs="Times New Roman" w:eastAsia="Times New Roman"/>
          <w:spacing w:val="1"/>
          <w:w w:val="100"/>
        </w:rPr>
        <w:t>ấ</w:t>
      </w:r>
      <w:r>
        <w:rPr>
          <w:spacing w:val="-1"/>
          <w:w w:val="100"/>
        </w:rPr>
        <w:t>t</w:t>
      </w:r>
      <w:r>
        <w:rPr>
          <w:spacing w:val="0"/>
          <w:w w:val="100"/>
        </w:rPr>
        <w:t>,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pacing w:val="1"/>
          <w:w w:val="100"/>
        </w:rPr>
        <w:t>ắ</w:t>
      </w:r>
      <w:r>
        <w:rPr>
          <w:spacing w:val="0"/>
          <w:w w:val="100"/>
        </w:rPr>
        <w:t>p</w:t>
      </w:r>
      <w:r>
        <w:rPr>
          <w:spacing w:val="-1"/>
          <w:w w:val="100"/>
        </w:rPr>
        <w:t> </w:t>
      </w:r>
      <w:r>
        <w:rPr>
          <w:spacing w:val="-3"/>
          <w:w w:val="100"/>
        </w:rPr>
        <w:t>r</w:t>
      </w:r>
      <w:r>
        <w:rPr>
          <w:spacing w:val="-2"/>
          <w:w w:val="100"/>
        </w:rPr>
        <w:t>á</w:t>
      </w:r>
      <w:r>
        <w:rPr>
          <w:spacing w:val="-1"/>
          <w:w w:val="100"/>
        </w:rPr>
        <w:t>p</w:t>
      </w:r>
      <w:r>
        <w:rPr>
          <w:spacing w:val="0"/>
          <w:w w:val="100"/>
        </w:rPr>
        <w:t>,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pacing w:val="1"/>
          <w:w w:val="100"/>
        </w:rPr>
        <w:t>ả</w:t>
      </w:r>
      <w:r>
        <w:rPr>
          <w:spacing w:val="0"/>
          <w:w w:val="100"/>
        </w:rPr>
        <w:t>i</w:t>
      </w:r>
      <w:r>
        <w:rPr>
          <w:spacing w:val="0"/>
          <w:w w:val="100"/>
        </w:rPr>
        <w:t> </w:t>
      </w:r>
      <w:r>
        <w:rPr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pacing w:val="-2"/>
          <w:w w:val="100"/>
        </w:rPr>
        <w:t>ạ</w:t>
      </w:r>
      <w:r>
        <w:rPr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55"/>
        </w:numPr>
        <w:tabs>
          <w:tab w:pos="875" w:val="left" w:leader="none"/>
        </w:tabs>
        <w:spacing w:line="252" w:lineRule="auto" w:before="98"/>
        <w:ind w:left="141" w:right="115" w:firstLine="453"/>
        <w:jc w:val="both"/>
      </w:pP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ân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cá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1"/>
          <w:w w:val="100"/>
        </w:rPr>
        <w:t>ti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ch</w:t>
      </w:r>
      <w:r>
        <w:rPr>
          <w:b w:val="0"/>
          <w:bCs w:val="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ẩ</w:t>
      </w:r>
      <w:r>
        <w:rPr>
          <w:b w:val="0"/>
          <w:bCs w:val="0"/>
          <w:spacing w:val="0"/>
          <w:w w:val="100"/>
        </w:rPr>
        <w:t>n,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t,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quy</w:t>
      </w:r>
      <w:r>
        <w:rPr>
          <w:b w:val="0"/>
          <w:bCs w:val="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4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ắ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ráp,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e.</w:t>
      </w:r>
    </w:p>
    <w:p>
      <w:pPr>
        <w:pStyle w:val="BodyText"/>
        <w:numPr>
          <w:ilvl w:val="0"/>
          <w:numId w:val="55"/>
        </w:numPr>
        <w:tabs>
          <w:tab w:pos="876" w:val="left" w:leader="none"/>
        </w:tabs>
        <w:spacing w:line="253" w:lineRule="auto" w:before="82"/>
        <w:ind w:left="141" w:right="115" w:firstLine="453"/>
        <w:jc w:val="both"/>
      </w:pP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2"/>
          <w:w w:val="100"/>
        </w:rPr>
        <w:t>â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ìn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ầ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ù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ừ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ách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b w:val="0"/>
          <w:bCs w:val="0"/>
          <w:spacing w:val="-1"/>
          <w:w w:val="100"/>
        </w:rPr>
        <w:t>ng.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55"/>
        </w:numPr>
        <w:tabs>
          <w:tab w:pos="875" w:val="left" w:leader="none"/>
        </w:tabs>
        <w:spacing w:line="252" w:lineRule="auto" w:before="83"/>
        <w:ind w:left="141" w:right="115" w:firstLine="453"/>
        <w:jc w:val="both"/>
      </w:pPr>
      <w:r>
        <w:rPr>
          <w:b w:val="0"/>
          <w:bCs w:val="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ữ</w:t>
      </w:r>
      <w:r>
        <w:rPr>
          <w:rFonts w:ascii="Times New Roman" w:hAnsi="Times New Roman" w:cs="Times New Roman" w:eastAsia="Times New Roman"/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ì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ữ</w:t>
      </w:r>
      <w:r>
        <w:rPr>
          <w:b w:val="0"/>
          <w:bCs w:val="0"/>
          <w:spacing w:val="0"/>
          <w:w w:val="100"/>
        </w:rPr>
        <w:t>a,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x</w:t>
      </w:r>
      <w:r>
        <w:rPr>
          <w:b w:val="0"/>
          <w:bCs w:val="0"/>
          <w:spacing w:val="-2"/>
          <w:w w:val="100"/>
        </w:rPr>
        <w:t>ó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xác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1"/>
          <w:w w:val="100"/>
        </w:rPr>
        <w:t>ì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êu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côn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1"/>
          <w:w w:val="100"/>
        </w:rPr>
        <w:t>có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1"/>
          <w:w w:val="100"/>
        </w:rPr>
        <w:t>n.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55"/>
        </w:numPr>
        <w:tabs>
          <w:tab w:pos="876" w:val="left" w:leader="none"/>
        </w:tabs>
        <w:spacing w:line="252" w:lineRule="auto" w:before="84"/>
        <w:ind w:left="141" w:right="117" w:firstLine="453"/>
        <w:jc w:val="both"/>
      </w:pP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ố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lý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1"/>
          <w:w w:val="100"/>
        </w:rPr>
        <w:t>õ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-1"/>
          <w:w w:val="100"/>
        </w:rPr>
        <w:t>khá</w:t>
      </w:r>
      <w:r>
        <w:rPr>
          <w:b w:val="0"/>
          <w:bCs w:val="0"/>
          <w:spacing w:val="-5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1"/>
          <w:w w:val="100"/>
        </w:rPr>
        <w:t>t.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55"/>
        </w:numPr>
        <w:tabs>
          <w:tab w:pos="875" w:val="left" w:leader="none"/>
        </w:tabs>
        <w:spacing w:line="252" w:lineRule="auto" w:before="84"/>
        <w:ind w:left="141" w:right="114" w:firstLine="453"/>
        <w:jc w:val="both"/>
      </w:pP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thông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tin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ẩ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1"/>
          <w:w w:val="100"/>
        </w:rPr>
        <w:t>ph</w:t>
      </w:r>
      <w:r>
        <w:rPr>
          <w:b w:val="0"/>
          <w:bCs w:val="0"/>
          <w:spacing w:val="-3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í</w:t>
      </w:r>
      <w:r>
        <w:rPr>
          <w:b w:val="0"/>
          <w:bCs w:val="0"/>
          <w:spacing w:val="1"/>
          <w:w w:val="100"/>
        </w:rPr>
        <w:t>ch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ỗ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thu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ữ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cá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.</w:t>
      </w:r>
    </w:p>
    <w:p>
      <w:pPr>
        <w:spacing w:after="0" w:line="252" w:lineRule="auto"/>
        <w:jc w:val="both"/>
        <w:sectPr>
          <w:pgSz w:w="11905" w:h="16840"/>
          <w:pgMar w:header="1068" w:footer="0" w:top="1380" w:bottom="280" w:left="1140" w:right="1160"/>
        </w:sectPr>
      </w:pPr>
    </w:p>
    <w:p>
      <w:pPr>
        <w:spacing w:line="220" w:lineRule="exact" w:before="3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0"/>
          <w:numId w:val="55"/>
        </w:numPr>
        <w:tabs>
          <w:tab w:pos="855" w:val="left" w:leader="none"/>
        </w:tabs>
        <w:spacing w:line="248" w:lineRule="auto" w:before="64"/>
        <w:ind w:left="121" w:right="116" w:firstLine="453"/>
        <w:jc w:val="both"/>
      </w:pPr>
      <w:r>
        <w:rPr/>
        <w:pict>
          <v:group style="position:absolute;margin-left:63.48pt;margin-top:-9.289358pt;width:467.64pt;height:.1pt;mso-position-horizontal-relative:page;mso-position-vertical-relative:paragraph;z-index:-5536" coordorigin="1270,-186" coordsize="9353,2">
            <v:shape style="position:absolute;left:1270;top:-186;width:9353;height:2" coordorigin="1270,-186" coordsize="9353,0" path="m1270,-186l10622,-186e" filled="f" stroked="t" strokeweight=".5pt" strokecolor="#010202">
              <v:path arrowok="t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ỗ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-2"/>
          <w:w w:val="100"/>
        </w:rPr>
        <w:t>Tro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2"/>
          <w:w w:val="100"/>
        </w:rPr>
        <w:t>quá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ìn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am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tác</w:t>
      </w:r>
      <w:r>
        <w:rPr>
          <w:b w:val="0"/>
          <w:bCs w:val="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4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"/>
          <w:w w:val="100"/>
        </w:rPr>
        <w:t>cá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1"/>
          <w:w w:val="100"/>
        </w:rPr>
        <w:t>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ầ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êu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1"/>
          <w:w w:val="100"/>
        </w:rPr>
        <w:t>u.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55"/>
        </w:numPr>
        <w:tabs>
          <w:tab w:pos="855" w:val="left" w:leader="none"/>
        </w:tabs>
        <w:spacing w:line="250" w:lineRule="auto" w:before="79"/>
        <w:ind w:left="121" w:right="113" w:firstLine="453"/>
        <w:jc w:val="both"/>
      </w:pPr>
      <w:r>
        <w:rPr>
          <w:b w:val="0"/>
          <w:bCs w:val="0"/>
          <w:spacing w:val="0"/>
          <w:w w:val="100"/>
        </w:rPr>
        <w:t>Thông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báo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thông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tin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ầ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-2"/>
          <w:w w:val="100"/>
        </w:rPr>
        <w:t>ua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ồ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ho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lý,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0"/>
          <w:w w:val="100"/>
        </w:rPr>
        <w:t>ch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numPr>
          <w:ilvl w:val="0"/>
          <w:numId w:val="55"/>
        </w:numPr>
        <w:tabs>
          <w:tab w:pos="860" w:val="left" w:leader="none"/>
        </w:tabs>
        <w:spacing w:line="249" w:lineRule="auto" w:before="77"/>
        <w:ind w:left="121" w:right="117" w:firstLine="453"/>
        <w:jc w:val="both"/>
      </w:pP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3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3"/>
          <w:w w:val="100"/>
        </w:rPr>
        <w:t>p</w:t>
      </w:r>
      <w:r>
        <w:rPr>
          <w:b w:val="0"/>
          <w:bCs w:val="0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ư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ữ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1"/>
          <w:w w:val="100"/>
        </w:rPr>
        <w:t>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3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3"/>
          <w:w w:val="100"/>
        </w:rPr>
        <w:t>0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ă</w:t>
      </w:r>
      <w:r>
        <w:rPr>
          <w:b w:val="0"/>
          <w:bCs w:val="0"/>
          <w:spacing w:val="-3"/>
          <w:w w:val="100"/>
        </w:rPr>
        <w:t>m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3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3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3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ừ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3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43"/>
          <w:w w:val="100"/>
        </w:rPr>
        <w:t> </w:t>
      </w:r>
      <w:r>
        <w:rPr>
          <w:b w:val="0"/>
          <w:bCs w:val="0"/>
          <w:spacing w:val="3"/>
          <w:w w:val="100"/>
        </w:rPr>
        <w:t>r</w:t>
      </w:r>
      <w:r>
        <w:rPr>
          <w:b w:val="0"/>
          <w:bCs w:val="0"/>
          <w:spacing w:val="0"/>
          <w:w w:val="100"/>
        </w:rPr>
        <w:t>áp</w:t>
      </w:r>
      <w:r>
        <w:rPr>
          <w:b w:val="0"/>
          <w:bCs w:val="0"/>
          <w:spacing w:val="43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3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45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1"/>
          <w:w w:val="100"/>
        </w:rPr>
        <w:t>Gi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2"/>
          <w:w w:val="100"/>
        </w:rPr>
        <w:t>c</w:t>
      </w:r>
      <w:r>
        <w:rPr>
          <w:b w:val="0"/>
          <w:bCs w:val="0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1"/>
          <w:w w:val="100"/>
        </w:rPr>
        <w:t>ng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3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3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ạ</w:t>
      </w:r>
      <w:r>
        <w:rPr>
          <w:b w:val="0"/>
          <w:bCs w:val="0"/>
          <w:spacing w:val="3"/>
          <w:w w:val="100"/>
        </w:rPr>
        <w:t>i.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55"/>
        </w:numPr>
        <w:tabs>
          <w:tab w:pos="856" w:val="left" w:leader="none"/>
        </w:tabs>
        <w:spacing w:before="78"/>
        <w:ind w:left="856" w:right="0" w:hanging="281"/>
        <w:jc w:val="left"/>
      </w:pP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ữ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</w:p>
    <w:p>
      <w:pPr>
        <w:pStyle w:val="BodyText"/>
        <w:spacing w:before="11"/>
        <w:ind w:left="121" w:right="0" w:firstLine="0"/>
        <w:jc w:val="left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am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1"/>
          <w:w w:val="100"/>
        </w:rPr>
        <w:t>o.</w:t>
      </w:r>
      <w:r>
        <w:rPr>
          <w:b w:val="0"/>
          <w:bCs w:val="0"/>
          <w:spacing w:val="0"/>
          <w:w w:val="100"/>
        </w:rPr>
      </w:r>
    </w:p>
    <w:p>
      <w:pPr>
        <w:pStyle w:val="Heading2"/>
        <w:spacing w:before="93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ề</w:t>
      </w:r>
      <w:r>
        <w:rPr>
          <w:spacing w:val="0"/>
          <w:w w:val="100"/>
        </w:rPr>
        <w:t>u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28</w:t>
      </w:r>
      <w:r>
        <w:rPr>
          <w:spacing w:val="0"/>
          <w:w w:val="100"/>
        </w:rPr>
        <w:t>.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Trách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n</w:t>
      </w:r>
      <w:r>
        <w:rPr>
          <w:spacing w:val="-3"/>
          <w:w w:val="100"/>
        </w:rPr>
        <w:t>h</w:t>
      </w:r>
      <w:r>
        <w:rPr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ệ</w:t>
      </w:r>
      <w:r>
        <w:rPr>
          <w:spacing w:val="0"/>
          <w:w w:val="100"/>
        </w:rPr>
        <w:t>m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pacing w:val="-1"/>
          <w:w w:val="100"/>
        </w:rPr>
        <w:t>ủ</w:t>
      </w:r>
      <w:r>
        <w:rPr>
          <w:spacing w:val="0"/>
          <w:w w:val="100"/>
        </w:rPr>
        <w:t>a</w:t>
      </w:r>
      <w:r>
        <w:rPr>
          <w:spacing w:val="0"/>
          <w:w w:val="100"/>
        </w:rPr>
        <w:t> </w:t>
      </w:r>
      <w:r>
        <w:rPr>
          <w:spacing w:val="-2"/>
          <w:w w:val="100"/>
        </w:rPr>
        <w:t>C</w:t>
      </w:r>
      <w:r>
        <w:rPr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spacing w:val="-1"/>
          <w:w w:val="100"/>
        </w:rPr>
        <w:t> </w:t>
      </w:r>
      <w:r>
        <w:rPr>
          <w:spacing w:val="0"/>
          <w:w w:val="100"/>
        </w:rPr>
        <w:t>xe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56"/>
        </w:numPr>
        <w:tabs>
          <w:tab w:pos="855" w:val="left" w:leader="none"/>
        </w:tabs>
        <w:spacing w:line="250" w:lineRule="auto" w:before="91"/>
        <w:ind w:left="121" w:right="111" w:firstLine="453"/>
        <w:jc w:val="both"/>
      </w:pP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1"/>
          <w:w w:val="100"/>
        </w:rPr>
        <w:t>ác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ữ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ỡ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tiêu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ẩ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Xe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gi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ữ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ha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ỳ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ra.</w:t>
      </w:r>
    </w:p>
    <w:p>
      <w:pPr>
        <w:pStyle w:val="BodyText"/>
        <w:numPr>
          <w:ilvl w:val="0"/>
          <w:numId w:val="56"/>
        </w:numPr>
        <w:tabs>
          <w:tab w:pos="855" w:val="left" w:leader="none"/>
        </w:tabs>
        <w:spacing w:before="77"/>
        <w:ind w:left="855" w:right="0" w:hanging="281"/>
        <w:jc w:val="left"/>
      </w:pP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làm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gi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xóa,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ữ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1"/>
          <w:w w:val="100"/>
        </w:rPr>
        <w:t>p.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56"/>
        </w:numPr>
        <w:tabs>
          <w:tab w:pos="855" w:val="left" w:leader="none"/>
        </w:tabs>
        <w:spacing w:line="249" w:lineRule="auto" w:before="91"/>
        <w:ind w:left="121" w:right="115" w:firstLine="453"/>
        <w:jc w:val="both"/>
      </w:pPr>
      <w:r>
        <w:rPr>
          <w:b w:val="0"/>
          <w:bCs w:val="0"/>
          <w:spacing w:val="0"/>
          <w:w w:val="100"/>
        </w:rPr>
        <w:t>Cu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thông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tin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ầ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li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2"/>
          <w:w w:val="100"/>
        </w:rPr>
        <w:t>un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dung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hàn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ín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ý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1"/>
          <w:w w:val="100"/>
        </w:rPr>
        <w:t>Xe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2"/>
          <w:w w:val="100"/>
        </w:rPr>
        <w:t>vi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1"/>
          <w:w w:val="100"/>
        </w:rPr>
        <w:t>cun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ên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ác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ra;</w:t>
      </w:r>
    </w:p>
    <w:p>
      <w:pPr>
        <w:pStyle w:val="BodyText"/>
        <w:numPr>
          <w:ilvl w:val="0"/>
          <w:numId w:val="56"/>
        </w:numPr>
        <w:tabs>
          <w:tab w:pos="856" w:val="left" w:leader="none"/>
        </w:tabs>
        <w:spacing w:line="250" w:lineRule="auto" w:before="78"/>
        <w:ind w:left="121" w:right="116" w:firstLine="453"/>
        <w:jc w:val="both"/>
      </w:pP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1"/>
          <w:w w:val="100"/>
        </w:rPr>
        <w:t>tr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ồ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1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ra;</w:t>
      </w:r>
    </w:p>
    <w:p>
      <w:pPr>
        <w:pStyle w:val="BodyText"/>
        <w:numPr>
          <w:ilvl w:val="0"/>
          <w:numId w:val="56"/>
        </w:numPr>
        <w:tabs>
          <w:tab w:pos="855" w:val="left" w:leader="none"/>
        </w:tabs>
        <w:spacing w:line="249" w:lineRule="auto" w:before="77"/>
        <w:ind w:left="121" w:right="115" w:firstLine="453"/>
        <w:jc w:val="both"/>
      </w:pP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ao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ho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xu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-2"/>
          <w:w w:val="100"/>
        </w:rPr>
        <w:t>ì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êu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ầ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giao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cho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xe</w:t>
      </w:r>
      <w:r>
        <w:rPr>
          <w:b w:val="0"/>
          <w:bCs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và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6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ặ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tr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1"/>
          <w:w w:val="100"/>
        </w:rPr>
        <w:t>ín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ắ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gi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1"/>
          <w:w w:val="100"/>
        </w:rPr>
        <w:t>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ặ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ễ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ỏ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ặ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ữ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ài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ễ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sá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ph</w:t>
      </w:r>
      <w:r>
        <w:rPr>
          <w:b w:val="0"/>
          <w:bCs w:val="0"/>
          <w:spacing w:val="1"/>
          <w:w w:val="100"/>
        </w:rPr>
        <w:t>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ớ</w:t>
      </w:r>
      <w:r>
        <w:rPr>
          <w:b w:val="0"/>
          <w:bCs w:val="0"/>
          <w:spacing w:val="-1"/>
          <w:w w:val="100"/>
        </w:rPr>
        <w:t>c.</w:t>
      </w:r>
      <w:r>
        <w:rPr>
          <w:b w:val="0"/>
          <w:bCs w:val="0"/>
          <w:spacing w:val="0"/>
          <w:w w:val="100"/>
        </w:rPr>
      </w:r>
    </w:p>
    <w:p>
      <w:pPr>
        <w:pStyle w:val="Heading2"/>
        <w:spacing w:before="78"/>
        <w:ind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ề</w:t>
      </w:r>
      <w:r>
        <w:rPr>
          <w:spacing w:val="0"/>
          <w:w w:val="100"/>
        </w:rPr>
        <w:t>u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29</w:t>
      </w:r>
      <w:r>
        <w:rPr>
          <w:spacing w:val="0"/>
          <w:w w:val="100"/>
        </w:rPr>
        <w:t>.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P</w:t>
      </w:r>
      <w:r>
        <w:rPr>
          <w:spacing w:val="-1"/>
          <w:w w:val="100"/>
        </w:rPr>
        <w:t>h</w:t>
      </w:r>
      <w:r>
        <w:rPr>
          <w:spacing w:val="0"/>
          <w:w w:val="100"/>
        </w:rPr>
        <w:t>í</w:t>
      </w:r>
      <w:r>
        <w:rPr>
          <w:spacing w:val="0"/>
          <w:w w:val="100"/>
        </w:rPr>
        <w:t> </w:t>
      </w:r>
      <w:r>
        <w:rPr>
          <w:spacing w:val="1"/>
          <w:w w:val="100"/>
        </w:rPr>
        <w:t>v</w:t>
      </w:r>
      <w:r>
        <w:rPr>
          <w:spacing w:val="0"/>
          <w:w w:val="100"/>
        </w:rPr>
        <w:t>à</w:t>
      </w:r>
      <w:r>
        <w:rPr>
          <w:spacing w:val="-2"/>
          <w:w w:val="100"/>
        </w:rPr>
        <w:t> </w:t>
      </w:r>
      <w:r>
        <w:rPr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pacing w:val="0"/>
          <w:w w:val="100"/>
        </w:rPr>
        <w:t>ệ</w:t>
      </w:r>
      <w:r>
        <w:rPr>
          <w:rFonts w:ascii="Times New Roman" w:hAnsi="Times New Roman" w:cs="Times New Roman" w:eastAsia="Times New Roman"/>
          <w:spacing w:val="0"/>
          <w:w w:val="100"/>
        </w:rPr>
        <w:t> </w:t>
      </w:r>
      <w:r>
        <w:rPr>
          <w:spacing w:val="0"/>
          <w:w w:val="100"/>
        </w:rPr>
        <w:t>p</w:t>
      </w:r>
      <w:r>
        <w:rPr>
          <w:spacing w:val="-3"/>
          <w:w w:val="100"/>
        </w:rPr>
        <w:t>h</w:t>
      </w:r>
      <w:r>
        <w:rPr>
          <w:spacing w:val="0"/>
          <w:w w:val="100"/>
        </w:rPr>
        <w:t>í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50" w:lineRule="auto" w:before="91"/>
        <w:ind w:left="121" w:right="119"/>
        <w:jc w:val="both"/>
      </w:pP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í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li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tra,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1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-2"/>
          <w:w w:val="100"/>
        </w:rPr>
        <w:t>nh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ph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lu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1"/>
          <w:w w:val="100"/>
        </w:rPr>
        <w:t>t.</w:t>
      </w:r>
      <w:r>
        <w:rPr>
          <w:b w:val="0"/>
          <w:bCs w:val="0"/>
          <w:spacing w:val="0"/>
          <w:w w:val="100"/>
        </w:rPr>
      </w:r>
    </w:p>
    <w:p>
      <w:pPr>
        <w:pStyle w:val="Heading2"/>
        <w:spacing w:before="77"/>
        <w:ind w:right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ề</w:t>
      </w:r>
      <w:r>
        <w:rPr>
          <w:spacing w:val="0"/>
          <w:w w:val="100"/>
        </w:rPr>
        <w:t>u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30</w:t>
      </w:r>
      <w:r>
        <w:rPr>
          <w:spacing w:val="0"/>
          <w:w w:val="100"/>
        </w:rPr>
        <w:t>.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pacing w:val="-1"/>
          <w:w w:val="100"/>
        </w:rPr>
        <w:t>ư</w:t>
      </w:r>
      <w:r>
        <w:rPr>
          <w:spacing w:val="0"/>
          <w:w w:val="100"/>
        </w:rPr>
        <w:t>u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pacing w:val="0"/>
          <w:w w:val="100"/>
        </w:rPr>
        <w:t>ữ</w:t>
      </w:r>
      <w:r>
        <w:rPr>
          <w:rFonts w:ascii="Times New Roman" w:hAnsi="Times New Roman" w:cs="Times New Roman" w:eastAsia="Times New Roman"/>
          <w:spacing w:val="-1"/>
          <w:w w:val="100"/>
        </w:rPr>
        <w:t> </w:t>
      </w:r>
      <w:r>
        <w:rPr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spacing w:val="0"/>
          <w:w w:val="100"/>
        </w:rPr>
        <w:t> </w:t>
      </w:r>
      <w:r>
        <w:rPr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57"/>
        </w:numPr>
        <w:tabs>
          <w:tab w:pos="855" w:val="left" w:leader="none"/>
        </w:tabs>
        <w:spacing w:line="249" w:lineRule="auto" w:before="91"/>
        <w:ind w:left="121" w:right="114" w:firstLine="453"/>
        <w:jc w:val="both"/>
      </w:pP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quy</w:t>
      </w:r>
      <w:r>
        <w:rPr>
          <w:b w:val="0"/>
          <w:bCs w:val="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nà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ác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-2"/>
          <w:w w:val="100"/>
        </w:rPr>
        <w:t>ì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ữ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trong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ngày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ứ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numPr>
          <w:ilvl w:val="0"/>
          <w:numId w:val="57"/>
        </w:numPr>
        <w:tabs>
          <w:tab w:pos="855" w:val="left" w:leader="none"/>
        </w:tabs>
        <w:spacing w:line="249" w:lineRule="auto" w:before="78"/>
        <w:ind w:left="121" w:right="114" w:firstLine="453"/>
        <w:jc w:val="both"/>
      </w:pP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8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nà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au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tron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qu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1"/>
          <w:w w:val="100"/>
        </w:rPr>
        <w:t>ì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ữ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2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ừ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ráp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lo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0"/>
          <w:w w:val="100"/>
        </w:rPr>
        <w:t>ã</w:t>
      </w:r>
      <w:r>
        <w:rPr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lo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1"/>
          <w:w w:val="100"/>
        </w:rPr>
        <w:t>i.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57"/>
        </w:numPr>
        <w:tabs>
          <w:tab w:pos="856" w:val="left" w:leader="none"/>
        </w:tabs>
        <w:spacing w:line="249" w:lineRule="auto" w:before="78"/>
        <w:ind w:left="121" w:right="115" w:firstLine="453"/>
        <w:jc w:val="both"/>
      </w:pP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-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0"/>
          <w:w w:val="100"/>
        </w:rPr>
        <w:t>6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1"/>
          <w:w w:val="100"/>
        </w:rPr>
        <w:t>Thô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ày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0"/>
          <w:w w:val="100"/>
        </w:rPr>
        <w:t>au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khi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ẩ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tài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-2"/>
          <w:w w:val="100"/>
        </w:rPr>
        <w:t>o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tr</w:t>
      </w:r>
      <w:r>
        <w:rPr>
          <w:b w:val="0"/>
          <w:bCs w:val="0"/>
          <w:spacing w:val="-2"/>
          <w:w w:val="100"/>
        </w:rPr>
        <w:t>ì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ữ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4"/>
          <w:w w:val="100"/>
        </w:rPr>
        <w:t>qua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4"/>
          <w:w w:val="100"/>
        </w:rPr>
        <w:t>k</w:t>
      </w:r>
      <w:r>
        <w:rPr>
          <w:b w:val="0"/>
          <w:bCs w:val="0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4"/>
          <w:w w:val="100"/>
        </w:rPr>
        <w:t>tr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4"/>
          <w:w w:val="100"/>
        </w:rPr>
        <w:t>tron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4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4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4"/>
          <w:w w:val="100"/>
        </w:rPr>
        <w:t>0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4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-10"/>
          <w:w w:val="100"/>
        </w:rPr>
        <w:t>m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4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-4"/>
          <w:w w:val="100"/>
        </w:rPr>
        <w:t>g</w:t>
      </w:r>
      <w:r>
        <w:rPr>
          <w:b w:val="0"/>
          <w:bCs w:val="0"/>
          <w:spacing w:val="-5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7"/>
          <w:w w:val="100"/>
        </w:rPr>
        <w:t>G</w:t>
      </w:r>
      <w:r>
        <w:rPr>
          <w:b w:val="0"/>
          <w:bCs w:val="0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-6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ứ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4"/>
          <w:w w:val="100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ạ</w:t>
      </w:r>
      <w:r>
        <w:rPr>
          <w:b w:val="0"/>
          <w:bCs w:val="0"/>
          <w:spacing w:val="-4"/>
          <w:w w:val="100"/>
        </w:rPr>
        <w:t>o.</w:t>
      </w:r>
      <w:r>
        <w:rPr>
          <w:b w:val="0"/>
          <w:bCs w:val="0"/>
          <w:spacing w:val="0"/>
          <w:w w:val="100"/>
        </w:rPr>
      </w:r>
    </w:p>
    <w:p>
      <w:pPr>
        <w:spacing w:after="0" w:line="249" w:lineRule="auto"/>
        <w:jc w:val="both"/>
        <w:sectPr>
          <w:pgSz w:w="11905" w:h="16840"/>
          <w:pgMar w:header="1068" w:footer="0" w:top="1380" w:bottom="280" w:left="1160" w:right="1160"/>
        </w:sectPr>
      </w:pP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0"/>
          <w:numId w:val="57"/>
        </w:numPr>
        <w:tabs>
          <w:tab w:pos="875" w:val="left" w:leader="none"/>
        </w:tabs>
        <w:spacing w:line="276" w:lineRule="auto" w:before="64"/>
        <w:ind w:left="141" w:right="114" w:firstLine="453"/>
        <w:jc w:val="both"/>
      </w:pPr>
      <w:r>
        <w:rPr/>
        <w:pict>
          <v:group style="position:absolute;margin-left:63.240002pt;margin-top:-10.12936pt;width:467.76pt;height:.1pt;mso-position-horizontal-relative:page;mso-position-vertical-relative:paragraph;z-index:-5535" coordorigin="1265,-203" coordsize="9355,2">
            <v:shape style="position:absolute;left:1265;top:-203;width:9355;height:2" coordorigin="1265,-203" coordsize="9355,0" path="m1265,-203l10620,-203e" filled="f" stroked="t" strokeweight=".5pt" strokecolor="#010202">
              <v:path arrowok="t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kh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1"/>
          <w:w w:val="100"/>
        </w:rPr>
        <w:t>1</w:t>
      </w:r>
      <w:r>
        <w:rPr>
          <w:b w:val="0"/>
          <w:bCs w:val="0"/>
          <w:spacing w:val="1"/>
          <w:w w:val="100"/>
        </w:rPr>
        <w:t>9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2"/>
          <w:w w:val="100"/>
        </w:rPr>
        <w:t>2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này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ọ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n)</w:t>
      </w:r>
      <w:r>
        <w:rPr>
          <w:b w:val="0"/>
          <w:bCs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ữ</w:t>
      </w:r>
      <w:r>
        <w:rPr>
          <w:rFonts w:ascii="Times New Roman" w:hAnsi="Times New Roman" w:cs="Times New Roman" w:eastAsia="Times New Roman"/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ố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1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1"/>
          <w:w w:val="100"/>
        </w:rPr>
        <w:t>trì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1"/>
          <w:w w:val="100"/>
        </w:rPr>
        <w:t>Xe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1"/>
          <w:w w:val="100"/>
        </w:rPr>
        <w:t>Cá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kh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2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3"/>
          <w:w w:val="100"/>
        </w:rPr>
        <w:t>(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í</w:t>
      </w:r>
      <w:r>
        <w:rPr>
          <w:b w:val="0"/>
          <w:bCs w:val="0"/>
          <w:spacing w:val="1"/>
          <w:w w:val="100"/>
        </w:rPr>
        <w:t>nh</w:t>
      </w:r>
      <w:r>
        <w:rPr>
          <w:b w:val="0"/>
          <w:bCs w:val="0"/>
          <w:spacing w:val="-3"/>
          <w:w w:val="100"/>
        </w:rPr>
        <w:t>)</w:t>
      </w:r>
      <w:r>
        <w:rPr>
          <w:b w:val="0"/>
          <w:bCs w:val="0"/>
          <w:spacing w:val="0"/>
          <w:w w:val="100"/>
        </w:rPr>
        <w:t>;</w:t>
      </w:r>
      <w:r>
        <w:rPr>
          <w:b w:val="0"/>
          <w:bCs w:val="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21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(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0"/>
          <w:w w:val="100"/>
        </w:rPr>
        <w:t>p)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4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này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ữ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on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-3"/>
          <w:w w:val="100"/>
        </w:rPr>
        <w:t>m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ngà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ra.</w:t>
      </w:r>
    </w:p>
    <w:p>
      <w:pPr>
        <w:spacing w:line="170" w:lineRule="exact" w:before="1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ind w:left="24" w:right="0"/>
        <w:jc w:val="center"/>
        <w:rPr>
          <w:b w:val="0"/>
          <w:bCs w:val="0"/>
        </w:rPr>
      </w:pPr>
      <w:r>
        <w:rPr>
          <w:spacing w:val="-2"/>
          <w:w w:val="100"/>
        </w:rPr>
        <w:t>C</w:t>
      </w:r>
      <w:r>
        <w:rPr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spacing w:val="0"/>
          <w:w w:val="100"/>
        </w:rPr>
        <w:t>ơ</w:t>
      </w:r>
      <w:r>
        <w:rPr>
          <w:spacing w:val="0"/>
          <w:w w:val="100"/>
        </w:rPr>
        <w:t>ng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VII</w:t>
      </w:r>
      <w:r>
        <w:rPr>
          <w:b w:val="0"/>
          <w:bCs w:val="0"/>
          <w:spacing w:val="0"/>
          <w:w w:val="100"/>
        </w:rPr>
      </w:r>
    </w:p>
    <w:p>
      <w:pPr>
        <w:spacing w:before="47"/>
        <w:ind w:left="1415" w:right="1392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Ề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KH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O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TH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HÀNH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7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595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ề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31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d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ng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ồ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75" w:lineRule="auto"/>
        <w:ind w:right="117"/>
        <w:jc w:val="both"/>
      </w:pP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u,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ợ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ay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cho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áp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trên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ổ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ử</w:t>
      </w:r>
      <w:r>
        <w:rPr>
          <w:b w:val="0"/>
          <w:bCs w:val="0"/>
          <w:spacing w:val="0"/>
          <w:w w:val="100"/>
        </w:rPr>
        <w:t>.</w:t>
      </w:r>
    </w:p>
    <w:p>
      <w:pPr>
        <w:pStyle w:val="Heading2"/>
        <w:spacing w:before="81"/>
        <w:ind w:left="595"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ề</w:t>
      </w:r>
      <w:r>
        <w:rPr>
          <w:spacing w:val="0"/>
          <w:w w:val="100"/>
        </w:rPr>
        <w:t>u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32</w:t>
      </w:r>
      <w:r>
        <w:rPr>
          <w:spacing w:val="0"/>
          <w:w w:val="100"/>
        </w:rPr>
        <w:t>.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H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ệ</w:t>
      </w:r>
      <w:r>
        <w:rPr>
          <w:spacing w:val="0"/>
          <w:w w:val="100"/>
        </w:rPr>
        <w:t>u</w:t>
      </w:r>
      <w:r>
        <w:rPr>
          <w:spacing w:val="-1"/>
          <w:w w:val="100"/>
        </w:rPr>
        <w:t> </w:t>
      </w:r>
      <w:r>
        <w:rPr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pacing w:val="-3"/>
          <w:w w:val="100"/>
        </w:rPr>
        <w:t>ự</w:t>
      </w:r>
      <w:r>
        <w:rPr>
          <w:spacing w:val="0"/>
          <w:w w:val="100"/>
        </w:rPr>
        <w:t>c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thi</w:t>
      </w:r>
      <w:r>
        <w:rPr>
          <w:spacing w:val="-1"/>
          <w:w w:val="100"/>
        </w:rPr>
        <w:t> </w:t>
      </w:r>
      <w:r>
        <w:rPr>
          <w:spacing w:val="-3"/>
          <w:w w:val="100"/>
        </w:rPr>
        <w:t>h</w:t>
      </w:r>
      <w:r>
        <w:rPr>
          <w:spacing w:val="1"/>
          <w:w w:val="100"/>
        </w:rPr>
        <w:t>à</w:t>
      </w:r>
      <w:r>
        <w:rPr>
          <w:spacing w:val="0"/>
          <w:w w:val="100"/>
        </w:rPr>
        <w:t>nh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58"/>
        </w:numPr>
        <w:tabs>
          <w:tab w:pos="876" w:val="left" w:leader="none"/>
        </w:tabs>
        <w:spacing w:line="275" w:lineRule="auto"/>
        <w:ind w:left="141" w:right="114" w:firstLine="453"/>
        <w:jc w:val="both"/>
      </w:pP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nà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7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100"/>
        </w:rPr>
        <w:t>2016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3"/>
          <w:w w:val="100"/>
        </w:rPr>
        <w:t>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ỏ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ác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du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ác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Thông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0"/>
          <w:w w:val="100"/>
        </w:rPr>
        <w:t>â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:</w:t>
      </w:r>
    </w:p>
    <w:p>
      <w:pPr>
        <w:pStyle w:val="BodyText"/>
        <w:numPr>
          <w:ilvl w:val="0"/>
          <w:numId w:val="59"/>
        </w:numPr>
        <w:tabs>
          <w:tab w:pos="912" w:val="left" w:leader="none"/>
        </w:tabs>
        <w:spacing w:line="276" w:lineRule="auto" w:before="81"/>
        <w:ind w:left="141" w:right="115" w:firstLine="453"/>
        <w:jc w:val="both"/>
      </w:pPr>
      <w:r>
        <w:rPr>
          <w:b w:val="0"/>
          <w:bCs w:val="0"/>
          <w:spacing w:val="-9"/>
          <w:w w:val="100"/>
        </w:rPr>
        <w:t>T</w:t>
      </w:r>
      <w:r>
        <w:rPr>
          <w:b w:val="0"/>
          <w:bCs w:val="0"/>
          <w:spacing w:val="-6"/>
          <w:w w:val="100"/>
        </w:rPr>
        <w:t>hôn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7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7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6"/>
          <w:w w:val="100"/>
        </w:rPr>
        <w:t>23/2009/</w:t>
      </w:r>
      <w:r>
        <w:rPr>
          <w:b w:val="0"/>
          <w:bCs w:val="0"/>
          <w:spacing w:val="-9"/>
          <w:w w:val="100"/>
        </w:rPr>
        <w:t>T</w:t>
      </w:r>
      <w:r>
        <w:rPr>
          <w:b w:val="0"/>
          <w:bCs w:val="0"/>
          <w:spacing w:val="-9"/>
          <w:w w:val="100"/>
        </w:rPr>
        <w:t>T</w:t>
      </w:r>
      <w:r>
        <w:rPr>
          <w:b w:val="0"/>
          <w:bCs w:val="0"/>
          <w:spacing w:val="-5"/>
          <w:w w:val="100"/>
        </w:rPr>
        <w:t>-</w:t>
      </w:r>
      <w:r>
        <w:rPr>
          <w:b w:val="0"/>
          <w:bCs w:val="0"/>
          <w:spacing w:val="-6"/>
          <w:w w:val="100"/>
        </w:rPr>
        <w:t>B</w:t>
      </w:r>
      <w:r>
        <w:rPr>
          <w:b w:val="0"/>
          <w:bCs w:val="0"/>
          <w:spacing w:val="-9"/>
          <w:w w:val="100"/>
        </w:rPr>
        <w:t>G</w:t>
      </w:r>
      <w:r>
        <w:rPr>
          <w:b w:val="0"/>
          <w:bCs w:val="0"/>
          <w:spacing w:val="-6"/>
          <w:w w:val="100"/>
        </w:rPr>
        <w:t>TV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6"/>
          <w:w w:val="100"/>
        </w:rPr>
        <w:t>ngà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6"/>
          <w:w w:val="100"/>
        </w:rPr>
        <w:t>1</w:t>
      </w:r>
      <w:r>
        <w:rPr>
          <w:b w:val="0"/>
          <w:bCs w:val="0"/>
          <w:spacing w:val="0"/>
          <w:w w:val="100"/>
        </w:rPr>
        <w:t>5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6"/>
          <w:w w:val="100"/>
        </w:rPr>
        <w:t>thán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6"/>
          <w:w w:val="100"/>
        </w:rPr>
        <w:t>1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8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6"/>
          <w:w w:val="100"/>
        </w:rPr>
        <w:t>200</w:t>
      </w:r>
      <w:r>
        <w:rPr>
          <w:b w:val="0"/>
          <w:bCs w:val="0"/>
          <w:spacing w:val="0"/>
          <w:w w:val="100"/>
        </w:rPr>
        <w:t>9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8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8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4"/>
          <w:w w:val="100"/>
        </w:rPr>
        <w:t>t</w:t>
      </w:r>
      <w:r>
        <w:rPr>
          <w:b w:val="0"/>
          <w:bCs w:val="0"/>
          <w:spacing w:val="-8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</w:rPr>
        <w:t>ở</w:t>
      </w:r>
      <w:r>
        <w:rPr>
          <w:b w:val="0"/>
          <w:bCs w:val="0"/>
          <w:spacing w:val="-6"/>
          <w:w w:val="100"/>
        </w:rPr>
        <w:t>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thu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2"/>
          <w:w w:val="100"/>
        </w:rPr>
        <w:t>á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chu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1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2"/>
          <w:w w:val="100"/>
        </w:rPr>
        <w:t>ù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;</w:t>
      </w:r>
    </w:p>
    <w:p>
      <w:pPr>
        <w:pStyle w:val="BodyText"/>
        <w:numPr>
          <w:ilvl w:val="0"/>
          <w:numId w:val="59"/>
        </w:numPr>
        <w:tabs>
          <w:tab w:pos="907" w:val="left" w:leader="none"/>
        </w:tabs>
        <w:spacing w:line="276" w:lineRule="auto" w:before="79"/>
        <w:ind w:left="141" w:right="117" w:firstLine="453"/>
        <w:jc w:val="both"/>
      </w:pPr>
      <w:r>
        <w:rPr>
          <w:b w:val="0"/>
          <w:bCs w:val="0"/>
          <w:spacing w:val="-2"/>
          <w:w w:val="100"/>
        </w:rPr>
        <w:t>Thô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4</w:t>
      </w: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2"/>
          <w:w w:val="100"/>
        </w:rPr>
        <w:t>20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2"/>
          <w:w w:val="100"/>
        </w:rPr>
        <w:t>TT-BGTV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ày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0"/>
          <w:w w:val="100"/>
        </w:rPr>
        <w:t>8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á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5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-2"/>
          <w:w w:val="100"/>
        </w:rPr>
        <w:t>01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ổ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sun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-2"/>
          <w:w w:val="100"/>
        </w:rPr>
        <w:t>3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2"/>
          <w:w w:val="100"/>
        </w:rPr>
        <w:t>20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-2"/>
          <w:w w:val="100"/>
        </w:rPr>
        <w:t>9/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9"/>
          <w:w w:val="100"/>
        </w:rPr>
        <w:t>ngà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-9"/>
          <w:w w:val="100"/>
        </w:rPr>
        <w:t>1</w:t>
      </w:r>
      <w:r>
        <w:rPr>
          <w:b w:val="0"/>
          <w:bCs w:val="0"/>
          <w:spacing w:val="0"/>
          <w:w w:val="100"/>
        </w:rPr>
        <w:t>5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1"/>
          <w:w w:val="100"/>
        </w:rPr>
        <w:t>t</w:t>
      </w:r>
      <w:r>
        <w:rPr>
          <w:b w:val="0"/>
          <w:bCs w:val="0"/>
          <w:spacing w:val="-9"/>
          <w:w w:val="100"/>
        </w:rPr>
        <w:t>h</w:t>
      </w:r>
      <w:r>
        <w:rPr>
          <w:b w:val="0"/>
          <w:bCs w:val="0"/>
          <w:spacing w:val="-12"/>
          <w:w w:val="100"/>
        </w:rPr>
        <w:t>á</w:t>
      </w:r>
      <w:r>
        <w:rPr>
          <w:b w:val="0"/>
          <w:bCs w:val="0"/>
          <w:spacing w:val="-1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1"/>
          <w:w w:val="100"/>
        </w:rPr>
        <w:t>1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0"/>
          <w:w w:val="100"/>
        </w:rPr>
        <w:t>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9"/>
          <w:w w:val="100"/>
        </w:rPr>
        <w:t>20</w:t>
      </w:r>
      <w:r>
        <w:rPr>
          <w:b w:val="0"/>
          <w:bCs w:val="0"/>
          <w:spacing w:val="-11"/>
          <w:w w:val="100"/>
        </w:rPr>
        <w:t>0</w:t>
      </w:r>
      <w:r>
        <w:rPr>
          <w:b w:val="0"/>
          <w:bCs w:val="0"/>
          <w:spacing w:val="0"/>
          <w:w w:val="100"/>
        </w:rPr>
        <w:t>9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2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10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9"/>
          <w:w w:val="100"/>
        </w:rPr>
        <w:t>t</w:t>
      </w:r>
      <w:r>
        <w:rPr>
          <w:b w:val="0"/>
          <w:bCs w:val="0"/>
          <w:spacing w:val="-1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3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</w:rPr>
        <w:t>ở</w:t>
      </w:r>
      <w:r>
        <w:rPr>
          <w:b w:val="0"/>
          <w:bCs w:val="0"/>
          <w:spacing w:val="-1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3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1"/>
          <w:w w:val="100"/>
        </w:rPr>
        <w:t>G</w:t>
      </w:r>
      <w:r>
        <w:rPr>
          <w:b w:val="0"/>
          <w:bCs w:val="0"/>
          <w:spacing w:val="-11"/>
          <w:w w:val="100"/>
        </w:rPr>
        <w:t>i</w:t>
      </w:r>
      <w:r>
        <w:rPr>
          <w:b w:val="0"/>
          <w:bCs w:val="0"/>
          <w:spacing w:val="-9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9"/>
          <w:w w:val="100"/>
        </w:rPr>
        <w:t>t</w:t>
      </w:r>
      <w:r>
        <w:rPr>
          <w:b w:val="0"/>
          <w:bCs w:val="0"/>
          <w:spacing w:val="-11"/>
          <w:w w:val="100"/>
        </w:rPr>
        <w:t>h</w:t>
      </w:r>
      <w:r>
        <w:rPr>
          <w:b w:val="0"/>
          <w:bCs w:val="0"/>
          <w:spacing w:val="-11"/>
          <w:w w:val="100"/>
        </w:rPr>
        <w:t>ô</w:t>
      </w:r>
      <w:r>
        <w:rPr>
          <w:b w:val="0"/>
          <w:bCs w:val="0"/>
          <w:spacing w:val="-9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9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1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1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11"/>
          <w:w w:val="100"/>
        </w:rPr>
        <w:t>q</w:t>
      </w:r>
      <w:r>
        <w:rPr>
          <w:b w:val="0"/>
          <w:bCs w:val="0"/>
          <w:spacing w:val="-9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</w:rPr>
        <w:t>đị</w:t>
      </w:r>
      <w:r>
        <w:rPr>
          <w:b w:val="0"/>
          <w:bCs w:val="0"/>
          <w:spacing w:val="-14"/>
          <w:w w:val="100"/>
        </w:rPr>
        <w:t>nh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4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-4"/>
          <w:w w:val="100"/>
        </w:rPr>
        <w:t>t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5"/>
          <w:w w:val="100"/>
        </w:rPr>
        <w:t>c</w:t>
      </w:r>
      <w:r>
        <w:rPr>
          <w:b w:val="0"/>
          <w:bCs w:val="0"/>
          <w:spacing w:val="-4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ượ</w:t>
      </w:r>
      <w:r>
        <w:rPr>
          <w:b w:val="0"/>
          <w:bCs w:val="0"/>
          <w:spacing w:val="-5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5"/>
          <w:w w:val="100"/>
        </w:rPr>
        <w:t>toà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-4"/>
          <w:w w:val="100"/>
        </w:rPr>
        <w:t>thu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4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10"/>
          <w:w w:val="100"/>
        </w:rPr>
        <w:t>m</w:t>
      </w:r>
      <w:r>
        <w:rPr>
          <w:b w:val="0"/>
          <w:bCs w:val="0"/>
          <w:spacing w:val="-4"/>
          <w:w w:val="100"/>
        </w:rPr>
        <w:t>ô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4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ờ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4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4"/>
          <w:w w:val="100"/>
        </w:rPr>
        <w:t>má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-4"/>
          <w:w w:val="100"/>
        </w:rPr>
        <w:t>ch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-6"/>
          <w:w w:val="100"/>
        </w:rPr>
        <w:t>y</w:t>
      </w:r>
      <w:r>
        <w:rPr>
          <w:b w:val="0"/>
          <w:bCs w:val="0"/>
          <w:spacing w:val="-4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4"/>
          <w:w w:val="100"/>
        </w:rPr>
        <w:t>dùng;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59"/>
        </w:numPr>
        <w:tabs>
          <w:tab w:pos="919" w:val="left" w:leader="none"/>
        </w:tabs>
        <w:spacing w:line="275" w:lineRule="auto" w:before="80"/>
        <w:ind w:left="141" w:right="114" w:firstLine="454"/>
        <w:jc w:val="both"/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-2"/>
          <w:w w:val="100"/>
        </w:rPr>
        <w:t>9</w:t>
      </w:r>
      <w:r>
        <w:rPr>
          <w:b w:val="0"/>
          <w:bCs w:val="0"/>
          <w:spacing w:val="0"/>
          <w:w w:val="100"/>
        </w:rPr>
        <w:t>/</w:t>
      </w:r>
      <w:r>
        <w:rPr>
          <w:b w:val="0"/>
          <w:bCs w:val="0"/>
          <w:spacing w:val="-2"/>
          <w:w w:val="100"/>
        </w:rPr>
        <w:t>2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-2"/>
          <w:w w:val="100"/>
        </w:rPr>
        <w:t>4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-B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ngày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20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5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1"/>
          <w:w w:val="100"/>
        </w:rPr>
        <w:t>20</w:t>
      </w: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3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4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đổ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2"/>
          <w:w w:val="100"/>
        </w:rPr>
        <w:t>un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4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1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-2"/>
          <w:w w:val="100"/>
        </w:rPr>
        <w:t>3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2"/>
          <w:w w:val="100"/>
        </w:rPr>
        <w:t>2</w:t>
      </w:r>
      <w:r>
        <w:rPr>
          <w:b w:val="0"/>
          <w:bCs w:val="0"/>
          <w:spacing w:val="1"/>
          <w:w w:val="100"/>
        </w:rPr>
        <w:t>0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-2"/>
          <w:w w:val="100"/>
        </w:rPr>
        <w:t>9</w:t>
      </w:r>
      <w:r>
        <w:rPr>
          <w:b w:val="0"/>
          <w:bCs w:val="0"/>
          <w:spacing w:val="1"/>
          <w:w w:val="100"/>
        </w:rPr>
        <w:t>/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-</w:t>
      </w:r>
      <w:r>
        <w:rPr>
          <w:b w:val="0"/>
          <w:bCs w:val="0"/>
          <w:spacing w:val="1"/>
          <w:w w:val="100"/>
        </w:rPr>
        <w:t>B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ng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0"/>
          <w:w w:val="100"/>
        </w:rPr>
        <w:t>5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1"/>
          <w:w w:val="100"/>
        </w:rPr>
        <w:t>20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0"/>
          <w:w w:val="100"/>
        </w:rPr>
        <w:t>9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ở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thu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0"/>
          <w:w w:val="100"/>
        </w:rPr>
        <w:t>m</w:t>
      </w:r>
      <w:r>
        <w:rPr>
          <w:b w:val="0"/>
          <w:bCs w:val="0"/>
          <w:spacing w:val="-6"/>
          <w:w w:val="100"/>
        </w:rPr>
        <w:t>ô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4"/>
          <w:w w:val="100"/>
        </w:rPr>
        <w:t>t</w:t>
      </w:r>
      <w:r>
        <w:rPr>
          <w:b w:val="0"/>
          <w:bCs w:val="0"/>
          <w:spacing w:val="-8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</w:rPr>
        <w:t>ờ</w:t>
      </w:r>
      <w:r>
        <w:rPr>
          <w:b w:val="0"/>
          <w:bCs w:val="0"/>
          <w:spacing w:val="-7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7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10"/>
          <w:w w:val="100"/>
        </w:rPr>
        <w:t>m</w:t>
      </w:r>
      <w:r>
        <w:rPr>
          <w:b w:val="0"/>
          <w:bCs w:val="0"/>
          <w:spacing w:val="-5"/>
          <w:w w:val="100"/>
        </w:rPr>
        <w:t>á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7"/>
          <w:w w:val="100"/>
        </w:rPr>
        <w:t>c</w:t>
      </w:r>
      <w:r>
        <w:rPr>
          <w:b w:val="0"/>
          <w:bCs w:val="0"/>
          <w:spacing w:val="-4"/>
          <w:w w:val="100"/>
        </w:rPr>
        <w:t>h</w:t>
      </w:r>
      <w:r>
        <w:rPr>
          <w:b w:val="0"/>
          <w:bCs w:val="0"/>
          <w:spacing w:val="-4"/>
          <w:w w:val="100"/>
        </w:rPr>
        <w:t>u</w:t>
      </w:r>
      <w:r>
        <w:rPr>
          <w:b w:val="0"/>
          <w:bCs w:val="0"/>
          <w:spacing w:val="-11"/>
          <w:w w:val="100"/>
        </w:rPr>
        <w:t>y</w:t>
      </w:r>
      <w:r>
        <w:rPr>
          <w:b w:val="0"/>
          <w:bCs w:val="0"/>
          <w:spacing w:val="-7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7"/>
          <w:w w:val="100"/>
        </w:rPr>
        <w:t>dùng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-9"/>
          <w:w w:val="100"/>
        </w:rPr>
        <w:t>T</w:t>
      </w:r>
      <w:r>
        <w:rPr>
          <w:b w:val="0"/>
          <w:bCs w:val="0"/>
          <w:spacing w:val="-7"/>
          <w:w w:val="100"/>
        </w:rPr>
        <w:t>hôn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8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6"/>
          <w:w w:val="100"/>
        </w:rPr>
        <w:t>44/2012/</w:t>
      </w:r>
      <w:r>
        <w:rPr>
          <w:b w:val="0"/>
          <w:bCs w:val="0"/>
          <w:spacing w:val="-9"/>
          <w:w w:val="100"/>
        </w:rPr>
        <w:t>T</w:t>
      </w:r>
      <w:r>
        <w:rPr>
          <w:b w:val="0"/>
          <w:bCs w:val="0"/>
          <w:spacing w:val="-9"/>
          <w:w w:val="100"/>
        </w:rPr>
        <w:t>T</w:t>
      </w:r>
      <w:r>
        <w:rPr>
          <w:b w:val="0"/>
          <w:bCs w:val="0"/>
          <w:spacing w:val="-8"/>
          <w:w w:val="100"/>
        </w:rPr>
        <w:t>-</w:t>
      </w:r>
      <w:r>
        <w:rPr>
          <w:b w:val="0"/>
          <w:bCs w:val="0"/>
          <w:spacing w:val="-6"/>
          <w:w w:val="100"/>
        </w:rPr>
        <w:t>BG</w:t>
      </w:r>
      <w:r>
        <w:rPr>
          <w:b w:val="0"/>
          <w:bCs w:val="0"/>
          <w:spacing w:val="-9"/>
          <w:w w:val="100"/>
        </w:rPr>
        <w:t>T</w:t>
      </w:r>
      <w:r>
        <w:rPr>
          <w:b w:val="0"/>
          <w:bCs w:val="0"/>
          <w:spacing w:val="-7"/>
          <w:w w:val="100"/>
        </w:rPr>
        <w:t>V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6"/>
          <w:w w:val="100"/>
        </w:rPr>
        <w:t>ngà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6"/>
          <w:w w:val="100"/>
        </w:rPr>
        <w:t>2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6"/>
          <w:w w:val="100"/>
        </w:rPr>
        <w:t>thán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6"/>
          <w:w w:val="100"/>
        </w:rPr>
        <w:t>10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1"/>
          <w:w w:val="100"/>
        </w:rPr>
        <w:t>20</w:t>
      </w: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3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3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-2"/>
          <w:w w:val="100"/>
        </w:rPr>
        <w:t>ô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k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to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xe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tô,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xe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2"/>
          <w:w w:val="100"/>
        </w:rPr>
        <w:t>á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ẩ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ậ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ẩ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43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ắ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áp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43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46"/>
          <w:w w:val="100"/>
        </w:rPr>
        <w:t> </w:t>
      </w:r>
      <w:r>
        <w:rPr>
          <w:b w:val="0"/>
          <w:bCs w:val="0"/>
          <w:spacing w:val="1"/>
          <w:w w:val="100"/>
        </w:rPr>
        <w:t>tô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42"/>
          <w:w w:val="100"/>
        </w:rPr>
        <w:t> </w:t>
      </w:r>
      <w:r>
        <w:rPr>
          <w:b w:val="0"/>
          <w:bCs w:val="0"/>
          <w:spacing w:val="1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43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ắ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-2"/>
          <w:w w:val="100"/>
        </w:rPr>
        <w:t>m</w:t>
      </w:r>
      <w:r>
        <w:rPr>
          <w:b w:val="0"/>
          <w:bCs w:val="0"/>
          <w:spacing w:val="2"/>
          <w:w w:val="100"/>
        </w:rPr>
        <w:t>á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4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4</w:t>
      </w: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-2"/>
          <w:w w:val="100"/>
        </w:rPr>
        <w:t>/</w:t>
      </w:r>
      <w:r>
        <w:rPr>
          <w:b w:val="0"/>
          <w:bCs w:val="0"/>
          <w:spacing w:val="1"/>
          <w:w w:val="100"/>
        </w:rPr>
        <w:t>2</w:t>
      </w:r>
      <w:r>
        <w:rPr>
          <w:b w:val="0"/>
          <w:bCs w:val="0"/>
          <w:spacing w:val="-2"/>
          <w:w w:val="100"/>
        </w:rPr>
        <w:t>0</w:t>
      </w: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1"/>
          <w:w w:val="100"/>
        </w:rPr>
        <w:t>3</w:t>
      </w:r>
      <w:r>
        <w:rPr>
          <w:b w:val="0"/>
          <w:bCs w:val="0"/>
          <w:spacing w:val="0"/>
          <w:w w:val="100"/>
        </w:rPr>
        <w:t>/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-B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0"/>
          <w:w w:val="100"/>
        </w:rPr>
        <w:t>ày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05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1"/>
          <w:w w:val="100"/>
        </w:rPr>
        <w:t>20</w:t>
      </w:r>
      <w:r>
        <w:rPr>
          <w:b w:val="0"/>
          <w:bCs w:val="0"/>
          <w:spacing w:val="-2"/>
          <w:w w:val="100"/>
        </w:rPr>
        <w:t>1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ở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3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-2"/>
          <w:w w:val="100"/>
        </w:rPr>
        <w:t>th</w:t>
      </w:r>
      <w:r>
        <w:rPr>
          <w:b w:val="0"/>
          <w:bCs w:val="0"/>
          <w:spacing w:val="1"/>
          <w:w w:val="100"/>
        </w:rPr>
        <w:t>ô</w:t>
      </w:r>
      <w:r>
        <w:rPr>
          <w:b w:val="0"/>
          <w:bCs w:val="0"/>
          <w:spacing w:val="-2"/>
          <w:w w:val="100"/>
        </w:rPr>
        <w:t>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tra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ấ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ợ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-2"/>
          <w:w w:val="100"/>
        </w:rPr>
        <w:t>à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thu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xe</w:t>
      </w:r>
      <w:r>
        <w:rPr>
          <w:b w:val="0"/>
          <w:bCs w:val="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đố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ác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ộ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2"/>
          <w:w w:val="100"/>
        </w:rPr>
        <w:t>i</w:t>
      </w:r>
      <w:r>
        <w:rPr>
          <w:b w:val="0"/>
          <w:bCs w:val="0"/>
          <w:spacing w:val="1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q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xe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5"/>
          <w:w w:val="100"/>
        </w:rPr>
        <w:t>m</w:t>
      </w:r>
      <w:r>
        <w:rPr>
          <w:b w:val="0"/>
          <w:bCs w:val="0"/>
          <w:spacing w:val="2"/>
          <w:w w:val="100"/>
        </w:rPr>
        <w:t>á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chu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ên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2"/>
          <w:w w:val="100"/>
        </w:rPr>
        <w:t>ù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numPr>
          <w:ilvl w:val="0"/>
          <w:numId w:val="58"/>
        </w:numPr>
        <w:tabs>
          <w:tab w:pos="878" w:val="left" w:leader="none"/>
        </w:tabs>
        <w:spacing w:line="277" w:lineRule="auto" w:before="80"/>
        <w:ind w:left="141" w:right="118" w:firstLine="453"/>
        <w:jc w:val="both"/>
      </w:pP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ứ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ấ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X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ớ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ngà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ệ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ủ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4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0"/>
          <w:w w:val="100"/>
        </w:rPr>
        <w:t>ô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này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ẫ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có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giá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ụ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ạ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b w:val="0"/>
          <w:bCs w:val="0"/>
          <w:spacing w:val="1"/>
          <w:w w:val="100"/>
        </w:rPr>
        <w:t>ó.</w:t>
      </w:r>
      <w:r>
        <w:rPr>
          <w:b w:val="0"/>
          <w:bCs w:val="0"/>
          <w:spacing w:val="0"/>
          <w:w w:val="100"/>
        </w:rPr>
      </w:r>
    </w:p>
    <w:p>
      <w:pPr>
        <w:spacing w:after="0" w:line="277" w:lineRule="auto"/>
        <w:jc w:val="both"/>
        <w:sectPr>
          <w:pgSz w:w="11905" w:h="16840"/>
          <w:pgMar w:header="1068" w:footer="0" w:top="1380" w:bottom="280" w:left="1140" w:right="1160"/>
        </w:sectPr>
      </w:pP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spacing w:before="64"/>
        <w:ind w:right="0"/>
        <w:jc w:val="left"/>
        <w:rPr>
          <w:b w:val="0"/>
          <w:bCs w:val="0"/>
        </w:rPr>
      </w:pPr>
      <w:r>
        <w:rPr/>
        <w:pict>
          <v:group style="position:absolute;margin-left:63.48pt;margin-top:-9.529409pt;width:467.64pt;height:.1pt;mso-position-horizontal-relative:page;mso-position-vertical-relative:paragraph;z-index:-5534" coordorigin="1270,-191" coordsize="9353,2">
            <v:shape style="position:absolute;left:1270;top:-191;width:9353;height:2" coordorigin="1270,-191" coordsize="9353,0" path="m1270,-191l10622,-191e" filled="f" stroked="t" strokeweight=".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ề</w:t>
      </w:r>
      <w:r>
        <w:rPr>
          <w:spacing w:val="0"/>
          <w:w w:val="100"/>
        </w:rPr>
        <w:t>u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33</w:t>
      </w:r>
      <w:r>
        <w:rPr>
          <w:spacing w:val="0"/>
          <w:w w:val="100"/>
        </w:rPr>
        <w:t>.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spacing w:val="0"/>
          <w:w w:val="100"/>
        </w:rPr>
        <w:t> </w:t>
      </w:r>
      <w:r>
        <w:rPr>
          <w:spacing w:val="-1"/>
          <w:w w:val="100"/>
        </w:rPr>
        <w:t>c</w:t>
      </w:r>
      <w:r>
        <w:rPr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pacing w:val="-3"/>
          <w:w w:val="100"/>
        </w:rPr>
        <w:t>ứ</w:t>
      </w:r>
      <w:r>
        <w:rPr>
          <w:spacing w:val="0"/>
          <w:w w:val="100"/>
        </w:rPr>
        <w:t>c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t</w:t>
      </w:r>
      <w:r>
        <w:rPr>
          <w:spacing w:val="-3"/>
          <w:w w:val="100"/>
        </w:rPr>
        <w:t>h</w:t>
      </w:r>
      <w:r>
        <w:rPr>
          <w:rFonts w:ascii="Times New Roman" w:hAnsi="Times New Roman" w:cs="Times New Roman" w:eastAsia="Times New Roman"/>
          <w:spacing w:val="-1"/>
          <w:w w:val="100"/>
        </w:rPr>
        <w:t>ự</w:t>
      </w:r>
      <w:r>
        <w:rPr>
          <w:spacing w:val="0"/>
          <w:w w:val="100"/>
        </w:rPr>
        <w:t>c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h</w:t>
      </w:r>
      <w:r>
        <w:rPr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pacing w:val="0"/>
          <w:w w:val="100"/>
        </w:rPr>
        <w:t>ệ</w:t>
      </w:r>
      <w:r>
        <w:rPr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60"/>
        </w:numPr>
        <w:tabs>
          <w:tab w:pos="855" w:val="left" w:leader="none"/>
        </w:tabs>
        <w:spacing w:line="252" w:lineRule="auto" w:before="98"/>
        <w:ind w:left="121" w:right="115" w:firstLine="453"/>
        <w:jc w:val="both"/>
      </w:pPr>
      <w:r>
        <w:rPr>
          <w:b w:val="0"/>
          <w:bCs w:val="0"/>
          <w:spacing w:val="1"/>
          <w:w w:val="100"/>
        </w:rPr>
        <w:t>Ch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òn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3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ánh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4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3"/>
          <w:w w:val="100"/>
        </w:rPr>
        <w:t>r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1"/>
          <w:w w:val="100"/>
        </w:rPr>
        <w:t>cá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ở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ở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ụ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ă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1"/>
          <w:w w:val="10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Nam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2"/>
          <w:w w:val="100"/>
        </w:rPr>
        <w:t>á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đố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ỉ</w:t>
      </w:r>
      <w:r>
        <w:rPr>
          <w:b w:val="0"/>
          <w:bCs w:val="0"/>
          <w:spacing w:val="1"/>
          <w:w w:val="100"/>
        </w:rPr>
        <w:t>nh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3"/>
          <w:w w:val="100"/>
        </w:rPr>
        <w:t>à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ộ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các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2"/>
          <w:w w:val="100"/>
        </w:rPr>
        <w:t>q</w:t>
      </w:r>
      <w:r>
        <w:rPr>
          <w:b w:val="0"/>
          <w:bCs w:val="0"/>
          <w:spacing w:val="1"/>
          <w:w w:val="100"/>
        </w:rPr>
        <w:t>u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ứ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và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cá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nh</w:t>
      </w:r>
      <w:r>
        <w:rPr>
          <w:b w:val="0"/>
          <w:bCs w:val="0"/>
          <w:spacing w:val="-3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3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liên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qu</w:t>
      </w:r>
      <w:r>
        <w:rPr>
          <w:b w:val="0"/>
          <w:bCs w:val="0"/>
          <w:spacing w:val="-3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2"/>
          <w:w w:val="100"/>
        </w:rPr>
        <w:t>ách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-2"/>
          <w:w w:val="100"/>
        </w:rPr>
        <w:t>h</w:t>
      </w:r>
      <w:r>
        <w:rPr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0"/>
          <w:w w:val="100"/>
        </w:rPr>
        <w:t>à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Thôn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nà</w:t>
      </w:r>
      <w:r>
        <w:rPr>
          <w:b w:val="0"/>
          <w:bCs w:val="0"/>
          <w:spacing w:val="-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</w:p>
    <w:p>
      <w:pPr>
        <w:pStyle w:val="BodyText"/>
        <w:numPr>
          <w:ilvl w:val="0"/>
          <w:numId w:val="60"/>
        </w:numPr>
        <w:tabs>
          <w:tab w:pos="853" w:val="left" w:leader="none"/>
        </w:tabs>
        <w:spacing w:line="252" w:lineRule="auto" w:before="84"/>
        <w:ind w:left="121" w:right="114" w:firstLine="453"/>
        <w:jc w:val="both"/>
      </w:pPr>
      <w:r>
        <w:rPr>
          <w:b w:val="0"/>
          <w:bCs w:val="0"/>
          <w:spacing w:val="-6"/>
          <w:w w:val="100"/>
        </w:rPr>
        <w:t>T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-4"/>
          <w:w w:val="100"/>
        </w:rPr>
        <w:t>on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4"/>
          <w:w w:val="100"/>
        </w:rPr>
        <w:t>qu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4"/>
          <w:w w:val="100"/>
        </w:rPr>
        <w:t>tr</w:t>
      </w:r>
      <w:r>
        <w:rPr>
          <w:b w:val="0"/>
          <w:bCs w:val="0"/>
          <w:spacing w:val="-6"/>
          <w:w w:val="100"/>
        </w:rPr>
        <w:t>ì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4"/>
          <w:w w:val="100"/>
        </w:rPr>
        <w:t>t</w:t>
      </w:r>
      <w:r>
        <w:rPr>
          <w:b w:val="0"/>
          <w:bCs w:val="0"/>
          <w:spacing w:val="-5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ự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5"/>
          <w:w w:val="100"/>
        </w:rPr>
        <w:t>h</w:t>
      </w:r>
      <w:r>
        <w:rPr>
          <w:b w:val="0"/>
          <w:bCs w:val="0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ệ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4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ế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4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4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ớ</w:t>
      </w:r>
      <w:r>
        <w:rPr>
          <w:b w:val="0"/>
          <w:bCs w:val="0"/>
          <w:spacing w:val="-4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8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</w:rPr>
        <w:t>ắ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5"/>
          <w:w w:val="100"/>
        </w:rPr>
        <w:t>phá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5"/>
          <w:w w:val="100"/>
        </w:rPr>
        <w:t>sinh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5"/>
          <w:w w:val="100"/>
        </w:rPr>
        <w:t>cá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4"/>
          <w:w w:val="100"/>
        </w:rPr>
        <w:t>quan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5"/>
          <w:w w:val="100"/>
        </w:rPr>
        <w:t>c</w:t>
      </w:r>
      <w:r>
        <w:rPr>
          <w:b w:val="0"/>
          <w:bCs w:val="0"/>
          <w:spacing w:val="-4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ứ</w:t>
      </w:r>
      <w:r>
        <w:rPr>
          <w:b w:val="0"/>
          <w:bCs w:val="0"/>
          <w:spacing w:val="-5"/>
          <w:w w:val="100"/>
        </w:rPr>
        <w:t>c,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á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1"/>
          <w:w w:val="100"/>
        </w:rPr>
        <w:t>nh</w:t>
      </w:r>
      <w:r>
        <w:rPr>
          <w:b w:val="0"/>
          <w:bCs w:val="0"/>
          <w:spacing w:val="-3"/>
          <w:w w:val="100"/>
        </w:rPr>
        <w:t>â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ó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1"/>
          <w:w w:val="100"/>
        </w:rPr>
        <w:t>li</w:t>
      </w:r>
      <w:r>
        <w:rPr>
          <w:b w:val="0"/>
          <w:bCs w:val="0"/>
          <w:spacing w:val="-3"/>
          <w:w w:val="100"/>
        </w:rPr>
        <w:t>ê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1"/>
          <w:w w:val="100"/>
        </w:rPr>
        <w:t>qua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3"/>
          <w:w w:val="100"/>
        </w:rPr>
        <w:t>á</w:t>
      </w:r>
      <w:r>
        <w:rPr>
          <w:b w:val="0"/>
          <w:bCs w:val="0"/>
          <w:spacing w:val="-2"/>
          <w:w w:val="100"/>
        </w:rPr>
        <w:t>n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G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b w:val="0"/>
          <w:bCs w:val="0"/>
          <w:spacing w:val="-2"/>
          <w:w w:val="100"/>
        </w:rPr>
        <w:t>ôn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ậ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-2"/>
          <w:w w:val="100"/>
        </w:rPr>
        <w:t>t</w:t>
      </w:r>
      <w:r>
        <w:rPr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ờ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ử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ổ</w:t>
      </w:r>
      <w:r>
        <w:rPr>
          <w:b w:val="0"/>
          <w:bCs w:val="0"/>
          <w:spacing w:val="1"/>
          <w:w w:val="100"/>
        </w:rPr>
        <w:t>i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s</w:t>
      </w:r>
      <w:r>
        <w:rPr>
          <w:b w:val="0"/>
          <w:bCs w:val="0"/>
          <w:spacing w:val="-2"/>
          <w:w w:val="100"/>
        </w:rPr>
        <w:t>u</w:t>
      </w:r>
      <w:r>
        <w:rPr>
          <w:b w:val="0"/>
          <w:bCs w:val="0"/>
          <w:spacing w:val="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ả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1"/>
          <w:w w:val="100"/>
        </w:rPr>
        <w:t>qu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ị</w:t>
      </w:r>
      <w:r>
        <w:rPr>
          <w:b w:val="0"/>
          <w:bCs w:val="0"/>
          <w:spacing w:val="1"/>
          <w:w w:val="100"/>
        </w:rPr>
        <w:t>nh</w:t>
      </w:r>
      <w:r>
        <w:rPr>
          <w:b w:val="0"/>
          <w:bCs w:val="0"/>
          <w:spacing w:val="-3"/>
          <w:w w:val="100"/>
        </w:rPr>
        <w:t>.</w:t>
      </w:r>
      <w:r>
        <w:rPr>
          <w:b w:val="0"/>
          <w:bCs w:val="0"/>
          <w:spacing w:val="1"/>
          <w:w w:val="100"/>
        </w:rPr>
        <w:t>/.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4007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/>
          <w:bCs/>
          <w:spacing w:val="-1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Ư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Ở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ind w:left="5517" w:right="1514"/>
        <w:jc w:val="center"/>
        <w:rPr>
          <w:b w:val="0"/>
          <w:bCs w:val="0"/>
        </w:rPr>
      </w:pPr>
      <w:r>
        <w:rPr>
          <w:rFonts w:ascii="Times New Roman" w:hAnsi="Times New Roman" w:cs="Times New Roman" w:eastAsia="Times New Roman"/>
          <w:spacing w:val="-2"/>
          <w:w w:val="100"/>
        </w:rPr>
        <w:t>Đ</w:t>
      </w:r>
      <w:r>
        <w:rPr>
          <w:spacing w:val="0"/>
          <w:w w:val="100"/>
        </w:rPr>
        <w:t>inh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La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T</w:t>
      </w:r>
      <w:r>
        <w:rPr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pacing w:val="1"/>
          <w:w w:val="100"/>
        </w:rPr>
        <w:t>ă</w:t>
      </w:r>
      <w:r>
        <w:rPr>
          <w:spacing w:val="-3"/>
          <w:w w:val="100"/>
        </w:rPr>
        <w:t>ng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center"/>
        <w:sectPr>
          <w:pgSz w:w="11905" w:h="16840"/>
          <w:pgMar w:header="1068" w:footer="0" w:top="1380" w:bottom="280" w:left="1160" w:right="1160"/>
        </w:sectPr>
      </w:pPr>
    </w:p>
    <w:p>
      <w:pPr>
        <w:spacing w:line="200" w:lineRule="exact" w:before="17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6"/>
        <w:ind w:left="22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/>
        <w:pict>
          <v:group style="position:absolute;margin-left:63.240002pt;margin-top:-8.922976pt;width:467.76pt;height:.1pt;mso-position-horizontal-relative:page;mso-position-vertical-relative:paragraph;z-index:-5533" coordorigin="1265,-178" coordsize="9355,2">
            <v:shape style="position:absolute;left:1265;top:-178;width:9355;height:2" coordorigin="1265,-178" coordsize="9355,0" path="m1265,-178l10620,-178e" filled="f" stroked="t" strokeweight=".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PH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Ụ</w:t>
      </w:r>
      <w:r>
        <w:rPr>
          <w:rFonts w:ascii="Times New Roman" w:hAnsi="Times New Roman" w:cs="Times New Roman" w:eastAsia="Times New Roman"/>
          <w:b/>
          <w:bCs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numPr>
          <w:ilvl w:val="0"/>
          <w:numId w:val="61"/>
        </w:numPr>
        <w:tabs>
          <w:tab w:pos="669" w:val="left" w:leader="none"/>
        </w:tabs>
        <w:spacing w:line="258" w:lineRule="auto" w:before="20"/>
        <w:ind w:left="352" w:right="328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Ẫ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Ă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KÝ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RA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Ư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OÀN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Ỹ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VÀ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O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ÔI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ƯỜ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XE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HUYÊN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DÙNG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NH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Ẩ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297" w:lineRule="exact"/>
        <w:ind w:left="21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hành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kèm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theo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ông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8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9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/201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5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/TT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-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BGTV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gà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3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hán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15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before="20"/>
        <w:ind w:left="29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/>
        <w:pict>
          <v:group style="position:absolute;margin-left:63.720001pt;margin-top:22.856819pt;width:467.16pt;height:.1pt;mso-position-horizontal-relative:page;mso-position-vertical-relative:paragraph;z-index:-5529" coordorigin="1274,457" coordsize="9343,2">
            <v:shape style="position:absolute;left:1274;top:457;width:9343;height:2" coordorigin="1274,457" coordsize="9343,0" path="m1274,457l10618,457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tr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6"/>
          <w:szCs w:val="26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ao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thông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i)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line="130" w:lineRule="exact" w:before="5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2103" w:right="2082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ÒA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6"/>
          <w:szCs w:val="26"/>
        </w:rPr>
        <w:t>X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Ã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Ủ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Ĩ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NAM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10"/>
        <w:ind w:left="21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/>
          <w:bCs/>
          <w:w w:val="99"/>
          <w:sz w:val="26"/>
          <w:szCs w:val="26"/>
        </w:rPr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  <w:u w:val="single" w:color="010202"/>
        </w:rPr>
        <w:t>Độ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  <w:u w:val="single" w:color="010202"/>
        </w:rPr>
        <w:t>c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  <w:u w:val="single" w:color="01020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  <w:u w:val="single" w:color="010202"/>
        </w:rPr>
        <w:t>l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  <w:u w:val="single" w:color="010202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  <w:u w:val="single" w:color="010202"/>
        </w:rPr>
        <w:t>p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  <w:u w:val="single" w:color="010202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  <w:u w:val="single" w:color="010202"/>
        </w:rPr>
        <w:t>-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6"/>
          <w:szCs w:val="26"/>
          <w:u w:val="single" w:color="01020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  <w:u w:val="single" w:color="010202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  <w:u w:val="single" w:color="010202"/>
        </w:rPr>
        <w:t>ự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6"/>
          <w:szCs w:val="26"/>
          <w:u w:val="single" w:color="010202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  <w:u w:val="single" w:color="010202"/>
        </w:rPr>
        <w:t>do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  <w:u w:val="single" w:color="010202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  <w:u w:val="single" w:color="010202"/>
        </w:rPr>
        <w:t>-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6"/>
          <w:szCs w:val="26"/>
          <w:u w:val="single" w:color="01020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  <w:u w:val="single" w:color="010202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  <w:u w:val="single" w:color="010202"/>
        </w:rPr>
        <w:t>ạ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  <w:u w:val="single" w:color="010202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  <w:u w:val="single" w:color="010202"/>
        </w:rPr>
        <w:t>h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  <w:u w:val="single" w:color="01020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  <w:u w:val="single" w:color="010202"/>
        </w:rPr>
        <w:t>phúc</w:t>
      </w:r>
      <w:r>
        <w:rPr>
          <w:rFonts w:ascii="Times New Roman" w:hAnsi="Times New Roman" w:cs="Times New Roman" w:eastAsia="Times New Roman"/>
          <w:b/>
          <w:bCs/>
          <w:spacing w:val="-1"/>
          <w:w w:val="99"/>
          <w:sz w:val="26"/>
          <w:szCs w:val="26"/>
          <w:u w:val="none"/>
        </w:rPr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  <w:u w:val="none"/>
        </w:rPr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22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SOCIALI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RE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UBL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1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/>
          <w:spacing w:val="-1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VI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TNAM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before="13"/>
        <w:ind w:left="24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/>
        <w:pict>
          <v:group style="position:absolute;margin-left:218.520004pt;margin-top:17.109167pt;width:156.6pt;height:.1pt;mso-position-horizontal-relative:page;mso-position-vertical-relative:paragraph;z-index:-5528" coordorigin="4370,342" coordsize="3132,2">
            <v:shape style="position:absolute;left:4370;top:342;width:3132;height:2" coordorigin="4370,342" coordsize="3132,0" path="m4370,342l7502,342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Independen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-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Free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-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Happ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ness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8" w:lineRule="auto"/>
        <w:ind w:left="800" w:right="778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Ă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Ý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TRA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Ư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AN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OÀN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Ỹ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HU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VÀ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O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ÔI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ƯỜ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XE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HUYÊN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DÙNG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NH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Ẩ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248" w:lineRule="auto"/>
        <w:ind w:left="1492" w:right="863" w:hanging="608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plicati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form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echnical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sa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f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ety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qua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ity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envir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nmental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pro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ection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inspection</w:t>
      </w:r>
      <w:r>
        <w:rPr>
          <w:rFonts w:ascii="Times New Roman" w:hAnsi="Times New Roman" w:cs="Times New Roman" w:eastAsia="Times New Roman"/>
          <w:b w:val="0"/>
          <w:bCs w:val="0"/>
          <w:i/>
          <w:spacing w:val="-1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i/>
          <w:spacing w:val="-1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port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-1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transp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rt</w:t>
      </w:r>
      <w:r>
        <w:rPr>
          <w:rFonts w:ascii="Times New Roman" w:hAnsi="Times New Roman" w:cs="Times New Roman" w:eastAsia="Times New Roman"/>
          <w:b w:val="0"/>
          <w:bCs w:val="0"/>
          <w:i/>
          <w:spacing w:val="-1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cons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ucti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machine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y-TC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before="2"/>
        <w:ind w:left="1988" w:right="1966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Kín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(T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)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: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i w:val="0"/>
          <w:spacing w:val="2"/>
          <w:w w:val="100"/>
          <w:sz w:val="26"/>
          <w:szCs w:val="26"/>
        </w:rPr>
        <w:t>ụ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i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/>
          <w:bCs/>
          <w:i w:val="0"/>
          <w:spacing w:val="2"/>
          <w:w w:val="100"/>
          <w:sz w:val="26"/>
          <w:szCs w:val="26"/>
        </w:rPr>
        <w:t>ă</w:t>
      </w:r>
      <w:r>
        <w:rPr>
          <w:rFonts w:ascii="Times New Roman" w:hAnsi="Times New Roman" w:cs="Times New Roman" w:eastAsia="Times New Roman"/>
          <w:b/>
          <w:bCs/>
          <w:i w:val="0"/>
          <w:spacing w:val="-1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/>
          <w:bCs/>
          <w:i w:val="0"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-1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i w:val="0"/>
          <w:spacing w:val="2"/>
          <w:w w:val="100"/>
          <w:sz w:val="26"/>
          <w:szCs w:val="26"/>
        </w:rPr>
        <w:t>ể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/>
          <w:bCs/>
          <w:i w:val="0"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26"/>
          <w:szCs w:val="26"/>
        </w:rPr>
        <w:t>Vi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i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i w:val="0"/>
          <w:spacing w:val="2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595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ườ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-1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nh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/>
          <w:bCs/>
          <w:spacing w:val="-1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kh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ẩ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porte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)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before="49"/>
        <w:ind w:left="595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Đị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/>
          <w:bCs/>
          <w:spacing w:val="-1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ỉ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ddres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  <w:t>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tabs>
          <w:tab w:pos="5349" w:val="left" w:leader="none"/>
        </w:tabs>
        <w:spacing w:before="51"/>
        <w:ind w:left="595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Mã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ế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ax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od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  <w:t>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  <w:tab/>
      </w:r>
      <w:r>
        <w:rPr>
          <w:rFonts w:ascii="Times New Roman" w:hAnsi="Times New Roman" w:cs="Times New Roman" w:eastAsia="Times New Roman"/>
          <w:b/>
          <w:bCs/>
          <w:i w:val="0"/>
          <w:spacing w:val="-1"/>
          <w:w w:val="100"/>
          <w:sz w:val="26"/>
          <w:szCs w:val="26"/>
        </w:rPr>
        <w:t>Th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26"/>
          <w:szCs w:val="26"/>
        </w:rPr>
        <w:t>ư</w:t>
      </w:r>
      <w:r>
        <w:rPr>
          <w:rFonts w:ascii="Times New Roman" w:hAnsi="Times New Roman" w:cs="Times New Roman" w:eastAsia="Times New Roman"/>
          <w:b/>
          <w:bCs/>
          <w:i w:val="0"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-1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i w:val="0"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26"/>
          <w:szCs w:val="26"/>
        </w:rPr>
        <w:t>ử</w:t>
      </w:r>
      <w:r>
        <w:rPr>
          <w:rFonts w:ascii="Times New Roman" w:hAnsi="Times New Roman" w:cs="Times New Roman" w:eastAsia="Times New Roman"/>
          <w:b/>
          <w:bCs/>
          <w:i w:val="0"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Emai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):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tabs>
          <w:tab w:pos="5349" w:val="left" w:leader="none"/>
        </w:tabs>
        <w:spacing w:before="15"/>
        <w:ind w:left="595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/>
        <w:pict>
          <v:group style="position:absolute;margin-left:470.279999pt;margin-top:9.826832pt;width:4.32pt;height:.1pt;mso-position-horizontal-relative:page;mso-position-vertical-relative:paragraph;z-index:-5532" coordorigin="9406,197" coordsize="86,2">
            <v:shape style="position:absolute;left:9406;top:197;width:86;height:2" coordorigin="9406,197" coordsize="86,0" path="m9406,197l9492,197e" filled="f" stroked="t" strokeweight=".46002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ườ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d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pr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sentativ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)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: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ab/>
      </w:r>
      <w:r>
        <w:rPr>
          <w:rFonts w:ascii="Times New Roman" w:hAnsi="Times New Roman" w:cs="Times New Roman" w:eastAsia="Times New Roman"/>
          <w:b/>
          <w:bCs/>
          <w:i w:val="0"/>
          <w:spacing w:val="-1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/>
          <w:bCs/>
          <w:i w:val="0"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-1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i w:val="0"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2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i w:val="0"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26"/>
          <w:szCs w:val="26"/>
        </w:rPr>
        <w:t>o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26"/>
          <w:szCs w:val="26"/>
        </w:rPr>
        <w:t>ạ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i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eleph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ne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position w:val="12"/>
          <w:sz w:val="17"/>
          <w:szCs w:val="17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26"/>
          <w:szCs w:val="26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26"/>
          <w:szCs w:val="26"/>
        </w:rPr>
      </w:r>
    </w:p>
    <w:p>
      <w:pPr>
        <w:spacing w:line="249" w:lineRule="auto" w:before="51"/>
        <w:ind w:left="141" w:right="117" w:firstLine="453"/>
        <w:jc w:val="both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Đă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ký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tra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hà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6"/>
          <w:szCs w:val="26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ớ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6"/>
          <w:szCs w:val="26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an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toàn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và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mô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6"/>
          <w:szCs w:val="26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xe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6"/>
          <w:szCs w:val="26"/>
        </w:rPr>
        <w:t>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ên</w:t>
      </w:r>
      <w:r>
        <w:rPr>
          <w:rFonts w:ascii="Times New Roman" w:hAnsi="Times New Roman" w:cs="Times New Roman" w:eastAsia="Times New Roman"/>
          <w:b w:val="0"/>
          <w:bCs w:val="0"/>
          <w:spacing w:val="1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ù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1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kh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ẩ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ớ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các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1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sau</w:t>
      </w:r>
      <w:r>
        <w:rPr>
          <w:rFonts w:ascii="Times New Roman" w:hAnsi="Times New Roman" w:cs="Times New Roman" w:eastAsia="Times New Roman"/>
          <w:b w:val="0"/>
          <w:bCs w:val="0"/>
          <w:spacing w:val="1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(Request</w:t>
      </w:r>
      <w:r>
        <w:rPr>
          <w:rFonts w:ascii="Times New Roman" w:hAnsi="Times New Roman" w:cs="Times New Roman" w:eastAsia="Times New Roman"/>
          <w:b w:val="0"/>
          <w:bCs w:val="0"/>
          <w:i/>
          <w:spacing w:val="1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f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1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chnical</w:t>
      </w:r>
      <w:r>
        <w:rPr>
          <w:rFonts w:ascii="Times New Roman" w:hAnsi="Times New Roman" w:cs="Times New Roman" w:eastAsia="Times New Roman"/>
          <w:b w:val="0"/>
          <w:bCs w:val="0"/>
          <w:i/>
          <w:spacing w:val="1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safety</w:t>
      </w:r>
      <w:r>
        <w:rPr>
          <w:rFonts w:ascii="Times New Roman" w:hAnsi="Times New Roman" w:cs="Times New Roman" w:eastAsia="Times New Roman"/>
          <w:b w:val="0"/>
          <w:bCs w:val="0"/>
          <w:i/>
          <w:spacing w:val="1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q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uality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envir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nmental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pro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ection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insp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ction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f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mported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w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th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following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content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):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before="37"/>
        <w:ind w:left="595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ồ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ơ</w:t>
      </w:r>
      <w:r>
        <w:rPr>
          <w:rFonts w:ascii="Times New Roman" w:hAnsi="Times New Roman" w:cs="Times New Roman" w:eastAsia="Times New Roman"/>
          <w:b/>
          <w:bCs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è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the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o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ta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hed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docum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  <w:t>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before="51"/>
        <w:ind w:left="595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+</w:t>
      </w:r>
      <w:r>
        <w:rPr>
          <w:rFonts w:ascii="Times New Roman" w:hAnsi="Times New Roman" w:cs="Times New Roman" w:eastAsia="Times New Roman"/>
          <w:b w:val="0"/>
          <w:bCs w:val="0"/>
          <w:spacing w:val="-1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ó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1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i/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1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spacing w:val="-1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6"/>
          <w:szCs w:val="26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đư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rc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ce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q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le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6"/>
          <w:szCs w:val="26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  <w:t>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line="190" w:lineRule="exact" w:before="9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609" w:right="678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+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6"/>
          <w:szCs w:val="26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thô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xe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6"/>
          <w:szCs w:val="26"/>
        </w:rPr>
        <w:t>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1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ên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ùng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Q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uantity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info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mat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on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sheet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  <w:t>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before="51"/>
        <w:ind w:left="595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+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6"/>
          <w:szCs w:val="26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xe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Qua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ti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TCM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  <w:t>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before="51"/>
        <w:ind w:left="595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+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Các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6"/>
          <w:szCs w:val="26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khác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(O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her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related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docum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nt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  <w:t>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2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0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ờ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gia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à</w:t>
      </w:r>
      <w:r>
        <w:rPr>
          <w:rFonts w:ascii="Times New Roman" w:hAnsi="Times New Roman" w:cs="Times New Roman" w:eastAsia="Times New Roman"/>
          <w:b/>
          <w:bCs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Đị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/>
          <w:bCs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tra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d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ự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ki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ế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nticipated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nspecti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te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dat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  <w:t>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before="49"/>
        <w:ind w:left="595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ườ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liê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on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perso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  <w:t>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tabs>
          <w:tab w:pos="6095" w:val="left" w:leader="none"/>
        </w:tabs>
        <w:spacing w:before="15"/>
        <w:ind w:left="595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/>
        <w:pict>
          <v:group style="position:absolute;margin-left:232.559998pt;margin-top:9.825222pt;width:4.32pt;height:.1pt;mso-position-horizontal-relative:page;mso-position-vertical-relative:paragraph;z-index:-5531" coordorigin="4651,197" coordsize="86,2">
            <v:shape style="position:absolute;left:4651;top:197;width:86;height:2" coordorigin="4651,197" coordsize="86,0" path="m4651,197l4738,197e" filled="f" stroked="t" strokeweight=".46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o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eleph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position w:val="12"/>
          <w:sz w:val="17"/>
          <w:szCs w:val="17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position w:val="0"/>
          <w:sz w:val="26"/>
          <w:szCs w:val="26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26"/>
          <w:szCs w:val="26"/>
        </w:rPr>
        <w:t>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26"/>
          <w:szCs w:val="26"/>
        </w:rPr>
        <w:tab/>
      </w:r>
      <w:r>
        <w:rPr>
          <w:rFonts w:ascii="Times New Roman" w:hAnsi="Times New Roman" w:cs="Times New Roman" w:eastAsia="Times New Roman"/>
          <w:b/>
          <w:bCs/>
          <w:i w:val="0"/>
          <w:spacing w:val="-1"/>
          <w:w w:val="100"/>
          <w:position w:val="0"/>
          <w:sz w:val="26"/>
          <w:szCs w:val="26"/>
        </w:rPr>
        <w:t>Th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position w:val="0"/>
          <w:sz w:val="26"/>
          <w:szCs w:val="26"/>
        </w:rPr>
        <w:t>ư</w:t>
      </w:r>
      <w:r>
        <w:rPr>
          <w:rFonts w:ascii="Times New Roman" w:hAnsi="Times New Roman" w:cs="Times New Roman" w:eastAsia="Times New Roman"/>
          <w:b/>
          <w:bCs/>
          <w:i w:val="0"/>
          <w:spacing w:val="-7"/>
          <w:w w:val="100"/>
          <w:position w:val="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-1"/>
          <w:w w:val="100"/>
          <w:position w:val="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position w:val="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position w:val="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position w:val="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i w:val="0"/>
          <w:spacing w:val="-8"/>
          <w:w w:val="100"/>
          <w:position w:val="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position w:val="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position w:val="0"/>
          <w:sz w:val="26"/>
          <w:szCs w:val="26"/>
        </w:rPr>
        <w:t>ử</w:t>
      </w:r>
      <w:r>
        <w:rPr>
          <w:rFonts w:ascii="Times New Roman" w:hAnsi="Times New Roman" w:cs="Times New Roman" w:eastAsia="Times New Roman"/>
          <w:b/>
          <w:bCs/>
          <w:i w:val="0"/>
          <w:spacing w:val="-2"/>
          <w:w w:val="100"/>
          <w:position w:val="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position w:val="0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26"/>
          <w:szCs w:val="26"/>
        </w:rPr>
        <w:t>Emai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position w:val="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26"/>
          <w:szCs w:val="26"/>
        </w:rPr>
        <w:t>):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26"/>
          <w:szCs w:val="26"/>
        </w:rPr>
      </w:r>
    </w:p>
    <w:p>
      <w:pPr>
        <w:spacing w:line="240" w:lineRule="exact" w:befor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after="0" w:line="240" w:lineRule="exact"/>
        <w:rPr>
          <w:sz w:val="24"/>
          <w:szCs w:val="24"/>
        </w:rPr>
        <w:sectPr>
          <w:pgSz w:w="11905" w:h="16840"/>
          <w:pgMar w:header="1068" w:footer="0" w:top="1380" w:bottom="280" w:left="1140" w:right="1160"/>
        </w:sectPr>
      </w:pPr>
    </w:p>
    <w:p>
      <w:pPr>
        <w:spacing w:before="73"/>
        <w:ind w:left="472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6"/>
          <w:szCs w:val="26"/>
        </w:rPr>
        <w:t>X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ủ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ơ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qu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tra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285" w:lineRule="exact"/>
        <w:ind w:left="475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đă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ý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ra: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tabs>
          <w:tab w:pos="1735" w:val="left" w:leader="none"/>
          <w:tab w:pos="2824" w:val="left" w:leader="none"/>
          <w:tab w:pos="3871" w:val="left" w:leader="none"/>
        </w:tabs>
        <w:spacing w:line="300" w:lineRule="exact" w:before="9"/>
        <w:ind w:left="472" w:right="0" w:firstLine="4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/>
        <w:pict>
          <v:group style="position:absolute;margin-left:172.559998pt;margin-top:7.590926pt;width:4.32pt;height:.1pt;mso-position-horizontal-relative:page;mso-position-vertical-relative:paragraph;z-index:-5530" coordorigin="3451,152" coordsize="86,2">
            <v:shape style="position:absolute;left:3451;top:152;width:86;height:2" coordorigin="3451,152" coordsize="86,0" path="m3451,152l3538,152e" filled="f" stroked="t" strokeweight=".45999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gistered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12"/>
          <w:sz w:val="17"/>
          <w:szCs w:val="17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17"/>
          <w:w w:val="100"/>
          <w:position w:val="1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26"/>
          <w:szCs w:val="26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position w:val="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26"/>
          <w:szCs w:val="26"/>
        </w:rPr>
        <w:t>ins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position w:val="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26"/>
          <w:szCs w:val="26"/>
        </w:rPr>
        <w:t>ectio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position w:val="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26"/>
          <w:szCs w:val="26"/>
        </w:rPr>
        <w:t>)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  <w:position w:val="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position w:val="0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26"/>
          <w:szCs w:val="26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position w:val="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position w:val="0"/>
          <w:sz w:val="26"/>
          <w:szCs w:val="26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26"/>
          <w:szCs w:val="26"/>
        </w:rPr>
        <w:t>)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26"/>
          <w:szCs w:val="26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26"/>
          <w:szCs w:val="26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position w:val="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26"/>
          <w:szCs w:val="26"/>
        </w:rPr>
        <w:t>ngày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26"/>
          <w:szCs w:val="26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position w:val="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26"/>
          <w:szCs w:val="26"/>
        </w:rPr>
        <w:t>háng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26"/>
          <w:szCs w:val="26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95"/>
          <w:position w:val="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5"/>
          <w:position w:val="0"/>
          <w:sz w:val="26"/>
          <w:szCs w:val="26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5"/>
          <w:position w:val="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26"/>
          <w:szCs w:val="26"/>
        </w:rPr>
      </w:r>
    </w:p>
    <w:p>
      <w:pPr>
        <w:spacing w:before="4"/>
        <w:ind w:left="475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Đạ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di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ơ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qu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ra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290" w:lineRule="exact"/>
        <w:ind w:left="477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In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pection</w:t>
      </w:r>
      <w:r>
        <w:rPr>
          <w:rFonts w:ascii="Times New Roman" w:hAnsi="Times New Roman" w:cs="Times New Roman" w:eastAsia="Times New Roman"/>
          <w:b w:val="0"/>
          <w:bCs w:val="0"/>
          <w:i/>
          <w:spacing w:val="-1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Bod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tabs>
          <w:tab w:pos="1238" w:val="left" w:leader="none"/>
          <w:tab w:pos="2265" w:val="left" w:leader="none"/>
          <w:tab w:pos="3247" w:val="left" w:leader="none"/>
        </w:tabs>
        <w:spacing w:before="66"/>
        <w:ind w:left="108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spacing w:val="0"/>
          <w:w w:val="100"/>
        </w:rPr>
        <w:br w:type="column"/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)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ngày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áng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before="8"/>
        <w:ind w:left="108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ườ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-1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nh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/>
          <w:bCs/>
          <w:spacing w:val="-1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kh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ẩ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290" w:lineRule="exact"/>
        <w:ind w:left="108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porte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after="0" w:line="290" w:lineRule="exact"/>
        <w:jc w:val="center"/>
        <w:rPr>
          <w:rFonts w:ascii="Times New Roman" w:hAnsi="Times New Roman" w:cs="Times New Roman" w:eastAsia="Times New Roman"/>
          <w:sz w:val="26"/>
          <w:szCs w:val="26"/>
        </w:rPr>
        <w:sectPr>
          <w:type w:val="continuous"/>
          <w:pgSz w:w="11905" w:h="16840"/>
          <w:pgMar w:top="1380" w:bottom="280" w:left="1140" w:right="1160"/>
          <w:cols w:num="2" w:equalWidth="0">
            <w:col w:w="4321" w:space="859"/>
            <w:col w:w="4425"/>
          </w:cols>
        </w:sectPr>
      </w:pPr>
    </w:p>
    <w:p>
      <w:pPr>
        <w:spacing w:line="150" w:lineRule="exact" w:before="5"/>
        <w:rPr>
          <w:sz w:val="15"/>
          <w:szCs w:val="15"/>
        </w:rPr>
      </w:pPr>
      <w:r>
        <w:rPr>
          <w:sz w:val="15"/>
          <w:szCs w:val="15"/>
        </w:rPr>
      </w:r>
    </w:p>
    <w:p>
      <w:pPr>
        <w:numPr>
          <w:ilvl w:val="0"/>
          <w:numId w:val="61"/>
        </w:numPr>
        <w:tabs>
          <w:tab w:pos="3080" w:val="left" w:leader="none"/>
        </w:tabs>
        <w:spacing w:before="66"/>
        <w:ind w:left="3080" w:right="44" w:hanging="303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Ẫ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Ê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Ế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XE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UYÊN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D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ÙNG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Ẩ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39"/>
        <w:ind w:left="0" w:right="37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/>
        <w:pict>
          <v:group style="position:absolute;margin-left:80.990997pt;margin-top:22.006132pt;width:679.2pt;height:.1pt;mso-position-horizontal-relative:page;mso-position-vertical-relative:paragraph;z-index:-5522" coordorigin="1620,440" coordsize="13584,2">
            <v:shape style="position:absolute;left:1620;top:440;width:13584;height:2" coordorigin="1620,440" coordsize="13584,0" path="m1620,440l15204,440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hành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kèm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theo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ông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8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9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/201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5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/TT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-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BGTV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gà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3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hán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15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6"/>
          <w:szCs w:val="26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Giao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thông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i)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line="180" w:lineRule="exact" w:before="3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0" w:right="44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Ê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CH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Ế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XE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MÁY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CHU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ÊN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DÙNG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Ẩ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39"/>
        <w:ind w:left="0" w:right="42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ported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tran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port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cons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uction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mac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iner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tabs>
          <w:tab w:pos="11332" w:val="left" w:leader="none"/>
        </w:tabs>
        <w:spacing w:before="6"/>
        <w:ind w:left="0" w:right="42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/>
        <w:pict>
          <v:group style="position:absolute;margin-left:575.869995pt;margin-top:9.374982pt;width:4.32pt;height:.1pt;mso-position-horizontal-relative:page;mso-position-vertical-relative:paragraph;z-index:-5526" coordorigin="11517,187" coordsize="86,2">
            <v:shape style="position:absolute;left:11517;top:187;width:86;height:2" coordorigin="11517,187" coordsize="86,0" path="m11604,187l11517,187e" filled="f" stroked="t" strokeweight=".46pt" strokecolor="#000000">
              <v:path arrowok="t"/>
            </v:shape>
            <w10:wrap type="none"/>
          </v:group>
        </w:pict>
      </w:r>
      <w:r>
        <w:rPr/>
        <w:pict>
          <v:group style="position:absolute;margin-left:78.181pt;margin-top:32.42498pt;width:687.46pt;height:332.74pt;mso-position-horizontal-relative:page;mso-position-vertical-relative:paragraph;z-index:-5523" coordorigin="1564,648" coordsize="13749,6655">
            <v:group style="position:absolute;left:1601;top:722;width:691;height:2" coordorigin="1601,722" coordsize="691,2">
              <v:shape style="position:absolute;left:1601;top:722;width:691;height:2" coordorigin="1601,722" coordsize="691,0" path="m2292,722l1601,722e" filled="f" stroked="t" strokeweight="3.04pt" strokecolor="#000000">
                <v:path arrowok="t"/>
              </v:shape>
            </v:group>
            <v:group style="position:absolute;left:1601;top:693;width:72;height:43" coordorigin="1601,693" coordsize="72,43">
              <v:shape style="position:absolute;left:1601;top:693;width:72;height:43" coordorigin="1601,693" coordsize="72,43" path="m1637,693l1637,736e" filled="f" stroked="t" strokeweight="3.7pt" strokecolor="#000000">
                <v:path arrowok="t"/>
              </v:shape>
            </v:group>
            <v:group style="position:absolute;left:1658;top:760;width:643;height:2" coordorigin="1658,760" coordsize="643,2">
              <v:shape style="position:absolute;left:1658;top:760;width:643;height:2" coordorigin="1658,760" coordsize="643,0" path="m2301,760l1658,760e" filled="f" stroked="t" strokeweight="1.120005pt" strokecolor="#000000">
                <v:path arrowok="t"/>
              </v:shape>
            </v:group>
            <v:group style="position:absolute;left:2292;top:736;width:72;height:2" coordorigin="2292,736" coordsize="72,2">
              <v:shape style="position:absolute;left:2292;top:736;width:72;height:2" coordorigin="2292,736" coordsize="72,0" path="m2364,736l2292,736e" filled="f" stroked="t" strokeweight="5.86pt" strokecolor="#000000">
                <v:path arrowok="t"/>
              </v:shape>
            </v:group>
            <v:group style="position:absolute;left:2364;top:714;width:1531;height:2" coordorigin="2364,714" coordsize="1531,2">
              <v:shape style="position:absolute;left:2364;top:714;width:1531;height:2" coordorigin="2364,714" coordsize="1531,0" path="m3895,714l2364,714e" filled="f" stroked="t" strokeweight="2.260pt" strokecolor="#000000">
                <v:path arrowok="t"/>
              </v:shape>
            </v:group>
            <v:group style="position:absolute;left:2364;top:760;width:1541;height:2" coordorigin="2364,760" coordsize="1541,2">
              <v:shape style="position:absolute;left:2364;top:760;width:1541;height:2" coordorigin="2364,760" coordsize="1541,0" path="m3905,760l2364,760e" filled="f" stroked="t" strokeweight="1.120pt" strokecolor="#000000">
                <v:path arrowok="t"/>
              </v:shape>
            </v:group>
            <v:group style="position:absolute;left:3895;top:736;width:72;height:2" coordorigin="3895,736" coordsize="72,2">
              <v:shape style="position:absolute;left:3895;top:736;width:72;height:2" coordorigin="3895,736" coordsize="72,0" path="m3967,736l3895,736e" filled="f" stroked="t" strokeweight="5.86pt" strokecolor="#000000">
                <v:path arrowok="t"/>
              </v:shape>
            </v:group>
            <v:group style="position:absolute;left:3967;top:714;width:1529;height:2" coordorigin="3967,714" coordsize="1529,2">
              <v:shape style="position:absolute;left:3967;top:714;width:1529;height:2" coordorigin="3967,714" coordsize="1529,0" path="m5496,714l3967,714e" filled="f" stroked="t" strokeweight="2.260pt" strokecolor="#000000">
                <v:path arrowok="t"/>
              </v:shape>
            </v:group>
            <v:group style="position:absolute;left:3967;top:760;width:1538;height:2" coordorigin="3967,760" coordsize="1538,2">
              <v:shape style="position:absolute;left:3967;top:760;width:1538;height:2" coordorigin="3967,760" coordsize="1538,0" path="m5505,760l3967,760e" filled="f" stroked="t" strokeweight="1.11999pt" strokecolor="#000000">
                <v:path arrowok="t"/>
              </v:shape>
            </v:group>
            <v:group style="position:absolute;left:5496;top:736;width:72;height:2" coordorigin="5496,736" coordsize="72,2">
              <v:shape style="position:absolute;left:5496;top:736;width:72;height:2" coordorigin="5496,736" coordsize="72,0" path="m5568,736l5496,736e" filled="f" stroked="t" strokeweight="5.86pt" strokecolor="#000000">
                <v:path arrowok="t"/>
              </v:shape>
            </v:group>
            <v:group style="position:absolute;left:5568;top:714;width:1800;height:2" coordorigin="5568,714" coordsize="1800,2">
              <v:shape style="position:absolute;left:5568;top:714;width:1800;height:2" coordorigin="5568,714" coordsize="1800,0" path="m7368,714l5568,714e" filled="f" stroked="t" strokeweight="2.260pt" strokecolor="#000000">
                <v:path arrowok="t"/>
              </v:shape>
            </v:group>
            <v:group style="position:absolute;left:5568;top:760;width:1810;height:2" coordorigin="5568,760" coordsize="1810,2">
              <v:shape style="position:absolute;left:5568;top:760;width:1810;height:2" coordorigin="5568,760" coordsize="1810,0" path="m7377,760l5568,760e" filled="f" stroked="t" strokeweight="1.11999pt" strokecolor="#000000">
                <v:path arrowok="t"/>
              </v:shape>
            </v:group>
            <v:group style="position:absolute;left:7368;top:736;width:72;height:2" coordorigin="7368,736" coordsize="72,2">
              <v:shape style="position:absolute;left:7368;top:736;width:72;height:2" coordorigin="7368,736" coordsize="72,0" path="m7440,736l7368,736e" filled="f" stroked="t" strokeweight="5.86pt" strokecolor="#000000">
                <v:path arrowok="t"/>
              </v:shape>
            </v:group>
            <v:group style="position:absolute;left:7440;top:714;width:1231;height:2" coordorigin="7440,714" coordsize="1231,2">
              <v:shape style="position:absolute;left:7440;top:714;width:1231;height:2" coordorigin="7440,714" coordsize="1231,0" path="m8671,714l7440,714e" filled="f" stroked="t" strokeweight="2.260pt" strokecolor="#000000">
                <v:path arrowok="t"/>
              </v:shape>
            </v:group>
            <v:group style="position:absolute;left:7440;top:760;width:1241;height:2" coordorigin="7440,760" coordsize="1241,2">
              <v:shape style="position:absolute;left:7440;top:760;width:1241;height:2" coordorigin="7440,760" coordsize="1241,0" path="m8681,760l7440,760e" filled="f" stroked="t" strokeweight="1.11999pt" strokecolor="#000000">
                <v:path arrowok="t"/>
              </v:shape>
            </v:group>
            <v:group style="position:absolute;left:8671;top:736;width:72;height:2" coordorigin="8671,736" coordsize="72,2">
              <v:shape style="position:absolute;left:8671;top:736;width:72;height:2" coordorigin="8671,736" coordsize="72,0" path="m8743,736l8671,736e" filled="f" stroked="t" strokeweight="5.86pt" strokecolor="#000000">
                <v:path arrowok="t"/>
              </v:shape>
            </v:group>
            <v:group style="position:absolute;left:8743;top:714;width:1452;height:2" coordorigin="8743,714" coordsize="1452,2">
              <v:shape style="position:absolute;left:8743;top:714;width:1452;height:2" coordorigin="8743,714" coordsize="1452,0" path="m10195,714l8743,714e" filled="f" stroked="t" strokeweight="2.260pt" strokecolor="#000000">
                <v:path arrowok="t"/>
              </v:shape>
            </v:group>
            <v:group style="position:absolute;left:8743;top:760;width:1462;height:2" coordorigin="8743,760" coordsize="1462,2">
              <v:shape style="position:absolute;left:8743;top:760;width:1462;height:2" coordorigin="8743,760" coordsize="1462,0" path="m10205,760l8743,760e" filled="f" stroked="t" strokeweight="1.120005pt" strokecolor="#000000">
                <v:path arrowok="t"/>
              </v:shape>
            </v:group>
            <v:group style="position:absolute;left:10195;top:736;width:72;height:2" coordorigin="10195,736" coordsize="72,2">
              <v:shape style="position:absolute;left:10195;top:736;width:72;height:2" coordorigin="10195,736" coordsize="72,0" path="m10267,736l10195,736e" filled="f" stroked="t" strokeweight="5.86pt" strokecolor="#000000">
                <v:path arrowok="t"/>
              </v:shape>
            </v:group>
            <v:group style="position:absolute;left:10267;top:714;width:950;height:2" coordorigin="10267,714" coordsize="950,2">
              <v:shape style="position:absolute;left:10267;top:714;width:950;height:2" coordorigin="10267,714" coordsize="950,0" path="m11217,714l10267,714e" filled="f" stroked="t" strokeweight="2.260pt" strokecolor="#000000">
                <v:path arrowok="t"/>
              </v:shape>
            </v:group>
            <v:group style="position:absolute;left:10267;top:760;width:960;height:2" coordorigin="10267,760" coordsize="960,2">
              <v:shape style="position:absolute;left:10267;top:760;width:960;height:2" coordorigin="10267,760" coordsize="960,0" path="m11227,760l10267,760e" filled="f" stroked="t" strokeweight="1.11999pt" strokecolor="#000000">
                <v:path arrowok="t"/>
              </v:shape>
            </v:group>
            <v:group style="position:absolute;left:11217;top:736;width:72;height:2" coordorigin="11217,736" coordsize="72,2">
              <v:shape style="position:absolute;left:11217;top:736;width:72;height:2" coordorigin="11217,736" coordsize="72,0" path="m11289,736l11217,736e" filled="f" stroked="t" strokeweight="5.86pt" strokecolor="#000000">
                <v:path arrowok="t"/>
              </v:shape>
            </v:group>
            <v:group style="position:absolute;left:11289;top:714;width:1140;height:2" coordorigin="11289,714" coordsize="1140,2">
              <v:shape style="position:absolute;left:11289;top:714;width:1140;height:2" coordorigin="11289,714" coordsize="1140,0" path="m12429,714l11289,714e" filled="f" stroked="t" strokeweight="2.260pt" strokecolor="#000000">
                <v:path arrowok="t"/>
              </v:shape>
            </v:group>
            <v:group style="position:absolute;left:11289;top:760;width:1150;height:2" coordorigin="11289,760" coordsize="1150,2">
              <v:shape style="position:absolute;left:11289;top:760;width:1150;height:2" coordorigin="11289,760" coordsize="1150,0" path="m12439,760l11289,760e" filled="f" stroked="t" strokeweight="1.11999pt" strokecolor="#000000">
                <v:path arrowok="t"/>
              </v:shape>
            </v:group>
            <v:group style="position:absolute;left:12429;top:736;width:72;height:2" coordorigin="12429,736" coordsize="72,2">
              <v:shape style="position:absolute;left:12429;top:736;width:72;height:2" coordorigin="12429,736" coordsize="72,0" path="m12501,736l12429,736e" filled="f" stroked="t" strokeweight="5.86pt" strokecolor="#000000">
                <v:path arrowok="t"/>
              </v:shape>
            </v:group>
            <v:group style="position:absolute;left:12501;top:714;width:1298;height:2" coordorigin="12501,714" coordsize="1298,2">
              <v:shape style="position:absolute;left:12501;top:714;width:1298;height:2" coordorigin="12501,714" coordsize="1298,0" path="m13800,714l12501,714e" filled="f" stroked="t" strokeweight="2.260pt" strokecolor="#000000">
                <v:path arrowok="t"/>
              </v:shape>
            </v:group>
            <v:group style="position:absolute;left:12501;top:760;width:1308;height:2" coordorigin="12501,760" coordsize="1308,2">
              <v:shape style="position:absolute;left:12501;top:760;width:1308;height:2" coordorigin="12501,760" coordsize="1308,0" path="m13809,760l12501,760e" filled="f" stroked="t" strokeweight="1.12002pt" strokecolor="#000000">
                <v:path arrowok="t"/>
              </v:shape>
            </v:group>
            <v:group style="position:absolute;left:13800;top:736;width:72;height:2" coordorigin="13800,736" coordsize="72,2">
              <v:shape style="position:absolute;left:13800;top:736;width:72;height:2" coordorigin="13800,736" coordsize="72,0" path="m13872,736l13800,736e" filled="f" stroked="t" strokeweight="5.86pt" strokecolor="#000000">
                <v:path arrowok="t"/>
              </v:shape>
            </v:group>
            <v:group style="position:absolute;left:13872;top:714;width:1332;height:2" coordorigin="13872,714" coordsize="1332,2">
              <v:shape style="position:absolute;left:13872;top:714;width:1332;height:2" coordorigin="13872,714" coordsize="1332,0" path="m15204,714l13872,714e" filled="f" stroked="t" strokeweight="2.260pt" strokecolor="#000000">
                <v:path arrowok="t"/>
              </v:shape>
            </v:group>
            <v:group style="position:absolute;left:13872;top:758;width:1346;height:2" coordorigin="13872,758" coordsize="1346,2">
              <v:shape style="position:absolute;left:13872;top:758;width:1346;height:2" coordorigin="13872,758" coordsize="1346,0" path="m15218,758l13872,758e" filled="f" stroked="t" strokeweight=".879985pt" strokecolor="#000000">
                <v:path arrowok="t"/>
              </v:shape>
            </v:group>
            <v:group style="position:absolute;left:15204;top:693;width:72;height:43" coordorigin="15204,693" coordsize="72,43">
              <v:shape style="position:absolute;left:15204;top:693;width:72;height:43" coordorigin="15204,693" coordsize="72,43" path="m15240,693l15240,736e" filled="f" stroked="t" strokeweight="3.7pt" strokecolor="#000000">
                <v:path arrowok="t"/>
              </v:shape>
            </v:group>
            <v:group style="position:absolute;left:1665;top:767;width:2;height:6420" coordorigin="1665,767" coordsize="2,6420">
              <v:shape style="position:absolute;left:1665;top:767;width:2;height:6420" coordorigin="1665,767" coordsize="0,6420" path="m1665,767l1665,7187e" filled="f" stroked="t" strokeweight=".82pt" strokecolor="#000000">
                <v:path arrowok="t"/>
              </v:shape>
            </v:group>
            <v:group style="position:absolute;left:1622;top:767;width:2;height:6492" coordorigin="1622,767" coordsize="2,6492">
              <v:shape style="position:absolute;left:1622;top:767;width:2;height:6492" coordorigin="1622,767" coordsize="0,6492" path="m1622,767l1622,7259e" filled="f" stroked="t" strokeweight="2.260pt" strokecolor="#000000">
                <v:path arrowok="t"/>
              </v:shape>
            </v:group>
            <v:group style="position:absolute;left:2297;top:767;width:2;height:6420" coordorigin="2297,767" coordsize="2,6420">
              <v:shape style="position:absolute;left:2297;top:767;width:2;height:6420" coordorigin="2297,767" coordsize="0,6420" path="m2297,767l2297,7187e" filled="f" stroked="t" strokeweight=".58001pt" strokecolor="#000000">
                <v:path arrowok="t"/>
              </v:shape>
            </v:group>
            <v:group style="position:absolute;left:3900;top:767;width:2;height:6420" coordorigin="3900,767" coordsize="2,6420">
              <v:shape style="position:absolute;left:3900;top:767;width:2;height:6420" coordorigin="3900,767" coordsize="0,6420" path="m3900,767l3900,7187e" filled="f" stroked="t" strokeweight=".580pt" strokecolor="#000000">
                <v:path arrowok="t"/>
              </v:shape>
            </v:group>
            <v:group style="position:absolute;left:5501;top:767;width:2;height:6420" coordorigin="5501,767" coordsize="2,6420">
              <v:shape style="position:absolute;left:5501;top:767;width:2;height:6420" coordorigin="5501,767" coordsize="0,6420" path="m5501,767l5501,7187e" filled="f" stroked="t" strokeweight=".579980pt" strokecolor="#000000">
                <v:path arrowok="t"/>
              </v:shape>
            </v:group>
            <v:group style="position:absolute;left:7373;top:767;width:2;height:6420" coordorigin="7373,767" coordsize="2,6420">
              <v:shape style="position:absolute;left:7373;top:767;width:2;height:6420" coordorigin="7373,767" coordsize="0,6420" path="m7373,767l7373,7187e" filled="f" stroked="t" strokeweight=".579980pt" strokecolor="#000000">
                <v:path arrowok="t"/>
              </v:shape>
            </v:group>
            <v:group style="position:absolute;left:8676;top:767;width:2;height:6420" coordorigin="8676,767" coordsize="2,6420">
              <v:shape style="position:absolute;left:8676;top:767;width:2;height:6420" coordorigin="8676,767" coordsize="0,6420" path="m8676,767l8676,7187e" filled="f" stroked="t" strokeweight=".579980pt" strokecolor="#000000">
                <v:path arrowok="t"/>
              </v:shape>
            </v:group>
            <v:group style="position:absolute;left:10200;top:767;width:2;height:6420" coordorigin="10200,767" coordsize="2,6420">
              <v:shape style="position:absolute;left:10200;top:767;width:2;height:6420" coordorigin="10200,767" coordsize="0,6420" path="m10200,767l10200,7187e" filled="f" stroked="t" strokeweight=".58001pt" strokecolor="#000000">
                <v:path arrowok="t"/>
              </v:shape>
            </v:group>
            <v:group style="position:absolute;left:11222;top:767;width:2;height:6420" coordorigin="11222,767" coordsize="2,6420">
              <v:shape style="position:absolute;left:11222;top:767;width:2;height:6420" coordorigin="11222,767" coordsize="0,6420" path="m11222,767l11222,7187e" filled="f" stroked="t" strokeweight=".579980pt" strokecolor="#000000">
                <v:path arrowok="t"/>
              </v:shape>
            </v:group>
            <v:group style="position:absolute;left:12434;top:767;width:2;height:6420" coordorigin="12434,767" coordsize="2,6420">
              <v:shape style="position:absolute;left:12434;top:767;width:2;height:6420" coordorigin="12434,767" coordsize="0,6420" path="m12434,767l12434,7187e" filled="f" stroked="t" strokeweight=".579980pt" strokecolor="#000000">
                <v:path arrowok="t"/>
              </v:shape>
            </v:group>
            <v:group style="position:absolute;left:13805;top:767;width:2;height:6420" coordorigin="13805,767" coordsize="2,6420">
              <v:shape style="position:absolute;left:13805;top:767;width:2;height:6420" coordorigin="13805,767" coordsize="0,6420" path="m13805,767l13805,7187e" filled="f" stroked="t" strokeweight=".58004pt" strokecolor="#000000">
                <v:path arrowok="t"/>
              </v:shape>
            </v:group>
            <v:group style="position:absolute;left:15254;top:671;width:2;height:6610" coordorigin="15254,671" coordsize="2,6610">
              <v:shape style="position:absolute;left:15254;top:671;width:2;height:6610" coordorigin="15254,671" coordsize="0,6610" path="m15254,671l15254,7281e" filled="f" stroked="t" strokeweight="2.260pt" strokecolor="#000000">
                <v:path arrowok="t"/>
              </v:shape>
            </v:group>
            <v:group style="position:absolute;left:15211;top:767;width:2;height:6420" coordorigin="15211,767" coordsize="2,6420">
              <v:shape style="position:absolute;left:15211;top:767;width:2;height:6420" coordorigin="15211,767" coordsize="0,6420" path="m15211,767l15211,7187e" filled="f" stroked="t" strokeweight=".81997pt" strokecolor="#000000">
                <v:path arrowok="t"/>
              </v:shape>
            </v:group>
            <v:group style="position:absolute;left:1658;top:3049;width:13560;height:2" coordorigin="1658,3049" coordsize="13560,2">
              <v:shape style="position:absolute;left:1658;top:3049;width:13560;height:2" coordorigin="1658,3049" coordsize="13560,0" path="m15218,3049l1658,3049e" filled="f" stroked="t" strokeweight=".82pt" strokecolor="#000000">
                <v:path arrowok="t"/>
              </v:shape>
              <v:shape style="position:absolute;left:1663;top:3724;width:13543;height:29" type="#_x0000_t75">
                <v:imagedata r:id="rId8" o:title=""/>
              </v:shape>
            </v:group>
            <v:group style="position:absolute;left:1658;top:4429;width:13560;height:2" coordorigin="1658,4429" coordsize="13560,2">
              <v:shape style="position:absolute;left:1658;top:4429;width:13560;height:2" coordorigin="1658,4429" coordsize="13560,0" path="m15218,4429l1658,4429e" filled="f" stroked="t" strokeweight=".82pt" strokecolor="#000000">
                <v:path arrowok="t"/>
              </v:shape>
              <v:shape style="position:absolute;left:1663;top:5104;width:13553;height:29" type="#_x0000_t75">
                <v:imagedata r:id="rId9" o:title=""/>
              </v:shape>
            </v:group>
            <v:group style="position:absolute;left:1658;top:5809;width:13560;height:2" coordorigin="1658,5809" coordsize="13560,2">
              <v:shape style="position:absolute;left:1658;top:5809;width:13560;height:2" coordorigin="1658,5809" coordsize="13560,0" path="m15218,5809l1658,5809e" filled="f" stroked="t" strokeweight=".82pt" strokecolor="#000000">
                <v:path arrowok="t"/>
              </v:shape>
              <v:shape style="position:absolute;left:1663;top:6484;width:13553;height:29" type="#_x0000_t75">
                <v:imagedata r:id="rId10" o:title=""/>
              </v:shape>
            </v:group>
            <v:group style="position:absolute;left:1601;top:7216;width:72;height:43" coordorigin="1601,7216" coordsize="72,43">
              <v:shape style="position:absolute;left:1601;top:7216;width:72;height:43" coordorigin="1601,7216" coordsize="72,43" path="m1637,7216l1637,7259e" filled="f" stroked="t" strokeweight="3.7pt" strokecolor="#000000">
                <v:path arrowok="t"/>
              </v:shape>
            </v:group>
            <v:group style="position:absolute;left:1658;top:7194;width:634;height:2" coordorigin="1658,7194" coordsize="634,2">
              <v:shape style="position:absolute;left:1658;top:7194;width:634;height:2" coordorigin="1658,7194" coordsize="634,0" path="m2292,7194l1658,7194e" filled="f" stroked="t" strokeweight=".82pt" strokecolor="#000000">
                <v:path arrowok="t"/>
              </v:shape>
            </v:group>
            <v:group style="position:absolute;left:1673;top:7237;width:2222;height:2" coordorigin="1673,7237" coordsize="2222,2">
              <v:shape style="position:absolute;left:1673;top:7237;width:2222;height:2" coordorigin="1673,7237" coordsize="2222,0" path="m3895,7237l1673,7237e" filled="f" stroked="t" strokeweight="2.260pt" strokecolor="#000000">
                <v:path arrowok="t"/>
              </v:shape>
            </v:group>
            <v:group style="position:absolute;left:2292;top:7187;width:72;height:14" coordorigin="2292,7187" coordsize="72,14">
              <v:shape style="position:absolute;left:2292;top:7187;width:72;height:14" coordorigin="2292,7187" coordsize="72,14" path="m2328,7187l2328,7201e" filled="f" stroked="t" strokeweight="3.7pt" strokecolor="#000000">
                <v:path arrowok="t"/>
              </v:shape>
            </v:group>
            <v:group style="position:absolute;left:2364;top:7194;width:1531;height:2" coordorigin="2364,7194" coordsize="1531,2">
              <v:shape style="position:absolute;left:2364;top:7194;width:1531;height:2" coordorigin="2364,7194" coordsize="1531,0" path="m3895,7194l2364,7194e" filled="f" stroked="t" strokeweight=".82pt" strokecolor="#000000">
                <v:path arrowok="t"/>
              </v:shape>
            </v:group>
            <v:group style="position:absolute;left:3895;top:7216;width:72;height:2" coordorigin="3895,7216" coordsize="72,2">
              <v:shape style="position:absolute;left:3895;top:7216;width:72;height:2" coordorigin="3895,7216" coordsize="72,0" path="m3967,7216l3895,7216e" filled="f" stroked="t" strokeweight="5.86pt" strokecolor="#000000">
                <v:path arrowok="t"/>
              </v:shape>
            </v:group>
            <v:group style="position:absolute;left:3967;top:7237;width:11237;height:2" coordorigin="3967,7237" coordsize="11237,2">
              <v:shape style="position:absolute;left:3967;top:7237;width:11237;height:2" coordorigin="3967,7237" coordsize="11237,0" path="m15204,7237l3967,7237e" filled="f" stroked="t" strokeweight="2.260pt" strokecolor="#000000">
                <v:path arrowok="t"/>
              </v:shape>
            </v:group>
            <v:group style="position:absolute;left:3967;top:7194;width:1529;height:2" coordorigin="3967,7194" coordsize="1529,2">
              <v:shape style="position:absolute;left:3967;top:7194;width:1529;height:2" coordorigin="3967,7194" coordsize="1529,0" path="m5496,7194l3967,7194e" filled="f" stroked="t" strokeweight=".82pt" strokecolor="#000000">
                <v:path arrowok="t"/>
              </v:shape>
            </v:group>
            <v:group style="position:absolute;left:5496;top:7187;width:72;height:14" coordorigin="5496,7187" coordsize="72,14">
              <v:shape style="position:absolute;left:5496;top:7187;width:72;height:14" coordorigin="5496,7187" coordsize="72,14" path="m5532,7187l5532,7201e" filled="f" stroked="t" strokeweight="3.7pt" strokecolor="#000000">
                <v:path arrowok="t"/>
              </v:shape>
            </v:group>
            <v:group style="position:absolute;left:5568;top:7194;width:1800;height:2" coordorigin="5568,7194" coordsize="1800,2">
              <v:shape style="position:absolute;left:5568;top:7194;width:1800;height:2" coordorigin="5568,7194" coordsize="1800,0" path="m7368,7194l5568,7194e" filled="f" stroked="t" strokeweight=".82pt" strokecolor="#000000">
                <v:path arrowok="t"/>
              </v:shape>
            </v:group>
            <v:group style="position:absolute;left:7368;top:7187;width:72;height:14" coordorigin="7368,7187" coordsize="72,14">
              <v:shape style="position:absolute;left:7368;top:7187;width:72;height:14" coordorigin="7368,7187" coordsize="72,14" path="m7404,7187l7404,7201e" filled="f" stroked="t" strokeweight="3.7pt" strokecolor="#000000">
                <v:path arrowok="t"/>
              </v:shape>
            </v:group>
            <v:group style="position:absolute;left:7440;top:7194;width:1231;height:2" coordorigin="7440,7194" coordsize="1231,2">
              <v:shape style="position:absolute;left:7440;top:7194;width:1231;height:2" coordorigin="7440,7194" coordsize="1231,0" path="m8671,7194l7440,7194e" filled="f" stroked="t" strokeweight=".82pt" strokecolor="#000000">
                <v:path arrowok="t"/>
              </v:shape>
            </v:group>
            <v:group style="position:absolute;left:8671;top:7187;width:72;height:14" coordorigin="8671,7187" coordsize="72,14">
              <v:shape style="position:absolute;left:8671;top:7187;width:72;height:14" coordorigin="8671,7187" coordsize="72,14" path="m8707,7187l8707,7201e" filled="f" stroked="t" strokeweight="3.7pt" strokecolor="#000000">
                <v:path arrowok="t"/>
              </v:shape>
            </v:group>
            <v:group style="position:absolute;left:8743;top:7194;width:1452;height:2" coordorigin="8743,7194" coordsize="1452,2">
              <v:shape style="position:absolute;left:8743;top:7194;width:1452;height:2" coordorigin="8743,7194" coordsize="1452,0" path="m10195,7194l8743,7194e" filled="f" stroked="t" strokeweight=".82pt" strokecolor="#000000">
                <v:path arrowok="t"/>
              </v:shape>
            </v:group>
            <v:group style="position:absolute;left:10195;top:7187;width:72;height:14" coordorigin="10195,7187" coordsize="72,14">
              <v:shape style="position:absolute;left:10195;top:7187;width:72;height:14" coordorigin="10195,7187" coordsize="72,14" path="m10231,7187l10231,7201e" filled="f" stroked="t" strokeweight="3.7pt" strokecolor="#000000">
                <v:path arrowok="t"/>
              </v:shape>
            </v:group>
            <v:group style="position:absolute;left:10267;top:7194;width:950;height:2" coordorigin="10267,7194" coordsize="950,2">
              <v:shape style="position:absolute;left:10267;top:7194;width:950;height:2" coordorigin="10267,7194" coordsize="950,0" path="m11217,7194l10267,7194e" filled="f" stroked="t" strokeweight=".82pt" strokecolor="#000000">
                <v:path arrowok="t"/>
              </v:shape>
            </v:group>
            <v:group style="position:absolute;left:11217;top:7187;width:72;height:14" coordorigin="11217,7187" coordsize="72,14">
              <v:shape style="position:absolute;left:11217;top:7187;width:72;height:14" coordorigin="11217,7187" coordsize="72,14" path="m11253,7187l11253,7201e" filled="f" stroked="t" strokeweight="3.7pt" strokecolor="#000000">
                <v:path arrowok="t"/>
              </v:shape>
            </v:group>
            <v:group style="position:absolute;left:11289;top:7194;width:1140;height:2" coordorigin="11289,7194" coordsize="1140,2">
              <v:shape style="position:absolute;left:11289;top:7194;width:1140;height:2" coordorigin="11289,7194" coordsize="1140,0" path="m12429,7194l11289,7194e" filled="f" stroked="t" strokeweight=".82pt" strokecolor="#000000">
                <v:path arrowok="t"/>
              </v:shape>
            </v:group>
            <v:group style="position:absolute;left:12429;top:7187;width:72;height:14" coordorigin="12429,7187" coordsize="72,14">
              <v:shape style="position:absolute;left:12429;top:7187;width:72;height:14" coordorigin="12429,7187" coordsize="72,14" path="m12465,7187l12465,7201e" filled="f" stroked="t" strokeweight="3.7pt" strokecolor="#000000">
                <v:path arrowok="t"/>
              </v:shape>
            </v:group>
            <v:group style="position:absolute;left:12501;top:7194;width:1298;height:2" coordorigin="12501,7194" coordsize="1298,2">
              <v:shape style="position:absolute;left:12501;top:7194;width:1298;height:2" coordorigin="12501,7194" coordsize="1298,0" path="m13800,7194l12501,7194e" filled="f" stroked="t" strokeweight=".82pt" strokecolor="#000000">
                <v:path arrowok="t"/>
              </v:shape>
            </v:group>
            <v:group style="position:absolute;left:13800;top:7187;width:72;height:14" coordorigin="13800,7187" coordsize="72,14">
              <v:shape style="position:absolute;left:13800;top:7187;width:72;height:14" coordorigin="13800,7187" coordsize="72,14" path="m13836,7187l13836,7201e" filled="f" stroked="t" strokeweight="3.7pt" strokecolor="#000000">
                <v:path arrowok="t"/>
              </v:shape>
            </v:group>
            <v:group style="position:absolute;left:13872;top:7194;width:1346;height:2" coordorigin="13872,7194" coordsize="1346,2">
              <v:shape style="position:absolute;left:13872;top:7194;width:1346;height:2" coordorigin="13872,7194" coordsize="1346,0" path="m15218,7194l13872,7194e" filled="f" stroked="t" strokeweight=".82pt" strokecolor="#000000">
                <v:path arrowok="t"/>
              </v:shape>
            </v:group>
            <v:group style="position:absolute;left:15204;top:7216;width:72;height:43" coordorigin="15204,7216" coordsize="72,43">
              <v:shape style="position:absolute;left:15204;top:7216;width:72;height:43" coordorigin="15204,7216" coordsize="72,43" path="m15240,7216l15240,7259e" filled="f" stroked="t" strokeweight="3.7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(K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è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theo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đă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ý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tra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Atta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hed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Applic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tion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fo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w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th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Register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12"/>
          <w:sz w:val="17"/>
          <w:szCs w:val="17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20"/>
          <w:w w:val="100"/>
          <w:position w:val="1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26"/>
          <w:szCs w:val="26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position w:val="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26"/>
          <w:szCs w:val="26"/>
        </w:rPr>
        <w:t>in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position w:val="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26"/>
          <w:szCs w:val="26"/>
        </w:rPr>
        <w:t>pectio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position w:val="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position w:val="0"/>
          <w:sz w:val="26"/>
          <w:szCs w:val="26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26"/>
          <w:szCs w:val="26"/>
        </w:rPr>
        <w:t>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26"/>
          <w:szCs w:val="26"/>
        </w:rPr>
        <w:tab/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26"/>
          <w:szCs w:val="26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26"/>
          <w:szCs w:val="26"/>
        </w:rPr>
      </w:r>
    </w:p>
    <w:p>
      <w:pPr>
        <w:spacing w:line="100" w:lineRule="exact" w:before="6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headerReference w:type="default" r:id="rId7"/>
          <w:pgSz w:w="16840" w:h="11920" w:orient="landscape"/>
          <w:pgMar w:header="0" w:footer="0" w:top="1080" w:bottom="280" w:left="1640" w:right="1600"/>
        </w:sectPr>
      </w:pPr>
    </w:p>
    <w:p>
      <w:pPr>
        <w:spacing w:line="170" w:lineRule="exact" w:before="7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59" w:lineRule="auto"/>
        <w:ind w:left="111" w:right="0" w:hanging="5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/>
        <w:pict>
          <v:group style="position:absolute;margin-left:100.431pt;margin-top:41.357174pt;width:4.440pt;height:.1pt;mso-position-horizontal-relative:page;mso-position-vertical-relative:paragraph;z-index:-5525" coordorigin="2009,827" coordsize="89,2">
            <v:shape style="position:absolute;left:2009;top:827;width:89;height:2" coordorigin="2009,827" coordsize="89,0" path="m2097,827l2009,827e" filled="f" stroked="t" strokeweight=".46002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/>
          <w:bCs/>
          <w:spacing w:val="0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TT</w:t>
      </w:r>
      <w:r>
        <w:rPr>
          <w:rFonts w:ascii="Times New Roman" w:hAnsi="Times New Roman" w:cs="Times New Roman" w:eastAsia="Times New Roman"/>
          <w:b/>
          <w:bCs/>
          <w:spacing w:val="-1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95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95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95"/>
          <w:position w:val="12"/>
          <w:sz w:val="17"/>
          <w:szCs w:val="17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5"/>
          <w:position w:val="0"/>
          <w:sz w:val="26"/>
          <w:szCs w:val="26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26"/>
          <w:szCs w:val="26"/>
        </w:rPr>
      </w:r>
    </w:p>
    <w:p>
      <w:pPr>
        <w:spacing w:line="273" w:lineRule="auto" w:before="66"/>
        <w:ind w:left="111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spacing w:val="0"/>
          <w:w w:val="100"/>
        </w:rPr>
        <w:br w:type="column"/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o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x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e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áy</w:t>
      </w:r>
      <w:r>
        <w:rPr>
          <w:rFonts w:ascii="Times New Roman" w:hAnsi="Times New Roman" w:cs="Times New Roman" w:eastAsia="Times New Roman"/>
          <w:b/>
          <w:bCs/>
          <w:spacing w:val="0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95"/>
          <w:sz w:val="26"/>
          <w:szCs w:val="26"/>
        </w:rPr>
        <w:t>chu</w:t>
      </w:r>
      <w:r>
        <w:rPr>
          <w:rFonts w:ascii="Times New Roman" w:hAnsi="Times New Roman" w:cs="Times New Roman" w:eastAsia="Times New Roman"/>
          <w:b/>
          <w:bCs/>
          <w:spacing w:val="1"/>
          <w:w w:val="95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/>
          <w:bCs/>
          <w:spacing w:val="-1"/>
          <w:w w:val="95"/>
          <w:sz w:val="26"/>
          <w:szCs w:val="26"/>
        </w:rPr>
        <w:t>ên</w:t>
      </w:r>
      <w:r>
        <w:rPr>
          <w:rFonts w:ascii="Times New Roman" w:hAnsi="Times New Roman" w:cs="Times New Roman" w:eastAsia="Times New Roman"/>
          <w:b/>
          <w:bCs/>
          <w:spacing w:val="-1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dùng</w:t>
      </w:r>
      <w:r>
        <w:rPr>
          <w:rFonts w:ascii="Times New Roman" w:hAnsi="Times New Roman" w:cs="Times New Roman" w:eastAsia="Times New Roman"/>
          <w:b/>
          <w:bCs/>
          <w:spacing w:val="-1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95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95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5"/>
          <w:sz w:val="26"/>
          <w:szCs w:val="26"/>
        </w:rPr>
        <w:t>CM’s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before="2"/>
        <w:ind w:left="114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typ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line="273" w:lineRule="auto" w:before="66"/>
        <w:ind w:left="111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spacing w:val="0"/>
          <w:w w:val="100"/>
        </w:rPr>
        <w:br w:type="column"/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Nhãn</w:t>
      </w:r>
      <w:r>
        <w:rPr>
          <w:rFonts w:ascii="Times New Roman" w:hAnsi="Times New Roman" w:cs="Times New Roman" w:eastAsia="Times New Roman"/>
          <w:b/>
          <w:bCs/>
          <w:spacing w:val="-1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hi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u/Tên</w:t>
      </w:r>
      <w:r>
        <w:rPr>
          <w:rFonts w:ascii="Times New Roman" w:hAnsi="Times New Roman" w:cs="Times New Roman" w:eastAsia="Times New Roman"/>
          <w:b/>
          <w:bCs/>
          <w:spacing w:val="-1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ươ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/>
          <w:bCs/>
          <w:spacing w:val="-1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ade</w:t>
      </w:r>
      <w:r>
        <w:rPr>
          <w:rFonts w:ascii="Times New Roman" w:hAnsi="Times New Roman" w:cs="Times New Roman" w:eastAsia="Times New Roman"/>
          <w:b w:val="0"/>
          <w:bCs w:val="0"/>
          <w:i/>
          <w:spacing w:val="-1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rk/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Commerc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al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nam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line="267" w:lineRule="auto" w:before="66"/>
        <w:ind w:left="111" w:right="0" w:hanging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spacing w:val="0"/>
          <w:w w:val="100"/>
        </w:rPr>
        <w:br w:type="column"/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/>
          <w:bCs/>
          <w:spacing w:val="-1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kh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/>
          <w:bCs/>
          <w:spacing w:val="-1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(h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o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ặ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/>
          <w:bCs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o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ặ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sê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ri)</w:t>
      </w:r>
      <w:r>
        <w:rPr>
          <w:rFonts w:ascii="Times New Roman" w:hAnsi="Times New Roman" w:cs="Times New Roman" w:eastAsia="Times New Roman"/>
          <w:b/>
          <w:bCs/>
          <w:spacing w:val="0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hassi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or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PIN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or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se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ial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position w:val="12"/>
          <w:sz w:val="17"/>
          <w:szCs w:val="17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26"/>
          <w:szCs w:val="26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26"/>
          <w:szCs w:val="26"/>
        </w:rPr>
      </w:r>
    </w:p>
    <w:p>
      <w:pPr>
        <w:spacing w:line="200" w:lineRule="exact"/>
        <w:rPr>
          <w:sz w:val="20"/>
          <w:szCs w:val="20"/>
        </w:rPr>
      </w:pPr>
      <w:r>
        <w:rPr/>
        <w:br w:type="column"/>
      </w:r>
      <w:r>
        <w:rPr>
          <w:sz w:val="20"/>
          <w:szCs w:val="20"/>
        </w:rPr>
      </w:r>
    </w:p>
    <w:p>
      <w:pPr>
        <w:spacing w:line="200" w:lineRule="exact" w:before="7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3" w:lineRule="auto"/>
        <w:ind w:left="111" w:right="0" w:hanging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/>
          <w:bCs/>
          <w:spacing w:val="-1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/>
          <w:bCs/>
          <w:spacing w:val="-1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ơ</w:t>
      </w:r>
      <w:r>
        <w:rPr>
          <w:rFonts w:ascii="Times New Roman" w:hAnsi="Times New Roman" w:cs="Times New Roman" w:eastAsia="Times New Roman"/>
          <w:b/>
          <w:bCs/>
          <w:spacing w:val="0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  <w:u w:val="single" w:color="0000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  <w:u w:val="none"/>
        </w:rPr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  <w:u w:val="none"/>
        </w:rPr>
        <w:t>ine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  <w:sz w:val="26"/>
          <w:szCs w:val="26"/>
          <w:u w:val="none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  <w:u w:val="none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position w:val="12"/>
          <w:sz w:val="17"/>
          <w:szCs w:val="17"/>
          <w:u w:val="none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26"/>
          <w:szCs w:val="26"/>
          <w:u w:val="none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26"/>
          <w:szCs w:val="26"/>
          <w:u w:val="none"/>
        </w:rPr>
      </w:r>
    </w:p>
    <w:p>
      <w:pPr>
        <w:spacing w:line="200" w:lineRule="exact"/>
        <w:rPr>
          <w:sz w:val="20"/>
          <w:szCs w:val="20"/>
        </w:rPr>
      </w:pPr>
      <w:r>
        <w:rPr/>
        <w:br w:type="column"/>
      </w:r>
      <w:r>
        <w:rPr>
          <w:sz w:val="20"/>
          <w:szCs w:val="20"/>
        </w:rPr>
      </w:r>
    </w:p>
    <w:p>
      <w:pPr>
        <w:spacing w:line="200" w:lineRule="exact" w:before="7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72" w:lineRule="auto"/>
        <w:ind w:left="111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/>
          <w:bCs/>
          <w:spacing w:val="-1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x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95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5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95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5"/>
          <w:sz w:val="26"/>
          <w:szCs w:val="26"/>
        </w:rPr>
        <w:t>oducti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95"/>
          <w:sz w:val="26"/>
          <w:szCs w:val="26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5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yea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line="170" w:lineRule="exact" w:before="7"/>
        <w:rPr>
          <w:sz w:val="17"/>
          <w:szCs w:val="17"/>
        </w:rPr>
      </w:pPr>
      <w:r>
        <w:rPr/>
        <w:br w:type="column"/>
      </w: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73" w:lineRule="auto"/>
        <w:ind w:left="111" w:right="0" w:hanging="3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Màu</w:t>
      </w:r>
      <w:r>
        <w:rPr>
          <w:rFonts w:ascii="Times New Roman" w:hAnsi="Times New Roman" w:cs="Times New Roman" w:eastAsia="Times New Roman"/>
          <w:b/>
          <w:bCs/>
          <w:spacing w:val="-1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95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95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5"/>
          <w:sz w:val="26"/>
          <w:szCs w:val="26"/>
        </w:rPr>
        <w:t>olo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95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5"/>
          <w:sz w:val="26"/>
          <w:szCs w:val="26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line="220" w:lineRule="exact" w:before="16"/>
        <w:rPr>
          <w:sz w:val="22"/>
          <w:szCs w:val="22"/>
        </w:rPr>
      </w:pPr>
      <w:r>
        <w:rPr/>
        <w:br w:type="column"/>
      </w:r>
      <w:r>
        <w:rPr>
          <w:sz w:val="22"/>
          <w:szCs w:val="22"/>
        </w:rPr>
      </w:r>
    </w:p>
    <w:p>
      <w:pPr>
        <w:spacing w:line="273" w:lineRule="auto"/>
        <w:ind w:left="111" w:right="0" w:hanging="3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/>
        <w:pict>
          <v:group style="position:absolute;margin-left:321.830994pt;margin-top:83.836815pt;width:4.32pt;height:.1pt;mso-position-horizontal-relative:page;mso-position-vertical-relative:paragraph;z-index:-5524" coordorigin="6437,1677" coordsize="86,2">
            <v:shape style="position:absolute;left:6437;top:1677;width:86;height:2" coordorigin="6437,1677" coordsize="86,0" path="m6523,1677l6437,1677e" filled="f" stroked="t" strokeweight=".46002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Giá</w:t>
      </w:r>
      <w:r>
        <w:rPr>
          <w:rFonts w:ascii="Times New Roman" w:hAnsi="Times New Roman" w:cs="Times New Roman" w:eastAsia="Times New Roman"/>
          <w:b/>
          <w:bCs/>
          <w:spacing w:val="-1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nh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/>
          <w:bCs/>
          <w:spacing w:val="0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kh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ẩ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/>
          <w:bCs/>
          <w:spacing w:val="0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it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5"/>
          <w:sz w:val="26"/>
          <w:szCs w:val="26"/>
        </w:rPr>
        <w:t>Pric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95"/>
          <w:sz w:val="26"/>
          <w:szCs w:val="26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5"/>
          <w:sz w:val="26"/>
          <w:szCs w:val="26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line="170" w:lineRule="exact" w:before="7"/>
        <w:rPr>
          <w:sz w:val="17"/>
          <w:szCs w:val="17"/>
        </w:rPr>
      </w:pPr>
      <w:r>
        <w:rPr/>
        <w:br w:type="column"/>
      </w: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73" w:lineRule="auto"/>
        <w:ind w:left="111" w:right="0" w:hanging="5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o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-1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ề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95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95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5"/>
          <w:sz w:val="26"/>
          <w:szCs w:val="26"/>
        </w:rPr>
        <w:t>urrenc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95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5"/>
          <w:sz w:val="26"/>
          <w:szCs w:val="26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line="273" w:lineRule="auto" w:before="66"/>
        <w:ind w:left="111" w:right="117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spacing w:val="0"/>
          <w:w w:val="100"/>
        </w:rPr>
        <w:br w:type="column"/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Tìn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-1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ạ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/>
          <w:bCs/>
          <w:spacing w:val="-1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áy</w:t>
      </w:r>
      <w:r>
        <w:rPr>
          <w:rFonts w:ascii="Times New Roman" w:hAnsi="Times New Roman" w:cs="Times New Roman" w:eastAsia="Times New Roman"/>
          <w:b/>
          <w:bCs/>
          <w:spacing w:val="0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chu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ên</w:t>
      </w:r>
      <w:r>
        <w:rPr>
          <w:rFonts w:ascii="Times New Roman" w:hAnsi="Times New Roman" w:cs="Times New Roman" w:eastAsia="Times New Roman"/>
          <w:b/>
          <w:bCs/>
          <w:spacing w:val="-1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dùng</w:t>
      </w:r>
      <w:r>
        <w:rPr>
          <w:rFonts w:ascii="Times New Roman" w:hAnsi="Times New Roman" w:cs="Times New Roman" w:eastAsia="Times New Roman"/>
          <w:b/>
          <w:bCs/>
          <w:spacing w:val="-1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CM’s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before="2"/>
        <w:ind w:left="0" w:right="3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statu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26"/>
          <w:szCs w:val="26"/>
        </w:rPr>
        <w:sectPr>
          <w:type w:val="continuous"/>
          <w:pgSz w:w="16840" w:h="11920" w:orient="landscape"/>
          <w:pgMar w:top="1380" w:bottom="280" w:left="1640" w:right="1600"/>
          <w:cols w:num="10" w:equalWidth="0">
            <w:col w:w="544" w:space="399"/>
            <w:col w:w="919" w:space="399"/>
            <w:col w:w="1490" w:space="217"/>
            <w:col w:w="1548" w:space="315"/>
            <w:col w:w="998" w:space="245"/>
            <w:col w:w="1339" w:space="159"/>
            <w:col w:w="892" w:space="289"/>
            <w:col w:w="763" w:space="279"/>
            <w:col w:w="1267" w:space="106"/>
            <w:col w:w="1432"/>
          </w:cols>
        </w:sectPr>
      </w:pPr>
    </w:p>
    <w:p>
      <w:pPr>
        <w:spacing w:line="220" w:lineRule="exact" w:before="14"/>
        <w:rPr>
          <w:sz w:val="22"/>
          <w:szCs w:val="22"/>
        </w:rPr>
      </w:pPr>
      <w:r>
        <w:rPr/>
        <w:pict>
          <v:group style="position:absolute;margin-left:772.18103pt;margin-top:61.790001pt;width:2.66pt;height:469.58pt;mso-position-horizontal-relative:page;mso-position-vertical-relative:page;z-index:-5527" coordorigin="15444,1236" coordsize="53,9392">
            <v:group style="position:absolute;left:15449;top:1241;width:2;height:9382" coordorigin="15449,1241" coordsize="2,9382">
              <v:shape style="position:absolute;left:15449;top:1241;width:2;height:9382" coordorigin="15449,1241" coordsize="0,9382" path="m15449,1241l15449,10622e" filled="f" stroked="t" strokeweight=".5pt" strokecolor="#010202">
                <v:path arrowok="t"/>
              </v:shape>
            </v:group>
            <v:group style="position:absolute;left:15492;top:1241;width:2;height:9382" coordorigin="15492,1241" coordsize="2,9382">
              <v:shape style="position:absolute;left:15492;top:1241;width:2;height:9382" coordorigin="15492,1241" coordsize="0,9382" path="m15492,1241l15492,10622e" filled="f" stroked="t" strokeweight=".5pt" strokecolor="#010202">
                <v:path arrowok="t"/>
              </v:shape>
            </v:group>
            <w10:wrap type="none"/>
          </v:group>
        </w:pict>
      </w:r>
      <w:r>
        <w:rPr/>
        <w:pict>
          <v:shape style="position:absolute;margin-left:776.579041pt;margin-top:176.840439pt;width:14.96pt;height:238.523896pt;mso-position-horizontal-relative:page;mso-position-vertical-relative:page;z-index:-5521" type="#_x0000_t202" filled="f" stroked="f">
            <v:textbox inset="0,0,0,0" style="layout-flow:vertical">
              <w:txbxContent>
                <w:p>
                  <w:pPr>
                    <w:spacing w:line="285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w w:val="99"/>
                      <w:sz w:val="26"/>
                      <w:szCs w:val="26"/>
                    </w:rPr>
                    <w:t>CÔNG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-1"/>
                      <w:w w:val="100"/>
                      <w:sz w:val="26"/>
                      <w:szCs w:val="2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2"/>
                      <w:w w:val="99"/>
                      <w:sz w:val="26"/>
                      <w:szCs w:val="26"/>
                    </w:rPr>
                    <w:t>B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0"/>
                      <w:w w:val="99"/>
                      <w:sz w:val="26"/>
                      <w:szCs w:val="26"/>
                    </w:rPr>
                    <w:t>ÁO/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-1"/>
                      <w:w w:val="99"/>
                      <w:sz w:val="26"/>
                      <w:szCs w:val="26"/>
                    </w:rPr>
                    <w:t>S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0"/>
                      <w:w w:val="99"/>
                      <w:sz w:val="26"/>
                      <w:szCs w:val="26"/>
                    </w:rPr>
                    <w:t>ố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2"/>
                      <w:w w:val="100"/>
                      <w:sz w:val="26"/>
                      <w:szCs w:val="2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0"/>
                      <w:w w:val="99"/>
                      <w:sz w:val="26"/>
                      <w:szCs w:val="26"/>
                    </w:rPr>
                    <w:t>197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-1"/>
                      <w:w w:val="100"/>
                      <w:sz w:val="26"/>
                      <w:szCs w:val="2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0"/>
                      <w:w w:val="99"/>
                      <w:sz w:val="26"/>
                      <w:szCs w:val="26"/>
                    </w:rPr>
                    <w:t>+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2"/>
                      <w:w w:val="100"/>
                      <w:sz w:val="26"/>
                      <w:szCs w:val="2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0"/>
                      <w:w w:val="99"/>
                      <w:sz w:val="26"/>
                      <w:szCs w:val="26"/>
                    </w:rPr>
                    <w:t>198/Ngày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2"/>
                      <w:w w:val="100"/>
                      <w:sz w:val="26"/>
                      <w:szCs w:val="2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0"/>
                      <w:w w:val="99"/>
                      <w:sz w:val="26"/>
                      <w:szCs w:val="26"/>
                    </w:rPr>
                    <w:t>25-02-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2"/>
                      <w:w w:val="99"/>
                      <w:sz w:val="26"/>
                      <w:szCs w:val="26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0"/>
                      <w:w w:val="99"/>
                      <w:sz w:val="26"/>
                      <w:szCs w:val="26"/>
                    </w:rPr>
                    <w:t>016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0"/>
                      <w:w w:val="100"/>
                      <w:sz w:val="26"/>
                      <w:szCs w:val="2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76.579102pt;margin-top:516.080017pt;width:14.96pt;height:14.960001pt;mso-position-horizontal-relative:page;mso-position-vertical-relative:page;z-index:-5520" type="#_x0000_t202" filled="f" stroked="f">
            <v:textbox inset="0,0,0,0" style="layout-flow:vertical">
              <w:txbxContent>
                <w:p>
                  <w:pPr>
                    <w:spacing w:line="285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w w:val="99"/>
                      <w:sz w:val="26"/>
                      <w:szCs w:val="26"/>
                    </w:rPr>
                    <w:t>25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w w:val="100"/>
                      <w:sz w:val="26"/>
                      <w:szCs w:val="26"/>
                    </w:rPr>
                  </w:r>
                </w:p>
              </w:txbxContent>
            </v:textbox>
            <w10:wrap type="none"/>
          </v:shape>
        </w:pict>
      </w:r>
      <w:r>
        <w:rPr>
          <w:sz w:val="22"/>
          <w:szCs w:val="22"/>
        </w:rPr>
      </w:r>
    </w:p>
    <w:p>
      <w:pPr>
        <w:numPr>
          <w:ilvl w:val="0"/>
          <w:numId w:val="62"/>
        </w:numPr>
        <w:tabs>
          <w:tab w:pos="3022" w:val="left" w:leader="none"/>
        </w:tabs>
        <w:spacing w:before="66"/>
        <w:ind w:left="3023" w:right="0" w:hanging="2763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0"/>
          <w:numId w:val="62"/>
        </w:numPr>
        <w:tabs>
          <w:tab w:pos="3022" w:val="left" w:leader="none"/>
        </w:tabs>
        <w:spacing w:before="66"/>
        <w:ind w:left="3023" w:right="0" w:hanging="2763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120" w:lineRule="exact" w:before="6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0"/>
          <w:numId w:val="62"/>
        </w:numPr>
        <w:tabs>
          <w:tab w:pos="3022" w:val="left" w:leader="none"/>
        </w:tabs>
        <w:spacing w:before="66"/>
        <w:ind w:left="3023" w:right="0" w:hanging="2763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0"/>
          <w:numId w:val="62"/>
        </w:numPr>
        <w:tabs>
          <w:tab w:pos="3022" w:val="left" w:leader="none"/>
        </w:tabs>
        <w:spacing w:before="66"/>
        <w:ind w:left="3023" w:right="0" w:hanging="2763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120" w:lineRule="exact" w:before="6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0"/>
          <w:numId w:val="62"/>
        </w:numPr>
        <w:tabs>
          <w:tab w:pos="3022" w:val="left" w:leader="none"/>
        </w:tabs>
        <w:spacing w:before="66"/>
        <w:ind w:left="3023" w:right="0" w:hanging="2763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0"/>
          <w:numId w:val="62"/>
        </w:numPr>
        <w:tabs>
          <w:tab w:pos="3022" w:val="left" w:leader="none"/>
        </w:tabs>
        <w:spacing w:before="66"/>
        <w:ind w:left="3023" w:right="0" w:hanging="2763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6"/>
          <w:szCs w:val="26"/>
        </w:rPr>
        <w:sectPr>
          <w:type w:val="continuous"/>
          <w:pgSz w:w="16840" w:h="11920" w:orient="landscape"/>
          <w:pgMar w:top="1380" w:bottom="280" w:left="1640" w:right="1600"/>
        </w:sectPr>
      </w:pPr>
    </w:p>
    <w:p>
      <w:pPr>
        <w:spacing w:line="150" w:lineRule="exact" w:before="5"/>
        <w:rPr>
          <w:sz w:val="15"/>
          <w:szCs w:val="15"/>
        </w:rPr>
      </w:pPr>
      <w:r>
        <w:rPr>
          <w:sz w:val="15"/>
          <w:szCs w:val="15"/>
        </w:rPr>
      </w:r>
    </w:p>
    <w:p>
      <w:pPr>
        <w:numPr>
          <w:ilvl w:val="0"/>
          <w:numId w:val="61"/>
        </w:numPr>
        <w:tabs>
          <w:tab w:pos="4286" w:val="left" w:leader="none"/>
        </w:tabs>
        <w:spacing w:before="66"/>
        <w:ind w:left="4286" w:right="0" w:hanging="317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Ẫ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XÁC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Ế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O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Ạ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TRA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150" w:lineRule="exact" w:before="9"/>
        <w:rPr>
          <w:sz w:val="15"/>
          <w:szCs w:val="15"/>
        </w:rPr>
      </w:pPr>
      <w:r>
        <w:rPr>
          <w:sz w:val="15"/>
          <w:szCs w:val="15"/>
        </w:rPr>
      </w:r>
    </w:p>
    <w:p>
      <w:pPr>
        <w:ind w:left="142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/>
        <w:pict>
          <v:group style="position:absolute;margin-left:80.630997pt;margin-top:22.456955pt;width:680.76pt;height:.1pt;mso-position-horizontal-relative:page;mso-position-vertical-relative:paragraph;z-index:-5514" coordorigin="1613,449" coordsize="13615,2">
            <v:shape style="position:absolute;left:1613;top:449;width:13615;height:2" coordorigin="1613,449" coordsize="13615,0" path="m1613,449l15228,449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hành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kèm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theo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ông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8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9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/201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5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/TT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-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BGTV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gà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3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hán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15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6"/>
          <w:szCs w:val="26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Giao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thông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i)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line="180" w:lineRule="exact" w:before="3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35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6"/>
          <w:szCs w:val="26"/>
        </w:rPr>
        <w:t>X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NH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Ế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HO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Ạ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KI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RA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39"/>
        <w:ind w:left="137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ONFI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MATI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/>
          <w:spacing w:val="-1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INSPEC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ION</w:t>
      </w:r>
      <w:r>
        <w:rPr>
          <w:rFonts w:ascii="Times New Roman" w:hAnsi="Times New Roman" w:cs="Times New Roman" w:eastAsia="Times New Roman"/>
          <w:b w:val="0"/>
          <w:bCs w:val="0"/>
          <w:i/>
          <w:spacing w:val="-1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HE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UL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line="180" w:lineRule="exact" w:before="3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12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6"/>
          <w:szCs w:val="26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1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ẩ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mp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te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)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before="3"/>
        <w:ind w:left="112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/>
        <w:pict>
          <v:group style="position:absolute;margin-left:263.631012pt;margin-top:9.225412pt;width:6.48pt;height:.1pt;mso-position-horizontal-relative:page;mso-position-vertical-relative:paragraph;z-index:-5518" coordorigin="5273,185" coordsize="130,2">
            <v:shape style="position:absolute;left:5273;top:185;width:130;height:2" coordorigin="5273,185" coordsize="130,0" path="m5402,185l5273,185e" filled="f" stroked="t" strokeweight=".45999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đă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ý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ra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egistered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12"/>
          <w:sz w:val="17"/>
          <w:szCs w:val="17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position w:val="1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26"/>
          <w:szCs w:val="26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position w:val="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26"/>
          <w:szCs w:val="26"/>
        </w:rPr>
        <w:t>inspe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position w:val="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26"/>
          <w:szCs w:val="26"/>
        </w:rPr>
        <w:t>tio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position w:val="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position w:val="0"/>
          <w:sz w:val="26"/>
          <w:szCs w:val="26"/>
        </w:rPr>
        <w:t>)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26"/>
          <w:szCs w:val="26"/>
        </w:rPr>
        <w:t>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26"/>
          <w:szCs w:val="26"/>
        </w:rPr>
      </w:r>
    </w:p>
    <w:p>
      <w:pPr>
        <w:tabs>
          <w:tab w:pos="8015" w:val="left" w:leader="none"/>
        </w:tabs>
        <w:spacing w:before="6"/>
        <w:ind w:left="112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/>
        <w:pict>
          <v:group style="position:absolute;margin-left:401.871002pt;margin-top:9.375754pt;width:4.32pt;height:.1pt;mso-position-horizontal-relative:page;mso-position-vertical-relative:paragraph;z-index:-5517" coordorigin="8037,188" coordsize="86,2">
            <v:shape style="position:absolute;left:8037;top:188;width:86;height:2" coordorigin="8037,188" coordsize="86,0" path="m8124,188l8037,188e" filled="f" stroked="t" strokeweight=".46002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/ng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6"/>
          <w:szCs w:val="26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khai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hàng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hóa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ẩ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ms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declar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tion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position w:val="12"/>
          <w:sz w:val="17"/>
          <w:szCs w:val="17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position w:val="0"/>
          <w:sz w:val="26"/>
          <w:szCs w:val="26"/>
        </w:rPr>
        <w:t>/dat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position w:val="0"/>
          <w:sz w:val="26"/>
          <w:szCs w:val="26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position w:val="0"/>
          <w:sz w:val="26"/>
          <w:szCs w:val="26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26"/>
          <w:szCs w:val="26"/>
        </w:rPr>
        <w:t>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26"/>
          <w:szCs w:val="26"/>
        </w:rPr>
        <w:tab/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26"/>
          <w:szCs w:val="26"/>
        </w:rPr>
        <w:t>/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26"/>
          <w:szCs w:val="26"/>
        </w:rPr>
      </w:r>
    </w:p>
    <w:p>
      <w:pPr>
        <w:tabs>
          <w:tab w:pos="6592" w:val="left" w:leader="none"/>
        </w:tabs>
        <w:spacing w:line="271" w:lineRule="auto" w:before="42"/>
        <w:ind w:left="112" w:right="111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Mã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chi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quan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(Customs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office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  <w:t>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  <w:tab/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  <w:t>Mã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  <w:t>phân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"/>
          <w:w w:val="100"/>
          <w:sz w:val="26"/>
          <w:szCs w:val="26"/>
        </w:rPr>
        <w:t>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"/>
          <w:w w:val="100"/>
          <w:sz w:val="26"/>
          <w:szCs w:val="26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  <w:t>tra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  <w:t>TKHQ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In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pection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ki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classifi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ation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  <w:t>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6"/>
          <w:szCs w:val="26"/>
        </w:rPr>
        <w:t>q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  <w:t>ki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"/>
          <w:w w:val="100"/>
          <w:sz w:val="26"/>
          <w:szCs w:val="26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  <w:t>hóa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(Re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ult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phy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ical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ex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min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tio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  <w:t>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  <w:tab/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4"/>
          <w:w w:val="100"/>
          <w:sz w:val="26"/>
          <w:szCs w:val="26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  <w:t>gi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  <w:t>hóng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"/>
          <w:w w:val="100"/>
          <w:sz w:val="26"/>
          <w:szCs w:val="26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(Date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ods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rel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as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  <w:t>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tabs>
          <w:tab w:pos="6592" w:val="left" w:leader="none"/>
        </w:tabs>
        <w:spacing w:before="4"/>
        <w:ind w:left="112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gian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tra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In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pection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da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)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: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ab/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  <w:t>Đị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"/>
          <w:w w:val="100"/>
          <w:sz w:val="26"/>
          <w:szCs w:val="26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"/>
          <w:w w:val="100"/>
          <w:sz w:val="26"/>
          <w:szCs w:val="26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  <w:t>tra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pection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sit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  <w:t>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tabs>
          <w:tab w:pos="6592" w:val="left" w:leader="none"/>
        </w:tabs>
        <w:spacing w:before="6"/>
        <w:ind w:left="112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/>
        <w:pict>
          <v:group style="position:absolute;margin-left:546.830994pt;margin-top:9.375548pt;width:4.32pt;height:.1pt;mso-position-horizontal-relative:page;mso-position-vertical-relative:paragraph;z-index:-5516" coordorigin="10937,188" coordsize="86,2">
            <v:shape style="position:absolute;left:10937;top:188;width:86;height:2" coordorigin="10937,188" coordsize="86,0" path="m11023,188l10937,188e" filled="f" stroked="t" strokeweight=".45999pt" strokecolor="#000000">
              <v:path arrowok="t"/>
            </v:shape>
            <w10:wrap type="none"/>
          </v:group>
        </w:pict>
      </w:r>
      <w:r>
        <w:rPr/>
        <w:pict>
          <v:group style="position:absolute;margin-left:78.780998pt;margin-top:21.385553pt;width:685.659pt;height:197.86pt;mso-position-horizontal-relative:page;mso-position-vertical-relative:paragraph;z-index:-5515" coordorigin="1576,428" coordsize="13713,3957">
            <v:group style="position:absolute;left:1613;top:501;width:595;height:2" coordorigin="1613,501" coordsize="595,2">
              <v:shape style="position:absolute;left:1613;top:501;width:595;height:2" coordorigin="1613,501" coordsize="595,0" path="m2208,501l1613,501e" filled="f" stroked="t" strokeweight="3.04pt" strokecolor="#000000">
                <v:path arrowok="t"/>
              </v:shape>
            </v:group>
            <v:group style="position:absolute;left:1613;top:472;width:72;height:43" coordorigin="1613,472" coordsize="72,43">
              <v:shape style="position:absolute;left:1613;top:472;width:72;height:43" coordorigin="1613,472" coordsize="72,43" path="m1649,472l1649,515e" filled="f" stroked="t" strokeweight="3.7pt" strokecolor="#000000">
                <v:path arrowok="t"/>
              </v:shape>
            </v:group>
            <v:group style="position:absolute;left:1670;top:540;width:547;height:2" coordorigin="1670,540" coordsize="547,2">
              <v:shape style="position:absolute;left:1670;top:540;width:547;height:2" coordorigin="1670,540" coordsize="547,0" path="m2217,540l1670,540e" filled="f" stroked="t" strokeweight="1.120005pt" strokecolor="#000000">
                <v:path arrowok="t"/>
              </v:shape>
            </v:group>
            <v:group style="position:absolute;left:2208;top:515;width:72;height:2" coordorigin="2208,515" coordsize="72,2">
              <v:shape style="position:absolute;left:2208;top:515;width:72;height:2" coordorigin="2208,515" coordsize="72,0" path="m2280,515l2208,515e" filled="f" stroked="t" strokeweight="5.86pt" strokecolor="#000000">
                <v:path arrowok="t"/>
              </v:shape>
            </v:group>
            <v:group style="position:absolute;left:2280;top:494;width:1810;height:2" coordorigin="2280,494" coordsize="1810,2">
              <v:shape style="position:absolute;left:2280;top:494;width:1810;height:2" coordorigin="2280,494" coordsize="1810,0" path="m4089,494l2280,494e" filled="f" stroked="t" strokeweight="2.260pt" strokecolor="#000000">
                <v:path arrowok="t"/>
              </v:shape>
            </v:group>
            <v:group style="position:absolute;left:2280;top:540;width:1819;height:2" coordorigin="2280,540" coordsize="1819,2">
              <v:shape style="position:absolute;left:2280;top:540;width:1819;height:2" coordorigin="2280,540" coordsize="1819,0" path="m4099,540l2280,540e" filled="f" stroked="t" strokeweight="1.120pt" strokecolor="#000000">
                <v:path arrowok="t"/>
              </v:shape>
            </v:group>
            <v:group style="position:absolute;left:4089;top:515;width:72;height:2" coordorigin="4089,515" coordsize="72,2">
              <v:shape style="position:absolute;left:4089;top:515;width:72;height:2" coordorigin="4089,515" coordsize="72,0" path="m4161,515l4089,515e" filled="f" stroked="t" strokeweight="5.86pt" strokecolor="#000000">
                <v:path arrowok="t"/>
              </v:shape>
            </v:group>
            <v:group style="position:absolute;left:4161;top:494;width:3698;height:2" coordorigin="4161,494" coordsize="3698,2">
              <v:shape style="position:absolute;left:4161;top:494;width:3698;height:2" coordorigin="4161,494" coordsize="3698,0" path="m7860,494l4161,494e" filled="f" stroked="t" strokeweight="2.260pt" strokecolor="#000000">
                <v:path arrowok="t"/>
              </v:shape>
            </v:group>
            <v:group style="position:absolute;left:4161;top:540;width:3708;height:2" coordorigin="4161,540" coordsize="3708,2">
              <v:shape style="position:absolute;left:4161;top:540;width:3708;height:2" coordorigin="4161,540" coordsize="3708,0" path="m7869,540l4161,540e" filled="f" stroked="t" strokeweight="1.11999pt" strokecolor="#000000">
                <v:path arrowok="t"/>
              </v:shape>
            </v:group>
            <v:group style="position:absolute;left:7860;top:515;width:72;height:2" coordorigin="7860,515" coordsize="72,2">
              <v:shape style="position:absolute;left:7860;top:515;width:72;height:2" coordorigin="7860,515" coordsize="72,0" path="m7932,515l7860,515e" filled="f" stroked="t" strokeweight="5.86pt" strokecolor="#000000">
                <v:path arrowok="t"/>
              </v:shape>
            </v:group>
            <v:group style="position:absolute;left:7932;top:494;width:4229;height:2" coordorigin="7932,494" coordsize="4229,2">
              <v:shape style="position:absolute;left:7932;top:494;width:4229;height:2" coordorigin="7932,494" coordsize="4229,0" path="m12161,494l7932,494e" filled="f" stroked="t" strokeweight="2.260pt" strokecolor="#000000">
                <v:path arrowok="t"/>
              </v:shape>
            </v:group>
            <v:group style="position:absolute;left:7932;top:540;width:4238;height:2" coordorigin="7932,540" coordsize="4238,2">
              <v:shape style="position:absolute;left:7932;top:540;width:4238;height:2" coordorigin="7932,540" coordsize="4238,0" path="m12170,540l7932,540e" filled="f" stroked="t" strokeweight="1.11999pt" strokecolor="#000000">
                <v:path arrowok="t"/>
              </v:shape>
            </v:group>
            <v:group style="position:absolute;left:12161;top:515;width:72;height:2" coordorigin="12161,515" coordsize="72,2">
              <v:shape style="position:absolute;left:12161;top:515;width:72;height:2" coordorigin="12161,515" coordsize="72,0" path="m12233,515l12161,515e" filled="f" stroked="t" strokeweight="5.86pt" strokecolor="#000000">
                <v:path arrowok="t"/>
              </v:shape>
            </v:group>
            <v:group style="position:absolute;left:12233;top:494;width:1598;height:2" coordorigin="12233,494" coordsize="1598,2">
              <v:shape style="position:absolute;left:12233;top:494;width:1598;height:2" coordorigin="12233,494" coordsize="1598,0" path="m13831,494l12233,494e" filled="f" stroked="t" strokeweight="2.260pt" strokecolor="#000000">
                <v:path arrowok="t"/>
              </v:shape>
            </v:group>
            <v:group style="position:absolute;left:12233;top:540;width:1608;height:2" coordorigin="12233,540" coordsize="1608,2">
              <v:shape style="position:absolute;left:12233;top:540;width:1608;height:2" coordorigin="12233,540" coordsize="1608,0" path="m13841,540l12233,540e" filled="f" stroked="t" strokeweight="1.11999pt" strokecolor="#000000">
                <v:path arrowok="t"/>
              </v:shape>
            </v:group>
            <v:group style="position:absolute;left:13831;top:515;width:72;height:2" coordorigin="13831,515" coordsize="72,2">
              <v:shape style="position:absolute;left:13831;top:515;width:72;height:2" coordorigin="13831,515" coordsize="72,0" path="m13903,515l13831,515e" filled="f" stroked="t" strokeweight="5.86pt" strokecolor="#000000">
                <v:path arrowok="t"/>
              </v:shape>
            </v:group>
            <v:group style="position:absolute;left:13903;top:494;width:1277;height:2" coordorigin="13903,494" coordsize="1277,2">
              <v:shape style="position:absolute;left:13903;top:494;width:1277;height:2" coordorigin="13903,494" coordsize="1277,0" path="m15180,494l13903,494e" filled="f" stroked="t" strokeweight="2.260pt" strokecolor="#000000">
                <v:path arrowok="t"/>
              </v:shape>
            </v:group>
            <v:group style="position:absolute;left:13903;top:537;width:1291;height:2" coordorigin="13903,537" coordsize="1291,2">
              <v:shape style="position:absolute;left:13903;top:537;width:1291;height:2" coordorigin="13903,537" coordsize="1291,0" path="m15194,537l13903,537e" filled="f" stroked="t" strokeweight=".88003pt" strokecolor="#000000">
                <v:path arrowok="t"/>
              </v:shape>
            </v:group>
            <v:group style="position:absolute;left:15180;top:472;width:72;height:43" coordorigin="15180,472" coordsize="72,43">
              <v:shape style="position:absolute;left:15180;top:472;width:72;height:43" coordorigin="15180,472" coordsize="72,43" path="m15216,472l15216,515e" filled="f" stroked="t" strokeweight="3.7pt" strokecolor="#000000">
                <v:path arrowok="t"/>
              </v:shape>
            </v:group>
            <v:group style="position:absolute;left:1677;top:546;width:2;height:3722" coordorigin="1677,546" coordsize="2,3722">
              <v:shape style="position:absolute;left:1677;top:546;width:2;height:3722" coordorigin="1677,546" coordsize="0,3722" path="m1677,546l1677,4269e" filled="f" stroked="t" strokeweight=".82pt" strokecolor="#000000">
                <v:path arrowok="t"/>
              </v:shape>
            </v:group>
            <v:group style="position:absolute;left:1634;top:546;width:2;height:3794" coordorigin="1634,546" coordsize="2,3794">
              <v:shape style="position:absolute;left:1634;top:546;width:2;height:3794" coordorigin="1634,546" coordsize="0,3794" path="m1634,546l1634,4341e" filled="f" stroked="t" strokeweight="2.260pt" strokecolor="#000000">
                <v:path arrowok="t"/>
              </v:shape>
            </v:group>
            <v:group style="position:absolute;left:2213;top:546;width:2;height:3722" coordorigin="2213,546" coordsize="2,3722">
              <v:shape style="position:absolute;left:2213;top:546;width:2;height:3722" coordorigin="2213,546" coordsize="0,3722" path="m2213,546l2213,4269e" filled="f" stroked="t" strokeweight=".58001pt" strokecolor="#000000">
                <v:path arrowok="t"/>
              </v:shape>
            </v:group>
            <v:group style="position:absolute;left:4094;top:546;width:2;height:3722" coordorigin="4094,546" coordsize="2,3722">
              <v:shape style="position:absolute;left:4094;top:546;width:2;height:3722" coordorigin="4094,546" coordsize="0,3722" path="m4094,546l4094,4269e" filled="f" stroked="t" strokeweight=".580pt" strokecolor="#000000">
                <v:path arrowok="t"/>
              </v:shape>
            </v:group>
            <v:group style="position:absolute;left:7865;top:546;width:2;height:3722" coordorigin="7865,546" coordsize="2,3722">
              <v:shape style="position:absolute;left:7865;top:546;width:2;height:3722" coordorigin="7865,546" coordsize="0,3722" path="m7865,546l7865,4269e" filled="f" stroked="t" strokeweight=".579980pt" strokecolor="#000000">
                <v:path arrowok="t"/>
              </v:shape>
            </v:group>
            <v:group style="position:absolute;left:12165;top:546;width:2;height:3722" coordorigin="12165,546" coordsize="2,3722">
              <v:shape style="position:absolute;left:12165;top:546;width:2;height:3722" coordorigin="12165,546" coordsize="0,3722" path="m12165,546l12165,4269e" filled="f" stroked="t" strokeweight=".579980pt" strokecolor="#000000">
                <v:path arrowok="t"/>
              </v:shape>
            </v:group>
            <v:group style="position:absolute;left:13836;top:546;width:2;height:3722" coordorigin="13836,546" coordsize="2,3722">
              <v:shape style="position:absolute;left:13836;top:546;width:2;height:3722" coordorigin="13836,546" coordsize="0,3722" path="m13836,546l13836,4269e" filled="f" stroked="t" strokeweight=".579980pt" strokecolor="#000000">
                <v:path arrowok="t"/>
              </v:shape>
            </v:group>
            <v:group style="position:absolute;left:15230;top:450;width:2;height:3912" coordorigin="15230,450" coordsize="2,3912">
              <v:shape style="position:absolute;left:15230;top:450;width:2;height:3912" coordorigin="15230,450" coordsize="0,3912" path="m15230,450l15230,4362e" filled="f" stroked="t" strokeweight="2.260pt" strokecolor="#000000">
                <v:path arrowok="t"/>
              </v:shape>
            </v:group>
            <v:group style="position:absolute;left:15187;top:546;width:2;height:3722" coordorigin="15187,546" coordsize="2,3722">
              <v:shape style="position:absolute;left:15187;top:546;width:2;height:3722" coordorigin="15187,546" coordsize="0,3722" path="m15187,546l15187,4269e" filled="f" stroked="t" strokeweight=".82003pt" strokecolor="#000000">
                <v:path arrowok="t"/>
              </v:shape>
            </v:group>
            <v:group style="position:absolute;left:1670;top:1821;width:13524;height:2" coordorigin="1670,1821" coordsize="13524,2">
              <v:shape style="position:absolute;left:1670;top:1821;width:13524;height:2" coordorigin="1670,1821" coordsize="13524,0" path="m15194,1821l1670,1821e" filled="f" stroked="t" strokeweight=".82003pt" strokecolor="#000000">
                <v:path arrowok="t"/>
              </v:shape>
              <v:shape style="position:absolute;left:1675;top:2157;width:13514;height:29" type="#_x0000_t75">
                <v:imagedata r:id="rId12" o:title=""/>
              </v:shape>
              <v:shape style="position:absolute;left:1675;top:2507;width:13514;height:29" type="#_x0000_t75">
                <v:imagedata r:id="rId13" o:title=""/>
              </v:shape>
              <v:shape style="position:absolute;left:1675;top:2855;width:13514;height:29" type="#_x0000_t75">
                <v:imagedata r:id="rId14" o:title=""/>
              </v:shape>
              <v:shape style="position:absolute;left:1675;top:3206;width:13514;height:29" type="#_x0000_t75">
                <v:imagedata r:id="rId15" o:title=""/>
              </v:shape>
              <v:shape style="position:absolute;left:1675;top:3556;width:13514;height:29" type="#_x0000_t75">
                <v:imagedata r:id="rId16" o:title=""/>
              </v:shape>
              <v:shape style="position:absolute;left:1675;top:3906;width:13514;height:29" type="#_x0000_t75">
                <v:imagedata r:id="rId17" o:title=""/>
              </v:shape>
            </v:group>
            <v:group style="position:absolute;left:1613;top:4298;width:72;height:43" coordorigin="1613,4298" coordsize="72,43">
              <v:shape style="position:absolute;left:1613;top:4298;width:72;height:43" coordorigin="1613,4298" coordsize="72,43" path="m1649,4298l1649,4341e" filled="f" stroked="t" strokeweight="3.7pt" strokecolor="#000000">
                <v:path arrowok="t"/>
              </v:shape>
            </v:group>
            <v:group style="position:absolute;left:1670;top:4276;width:538;height:2" coordorigin="1670,4276" coordsize="538,2">
              <v:shape style="position:absolute;left:1670;top:4276;width:538;height:2" coordorigin="1670,4276" coordsize="538,0" path="m2208,4276l1670,4276e" filled="f" stroked="t" strokeweight=".82pt" strokecolor="#000000">
                <v:path arrowok="t"/>
              </v:shape>
            </v:group>
            <v:group style="position:absolute;left:1685;top:4319;width:13495;height:2" coordorigin="1685,4319" coordsize="13495,2">
              <v:shape style="position:absolute;left:1685;top:4319;width:13495;height:2" coordorigin="1685,4319" coordsize="13495,0" path="m15180,4319l1685,4319e" filled="f" stroked="t" strokeweight="2.260pt" strokecolor="#000000">
                <v:path arrowok="t"/>
              </v:shape>
            </v:group>
            <v:group style="position:absolute;left:2208;top:4269;width:72;height:14" coordorigin="2208,4269" coordsize="72,14">
              <v:shape style="position:absolute;left:2208;top:4269;width:72;height:14" coordorigin="2208,4269" coordsize="72,14" path="m2244,4269l2244,4283e" filled="f" stroked="t" strokeweight="3.7pt" strokecolor="#000000">
                <v:path arrowok="t"/>
              </v:shape>
            </v:group>
            <v:group style="position:absolute;left:2280;top:4276;width:1810;height:2" coordorigin="2280,4276" coordsize="1810,2">
              <v:shape style="position:absolute;left:2280;top:4276;width:1810;height:2" coordorigin="2280,4276" coordsize="1810,0" path="m4089,4276l2280,4276e" filled="f" stroked="t" strokeweight=".82pt" strokecolor="#000000">
                <v:path arrowok="t"/>
              </v:shape>
            </v:group>
            <v:group style="position:absolute;left:4089;top:4269;width:72;height:14" coordorigin="4089,4269" coordsize="72,14">
              <v:shape style="position:absolute;left:4089;top:4269;width:72;height:14" coordorigin="4089,4269" coordsize="72,14" path="m4125,4269l4125,4283e" filled="f" stroked="t" strokeweight="3.7pt" strokecolor="#000000">
                <v:path arrowok="t"/>
              </v:shape>
            </v:group>
            <v:group style="position:absolute;left:4161;top:4276;width:3698;height:2" coordorigin="4161,4276" coordsize="3698,2">
              <v:shape style="position:absolute;left:4161;top:4276;width:3698;height:2" coordorigin="4161,4276" coordsize="3698,0" path="m7860,4276l4161,4276e" filled="f" stroked="t" strokeweight=".82pt" strokecolor="#000000">
                <v:path arrowok="t"/>
              </v:shape>
            </v:group>
            <v:group style="position:absolute;left:7860;top:4269;width:72;height:14" coordorigin="7860,4269" coordsize="72,14">
              <v:shape style="position:absolute;left:7860;top:4269;width:72;height:14" coordorigin="7860,4269" coordsize="72,14" path="m7896,4269l7896,4283e" filled="f" stroked="t" strokeweight="3.7pt" strokecolor="#000000">
                <v:path arrowok="t"/>
              </v:shape>
            </v:group>
            <v:group style="position:absolute;left:7932;top:4276;width:4229;height:2" coordorigin="7932,4276" coordsize="4229,2">
              <v:shape style="position:absolute;left:7932;top:4276;width:4229;height:2" coordorigin="7932,4276" coordsize="4229,0" path="m12161,4276l7932,4276e" filled="f" stroked="t" strokeweight=".82pt" strokecolor="#000000">
                <v:path arrowok="t"/>
              </v:shape>
            </v:group>
            <v:group style="position:absolute;left:12161;top:4269;width:72;height:14" coordorigin="12161,4269" coordsize="72,14">
              <v:shape style="position:absolute;left:12161;top:4269;width:72;height:14" coordorigin="12161,4269" coordsize="72,14" path="m12197,4269l12197,4283e" filled="f" stroked="t" strokeweight="3.7pt" strokecolor="#000000">
                <v:path arrowok="t"/>
              </v:shape>
            </v:group>
            <v:group style="position:absolute;left:12233;top:4276;width:1598;height:2" coordorigin="12233,4276" coordsize="1598,2">
              <v:shape style="position:absolute;left:12233;top:4276;width:1598;height:2" coordorigin="12233,4276" coordsize="1598,0" path="m13831,4276l12233,4276e" filled="f" stroked="t" strokeweight=".82pt" strokecolor="#000000">
                <v:path arrowok="t"/>
              </v:shape>
            </v:group>
            <v:group style="position:absolute;left:13831;top:4269;width:72;height:14" coordorigin="13831,4269" coordsize="72,14">
              <v:shape style="position:absolute;left:13831;top:4269;width:72;height:14" coordorigin="13831,4269" coordsize="72,14" path="m13867,4269l13867,4283e" filled="f" stroked="t" strokeweight="3.7pt" strokecolor="#000000">
                <v:path arrowok="t"/>
              </v:shape>
            </v:group>
            <v:group style="position:absolute;left:13903;top:4276;width:1291;height:2" coordorigin="13903,4276" coordsize="1291,2">
              <v:shape style="position:absolute;left:13903;top:4276;width:1291;height:2" coordorigin="13903,4276" coordsize="1291,0" path="m15194,4276l13903,4276e" filled="f" stroked="t" strokeweight=".82003pt" strokecolor="#000000">
                <v:path arrowok="t"/>
              </v:shape>
            </v:group>
            <v:group style="position:absolute;left:15180;top:4298;width:72;height:43" coordorigin="15180,4298" coordsize="72,43">
              <v:shape style="position:absolute;left:15180;top:4298;width:72;height:43" coordorigin="15180,4298" coordsize="72,43" path="m15216,4298l15216,4341e" filled="f" stroked="t" strokeweight="3.7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6"/>
          <w:szCs w:val="26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liên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(Cont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ct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perso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  <w:t>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  <w:tab/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6"/>
          <w:szCs w:val="26"/>
        </w:rPr>
        <w:t>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el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ph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ne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position w:val="12"/>
          <w:sz w:val="17"/>
          <w:szCs w:val="17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position w:val="0"/>
          <w:sz w:val="26"/>
          <w:szCs w:val="26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26"/>
          <w:szCs w:val="26"/>
        </w:rPr>
        <w:t>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26"/>
          <w:szCs w:val="26"/>
        </w:rPr>
      </w:r>
    </w:p>
    <w:p>
      <w:pPr>
        <w:spacing w:line="280" w:lineRule="exact" w:before="13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after="0" w:line="280" w:lineRule="exact"/>
        <w:rPr>
          <w:sz w:val="28"/>
          <w:szCs w:val="28"/>
        </w:rPr>
        <w:sectPr>
          <w:headerReference w:type="even" r:id="rId11"/>
          <w:pgSz w:w="16840" w:h="11920" w:orient="landscape"/>
          <w:pgMar w:header="0" w:footer="0" w:top="1080" w:bottom="280" w:left="1500" w:right="1640"/>
        </w:sectPr>
      </w:pPr>
    </w:p>
    <w:p>
      <w:pPr>
        <w:tabs>
          <w:tab w:pos="942" w:val="left" w:leader="none"/>
        </w:tabs>
        <w:spacing w:line="273" w:lineRule="auto" w:before="66"/>
        <w:ind w:left="256" w:right="0" w:firstLine="717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o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x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e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máy</w:t>
      </w:r>
      <w:r>
        <w:rPr>
          <w:rFonts w:ascii="Times New Roman" w:hAnsi="Times New Roman" w:cs="Times New Roman" w:eastAsia="Times New Roman"/>
          <w:b/>
          <w:bCs/>
          <w:spacing w:val="0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ab/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chu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ê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1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dùng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1"/>
        <w:ind w:left="957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M’s</w:t>
      </w:r>
      <w:r>
        <w:rPr>
          <w:rFonts w:ascii="Times New Roman" w:hAnsi="Times New Roman" w:cs="Times New Roman" w:eastAsia="Times New Roman"/>
          <w:b w:val="0"/>
          <w:bCs w:val="0"/>
          <w:i/>
          <w:spacing w:val="-1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line="220" w:lineRule="exact" w:before="16"/>
        <w:rPr>
          <w:sz w:val="22"/>
          <w:szCs w:val="22"/>
        </w:rPr>
      </w:pPr>
      <w:r>
        <w:rPr/>
        <w:br w:type="column"/>
      </w:r>
      <w:r>
        <w:rPr>
          <w:sz w:val="22"/>
          <w:szCs w:val="22"/>
        </w:rPr>
      </w:r>
    </w:p>
    <w:p>
      <w:pPr>
        <w:ind w:left="254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Nhã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1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u/Tê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ươ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42"/>
        <w:ind w:left="256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ade</w:t>
      </w:r>
      <w:r>
        <w:rPr>
          <w:rFonts w:ascii="Times New Roman" w:hAnsi="Times New Roman" w:cs="Times New Roman" w:eastAsia="Times New Roman"/>
          <w:b w:val="0"/>
          <w:bCs w:val="0"/>
          <w:i/>
          <w:spacing w:val="-1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rk/Co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mer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ial</w:t>
      </w:r>
      <w:r>
        <w:rPr>
          <w:rFonts w:ascii="Times New Roman" w:hAnsi="Times New Roman" w:cs="Times New Roman" w:eastAsia="Times New Roman"/>
          <w:b w:val="0"/>
          <w:bCs w:val="0"/>
          <w:i/>
          <w:spacing w:val="-1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nam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line="220" w:lineRule="exact" w:before="16"/>
        <w:rPr>
          <w:sz w:val="22"/>
          <w:szCs w:val="22"/>
        </w:rPr>
      </w:pPr>
      <w:r>
        <w:rPr/>
        <w:br w:type="column"/>
      </w:r>
      <w:r>
        <w:rPr>
          <w:sz w:val="22"/>
          <w:szCs w:val="22"/>
        </w:rPr>
      </w:r>
    </w:p>
    <w:p>
      <w:pPr>
        <w:ind w:left="256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kh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(h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o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ặ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o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ặ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/>
          <w:bCs/>
          <w:spacing w:val="-47"/>
          <w:w w:val="10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/>
          <w:bCs/>
          <w:spacing w:val="2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0"/>
          <w:w w:val="100"/>
          <w:sz w:val="26"/>
          <w:szCs w:val="26"/>
        </w:rPr>
      </w:r>
      <w:r>
        <w:rPr>
          <w:rFonts w:ascii="Times New Roman" w:hAnsi="Times New Roman" w:cs="Times New Roman" w:eastAsia="Times New Roman"/>
          <w:b/>
          <w:bCs/>
          <w:spacing w:val="20"/>
          <w:w w:val="100"/>
          <w:sz w:val="26"/>
          <w:szCs w:val="26"/>
          <w:u w:val="single" w:color="000000"/>
        </w:rPr>
      </w:r>
      <w:r>
        <w:rPr>
          <w:rFonts w:ascii="Times New Roman" w:hAnsi="Times New Roman" w:cs="Times New Roman" w:eastAsia="Times New Roman"/>
          <w:b/>
          <w:bCs/>
          <w:spacing w:val="20"/>
          <w:w w:val="100"/>
          <w:sz w:val="26"/>
          <w:szCs w:val="26"/>
          <w:u w:val="none"/>
        </w:rPr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  <w:u w:val="none"/>
        </w:rPr>
        <w:t>sê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  <w:u w:val="none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  <w:u w:val="none"/>
        </w:rPr>
        <w:t>ri)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  <w:u w:val="none"/>
        </w:rPr>
      </w:r>
    </w:p>
    <w:p>
      <w:pPr>
        <w:spacing w:before="6"/>
        <w:ind w:left="256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hassi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PI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ser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position w:val="12"/>
          <w:sz w:val="17"/>
          <w:szCs w:val="17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26"/>
          <w:szCs w:val="26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26"/>
          <w:szCs w:val="26"/>
        </w:rPr>
      </w:r>
    </w:p>
    <w:p>
      <w:pPr>
        <w:spacing w:line="220" w:lineRule="exact" w:before="16"/>
        <w:rPr>
          <w:sz w:val="22"/>
          <w:szCs w:val="22"/>
        </w:rPr>
      </w:pPr>
      <w:r>
        <w:rPr/>
        <w:br w:type="column"/>
      </w:r>
      <w:r>
        <w:rPr>
          <w:sz w:val="22"/>
          <w:szCs w:val="22"/>
        </w:rPr>
      </w:r>
    </w:p>
    <w:p>
      <w:pPr>
        <w:ind w:left="266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/>
          <w:bCs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  <w:u w:val="single" w:color="000000"/>
        </w:rPr>
        <w:t>ơ</w:t>
      </w:r>
      <w:r>
        <w:rPr>
          <w:rFonts w:ascii="Times New Roman" w:hAnsi="Times New Roman" w:cs="Times New Roman" w:eastAsia="Times New Roman"/>
          <w:b/>
          <w:bCs/>
          <w:spacing w:val="0"/>
          <w:w w:val="99"/>
          <w:sz w:val="26"/>
          <w:szCs w:val="26"/>
          <w:u w:val="none"/>
        </w:rPr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  <w:u w:val="none"/>
        </w:rPr>
      </w:r>
    </w:p>
    <w:p>
      <w:pPr>
        <w:spacing w:before="6"/>
        <w:ind w:left="256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gine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00"/>
          <w:position w:val="12"/>
          <w:sz w:val="17"/>
          <w:szCs w:val="17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26"/>
          <w:szCs w:val="26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26"/>
          <w:szCs w:val="26"/>
        </w:rPr>
      </w:r>
    </w:p>
    <w:p>
      <w:pPr>
        <w:spacing w:line="220" w:lineRule="exact" w:before="16"/>
        <w:rPr>
          <w:sz w:val="22"/>
          <w:szCs w:val="22"/>
        </w:rPr>
      </w:pPr>
      <w:r>
        <w:rPr/>
        <w:br w:type="column"/>
      </w:r>
      <w:r>
        <w:rPr>
          <w:sz w:val="22"/>
          <w:szCs w:val="22"/>
        </w:rPr>
      </w:r>
    </w:p>
    <w:p>
      <w:pPr>
        <w:ind w:left="355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Gh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-1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chú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42"/>
        <w:ind w:left="256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ma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6"/>
          <w:szCs w:val="26"/>
        </w:rPr>
        <w:sectPr>
          <w:type w:val="continuous"/>
          <w:pgSz w:w="16840" w:h="11920" w:orient="landscape"/>
          <w:pgMar w:top="1380" w:bottom="280" w:left="1500" w:right="1640"/>
          <w:cols w:num="5" w:equalWidth="0">
            <w:col w:w="2364" w:space="170"/>
            <w:col w:w="3636" w:space="74"/>
            <w:col w:w="4284" w:space="98"/>
            <w:col w:w="1491" w:space="110"/>
            <w:col w:w="1473"/>
          </w:cols>
        </w:sectPr>
      </w:pPr>
    </w:p>
    <w:p>
      <w:pPr>
        <w:spacing w:line="100" w:lineRule="exact" w:before="8"/>
        <w:rPr>
          <w:sz w:val="10"/>
          <w:szCs w:val="10"/>
        </w:rPr>
      </w:pPr>
      <w:r>
        <w:rPr/>
        <w:pict>
          <v:group style="position:absolute;margin-left:770.859985pt;margin-top:62.990002pt;width:2.541pt;height:469.58pt;mso-position-horizontal-relative:page;mso-position-vertical-relative:page;z-index:-5519" coordorigin="15417,1260" coordsize="51,9392">
            <v:group style="position:absolute;left:15422;top:1265;width:2;height:9382" coordorigin="15422,1265" coordsize="2,9382">
              <v:shape style="position:absolute;left:15422;top:1265;width:2;height:9382" coordorigin="15422,1265" coordsize="0,9382" path="m15422,1265l15422,10646e" filled="f" stroked="t" strokeweight=".5pt" strokecolor="#010202">
                <v:path arrowok="t"/>
              </v:shape>
            </v:group>
            <v:group style="position:absolute;left:15463;top:1265;width:2;height:9382" coordorigin="15463,1265" coordsize="2,9382">
              <v:shape style="position:absolute;left:15463;top:1265;width:2;height:9382" coordorigin="15463,1265" coordsize="0,9382" path="m15463,1265l15463,10646e" filled="f" stroked="t" strokeweight=".5pt" strokecolor="#010202">
                <v:path arrowok="t"/>
              </v:shape>
            </v:group>
            <w10:wrap type="none"/>
          </v:group>
        </w:pict>
      </w:r>
      <w:r>
        <w:rPr/>
        <w:pict>
          <v:shape style="position:absolute;margin-left:775.259094pt;margin-top:61.880001pt;width:14.96pt;height:14.960001pt;mso-position-horizontal-relative:page;mso-position-vertical-relative:page;z-index:-5513" type="#_x0000_t202" filled="f" stroked="f">
            <v:textbox inset="0,0,0,0" style="layout-flow:vertical">
              <w:txbxContent>
                <w:p>
                  <w:pPr>
                    <w:spacing w:line="285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w w:val="99"/>
                      <w:sz w:val="26"/>
                      <w:szCs w:val="26"/>
                    </w:rPr>
                    <w:t>26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w w:val="100"/>
                      <w:sz w:val="26"/>
                      <w:szCs w:val="2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75.259094pt;margin-top:177.559662pt;width:14.96pt;height:238.525191pt;mso-position-horizontal-relative:page;mso-position-vertical-relative:page;z-index:-5512" type="#_x0000_t202" filled="f" stroked="f">
            <v:textbox inset="0,0,0,0" style="layout-flow:vertical">
              <w:txbxContent>
                <w:p>
                  <w:pPr>
                    <w:spacing w:line="285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w w:val="99"/>
                      <w:sz w:val="26"/>
                      <w:szCs w:val="26"/>
                    </w:rPr>
                    <w:t>CÔNG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-1"/>
                      <w:w w:val="100"/>
                      <w:sz w:val="26"/>
                      <w:szCs w:val="2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2"/>
                      <w:w w:val="99"/>
                      <w:sz w:val="26"/>
                      <w:szCs w:val="26"/>
                    </w:rPr>
                    <w:t>B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0"/>
                      <w:w w:val="99"/>
                      <w:sz w:val="26"/>
                      <w:szCs w:val="26"/>
                    </w:rPr>
                    <w:t>ÁO/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-1"/>
                      <w:w w:val="99"/>
                      <w:sz w:val="26"/>
                      <w:szCs w:val="26"/>
                    </w:rPr>
                    <w:t>S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0"/>
                      <w:w w:val="99"/>
                      <w:sz w:val="26"/>
                      <w:szCs w:val="26"/>
                    </w:rPr>
                    <w:t>ố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2"/>
                      <w:w w:val="100"/>
                      <w:sz w:val="26"/>
                      <w:szCs w:val="2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0"/>
                      <w:w w:val="99"/>
                      <w:sz w:val="26"/>
                      <w:szCs w:val="26"/>
                    </w:rPr>
                    <w:t>197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-1"/>
                      <w:w w:val="100"/>
                      <w:sz w:val="26"/>
                      <w:szCs w:val="2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0"/>
                      <w:w w:val="99"/>
                      <w:sz w:val="26"/>
                      <w:szCs w:val="26"/>
                    </w:rPr>
                    <w:t>+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2"/>
                      <w:w w:val="100"/>
                      <w:sz w:val="26"/>
                      <w:szCs w:val="2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0"/>
                      <w:w w:val="99"/>
                      <w:sz w:val="26"/>
                      <w:szCs w:val="26"/>
                    </w:rPr>
                    <w:t>198/Ngày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2"/>
                      <w:w w:val="100"/>
                      <w:sz w:val="26"/>
                      <w:szCs w:val="2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0"/>
                      <w:w w:val="99"/>
                      <w:sz w:val="26"/>
                      <w:szCs w:val="26"/>
                    </w:rPr>
                    <w:t>25-02-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2"/>
                      <w:w w:val="99"/>
                      <w:sz w:val="26"/>
                      <w:szCs w:val="26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0"/>
                      <w:w w:val="99"/>
                      <w:sz w:val="26"/>
                      <w:szCs w:val="26"/>
                    </w:rPr>
                    <w:t>016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0"/>
                      <w:w w:val="100"/>
                      <w:sz w:val="26"/>
                      <w:szCs w:val="26"/>
                    </w:rPr>
                  </w:r>
                </w:p>
              </w:txbxContent>
            </v:textbox>
            <w10:wrap type="none"/>
          </v:shape>
        </w:pict>
      </w:r>
      <w:r>
        <w:rPr>
          <w:sz w:val="10"/>
          <w:szCs w:val="10"/>
        </w:rPr>
      </w:r>
    </w:p>
    <w:p>
      <w:pPr>
        <w:numPr>
          <w:ilvl w:val="1"/>
          <w:numId w:val="62"/>
        </w:numPr>
        <w:tabs>
          <w:tab w:pos="4442" w:val="left" w:leader="none"/>
        </w:tabs>
        <w:spacing w:before="66"/>
        <w:ind w:left="4442" w:right="0" w:hanging="4078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numPr>
          <w:ilvl w:val="1"/>
          <w:numId w:val="62"/>
        </w:numPr>
        <w:tabs>
          <w:tab w:pos="4442" w:val="left" w:leader="none"/>
        </w:tabs>
        <w:spacing w:before="51"/>
        <w:ind w:left="4442" w:right="0" w:hanging="4078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numPr>
          <w:ilvl w:val="1"/>
          <w:numId w:val="62"/>
        </w:numPr>
        <w:tabs>
          <w:tab w:pos="4442" w:val="left" w:leader="none"/>
        </w:tabs>
        <w:spacing w:before="51"/>
        <w:ind w:left="4442" w:right="0" w:hanging="4078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numPr>
          <w:ilvl w:val="1"/>
          <w:numId w:val="62"/>
        </w:numPr>
        <w:tabs>
          <w:tab w:pos="4442" w:val="left" w:leader="none"/>
        </w:tabs>
        <w:spacing w:before="49"/>
        <w:ind w:left="4442" w:right="0" w:hanging="4078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numPr>
          <w:ilvl w:val="1"/>
          <w:numId w:val="62"/>
        </w:numPr>
        <w:tabs>
          <w:tab w:pos="4442" w:val="left" w:leader="none"/>
        </w:tabs>
        <w:spacing w:before="51"/>
        <w:ind w:left="4442" w:right="0" w:hanging="4078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numPr>
          <w:ilvl w:val="1"/>
          <w:numId w:val="62"/>
        </w:numPr>
        <w:tabs>
          <w:tab w:pos="4442" w:val="left" w:leader="none"/>
        </w:tabs>
        <w:spacing w:before="51"/>
        <w:ind w:left="4442" w:right="0" w:hanging="4078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51"/>
        <w:ind w:left="299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…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6"/>
          <w:szCs w:val="26"/>
        </w:rPr>
        <w:sectPr>
          <w:type w:val="continuous"/>
          <w:pgSz w:w="16840" w:h="11920" w:orient="landscape"/>
          <w:pgMar w:top="1380" w:bottom="280" w:left="1500" w:right="1640"/>
        </w:sectPr>
      </w:pPr>
    </w:p>
    <w:p>
      <w:pPr>
        <w:spacing w:line="260" w:lineRule="exact" w:before="3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69"/>
        <w:ind w:left="1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63.48pt;margin-top:-8.506582pt;width:467.64pt;height:.1pt;mso-position-horizontal-relative:page;mso-position-vertical-relative:paragraph;z-index:-5511" coordorigin="1270,-170" coordsize="9353,2">
            <v:shape style="position:absolute;left:1270;top:-170;width:9353;height:2" coordorigin="1270,-170" coordsize="9353,0" path="m1270,-170l10622,-170e" filled="f" stroked="t" strokeweight=".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Ụ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II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ind w:left="420" w:right="417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Ẫ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HÔN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MÁ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CHUY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ÊN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DÙN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Ẩ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spacing w:line="227" w:lineRule="exact"/>
        <w:ind w:left="209" w:right="201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64.320000pt;margin-top:15.884602pt;width:465.96pt;height:.1pt;mso-position-horizontal-relative:page;mso-position-vertical-relative:paragraph;z-index:-5510" coordorigin="1286,318" coordsize="9319,2">
            <v:shape style="position:absolute;left:1286;top:318;width:9319;height:2" coordorigin="1286,318" coordsize="9319,0" path="m1286,318l10606,318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hàn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è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hôn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89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2015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-B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ngà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3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hán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201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5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hôn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i)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220" w:lineRule="exact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358" w:right="1354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ÔNG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XE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MÁY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HUY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Ê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D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ÙNG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Ẩ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20"/>
        <w:ind w:left="241" w:right="237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In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f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ormat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on</w:t>
      </w:r>
      <w:r>
        <w:rPr>
          <w:rFonts w:ascii="Times New Roman" w:hAnsi="Times New Roman" w:cs="Times New Roman" w:eastAsia="Times New Roman"/>
          <w:b w:val="0"/>
          <w:bCs w:val="0"/>
          <w:i/>
          <w:spacing w:val="-1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sheet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/>
          <w:spacing w:val="-1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mported</w:t>
      </w:r>
      <w:r>
        <w:rPr>
          <w:rFonts w:ascii="Times New Roman" w:hAnsi="Times New Roman" w:cs="Times New Roman" w:eastAsia="Times New Roman"/>
          <w:b w:val="0"/>
          <w:bCs w:val="0"/>
          <w:i/>
          <w:spacing w:val="-1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anspo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con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truction</w:t>
      </w:r>
      <w:r>
        <w:rPr>
          <w:rFonts w:ascii="Times New Roman" w:hAnsi="Times New Roman" w:cs="Times New Roman" w:eastAsia="Times New Roman"/>
          <w:b w:val="0"/>
          <w:bCs w:val="0"/>
          <w:i/>
          <w:spacing w:val="-1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achiner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numPr>
          <w:ilvl w:val="2"/>
          <w:numId w:val="62"/>
        </w:numPr>
        <w:tabs>
          <w:tab w:pos="788" w:val="left" w:leader="none"/>
        </w:tabs>
        <w:ind w:left="788" w:right="0" w:hanging="214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THÔN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HUN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al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informatio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numPr>
          <w:ilvl w:val="3"/>
          <w:numId w:val="62"/>
        </w:numPr>
        <w:tabs>
          <w:tab w:pos="814" w:val="left" w:leader="none"/>
        </w:tabs>
        <w:spacing w:before="43"/>
        <w:ind w:left="814" w:right="0" w:hanging="24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kh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ẩ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(Im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er):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numPr>
          <w:ilvl w:val="3"/>
          <w:numId w:val="62"/>
        </w:numPr>
        <w:tabs>
          <w:tab w:pos="815" w:val="left" w:leader="none"/>
        </w:tabs>
        <w:spacing w:before="43"/>
        <w:ind w:left="815" w:right="0" w:hanging="24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ddres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numPr>
          <w:ilvl w:val="3"/>
          <w:numId w:val="62"/>
        </w:numPr>
        <w:tabs>
          <w:tab w:pos="814" w:val="left" w:leader="none"/>
        </w:tabs>
        <w:spacing w:before="45"/>
        <w:ind w:left="814" w:right="0" w:hanging="24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di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ep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sentativ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numPr>
          <w:ilvl w:val="3"/>
          <w:numId w:val="62"/>
        </w:numPr>
        <w:tabs>
          <w:tab w:pos="815" w:val="left" w:leader="none"/>
        </w:tabs>
        <w:spacing w:before="8"/>
        <w:ind w:left="815" w:right="0" w:hanging="24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tho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eleph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position w:val="11"/>
          <w:sz w:val="16"/>
          <w:szCs w:val="16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position w:val="0"/>
          <w:sz w:val="24"/>
          <w:szCs w:val="24"/>
        </w:rPr>
        <w:t>):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24"/>
          <w:szCs w:val="24"/>
        </w:rPr>
      </w:r>
    </w:p>
    <w:p>
      <w:pPr>
        <w:numPr>
          <w:ilvl w:val="3"/>
          <w:numId w:val="62"/>
        </w:numPr>
        <w:tabs>
          <w:tab w:pos="815" w:val="left" w:leader="none"/>
        </w:tabs>
        <w:spacing w:before="43"/>
        <w:ind w:left="815" w:right="0" w:hanging="24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):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numPr>
          <w:ilvl w:val="3"/>
          <w:numId w:val="62"/>
        </w:numPr>
        <w:tabs>
          <w:tab w:pos="815" w:val="left" w:leader="none"/>
        </w:tabs>
        <w:spacing w:before="10"/>
        <w:ind w:left="815" w:right="0" w:hanging="24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chi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en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rtifi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ate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position w:val="11"/>
          <w:sz w:val="16"/>
          <w:szCs w:val="16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position w:val="0"/>
          <w:sz w:val="24"/>
          <w:szCs w:val="24"/>
        </w:rPr>
        <w:t>):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24"/>
          <w:szCs w:val="24"/>
        </w:rPr>
      </w:r>
    </w:p>
    <w:p>
      <w:pPr>
        <w:numPr>
          <w:ilvl w:val="3"/>
          <w:numId w:val="62"/>
        </w:numPr>
        <w:tabs>
          <w:tab w:pos="815" w:val="left" w:leader="none"/>
        </w:tabs>
        <w:spacing w:before="8"/>
        <w:ind w:left="815" w:right="0" w:hanging="24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bá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hi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Safet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tes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rep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position w:val="11"/>
          <w:sz w:val="16"/>
          <w:szCs w:val="16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position w:val="0"/>
          <w:sz w:val="24"/>
          <w:szCs w:val="24"/>
        </w:rPr>
        <w:t>):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24"/>
          <w:szCs w:val="24"/>
        </w:rPr>
      </w:r>
    </w:p>
    <w:p>
      <w:pPr>
        <w:numPr>
          <w:ilvl w:val="3"/>
          <w:numId w:val="62"/>
        </w:numPr>
        <w:tabs>
          <w:tab w:pos="815" w:val="left" w:leader="none"/>
        </w:tabs>
        <w:spacing w:before="8"/>
        <w:ind w:left="815" w:right="0" w:hanging="24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bá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hi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khí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mission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test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port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position w:val="11"/>
          <w:sz w:val="16"/>
          <w:szCs w:val="16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position w:val="0"/>
          <w:sz w:val="24"/>
          <w:szCs w:val="24"/>
        </w:rPr>
        <w:t>):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24"/>
          <w:szCs w:val="24"/>
        </w:rPr>
      </w:r>
    </w:p>
    <w:p>
      <w:pPr>
        <w:numPr>
          <w:ilvl w:val="3"/>
          <w:numId w:val="62"/>
        </w:numPr>
        <w:tabs>
          <w:tab w:pos="815" w:val="left" w:leader="none"/>
        </w:tabs>
        <w:spacing w:before="10"/>
        <w:ind w:left="815" w:right="0" w:hanging="24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bá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repor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position w:val="11"/>
          <w:sz w:val="16"/>
          <w:szCs w:val="16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position w:val="0"/>
          <w:sz w:val="24"/>
          <w:szCs w:val="24"/>
        </w:rPr>
        <w:t>):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24"/>
          <w:szCs w:val="24"/>
        </w:rPr>
      </w:r>
    </w:p>
    <w:p>
      <w:pPr>
        <w:numPr>
          <w:ilvl w:val="3"/>
          <w:numId w:val="62"/>
        </w:numPr>
        <w:tabs>
          <w:tab w:pos="937" w:val="left" w:leader="none"/>
        </w:tabs>
        <w:spacing w:before="43"/>
        <w:ind w:left="937" w:right="0" w:hanging="36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4"/>
          <w:szCs w:val="24"/>
        </w:rPr>
        <w:t>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ê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dùng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’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):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numPr>
          <w:ilvl w:val="3"/>
          <w:numId w:val="62"/>
        </w:numPr>
        <w:tabs>
          <w:tab w:pos="934" w:val="left" w:leader="none"/>
        </w:tabs>
        <w:spacing w:before="43"/>
        <w:ind w:left="934" w:right="0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Nhã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rad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numPr>
          <w:ilvl w:val="3"/>
          <w:numId w:val="62"/>
        </w:numPr>
        <w:tabs>
          <w:tab w:pos="935" w:val="left" w:leader="none"/>
        </w:tabs>
        <w:spacing w:before="45"/>
        <w:ind w:left="935" w:right="0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Tên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ommercia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nam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numPr>
          <w:ilvl w:val="3"/>
          <w:numId w:val="62"/>
        </w:numPr>
        <w:tabs>
          <w:tab w:pos="935" w:val="left" w:leader="none"/>
        </w:tabs>
        <w:spacing w:before="43"/>
        <w:ind w:left="935" w:right="0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ã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lo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ode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cod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numPr>
          <w:ilvl w:val="3"/>
          <w:numId w:val="62"/>
        </w:numPr>
        <w:tabs>
          <w:tab w:pos="935" w:val="left" w:leader="none"/>
        </w:tabs>
        <w:spacing w:before="43"/>
        <w:ind w:left="935" w:right="0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ớ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ro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ction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countr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numPr>
          <w:ilvl w:val="3"/>
          <w:numId w:val="62"/>
        </w:numPr>
        <w:tabs>
          <w:tab w:pos="934" w:val="left" w:leader="none"/>
        </w:tabs>
        <w:spacing w:before="45"/>
        <w:ind w:left="934" w:right="0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4"/>
          <w:szCs w:val="24"/>
        </w:rPr>
        <w:t>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roduction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Plant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numPr>
          <w:ilvl w:val="3"/>
          <w:numId w:val="62"/>
        </w:numPr>
        <w:tabs>
          <w:tab w:pos="935" w:val="left" w:leader="none"/>
        </w:tabs>
        <w:spacing w:before="43"/>
        <w:ind w:left="935" w:right="0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nhà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4"/>
          <w:szCs w:val="24"/>
        </w:rPr>
        <w:t>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ddress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Produc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Plant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numPr>
          <w:ilvl w:val="3"/>
          <w:numId w:val="62"/>
        </w:numPr>
        <w:tabs>
          <w:tab w:pos="934" w:val="left" w:leader="none"/>
        </w:tabs>
        <w:spacing w:before="43"/>
        <w:ind w:left="934" w:right="0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Tiê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chu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ẩ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khí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(Emission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standard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numPr>
          <w:ilvl w:val="3"/>
          <w:numId w:val="62"/>
        </w:numPr>
        <w:tabs>
          <w:tab w:pos="935" w:val="left" w:leader="none"/>
        </w:tabs>
        <w:spacing w:before="10"/>
        <w:ind w:left="935" w:right="0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ý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(R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ist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11"/>
          <w:sz w:val="16"/>
          <w:szCs w:val="16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18"/>
          <w:w w:val="100"/>
          <w:position w:val="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24"/>
          <w:szCs w:val="24"/>
        </w:rPr>
        <w:t>insp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position w:val="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position w:val="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24"/>
          <w:szCs w:val="24"/>
        </w:rPr>
        <w:t>tion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position w:val="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24"/>
          <w:szCs w:val="24"/>
        </w:rPr>
      </w:r>
    </w:p>
    <w:p>
      <w:pPr>
        <w:numPr>
          <w:ilvl w:val="2"/>
          <w:numId w:val="62"/>
        </w:numPr>
        <w:tabs>
          <w:tab w:pos="882" w:val="left" w:leader="none"/>
        </w:tabs>
        <w:spacing w:before="43"/>
        <w:ind w:left="882" w:right="0" w:hanging="308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THÔN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ajor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hni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Spe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ifi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ation)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numPr>
          <w:ilvl w:val="0"/>
          <w:numId w:val="63"/>
        </w:numPr>
        <w:tabs>
          <w:tab w:pos="814" w:val="left" w:leader="none"/>
          <w:tab w:pos="7419" w:val="left" w:leader="none"/>
        </w:tabs>
        <w:spacing w:before="43"/>
        <w:ind w:left="121" w:right="0" w:firstLine="45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thâ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er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mass)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ab/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>kg</w:t>
      </w:r>
    </w:p>
    <w:p>
      <w:pPr>
        <w:numPr>
          <w:ilvl w:val="0"/>
          <w:numId w:val="63"/>
        </w:numPr>
        <w:tabs>
          <w:tab w:pos="796" w:val="left" w:leader="none"/>
          <w:tab w:pos="7518" w:val="left" w:leader="none"/>
          <w:tab w:pos="8202" w:val="left" w:leader="none"/>
          <w:tab w:pos="8886" w:val="left" w:leader="none"/>
        </w:tabs>
        <w:spacing w:before="45"/>
        <w:ind w:left="796" w:right="0" w:hanging="221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4"/>
          <w:szCs w:val="24"/>
        </w:rPr>
        <w:t>í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4"/>
          <w:szCs w:val="24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4"/>
          <w:szCs w:val="24"/>
        </w:rPr>
        <w:t>ớ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4"/>
          <w:szCs w:val="24"/>
        </w:rPr>
        <w:t>ba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-1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4"/>
          <w:szCs w:val="24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-1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4"/>
          <w:szCs w:val="24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-1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4"/>
          <w:szCs w:val="24"/>
        </w:rPr>
        <w:t>Ca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1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4"/>
          <w:szCs w:val="24"/>
        </w:rPr>
        <w:t>ver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-1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4"/>
          <w:szCs w:val="24"/>
        </w:rPr>
        <w:t>io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-1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b w:val="0"/>
          <w:bCs w:val="0"/>
          <w:i/>
          <w:spacing w:val="-1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 w:val="0"/>
          <w:bCs w:val="0"/>
          <w:i/>
          <w:spacing w:val="-1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ab/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ab/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ab/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8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numPr>
          <w:ilvl w:val="0"/>
          <w:numId w:val="63"/>
        </w:numPr>
        <w:tabs>
          <w:tab w:pos="829" w:val="left" w:leader="none"/>
        </w:tabs>
        <w:spacing w:line="242" w:lineRule="auto" w:before="43"/>
        <w:ind w:left="121" w:right="114" w:firstLine="45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(En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áp</w:t>
      </w:r>
      <w:r>
        <w:rPr>
          <w:rFonts w:ascii="Times New Roman" w:hAnsi="Times New Roman" w:cs="Times New Roman" w:eastAsia="Times New Roman"/>
          <w:b w:val="0"/>
          <w:bCs w:val="0"/>
          <w:i/>
          <w:spacing w:val="1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1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đố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1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ớ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1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độ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1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ơ</w:t>
      </w:r>
      <w:r>
        <w:rPr>
          <w:rFonts w:ascii="Times New Roman" w:hAnsi="Times New Roman" w:cs="Times New Roman" w:eastAsia="Times New Roman"/>
          <w:b w:val="0"/>
          <w:bCs w:val="0"/>
          <w:i/>
          <w:spacing w:val="1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1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i/>
          <w:spacing w:val="1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1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1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chu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1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ch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i/>
          <w:spacing w:val="1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đư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1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nh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1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trong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lo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độ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ơ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sau)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numPr>
          <w:ilvl w:val="1"/>
          <w:numId w:val="63"/>
        </w:numPr>
        <w:tabs>
          <w:tab w:pos="995" w:val="left" w:leader="none"/>
        </w:tabs>
        <w:spacing w:before="43"/>
        <w:ind w:left="995" w:right="0" w:hanging="4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đố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ong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nterna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combustio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engin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numPr>
          <w:ilvl w:val="2"/>
          <w:numId w:val="63"/>
        </w:numPr>
        <w:tabs>
          <w:tab w:pos="1175" w:val="left" w:leader="none"/>
          <w:tab w:pos="6743" w:val="left" w:leader="none"/>
        </w:tabs>
        <w:spacing w:before="43"/>
        <w:ind w:left="1175" w:right="0" w:hanging="60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ý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hi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u,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độ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Engin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model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engin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typ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ab/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>,</w:t>
      </w:r>
    </w:p>
    <w:p>
      <w:pPr>
        <w:numPr>
          <w:ilvl w:val="2"/>
          <w:numId w:val="63"/>
        </w:numPr>
        <w:tabs>
          <w:tab w:pos="1177" w:val="left" w:leader="none"/>
        </w:tabs>
        <w:spacing w:before="45"/>
        <w:ind w:left="1177" w:right="0" w:hanging="60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nhiên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uel):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numPr>
          <w:ilvl w:val="2"/>
          <w:numId w:val="63"/>
        </w:numPr>
        <w:tabs>
          <w:tab w:pos="1175" w:val="left" w:leader="none"/>
          <w:tab w:pos="6745" w:val="left" w:leader="none"/>
          <w:tab w:pos="7472" w:val="left" w:leader="none"/>
        </w:tabs>
        <w:spacing w:before="43"/>
        <w:ind w:left="1175" w:right="0" w:hanging="601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Công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su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ớ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/t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độ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qu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(Max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outp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t/rpm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ab/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>/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ab/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>/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numPr>
          <w:ilvl w:val="1"/>
          <w:numId w:val="63"/>
        </w:numPr>
        <w:tabs>
          <w:tab w:pos="995" w:val="left" w:leader="none"/>
        </w:tabs>
        <w:spacing w:before="43"/>
        <w:ind w:left="995" w:right="0" w:hanging="4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ic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mo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r)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numPr>
          <w:ilvl w:val="2"/>
          <w:numId w:val="63"/>
        </w:numPr>
        <w:tabs>
          <w:tab w:pos="1175" w:val="left" w:leader="none"/>
          <w:tab w:pos="6611" w:val="left" w:leader="none"/>
        </w:tabs>
        <w:spacing w:before="45"/>
        <w:ind w:left="1175" w:right="0" w:hanging="60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ý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hi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u,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độ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otor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model,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motor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ab/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>,</w:t>
      </w:r>
    </w:p>
    <w:p>
      <w:pPr>
        <w:numPr>
          <w:ilvl w:val="2"/>
          <w:numId w:val="63"/>
        </w:numPr>
        <w:tabs>
          <w:tab w:pos="1175" w:val="left" w:leader="none"/>
          <w:tab w:pos="5713" w:val="left" w:leader="none"/>
        </w:tabs>
        <w:spacing w:before="43"/>
        <w:ind w:left="1175" w:right="0" w:hanging="60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ho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độ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(Operatio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voltag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ab/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>)</w:t>
      </w:r>
    </w:p>
    <w:p>
      <w:pPr>
        <w:numPr>
          <w:ilvl w:val="2"/>
          <w:numId w:val="63"/>
        </w:numPr>
        <w:tabs>
          <w:tab w:pos="1175" w:val="left" w:leader="none"/>
          <w:tab w:pos="5723" w:val="left" w:leader="none"/>
        </w:tabs>
        <w:spacing w:before="43"/>
        <w:ind w:left="1175" w:right="0" w:hanging="601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Công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su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ớ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(Max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rate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powe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ab/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>)</w:t>
      </w:r>
    </w:p>
    <w:p>
      <w:pPr>
        <w:numPr>
          <w:ilvl w:val="2"/>
          <w:numId w:val="63"/>
        </w:numPr>
        <w:tabs>
          <w:tab w:pos="1177" w:val="left" w:leader="none"/>
          <w:tab w:pos="3971" w:val="left" w:leader="none"/>
          <w:tab w:pos="4638" w:val="left" w:leader="none"/>
          <w:tab w:pos="5713" w:val="left" w:leader="none"/>
        </w:tabs>
        <w:spacing w:before="45"/>
        <w:ind w:left="1177" w:right="0" w:hanging="60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ắ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q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tt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ab/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>/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ab/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>-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ab/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>h)</w:t>
      </w:r>
    </w:p>
    <w:p>
      <w:pPr>
        <w:numPr>
          <w:ilvl w:val="0"/>
          <w:numId w:val="63"/>
        </w:numPr>
        <w:tabs>
          <w:tab w:pos="815" w:val="left" w:leader="none"/>
        </w:tabs>
        <w:spacing w:before="43"/>
        <w:ind w:left="815" w:right="0" w:hanging="24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ớ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(Max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tra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ellin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spee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>km/h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numPr>
          <w:ilvl w:val="0"/>
          <w:numId w:val="64"/>
        </w:numPr>
        <w:tabs>
          <w:tab w:pos="976" w:val="left" w:leader="none"/>
        </w:tabs>
        <w:spacing w:before="43"/>
        <w:ind w:left="976" w:right="0" w:hanging="401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THÔN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ĐẶ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TR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Spe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ial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hni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sp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ifi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at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on)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spacing w:before="45"/>
        <w:ind w:left="0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24"/>
          <w:szCs w:val="24"/>
        </w:rPr>
        <w:t>Đư</w:t>
      </w:r>
      <w:r>
        <w:rPr>
          <w:rFonts w:ascii="Times New Roman" w:hAnsi="Times New Roman" w:cs="Times New Roman" w:eastAsia="Times New Roman"/>
          <w:b/>
          <w:bCs/>
          <w:i/>
          <w:spacing w:val="1"/>
          <w:w w:val="100"/>
          <w:sz w:val="24"/>
          <w:szCs w:val="24"/>
        </w:rPr>
        <w:t>ợ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4"/>
          <w:szCs w:val="24"/>
        </w:rPr>
        <w:t>nh</w:t>
      </w:r>
      <w:r>
        <w:rPr>
          <w:rFonts w:ascii="Times New Roman" w:hAnsi="Times New Roman" w:cs="Times New Roman" w:eastAsia="Times New Roman"/>
          <w:b/>
          <w:bCs/>
          <w:i/>
          <w:spacing w:val="-3"/>
          <w:w w:val="100"/>
          <w:sz w:val="24"/>
          <w:szCs w:val="24"/>
        </w:rPr>
        <w:t>ậ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4"/>
          <w:szCs w:val="24"/>
        </w:rPr>
        <w:t>th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/>
          <w:bCs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4"/>
          <w:szCs w:val="24"/>
        </w:rPr>
        <w:t>ừ</w:t>
      </w:r>
      <w:r>
        <w:rPr>
          <w:rFonts w:ascii="Times New Roman" w:hAnsi="Times New Roman" w:cs="Times New Roman" w:eastAsia="Times New Roman"/>
          <w:b/>
          <w:bCs/>
          <w:i/>
          <w:spacing w:val="-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4"/>
          <w:szCs w:val="24"/>
        </w:rPr>
        <w:t>ạ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4"/>
          <w:szCs w:val="24"/>
        </w:rPr>
        <w:t>XMCD</w:t>
      </w:r>
      <w:r>
        <w:rPr>
          <w:rFonts w:ascii="Times New Roman" w:hAnsi="Times New Roman" w:cs="Times New Roman" w:eastAsia="Times New Roman"/>
          <w:b/>
          <w:bCs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4"/>
          <w:szCs w:val="24"/>
        </w:rPr>
        <w:t>đượ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i/>
          <w:spacing w:val="-3"/>
          <w:w w:val="100"/>
          <w:sz w:val="24"/>
          <w:szCs w:val="24"/>
        </w:rPr>
        <w:t>ư</w:t>
      </w:r>
      <w:r>
        <w:rPr>
          <w:rFonts w:ascii="Times New Roman" w:hAnsi="Times New Roman" w:cs="Times New Roman" w:eastAsia="Times New Roman"/>
          <w:b/>
          <w:bCs/>
          <w:i/>
          <w:spacing w:val="-2"/>
          <w:w w:val="100"/>
          <w:sz w:val="24"/>
          <w:szCs w:val="24"/>
        </w:rPr>
        <w:t>ớ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b/>
          <w:bCs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4"/>
          <w:szCs w:val="24"/>
        </w:rPr>
        <w:t>ẫ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4"/>
          <w:szCs w:val="24"/>
        </w:rPr>
        <w:t>ạ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/>
          <w:bCs/>
          <w:i/>
          <w:spacing w:val="-3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b/>
          <w:bCs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4"/>
          <w:szCs w:val="24"/>
        </w:rPr>
        <w:t>í</w:t>
      </w:r>
      <w:r>
        <w:rPr>
          <w:rFonts w:ascii="Times New Roman" w:hAnsi="Times New Roman" w:cs="Times New Roman" w:eastAsia="Times New Roman"/>
          <w:b/>
          <w:bCs/>
          <w:i/>
          <w:spacing w:val="-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24"/>
          <w:szCs w:val="24"/>
        </w:rPr>
        <w:t>è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spacing w:before="43"/>
        <w:ind w:left="1238" w:right="1232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min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rding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atta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sp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ial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hn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sp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ifi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atio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24"/>
          <w:szCs w:val="24"/>
        </w:rPr>
        <w:sectPr>
          <w:headerReference w:type="default" r:id="rId18"/>
          <w:headerReference w:type="even" r:id="rId19"/>
          <w:pgSz w:w="11905" w:h="16840"/>
          <w:pgMar w:header="1068" w:footer="0" w:top="1320" w:bottom="280" w:left="1160" w:right="1160"/>
          <w:pgNumType w:start="27"/>
        </w:sectPr>
      </w:pPr>
    </w:p>
    <w:p>
      <w:pPr>
        <w:spacing w:line="260" w:lineRule="exact" w:before="8"/>
        <w:rPr>
          <w:sz w:val="26"/>
          <w:szCs w:val="26"/>
        </w:rPr>
      </w:pPr>
      <w:r>
        <w:rPr>
          <w:sz w:val="26"/>
          <w:szCs w:val="26"/>
        </w:rPr>
      </w:r>
    </w:p>
    <w:p>
      <w:pPr>
        <w:numPr>
          <w:ilvl w:val="0"/>
          <w:numId w:val="64"/>
        </w:numPr>
        <w:tabs>
          <w:tab w:pos="981" w:val="left" w:leader="none"/>
        </w:tabs>
        <w:spacing w:before="69"/>
        <w:ind w:left="981" w:right="0" w:hanging="387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63.240002pt;margin-top:-8.146572pt;width:467.76pt;height:.1pt;mso-position-horizontal-relative:page;mso-position-vertical-relative:paragraph;z-index:-5509" coordorigin="1265,-163" coordsize="9355,2">
            <v:shape style="position:absolute;left:1265;top:-163;width:9355;height:2" coordorigin="1265,-163" coordsize="9355,0" path="m1265,-163l10620,-163e" filled="f" stroked="t" strokeweight=".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Í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È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Attac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docu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ent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numPr>
          <w:ilvl w:val="0"/>
          <w:numId w:val="65"/>
        </w:numPr>
        <w:tabs>
          <w:tab w:pos="835" w:val="left" w:leader="none"/>
        </w:tabs>
        <w:spacing w:before="84"/>
        <w:ind w:left="835" w:right="0" w:hanging="241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li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thu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ec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nica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document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numPr>
          <w:ilvl w:val="0"/>
          <w:numId w:val="65"/>
        </w:numPr>
        <w:tabs>
          <w:tab w:pos="834" w:val="left" w:leader="none"/>
        </w:tabs>
        <w:spacing w:before="84"/>
        <w:ind w:left="834" w:right="0" w:hanging="24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lo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(Certificat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Typ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approval):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numPr>
          <w:ilvl w:val="0"/>
          <w:numId w:val="65"/>
        </w:numPr>
        <w:tabs>
          <w:tab w:pos="834" w:val="left" w:leader="none"/>
        </w:tabs>
        <w:spacing w:before="84"/>
        <w:ind w:left="834" w:right="0" w:hanging="24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(Manufacture’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Cer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tificat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Quality):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numPr>
          <w:ilvl w:val="0"/>
          <w:numId w:val="65"/>
        </w:numPr>
        <w:tabs>
          <w:tab w:pos="834" w:val="left" w:leader="none"/>
        </w:tabs>
        <w:spacing w:before="84"/>
        <w:ind w:left="834" w:right="0" w:hanging="24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4"/>
          <w:szCs w:val="24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khá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(Othe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relate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docu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ent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spacing w:line="280" w:lineRule="exact" w:before="1"/>
        <w:rPr>
          <w:sz w:val="28"/>
          <w:szCs w:val="28"/>
        </w:rPr>
      </w:pPr>
      <w:r>
        <w:rPr>
          <w:sz w:val="28"/>
          <w:szCs w:val="28"/>
        </w:rPr>
      </w:r>
    </w:p>
    <w:p>
      <w:pPr>
        <w:numPr>
          <w:ilvl w:val="0"/>
          <w:numId w:val="64"/>
        </w:numPr>
        <w:tabs>
          <w:tab w:pos="866" w:val="left" w:leader="none"/>
        </w:tabs>
        <w:ind w:left="866" w:right="0" w:hanging="272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61.150002pt;margin-top:25.913401pt;width:473.62pt;height:309.340pt;mso-position-horizontal-relative:page;mso-position-vertical-relative:paragraph;z-index:-5505" coordorigin="1223,518" coordsize="9472,6187">
            <v:group style="position:absolute;left:1246;top:584;width:9427;height:2" coordorigin="1246,584" coordsize="9427,2">
              <v:shape style="position:absolute;left:1246;top:584;width:9427;height:2" coordorigin="1246,584" coordsize="9427,0" path="m1246,584l10673,584e" filled="f" stroked="t" strokeweight="2.260pt" strokecolor="#000000">
                <v:path arrowok="t"/>
              </v:shape>
            </v:group>
            <v:group style="position:absolute;left:1303;top:628;width:9312;height:2" coordorigin="1303,628" coordsize="9312,2">
              <v:shape style="position:absolute;left:1303;top:628;width:9312;height:2" coordorigin="1303,628" coordsize="9312,0" path="m1303,628l10615,628e" filled="f" stroked="t" strokeweight=".93997pt" strokecolor="#000000">
                <v:path arrowok="t"/>
              </v:shape>
            </v:group>
            <v:group style="position:absolute;left:1310;top:637;width:2;height:6046" coordorigin="1310,637" coordsize="2,6046">
              <v:shape style="position:absolute;left:1310;top:637;width:2;height:6046" coordorigin="1310,637" coordsize="0,6046" path="m1310,637l1310,6682e" filled="f" stroked="t" strokeweight=".81999pt" strokecolor="#000000">
                <v:path arrowok="t"/>
              </v:shape>
            </v:group>
            <v:group style="position:absolute;left:1267;top:541;width:2;height:6142" coordorigin="1267,541" coordsize="2,6142">
              <v:shape style="position:absolute;left:1267;top:541;width:2;height:6142" coordorigin="1267,541" coordsize="0,6142" path="m1267,541l1267,6682e" filled="f" stroked="t" strokeweight="2.260pt" strokecolor="#000000">
                <v:path arrowok="t"/>
              </v:shape>
            </v:group>
            <v:group style="position:absolute;left:2033;top:630;width:2;height:6062" coordorigin="2033,630" coordsize="2,6062">
              <v:shape style="position:absolute;left:2033;top:630;width:2;height:6062" coordorigin="2033,630" coordsize="0,6062" path="m2033,630l2033,6692e" filled="f" stroked="t" strokeweight=".58001pt" strokecolor="#000000">
                <v:path arrowok="t"/>
              </v:shape>
            </v:group>
            <v:group style="position:absolute;left:3562;top:630;width:2;height:6062" coordorigin="3562,630" coordsize="2,6062">
              <v:shape style="position:absolute;left:3562;top:630;width:2;height:6062" coordorigin="3562,630" coordsize="0,6062" path="m3562,630l3562,6692e" filled="f" stroked="t" strokeweight=".579980pt" strokecolor="#000000">
                <v:path arrowok="t"/>
              </v:shape>
            </v:group>
            <v:group style="position:absolute;left:4666;top:630;width:2;height:6062" coordorigin="4666,630" coordsize="2,6062">
              <v:shape style="position:absolute;left:4666;top:630;width:2;height:6062" coordorigin="4666,630" coordsize="0,6062" path="m4666,630l4666,6692e" filled="f" stroked="t" strokeweight=".58001pt" strokecolor="#000000">
                <v:path arrowok="t"/>
              </v:shape>
            </v:group>
            <v:group style="position:absolute;left:5957;top:630;width:2;height:6062" coordorigin="5957,630" coordsize="2,6062">
              <v:shape style="position:absolute;left:5957;top:630;width:2;height:6062" coordorigin="5957,630" coordsize="0,6062" path="m5957,630l5957,6692e" filled="f" stroked="t" strokeweight=".58001pt" strokecolor="#000000">
                <v:path arrowok="t"/>
              </v:shape>
            </v:group>
            <v:group style="position:absolute;left:6833;top:630;width:2;height:6062" coordorigin="6833,630" coordsize="2,6062">
              <v:shape style="position:absolute;left:6833;top:630;width:2;height:6062" coordorigin="6833,630" coordsize="0,6062" path="m6833,630l6833,6692e" filled="f" stroked="t" strokeweight=".58001pt" strokecolor="#000000">
                <v:path arrowok="t"/>
              </v:shape>
            </v:group>
            <v:group style="position:absolute;left:8057;top:630;width:2;height:6062" coordorigin="8057,630" coordsize="2,6062">
              <v:shape style="position:absolute;left:8057;top:630;width:2;height:6062" coordorigin="8057,630" coordsize="0,6062" path="m8057,630l8057,6692e" filled="f" stroked="t" strokeweight=".58001pt" strokecolor="#000000">
                <v:path arrowok="t"/>
              </v:shape>
            </v:group>
            <v:group style="position:absolute;left:9461;top:630;width:2;height:6062" coordorigin="9461,630" coordsize="2,6062">
              <v:shape style="position:absolute;left:9461;top:630;width:2;height:6062" coordorigin="9461,630" coordsize="0,6062" path="m9461,630l9461,6692e" filled="f" stroked="t" strokeweight=".579980pt" strokecolor="#000000">
                <v:path arrowok="t"/>
              </v:shape>
            </v:group>
            <v:group style="position:absolute;left:10651;top:541;width:2;height:6142" coordorigin="10651,541" coordsize="2,6142">
              <v:shape style="position:absolute;left:10651;top:541;width:2;height:6142" coordorigin="10651,541" coordsize="0,6142" path="m10651,541l10651,6682e" filled="f" stroked="t" strokeweight="2.260pt" strokecolor="#000000">
                <v:path arrowok="t"/>
              </v:shape>
            </v:group>
            <v:group style="position:absolute;left:10608;top:637;width:2;height:6046" coordorigin="10608,637" coordsize="2,6046">
              <v:shape style="position:absolute;left:10608;top:637;width:2;height:6046" coordorigin="10608,637" coordsize="0,6046" path="m10608,637l10608,6682e" filled="f" stroked="t" strokeweight=".81997pt" strokecolor="#000000">
                <v:path arrowok="t"/>
              </v:shape>
            </v:group>
            <v:group style="position:absolute;left:1246;top:2547;width:9427;height:2" coordorigin="1246,2547" coordsize="9427,2">
              <v:shape style="position:absolute;left:1246;top:2547;width:9427;height:2" coordorigin="1246,2547" coordsize="9427,0" path="m1246,2547l10673,2547e" filled="f" stroked="t" strokeweight=".579980pt" strokecolor="#000000">
                <v:path arrowok="t"/>
              </v:shape>
            </v:group>
            <v:group style="position:absolute;left:1246;top:3236;width:72;height:2" coordorigin="1246,3236" coordsize="72,2">
              <v:shape style="position:absolute;left:1246;top:3236;width:72;height:2" coordorigin="1246,3236" coordsize="72,0" path="m1246,3236l1318,3236e" filled="f" stroked="t" strokeweight=".58001pt" strokecolor="#000000">
                <v:path arrowok="t"/>
              </v:shape>
              <v:shape style="position:absolute;left:1308;top:3222;width:9300;height:29" type="#_x0000_t75">
                <v:imagedata r:id="rId20" o:title=""/>
              </v:shape>
            </v:group>
            <v:group style="position:absolute;left:1246;top:3927;width:9427;height:2" coordorigin="1246,3927" coordsize="9427,2">
              <v:shape style="position:absolute;left:1246;top:3927;width:9427;height:2" coordorigin="1246,3927" coordsize="9427,0" path="m1246,3927l10673,3927e" filled="f" stroked="t" strokeweight=".58001pt" strokecolor="#000000">
                <v:path arrowok="t"/>
              </v:shape>
            </v:group>
            <v:group style="position:absolute;left:1246;top:4616;width:72;height:2" coordorigin="1246,4616" coordsize="72,2">
              <v:shape style="position:absolute;left:1246;top:4616;width:72;height:2" coordorigin="1246,4616" coordsize="72,0" path="m1246,4616l1318,4616e" filled="f" stroked="t" strokeweight=".58001pt" strokecolor="#000000">
                <v:path arrowok="t"/>
              </v:shape>
              <v:shape style="position:absolute;left:1308;top:4602;width:9299;height:29" type="#_x0000_t75">
                <v:imagedata r:id="rId21" o:title=""/>
              </v:shape>
            </v:group>
            <v:group style="position:absolute;left:1246;top:5307;width:9427;height:2" coordorigin="1246,5307" coordsize="9427,2">
              <v:shape style="position:absolute;left:1246;top:5307;width:9427;height:2" coordorigin="1246,5307" coordsize="9427,0" path="m1246,5307l10673,5307e" filled="f" stroked="t" strokeweight=".58001pt" strokecolor="#000000">
                <v:path arrowok="t"/>
              </v:shape>
            </v:group>
            <v:group style="position:absolute;left:1246;top:5996;width:72;height:2" coordorigin="1246,5996" coordsize="72,2">
              <v:shape style="position:absolute;left:1246;top:5996;width:72;height:2" coordorigin="1246,5996" coordsize="72,0" path="m1246,5996l1318,5996e" filled="f" stroked="t" strokeweight=".58001pt" strokecolor="#000000">
                <v:path arrowok="t"/>
              </v:shape>
              <v:shape style="position:absolute;left:1308;top:5982;width:9299;height:29" type="#_x0000_t75">
                <v:imagedata r:id="rId22" o:title=""/>
              </v:shape>
            </v:group>
            <v:group style="position:absolute;left:1246;top:6687;width:9427;height:2" coordorigin="1246,6687" coordsize="9427,2">
              <v:shape style="position:absolute;left:1246;top:6687;width:9427;height:2" coordorigin="1246,6687" coordsize="9427,0" path="m1246,6687l10673,6687e" filled="f" stroked="t" strokeweight=".58001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spacing w:val="-10"/>
          <w:w w:val="1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Ê</w:t>
      </w:r>
      <w:r>
        <w:rPr>
          <w:rFonts w:ascii="Times New Roman" w:hAnsi="Times New Roman" w:cs="Times New Roman" w:eastAsia="Times New Roman"/>
          <w:b w:val="0"/>
          <w:bCs w:val="0"/>
          <w:spacing w:val="-1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3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4"/>
          <w:szCs w:val="24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1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4"/>
          <w:szCs w:val="24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4"/>
          <w:szCs w:val="24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1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4"/>
          <w:szCs w:val="24"/>
        </w:rPr>
        <w:t>Ẩ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1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4"/>
          <w:szCs w:val="24"/>
        </w:rPr>
        <w:t>ÙN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4"/>
          <w:szCs w:val="24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1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4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4"/>
          <w:szCs w:val="24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b w:val="0"/>
          <w:bCs w:val="0"/>
          <w:i/>
          <w:spacing w:val="-1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4"/>
          <w:szCs w:val="24"/>
        </w:rPr>
        <w:t>-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2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-1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4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pgSz w:w="11905" w:h="16840"/>
          <w:pgMar w:header="1068" w:footer="0" w:top="1320" w:bottom="280" w:left="1140" w:right="116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269" w:lineRule="exact"/>
        <w:ind w:left="211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TT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spacing w:line="285" w:lineRule="exact"/>
        <w:ind w:left="216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84.720001pt;margin-top:7.157248pt;width:4.2pt;height:.1pt;mso-position-horizontal-relative:page;mso-position-vertical-relative:paragraph;z-index:-5508" coordorigin="1694,143" coordsize="84,2">
            <v:shape style="position:absolute;left:1694;top:143;width:84;height:2" coordorigin="1694,143" coordsize="84,0" path="m1694,143l1778,143e" filled="f" stroked="t" strokeweight=".45999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00"/>
          <w:position w:val="11"/>
          <w:sz w:val="16"/>
          <w:szCs w:val="16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24"/>
          <w:szCs w:val="24"/>
        </w:rPr>
      </w:r>
    </w:p>
    <w:p>
      <w:pPr>
        <w:spacing w:line="237" w:lineRule="auto" w:before="71"/>
        <w:ind w:left="163" w:right="0" w:hanging="1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spacing w:val="0"/>
          <w:w w:val="100"/>
        </w:rPr>
        <w:br w:type="column"/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khung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(h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ặ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ho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ặ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ê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hassis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PIN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serial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position w:val="11"/>
          <w:sz w:val="16"/>
          <w:szCs w:val="16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24"/>
          <w:szCs w:val="24"/>
        </w:rPr>
      </w:r>
    </w:p>
    <w:p>
      <w:pPr>
        <w:spacing w:line="150" w:lineRule="exact" w:before="4"/>
        <w:rPr>
          <w:sz w:val="15"/>
          <w:szCs w:val="15"/>
        </w:rPr>
      </w:pPr>
      <w:r>
        <w:rPr/>
        <w:br w:type="column"/>
      </w: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33" w:lineRule="auto"/>
        <w:ind w:left="211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139.919998pt;margin-top:62.429733pt;width:4.08pt;height:.1pt;mso-position-horizontal-relative:page;mso-position-vertical-relative:paragraph;z-index:-5507" coordorigin="2798,1249" coordsize="82,2">
            <v:shape style="position:absolute;left:2798;top:1249;width:82;height:2" coordorigin="2798,1249" coordsize="82,0" path="m2798,1249l2880,1249e" filled="f" stroked="t" strokeweight=".45999pt" strokecolor="#000000">
              <v:path arrowok="t"/>
            </v:shape>
            <w10:wrap type="none"/>
          </v:group>
        </w:pict>
      </w:r>
      <w:r>
        <w:rPr/>
        <w:pict>
          <v:group style="position:absolute;margin-left:205.679993pt;margin-top:48.389702pt;width:4.08pt;height:.1pt;mso-position-horizontal-relative:page;mso-position-vertical-relative:paragraph;z-index:-5506" coordorigin="4114,968" coordsize="82,2">
            <v:shape style="position:absolute;left:4114;top:968;width:82;height:2" coordorigin="4114,968" coordsize="82,0" path="m4114,968l4195,968e" filled="f" stroked="t" strokeweight=".46005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độ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ngi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position w:val="11"/>
          <w:sz w:val="16"/>
          <w:szCs w:val="16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24"/>
          <w:szCs w:val="24"/>
        </w:rPr>
      </w:r>
    </w:p>
    <w:p>
      <w:pPr>
        <w:spacing w:line="140" w:lineRule="exact" w:before="7"/>
        <w:rPr>
          <w:sz w:val="14"/>
          <w:szCs w:val="14"/>
        </w:rPr>
      </w:pPr>
      <w:r>
        <w:rPr/>
        <w:br w:type="column"/>
      </w: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3" w:lineRule="auto"/>
        <w:ind w:left="178" w:right="0" w:hanging="3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9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95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5"/>
          <w:sz w:val="24"/>
          <w:szCs w:val="24"/>
        </w:rPr>
        <w:t>rod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95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5"/>
          <w:sz w:val="24"/>
          <w:szCs w:val="24"/>
        </w:rPr>
        <w:t>ction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yea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spacing w:line="200" w:lineRule="exact"/>
        <w:rPr>
          <w:sz w:val="20"/>
          <w:szCs w:val="20"/>
        </w:rPr>
      </w:pPr>
      <w:r>
        <w:rPr/>
        <w:br w:type="column"/>
      </w:r>
      <w:r>
        <w:rPr>
          <w:sz w:val="20"/>
          <w:szCs w:val="20"/>
        </w:rPr>
      </w:r>
    </w:p>
    <w:p>
      <w:pPr>
        <w:spacing w:line="280" w:lineRule="exact" w:before="9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243" w:lineRule="auto"/>
        <w:ind w:left="132" w:right="0" w:hanging="4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Màu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95"/>
          <w:sz w:val="24"/>
          <w:szCs w:val="24"/>
        </w:rPr>
        <w:t>(colo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95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spacing w:line="140" w:lineRule="exact" w:before="7"/>
        <w:rPr>
          <w:sz w:val="14"/>
          <w:szCs w:val="14"/>
        </w:rPr>
      </w:pPr>
      <w:r>
        <w:rPr/>
        <w:br w:type="column"/>
      </w: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3" w:lineRule="auto"/>
        <w:ind w:left="211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Gi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á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kh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ẩ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nit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Pric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spacing w:line="200" w:lineRule="exact"/>
        <w:rPr>
          <w:sz w:val="20"/>
          <w:szCs w:val="20"/>
        </w:rPr>
      </w:pPr>
      <w:r>
        <w:rPr/>
        <w:br w:type="column"/>
      </w: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21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spacing w:before="2"/>
        <w:ind w:left="225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urre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spacing w:line="243" w:lineRule="auto" w:before="69"/>
        <w:ind w:left="204" w:right="191" w:hanging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spacing w:val="0"/>
          <w:w w:val="100"/>
        </w:rPr>
        <w:br w:type="column"/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Tình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ê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dùng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M’s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spacing w:before="1"/>
        <w:ind w:left="13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status)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05" w:h="16840"/>
          <w:pgMar w:top="1380" w:bottom="280" w:left="1140" w:right="1160"/>
          <w:cols w:num="8" w:equalWidth="0">
            <w:col w:w="819" w:space="40"/>
            <w:col w:w="1435" w:space="73"/>
            <w:col w:w="1006" w:space="40"/>
            <w:col w:w="1338" w:space="40"/>
            <w:col w:w="802" w:space="66"/>
            <w:col w:w="1083" w:space="122"/>
            <w:col w:w="1302" w:space="40"/>
            <w:col w:w="1399"/>
          </w:cols>
        </w:sectPr>
      </w:pPr>
    </w:p>
    <w:p>
      <w:pPr>
        <w:spacing w:line="240" w:lineRule="exact" w:before="16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66"/>
        <w:ind w:left="451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6"/>
        <w:ind w:left="451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120" w:lineRule="exact" w:before="6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6"/>
        <w:ind w:left="451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3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6"/>
        <w:ind w:left="451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4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120" w:lineRule="exact" w:before="6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6"/>
        <w:ind w:left="451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5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6"/>
        <w:ind w:left="451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6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6218" w:val="left" w:leader="none"/>
          <w:tab w:pos="7238" w:val="left" w:leader="none"/>
          <w:tab w:pos="8231" w:val="left" w:leader="none"/>
        </w:tabs>
        <w:spacing w:before="69"/>
        <w:ind w:left="5172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4"/>
          <w:szCs w:val="24"/>
        </w:rPr>
        <w:t>(Date)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4"/>
          <w:szCs w:val="24"/>
        </w:rPr>
        <w:tab/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4"/>
          <w:szCs w:val="24"/>
        </w:rPr>
        <w:t>ngày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4"/>
          <w:szCs w:val="24"/>
        </w:rPr>
        <w:tab/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4"/>
          <w:szCs w:val="24"/>
        </w:rPr>
        <w:t>tháng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4"/>
          <w:szCs w:val="24"/>
        </w:rPr>
        <w:tab/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i/>
          <w:spacing w:val="-3"/>
          <w:w w:val="100"/>
          <w:sz w:val="24"/>
          <w:szCs w:val="24"/>
        </w:rPr>
        <w:t>ă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spacing w:line="160" w:lineRule="exact" w:before="3"/>
        <w:rPr>
          <w:sz w:val="16"/>
          <w:szCs w:val="16"/>
        </w:rPr>
      </w:pPr>
      <w:r>
        <w:rPr>
          <w:sz w:val="16"/>
          <w:szCs w:val="16"/>
        </w:rPr>
      </w:r>
    </w:p>
    <w:p>
      <w:pPr>
        <w:ind w:left="4748" w:right="147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kh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ẩ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u</w:t>
      </w:r>
    </w:p>
    <w:p>
      <w:pPr>
        <w:spacing w:line="160" w:lineRule="exact" w:before="6"/>
        <w:rPr>
          <w:sz w:val="16"/>
          <w:szCs w:val="16"/>
        </w:rPr>
      </w:pPr>
      <w:r>
        <w:rPr>
          <w:sz w:val="16"/>
          <w:szCs w:val="16"/>
        </w:rPr>
      </w:r>
    </w:p>
    <w:p>
      <w:pPr>
        <w:ind w:left="0" w:right="1993" w:firstLine="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95"/>
          <w:sz w:val="24"/>
          <w:szCs w:val="24"/>
        </w:rPr>
        <w:t>(Impor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5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95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95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spacing w:after="0"/>
        <w:jc w:val="righ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05" w:h="16840"/>
          <w:pgMar w:top="1380" w:bottom="280" w:left="1140" w:right="1160"/>
        </w:sectPr>
      </w:pPr>
    </w:p>
    <w:p>
      <w:pPr>
        <w:spacing w:line="240" w:lineRule="exact" w:before="4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0"/>
          <w:numId w:val="64"/>
        </w:numPr>
        <w:tabs>
          <w:tab w:pos="717" w:val="left" w:leader="none"/>
        </w:tabs>
        <w:spacing w:before="69"/>
        <w:ind w:left="717" w:right="0" w:hanging="387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63.48pt;margin-top:-10.306570pt;width:467.64pt;height:.1pt;mso-position-horizontal-relative:page;mso-position-vertical-relative:paragraph;z-index:-5504" coordorigin="1270,-206" coordsize="9353,2">
            <v:shape style="position:absolute;left:1270;top:-206;width:9353;height:2" coordorigin="1270,-206" coordsize="9353,0" path="m1270,-206l10622,-206e" filled="f" stroked="t" strokeweight=".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THÔNG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Ố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Ỹ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3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ĐẶ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Ư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MÁ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CHUY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ÊN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Ù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Ẩ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spacing w:before="52"/>
        <w:ind w:left="165" w:right="154" w:firstLine="0"/>
        <w:jc w:val="center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3"/>
          <w:szCs w:val="23"/>
        </w:rPr>
        <w:t>(S</w:t>
      </w:r>
      <w:r>
        <w:rPr>
          <w:rFonts w:ascii="Times New Roman" w:hAnsi="Times New Roman" w:cs="Times New Roman" w:eastAsia="Times New Roman"/>
          <w:b w:val="0"/>
          <w:bCs w:val="0"/>
          <w:i/>
          <w:spacing w:val="-12"/>
          <w:w w:val="1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12"/>
          <w:w w:val="1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-21"/>
          <w:w w:val="10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2"/>
          <w:w w:val="1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3"/>
          <w:szCs w:val="23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3"/>
          <w:szCs w:val="23"/>
        </w:rPr>
        <w:t>NI</w:t>
      </w:r>
      <w:r>
        <w:rPr>
          <w:rFonts w:ascii="Times New Roman" w:hAnsi="Times New Roman" w:cs="Times New Roman" w:eastAsia="Times New Roman"/>
          <w:b w:val="0"/>
          <w:bCs w:val="0"/>
          <w:i/>
          <w:spacing w:val="-13"/>
          <w:w w:val="1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3"/>
          <w:szCs w:val="23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-21"/>
          <w:w w:val="10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2"/>
          <w:w w:val="1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-12"/>
          <w:w w:val="1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3"/>
          <w:szCs w:val="23"/>
        </w:rPr>
        <w:t>EC</w:t>
      </w:r>
      <w:r>
        <w:rPr>
          <w:rFonts w:ascii="Times New Roman" w:hAnsi="Times New Roman" w:cs="Times New Roman" w:eastAsia="Times New Roman"/>
          <w:b w:val="0"/>
          <w:bCs w:val="0"/>
          <w:i/>
          <w:spacing w:val="-12"/>
          <w:w w:val="1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3"/>
          <w:szCs w:val="23"/>
        </w:rPr>
        <w:t>F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13"/>
          <w:w w:val="1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9"/>
          <w:w w:val="10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3"/>
          <w:w w:val="1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3"/>
          <w:szCs w:val="23"/>
        </w:rPr>
        <w:t>F</w:t>
      </w:r>
      <w:r>
        <w:rPr>
          <w:rFonts w:ascii="Times New Roman" w:hAnsi="Times New Roman" w:cs="Times New Roman" w:eastAsia="Times New Roman"/>
          <w:b w:val="0"/>
          <w:bCs w:val="0"/>
          <w:i/>
          <w:spacing w:val="-19"/>
          <w:w w:val="10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3"/>
          <w:w w:val="1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3"/>
          <w:szCs w:val="23"/>
        </w:rPr>
        <w:t>RA</w:t>
      </w:r>
      <w:r>
        <w:rPr>
          <w:rFonts w:ascii="Times New Roman" w:hAnsi="Times New Roman" w:cs="Times New Roman" w:eastAsia="Times New Roman"/>
          <w:b w:val="0"/>
          <w:bCs w:val="0"/>
          <w:i/>
          <w:spacing w:val="-12"/>
          <w:w w:val="1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3"/>
          <w:szCs w:val="23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-12"/>
          <w:w w:val="100"/>
          <w:sz w:val="23"/>
          <w:szCs w:val="23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1"/>
          <w:w w:val="10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3"/>
          <w:szCs w:val="23"/>
        </w:rPr>
        <w:t>NS</w:t>
      </w:r>
      <w:r>
        <w:rPr>
          <w:rFonts w:ascii="Times New Roman" w:hAnsi="Times New Roman" w:cs="Times New Roman" w:eastAsia="Times New Roman"/>
          <w:b w:val="0"/>
          <w:bCs w:val="0"/>
          <w:i/>
          <w:spacing w:val="-13"/>
          <w:w w:val="1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3"/>
          <w:szCs w:val="23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3"/>
          <w:szCs w:val="23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2"/>
          <w:w w:val="10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2"/>
          <w:w w:val="100"/>
          <w:sz w:val="23"/>
          <w:szCs w:val="23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12"/>
          <w:w w:val="1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3"/>
          <w:szCs w:val="23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3"/>
          <w:szCs w:val="23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3"/>
          <w:szCs w:val="23"/>
        </w:rPr>
        <w:t>IN</w:t>
      </w:r>
      <w:r>
        <w:rPr>
          <w:rFonts w:ascii="Times New Roman" w:hAnsi="Times New Roman" w:cs="Times New Roman" w:eastAsia="Times New Roman"/>
          <w:b w:val="0"/>
          <w:bCs w:val="0"/>
          <w:i/>
          <w:spacing w:val="-12"/>
          <w:w w:val="1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2"/>
          <w:w w:val="1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3"/>
          <w:szCs w:val="23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18"/>
          <w:w w:val="10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2"/>
          <w:w w:val="100"/>
          <w:sz w:val="23"/>
          <w:szCs w:val="23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3"/>
          <w:szCs w:val="23"/>
        </w:rPr>
        <w:t>MP</w:t>
      </w:r>
      <w:r>
        <w:rPr>
          <w:rFonts w:ascii="Times New Roman" w:hAnsi="Times New Roman" w:cs="Times New Roman" w:eastAsia="Times New Roman"/>
          <w:b w:val="0"/>
          <w:bCs w:val="0"/>
          <w:i/>
          <w:spacing w:val="-13"/>
          <w:w w:val="100"/>
          <w:sz w:val="23"/>
          <w:szCs w:val="23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3"/>
          <w:szCs w:val="23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3"/>
          <w:szCs w:val="23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3"/>
          <w:szCs w:val="23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3"/>
          <w:w w:val="100"/>
          <w:sz w:val="23"/>
          <w:szCs w:val="23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3"/>
          <w:szCs w:val="23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3"/>
          <w:szCs w:val="23"/>
        </w:rPr>
      </w:r>
    </w:p>
    <w:p>
      <w:pPr>
        <w:spacing w:line="130" w:lineRule="exact" w:before="4"/>
        <w:rPr>
          <w:sz w:val="13"/>
          <w:szCs w:val="13"/>
        </w:rPr>
      </w:pPr>
      <w:r>
        <w:rPr>
          <w:sz w:val="13"/>
          <w:szCs w:val="13"/>
        </w:rPr>
      </w:r>
    </w:p>
    <w:tbl>
      <w:tblPr>
        <w:tblW w:w="0" w:type="auto"/>
        <w:jc w:val="left"/>
        <w:tblInd w:w="1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610" w:hRule="exact"/>
        </w:trPr>
        <w:tc>
          <w:tcPr>
            <w:tcW w:w="2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26" w:right="224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2"/>
                <w:szCs w:val="22"/>
              </w:rPr>
              <w:t>Lo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ạ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2"/>
                <w:szCs w:val="22"/>
              </w:rPr>
              <w:t>x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2"/>
                <w:szCs w:val="22"/>
              </w:rPr>
              <w:t>á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2"/>
                <w:szCs w:val="22"/>
              </w:rPr>
              <w:t>chuyê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2"/>
                <w:szCs w:val="22"/>
              </w:rPr>
              <w:t>dù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before="35"/>
              <w:ind w:left="832" w:right="833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CM’s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ype)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1534" w:right="1536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hông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ỹ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thu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ậ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đặ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before="35"/>
              <w:ind w:left="1359" w:right="1359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Speci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ech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ec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tion)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126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ị</w:t>
            </w:r>
          </w:p>
          <w:p>
            <w:pPr>
              <w:pStyle w:val="TableParagraph"/>
              <w:spacing w:before="35"/>
              <w:ind w:left="164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nit)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02" w:hRule="exact"/>
        </w:trPr>
        <w:tc>
          <w:tcPr>
            <w:tcW w:w="935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7"/>
              <w:ind w:right="2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1.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Máy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àm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2"/>
                <w:szCs w:val="22"/>
              </w:rPr>
              <w:t>đ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ấ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và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ậ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ệ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852" w:hRule="exact"/>
        </w:trPr>
        <w:tc>
          <w:tcPr>
            <w:tcW w:w="2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80" w:lineRule="exact" w:before="1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Paragraph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1.1.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Máy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ủ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i</w:t>
            </w:r>
          </w:p>
        </w:tc>
        <w:tc>
          <w:tcPr>
            <w:tcW w:w="5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7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ề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ao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ủ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lade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ight)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before="23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ề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ộ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ủ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la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width)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before="23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ề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ao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â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ủ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ti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ight)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1" w:lineRule="auto" w:before="17"/>
              <w:ind w:left="263" w:right="262"/>
              <w:jc w:val="both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mm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mm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mm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854" w:hRule="exact"/>
        </w:trPr>
        <w:tc>
          <w:tcPr>
            <w:tcW w:w="2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80" w:lineRule="exact" w:before="1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Paragraph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1.2.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Máy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san</w:t>
            </w:r>
          </w:p>
        </w:tc>
        <w:tc>
          <w:tcPr>
            <w:tcW w:w="5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7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ề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ao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lade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eig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before="25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ề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ộ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la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width)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before="23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Bán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í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quay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òng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ỏ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ing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di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s)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3" w:lineRule="auto" w:before="17"/>
              <w:ind w:left="263" w:right="262"/>
              <w:jc w:val="both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mm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mm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mm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02" w:hRule="exact"/>
        </w:trPr>
        <w:tc>
          <w:tcPr>
            <w:tcW w:w="2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7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1.3.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Máy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ào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bá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p</w:t>
            </w:r>
          </w:p>
        </w:tc>
        <w:tc>
          <w:tcPr>
            <w:tcW w:w="558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7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ể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í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ầ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uck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apa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ity)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before="25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ể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ầ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uck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ype)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before="23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Bá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í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ào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ớ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dig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ing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rea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h)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before="23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ề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ao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đổ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ớ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dumping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cl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ara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ce)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9" w:lineRule="exact"/>
              <w:ind w:left="293" w:right="296"/>
              <w:jc w:val="center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position w:val="-9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4"/>
                <w:szCs w:val="14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4"/>
                <w:szCs w:val="14"/>
              </w:rPr>
            </w:r>
          </w:p>
          <w:p>
            <w:pPr>
              <w:pStyle w:val="TableParagraph"/>
              <w:spacing w:line="100" w:lineRule="exact" w:before="2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61" w:lineRule="auto"/>
              <w:ind w:left="263" w:right="263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mm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mm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02" w:hRule="exact"/>
        </w:trPr>
        <w:tc>
          <w:tcPr>
            <w:tcW w:w="2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7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1.4.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Máy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ào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bá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í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ch</w:t>
            </w:r>
          </w:p>
        </w:tc>
        <w:tc>
          <w:tcPr>
            <w:tcW w:w="55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526" w:hRule="exact"/>
        </w:trPr>
        <w:tc>
          <w:tcPr>
            <w:tcW w:w="2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20" w:lineRule="exact" w:before="7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1.5.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Máy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ào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ờ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ây</w:t>
            </w:r>
          </w:p>
        </w:tc>
        <w:tc>
          <w:tcPr>
            <w:tcW w:w="558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00" w:hRule="exact"/>
        </w:trPr>
        <w:tc>
          <w:tcPr>
            <w:tcW w:w="289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20" w:lineRule="exact" w:before="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1.6.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Máy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xúc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ào</w:t>
            </w:r>
          </w:p>
        </w:tc>
        <w:tc>
          <w:tcPr>
            <w:tcW w:w="5585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16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ể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í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ầ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ú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uck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apac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y)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78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69" w:lineRule="exact"/>
              <w:ind w:right="2"/>
              <w:jc w:val="center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position w:val="-9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4"/>
                <w:szCs w:val="14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4"/>
                <w:szCs w:val="14"/>
              </w:rPr>
            </w:r>
          </w:p>
        </w:tc>
      </w:tr>
      <w:tr>
        <w:trPr>
          <w:trHeight w:val="553" w:hRule="exact"/>
        </w:trPr>
        <w:tc>
          <w:tcPr>
            <w:tcW w:w="289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58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1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ề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ao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đổ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ớ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dumping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cl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ara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ce)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before="23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ể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í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ầ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à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(B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hoe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buc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et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pa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it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)</w:t>
            </w:r>
          </w:p>
        </w:tc>
        <w:tc>
          <w:tcPr>
            <w:tcW w:w="87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37" w:lineRule="auto" w:before="3"/>
              <w:ind w:left="313" w:right="48" w:hanging="51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mm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position w:val="-9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4"/>
                <w:szCs w:val="14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4"/>
                <w:szCs w:val="14"/>
              </w:rPr>
            </w:r>
          </w:p>
        </w:tc>
      </w:tr>
      <w:tr>
        <w:trPr>
          <w:trHeight w:val="277" w:hRule="exact"/>
        </w:trPr>
        <w:tc>
          <w:tcPr>
            <w:tcW w:w="289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585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Bá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í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ào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ớ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dig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ing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rea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h)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78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ind w:left="263" w:right="48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mm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3" w:hRule="exact"/>
        </w:trPr>
        <w:tc>
          <w:tcPr>
            <w:tcW w:w="2892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19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1.7.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Máy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ào,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ậ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chu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ể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ậ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</w:p>
        </w:tc>
        <w:tc>
          <w:tcPr>
            <w:tcW w:w="5585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17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ể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í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ầ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uck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apa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ity)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78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69" w:lineRule="exact"/>
              <w:ind w:right="2"/>
              <w:jc w:val="center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position w:val="-9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4"/>
                <w:szCs w:val="14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4"/>
                <w:szCs w:val="14"/>
              </w:rPr>
            </w:r>
          </w:p>
        </w:tc>
      </w:tr>
      <w:tr>
        <w:trPr>
          <w:trHeight w:val="269" w:hRule="exact"/>
        </w:trPr>
        <w:tc>
          <w:tcPr>
            <w:tcW w:w="2892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4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li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ệ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u</w:t>
            </w:r>
          </w:p>
        </w:tc>
        <w:tc>
          <w:tcPr>
            <w:tcW w:w="558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Bá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í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ào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ớ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dig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ing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rea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h)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7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8"/>
              <w:ind w:left="263" w:right="48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mm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74" w:hRule="exact"/>
        </w:trPr>
        <w:tc>
          <w:tcPr>
            <w:tcW w:w="289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auto" w:before="21"/>
              <w:ind w:left="102" w:right="184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1.8.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Máy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cào,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ậ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chu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ể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ậ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li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ệ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u</w:t>
            </w:r>
          </w:p>
        </w:tc>
        <w:tc>
          <w:tcPr>
            <w:tcW w:w="558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15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ề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ao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đổ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ớ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dumping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cl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ara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ce)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7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15"/>
              <w:ind w:left="263" w:right="48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mm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5" w:hRule="exact"/>
        </w:trPr>
        <w:tc>
          <w:tcPr>
            <w:tcW w:w="289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585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7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ă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ậ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chu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ể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ủ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ă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eyor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cap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y)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78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0" w:lineRule="exact"/>
              <w:ind w:left="227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10"/>
                <w:sz w:val="14"/>
                <w:szCs w:val="14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22"/>
                <w:szCs w:val="22"/>
              </w:rPr>
              <w:t>/h</w:t>
            </w:r>
          </w:p>
        </w:tc>
      </w:tr>
      <w:tr>
        <w:trPr>
          <w:trHeight w:val="302" w:hRule="exact"/>
        </w:trPr>
        <w:tc>
          <w:tcPr>
            <w:tcW w:w="2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7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1.9.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Máy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ào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ãnh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ánh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í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ch</w:t>
            </w:r>
          </w:p>
        </w:tc>
        <w:tc>
          <w:tcPr>
            <w:tcW w:w="558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1" w:lineRule="auto" w:before="16"/>
              <w:ind w:left="102" w:right="1026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ề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ộ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rãnh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ào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ớ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"/>
                <w:w w:val="100"/>
                <w:sz w:val="22"/>
                <w:szCs w:val="22"/>
              </w:rPr>
              <w:t>w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h)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1"/>
                <w:w w:val="100"/>
                <w:sz w:val="22"/>
                <w:szCs w:val="22"/>
              </w:rPr>
              <w:t>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ề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âu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ãnh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3"/>
                <w:w w:val="100"/>
                <w:sz w:val="22"/>
                <w:szCs w:val="22"/>
              </w:rPr>
              <w:t>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ào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1"/>
                <w:w w:val="100"/>
                <w:sz w:val="22"/>
                <w:szCs w:val="22"/>
              </w:rPr>
              <w:t>ớ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2"/>
                <w:w w:val="100"/>
                <w:sz w:val="22"/>
                <w:szCs w:val="22"/>
              </w:rPr>
              <w:t>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Max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ing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ep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h)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ă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2"/>
                <w:w w:val="100"/>
                <w:sz w:val="22"/>
                <w:szCs w:val="22"/>
              </w:rPr>
              <w:t>à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iggi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pac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y)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9" w:lineRule="auto" w:before="16"/>
              <w:ind w:left="227" w:right="229" w:firstLine="2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mm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mm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10"/>
                <w:sz w:val="14"/>
                <w:szCs w:val="14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22"/>
                <w:szCs w:val="22"/>
              </w:rPr>
              <w:t>/h</w:t>
            </w:r>
          </w:p>
        </w:tc>
      </w:tr>
      <w:tr>
        <w:trPr>
          <w:trHeight w:val="552" w:hRule="exact"/>
        </w:trPr>
        <w:tc>
          <w:tcPr>
            <w:tcW w:w="2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40" w:lineRule="exact" w:before="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TableParagraph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1.10.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Máy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ào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ãnh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ánh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p</w:t>
            </w:r>
          </w:p>
        </w:tc>
        <w:tc>
          <w:tcPr>
            <w:tcW w:w="558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00" w:hRule="exact"/>
        </w:trPr>
        <w:tc>
          <w:tcPr>
            <w:tcW w:w="2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7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1.11.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Máy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xúc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ậ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ánh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p</w:t>
            </w:r>
          </w:p>
        </w:tc>
        <w:tc>
          <w:tcPr>
            <w:tcW w:w="558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7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ể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í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ầ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uck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apa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ity)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before="23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ề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ao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đổ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ớ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dumping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cl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ara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ce)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before="23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ầ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ớ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đổ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umping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ea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h)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9" w:lineRule="exact"/>
              <w:ind w:left="293" w:right="296"/>
              <w:jc w:val="center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position w:val="-9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4"/>
                <w:szCs w:val="14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4"/>
                <w:szCs w:val="14"/>
              </w:rPr>
            </w:r>
          </w:p>
          <w:p>
            <w:pPr>
              <w:pStyle w:val="TableParagraph"/>
              <w:spacing w:line="261" w:lineRule="auto" w:before="24"/>
              <w:ind w:left="263" w:right="263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mm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mm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552" w:hRule="exact"/>
        </w:trPr>
        <w:tc>
          <w:tcPr>
            <w:tcW w:w="2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40" w:lineRule="exact" w:before="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TableParagraph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1.12.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Máy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xúc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ậ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ánh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í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ch</w:t>
            </w:r>
          </w:p>
        </w:tc>
        <w:tc>
          <w:tcPr>
            <w:tcW w:w="558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854" w:hRule="exact"/>
        </w:trPr>
        <w:tc>
          <w:tcPr>
            <w:tcW w:w="2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80" w:lineRule="exact" w:before="1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Paragraph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1.13.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Máy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p</w:t>
            </w:r>
          </w:p>
        </w:tc>
        <w:tc>
          <w:tcPr>
            <w:tcW w:w="5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7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ể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í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thùng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ứ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ank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capa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ity)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before="25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ề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ộ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ắ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đấ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ớ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Max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ing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4"/>
                <w:w w:val="100"/>
                <w:sz w:val="22"/>
                <w:szCs w:val="22"/>
              </w:rPr>
              <w:t>w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dth)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before="23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ề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âu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ắ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ớ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Max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cu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ti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h)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9" w:lineRule="exact"/>
              <w:ind w:right="2"/>
              <w:jc w:val="center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position w:val="-9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4"/>
                <w:szCs w:val="14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4"/>
                <w:szCs w:val="14"/>
              </w:rPr>
            </w:r>
          </w:p>
          <w:p>
            <w:pPr>
              <w:pStyle w:val="TableParagraph"/>
              <w:spacing w:line="261" w:lineRule="auto" w:before="26"/>
              <w:ind w:left="263" w:right="263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mm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mm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02" w:hRule="exact"/>
        </w:trPr>
        <w:tc>
          <w:tcPr>
            <w:tcW w:w="935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7"/>
              <w:ind w:right="4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2"/>
                <w:szCs w:val="22"/>
              </w:rPr>
              <w:t>2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2"/>
                <w:szCs w:val="22"/>
              </w:rPr>
              <w:t>Th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ế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ị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2"/>
                <w:szCs w:val="22"/>
              </w:rPr>
              <w:t>nâng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682" w:hRule="exact"/>
        </w:trPr>
        <w:tc>
          <w:tcPr>
            <w:tcW w:w="2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2.1.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ầ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ánh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í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ch</w:t>
            </w:r>
          </w:p>
        </w:tc>
        <w:tc>
          <w:tcPr>
            <w:tcW w:w="5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6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ứ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nâng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ớ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theo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ế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ế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Max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sign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ti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ca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ac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ty)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before="25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ầ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(Boo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):</w:t>
            </w:r>
          </w:p>
          <w:p>
            <w:pPr>
              <w:pStyle w:val="TableParagraph"/>
              <w:spacing w:line="261" w:lineRule="auto" w:before="23"/>
              <w:ind w:left="102" w:right="256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ầ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n/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ề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dài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ype/numb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of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ion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ngth)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before="1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ầ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ớ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ớ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wo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king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rad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us)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before="23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ề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ao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â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ớ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4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ax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ti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ight)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6"/>
              <w:ind w:left="117" w:right="121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kG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40" w:lineRule="exact" w:before="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Paragraph"/>
              <w:spacing w:line="261" w:lineRule="auto"/>
              <w:ind w:left="349" w:right="345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m</w:t>
            </w:r>
          </w:p>
        </w:tc>
      </w:tr>
      <w:tr>
        <w:trPr>
          <w:trHeight w:val="302" w:hRule="exact"/>
        </w:trPr>
        <w:tc>
          <w:tcPr>
            <w:tcW w:w="2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17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2.2.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ầ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ánh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p</w:t>
            </w:r>
          </w:p>
        </w:tc>
        <w:tc>
          <w:tcPr>
            <w:tcW w:w="5585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17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ứ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nâng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ớ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theo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ế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ế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Max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sign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ti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ca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ac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ty)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78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16"/>
              <w:ind w:left="280" w:right="284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kG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75" w:hRule="exact"/>
        </w:trPr>
        <w:tc>
          <w:tcPr>
            <w:tcW w:w="289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5" w:lineRule="auto" w:before="19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2.3.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ầ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ánh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ay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lái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ị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ch</w:t>
            </w:r>
          </w:p>
        </w:tc>
        <w:tc>
          <w:tcPr>
            <w:tcW w:w="558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52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ầ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"/>
                <w:w w:val="100"/>
                <w:sz w:val="22"/>
                <w:szCs w:val="22"/>
              </w:rPr>
              <w:t>Boom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:</w:t>
            </w:r>
          </w:p>
        </w:tc>
        <w:tc>
          <w:tcPr>
            <w:tcW w:w="87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</w:tr>
      <w:tr>
        <w:trPr>
          <w:trHeight w:val="287" w:hRule="exact"/>
        </w:trPr>
        <w:tc>
          <w:tcPr>
            <w:tcW w:w="289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58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ầ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n/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ề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dài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7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</w:tr>
      <w:tr>
        <w:trPr>
          <w:trHeight w:val="265" w:hRule="exact"/>
        </w:trPr>
        <w:tc>
          <w:tcPr>
            <w:tcW w:w="289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20" w:lineRule="exact" w:before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spacing w:line="245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2.4.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ầ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ánh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ay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lái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ị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chu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ể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ổ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i</w:t>
            </w:r>
          </w:p>
        </w:tc>
        <w:tc>
          <w:tcPr>
            <w:tcW w:w="558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42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ype/numb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of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ion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ngth)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7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</w:tr>
      <w:tr>
        <w:trPr>
          <w:trHeight w:val="276" w:hRule="exact"/>
        </w:trPr>
        <w:tc>
          <w:tcPr>
            <w:tcW w:w="289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58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00"/>
                <w:sz w:val="22"/>
                <w:szCs w:val="22"/>
              </w:rPr>
              <w:t>ầ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4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0"/>
                <w:sz w:val="22"/>
                <w:szCs w:val="22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00"/>
                <w:sz w:val="22"/>
                <w:szCs w:val="22"/>
              </w:rPr>
              <w:t>ớ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00"/>
                <w:sz w:val="22"/>
                <w:szCs w:val="22"/>
              </w:rPr>
              <w:t>ớ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2"/>
                <w:szCs w:val="22"/>
              </w:rPr>
              <w:t>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00"/>
                <w:sz w:val="22"/>
                <w:szCs w:val="22"/>
              </w:rPr>
              <w:t>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2"/>
                <w:szCs w:val="22"/>
              </w:rPr>
              <w:t>ủ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00"/>
                <w:sz w:val="22"/>
                <w:szCs w:val="22"/>
              </w:rPr>
              <w:t>ầ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2"/>
                <w:szCs w:val="22"/>
              </w:rPr>
              <w:t>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2"/>
                <w:szCs w:val="22"/>
              </w:rPr>
              <w:t>í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9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5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8"/>
                <w:w w:val="100"/>
                <w:sz w:val="22"/>
                <w:szCs w:val="22"/>
              </w:rPr>
              <w:t>work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4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8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8"/>
                <w:w w:val="100"/>
                <w:sz w:val="22"/>
                <w:szCs w:val="22"/>
              </w:rPr>
              <w:t>radi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5"/>
                <w:w w:val="100"/>
                <w:sz w:val="22"/>
                <w:szCs w:val="22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4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8"/>
                <w:w w:val="100"/>
                <w:sz w:val="22"/>
                <w:szCs w:val="22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6"/>
                <w:w w:val="100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8"/>
                <w:w w:val="100"/>
                <w:sz w:val="22"/>
                <w:szCs w:val="22"/>
              </w:rPr>
              <w:t>oo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6"/>
                <w:w w:val="100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7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ind w:left="280" w:right="276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m</w:t>
            </w:r>
          </w:p>
        </w:tc>
      </w:tr>
      <w:tr>
        <w:trPr>
          <w:trHeight w:val="276" w:hRule="exact"/>
        </w:trPr>
        <w:tc>
          <w:tcPr>
            <w:tcW w:w="289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58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ầ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ớ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ớ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ủ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ầ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Max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wo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ki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ra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us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of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Jip)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7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ind w:left="280" w:right="276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m</w:t>
            </w:r>
          </w:p>
        </w:tc>
      </w:tr>
      <w:tr>
        <w:trPr>
          <w:trHeight w:val="276" w:hRule="exact"/>
        </w:trPr>
        <w:tc>
          <w:tcPr>
            <w:tcW w:w="289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58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2"/>
                <w:szCs w:val="22"/>
              </w:rPr>
              <w:t>Chi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9"/>
                <w:w w:val="100"/>
                <w:sz w:val="22"/>
                <w:szCs w:val="22"/>
              </w:rPr>
              <w:t>ề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0"/>
                <w:sz w:val="22"/>
                <w:szCs w:val="22"/>
              </w:rPr>
              <w:t>ca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2"/>
                <w:w w:val="100"/>
                <w:sz w:val="22"/>
                <w:szCs w:val="22"/>
              </w:rPr>
              <w:t>â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9"/>
                <w:w w:val="100"/>
                <w:sz w:val="22"/>
                <w:szCs w:val="22"/>
              </w:rPr>
              <w:t>ớ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0"/>
                <w:sz w:val="22"/>
                <w:szCs w:val="22"/>
              </w:rPr>
              <w:t>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2"/>
                <w:w w:val="100"/>
                <w:sz w:val="22"/>
                <w:szCs w:val="22"/>
              </w:rPr>
              <w:t>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2"/>
                <w:w w:val="100"/>
                <w:sz w:val="22"/>
                <w:szCs w:val="22"/>
              </w:rPr>
              <w:t>ủ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9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2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2"/>
                <w:w w:val="100"/>
                <w:sz w:val="22"/>
                <w:szCs w:val="22"/>
              </w:rPr>
              <w:t>ầ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9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2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0"/>
                <w:sz w:val="22"/>
                <w:szCs w:val="22"/>
              </w:rPr>
              <w:t>í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2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9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2"/>
                <w:w w:val="100"/>
                <w:sz w:val="22"/>
                <w:szCs w:val="22"/>
              </w:rPr>
              <w:t>(M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0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2"/>
                <w:w w:val="100"/>
                <w:sz w:val="22"/>
                <w:szCs w:val="22"/>
              </w:rPr>
              <w:t>li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9"/>
                <w:w w:val="100"/>
                <w:sz w:val="22"/>
                <w:szCs w:val="22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2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9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2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9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2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0"/>
                <w:w w:val="100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2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0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2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8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2"/>
                <w:w w:val="100"/>
                <w:sz w:val="22"/>
                <w:szCs w:val="22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8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2"/>
                <w:w w:val="100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0"/>
                <w:w w:val="100"/>
                <w:sz w:val="22"/>
                <w:szCs w:val="22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0"/>
                <w:w w:val="100"/>
                <w:sz w:val="22"/>
                <w:szCs w:val="22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1"/>
                <w:w w:val="100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7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ind w:left="280" w:right="276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m</w:t>
            </w:r>
          </w:p>
        </w:tc>
      </w:tr>
      <w:tr>
        <w:trPr>
          <w:trHeight w:val="277" w:hRule="exact"/>
        </w:trPr>
        <w:tc>
          <w:tcPr>
            <w:tcW w:w="289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585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2"/>
                <w:szCs w:val="22"/>
              </w:rPr>
              <w:t>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2"/>
                <w:szCs w:val="22"/>
              </w:rPr>
              <w:t>ề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2"/>
                <w:szCs w:val="22"/>
              </w:rPr>
              <w:t>ca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2"/>
                <w:szCs w:val="22"/>
              </w:rPr>
              <w:t>nâ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2"/>
                <w:szCs w:val="22"/>
              </w:rPr>
              <w:t>ớ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2"/>
                <w:szCs w:val="22"/>
              </w:rPr>
              <w:t>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9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2"/>
                <w:szCs w:val="22"/>
              </w:rPr>
              <w:t>ủ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2"/>
                <w:szCs w:val="22"/>
              </w:rPr>
              <w:t>ầ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2"/>
                <w:szCs w:val="22"/>
              </w:rPr>
              <w:t>ph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7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4"/>
                <w:w w:val="100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5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9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5"/>
                <w:w w:val="100"/>
                <w:sz w:val="22"/>
                <w:szCs w:val="22"/>
              </w:rPr>
              <w:t>liftin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9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5"/>
                <w:w w:val="100"/>
                <w:sz w:val="22"/>
                <w:szCs w:val="22"/>
              </w:rPr>
              <w:t>heigh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9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9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5"/>
                <w:w w:val="100"/>
                <w:sz w:val="22"/>
                <w:szCs w:val="22"/>
              </w:rPr>
              <w:t>Jip)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78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ind w:left="280" w:right="276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m</w:t>
            </w:r>
          </w:p>
        </w:tc>
      </w:tr>
    </w:tbl>
    <w:p>
      <w:pPr>
        <w:spacing w:after="0"/>
        <w:jc w:val="center"/>
        <w:rPr>
          <w:rFonts w:ascii="Times New Roman" w:hAnsi="Times New Roman" w:cs="Times New Roman" w:eastAsia="Times New Roman"/>
          <w:sz w:val="22"/>
          <w:szCs w:val="22"/>
        </w:rPr>
        <w:sectPr>
          <w:pgSz w:w="11905" w:h="16840"/>
          <w:pgMar w:header="1068" w:footer="0" w:top="1380" w:bottom="280" w:left="1160" w:right="1160"/>
        </w:sectPr>
      </w:pPr>
    </w:p>
    <w:p>
      <w:pPr>
        <w:spacing w:line="130" w:lineRule="exact" w:before="5"/>
        <w:rPr>
          <w:sz w:val="13"/>
          <w:szCs w:val="13"/>
        </w:rPr>
      </w:pPr>
      <w:r>
        <w:rPr/>
        <w:pict>
          <v:group style="position:absolute;margin-left:62.990002pt;margin-top:69.230003pt;width:468.26pt;height:2.66pt;mso-position-horizontal-relative:page;mso-position-vertical-relative:page;z-index:-5503" coordorigin="1260,1385" coordsize="9365,53">
            <v:group style="position:absolute;left:1265;top:1433;width:9355;height:2" coordorigin="1265,1433" coordsize="9355,2">
              <v:shape style="position:absolute;left:1265;top:1433;width:9355;height:2" coordorigin="1265,1433" coordsize="9355,0" path="m1265,1433l10620,1433e" filled="f" stroked="t" strokeweight=".5pt" strokecolor="#010202">
                <v:path arrowok="t"/>
              </v:shape>
            </v:group>
            <v:group style="position:absolute;left:1265;top:1390;width:9355;height:2" coordorigin="1265,1390" coordsize="9355,2">
              <v:shape style="position:absolute;left:1265;top:1390;width:9355;height:2" coordorigin="1265,1390" coordsize="9355,0" path="m1265,1390l10620,1390e" filled="f" stroked="t" strokeweight=".5pt" strokecolor="#010202">
                <v:path arrowok="t"/>
              </v:shape>
            </v:group>
            <w10:wrap type="none"/>
          </v:group>
        </w:pict>
      </w: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610" w:hRule="exact"/>
        </w:trPr>
        <w:tc>
          <w:tcPr>
            <w:tcW w:w="2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26" w:right="224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2"/>
                <w:szCs w:val="22"/>
              </w:rPr>
              <w:t>Lo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ạ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2"/>
                <w:szCs w:val="22"/>
              </w:rPr>
              <w:t>x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2"/>
                <w:szCs w:val="22"/>
              </w:rPr>
              <w:t>á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2"/>
                <w:szCs w:val="22"/>
              </w:rPr>
              <w:t>chuyê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2"/>
                <w:szCs w:val="22"/>
              </w:rPr>
              <w:t>dù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before="35"/>
              <w:ind w:left="832" w:right="833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CM’s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ype)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1534" w:right="1536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hông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ỹ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thu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ậ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đặ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before="35"/>
              <w:ind w:left="1359" w:right="1359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Speci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ech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ec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tion)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126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ị</w:t>
            </w:r>
          </w:p>
          <w:p>
            <w:pPr>
              <w:pStyle w:val="TableParagraph"/>
              <w:spacing w:before="35"/>
              <w:ind w:left="164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nit)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19" w:hRule="exact"/>
        </w:trPr>
        <w:tc>
          <w:tcPr>
            <w:tcW w:w="2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2.5.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âng</w:t>
            </w:r>
          </w:p>
        </w:tc>
        <w:tc>
          <w:tcPr>
            <w:tcW w:w="558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20" w:lineRule="exact" w:before="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spacing w:line="273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ứ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nâng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ớ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theo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ế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ế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(M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ing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ac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ề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ao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â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ớ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4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ax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ti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ight)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before="3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2"/>
                <w:szCs w:val="22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00"/>
                <w:sz w:val="22"/>
                <w:szCs w:val="22"/>
              </w:rPr>
              <w:t>ậ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5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2"/>
                <w:szCs w:val="22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2"/>
                <w:szCs w:val="22"/>
              </w:rPr>
              <w:t>nâ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5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00"/>
                <w:sz w:val="22"/>
                <w:szCs w:val="22"/>
              </w:rPr>
              <w:t>ớ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00"/>
                <w:sz w:val="22"/>
                <w:szCs w:val="22"/>
              </w:rPr>
              <w:t>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00"/>
                <w:sz w:val="22"/>
                <w:szCs w:val="22"/>
              </w:rPr>
              <w:t>kh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4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ó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00"/>
                <w:sz w:val="22"/>
                <w:szCs w:val="22"/>
              </w:rPr>
              <w:t>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9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7"/>
                <w:w w:val="100"/>
                <w:sz w:val="22"/>
                <w:szCs w:val="22"/>
              </w:rPr>
              <w:t>Ma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7"/>
                <w:w w:val="100"/>
                <w:sz w:val="22"/>
                <w:szCs w:val="22"/>
              </w:rPr>
              <w:t>spe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5"/>
                <w:w w:val="100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7"/>
                <w:w w:val="100"/>
                <w:sz w:val="22"/>
                <w:szCs w:val="22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4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7"/>
                <w:w w:val="100"/>
                <w:sz w:val="22"/>
                <w:szCs w:val="22"/>
              </w:rPr>
              <w:t>lifti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5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9"/>
                <w:w w:val="100"/>
                <w:sz w:val="22"/>
                <w:szCs w:val="22"/>
              </w:rPr>
              <w:t>w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7"/>
                <w:w w:val="100"/>
                <w:sz w:val="22"/>
                <w:szCs w:val="22"/>
              </w:rPr>
              <w:t>it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4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4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5"/>
                <w:w w:val="100"/>
                <w:sz w:val="22"/>
                <w:szCs w:val="22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7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5"/>
                <w:w w:val="100"/>
                <w:sz w:val="22"/>
                <w:szCs w:val="22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before="37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cách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4"/>
                <w:w w:val="100"/>
                <w:sz w:val="22"/>
                <w:szCs w:val="22"/>
              </w:rPr>
              <w:t>W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heel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space)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20" w:lineRule="exact" w:before="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spacing w:line="273" w:lineRule="auto"/>
              <w:ind w:left="280" w:right="284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kG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m</w:t>
            </w:r>
          </w:p>
          <w:p>
            <w:pPr>
              <w:pStyle w:val="TableParagraph"/>
              <w:spacing w:line="275" w:lineRule="auto" w:before="3"/>
              <w:ind w:left="121" w:right="121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phút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mm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862" w:hRule="exact"/>
        </w:trPr>
        <w:tc>
          <w:tcPr>
            <w:tcW w:w="2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7" w:lineRule="auto" w:before="29"/>
              <w:ind w:left="102" w:right="264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2.6.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âng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ổ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(l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chu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ên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dùng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nâng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à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ậ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chu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ể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ong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óng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ầ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u)</w:t>
            </w:r>
          </w:p>
        </w:tc>
        <w:tc>
          <w:tcPr>
            <w:tcW w:w="55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2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2.7.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âng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Cont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r</w:t>
            </w:r>
          </w:p>
        </w:tc>
        <w:tc>
          <w:tcPr>
            <w:tcW w:w="55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2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2.8.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âng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Cont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ỗ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ng</w:t>
            </w:r>
          </w:p>
        </w:tc>
        <w:tc>
          <w:tcPr>
            <w:tcW w:w="55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590" w:hRule="exact"/>
        </w:trPr>
        <w:tc>
          <w:tcPr>
            <w:tcW w:w="2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7" w:lineRule="auto" w:before="29"/>
              <w:ind w:left="102" w:right="275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2.9.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âng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ờ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àm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ệ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trên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cao</w:t>
            </w:r>
          </w:p>
        </w:tc>
        <w:tc>
          <w:tcPr>
            <w:tcW w:w="558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935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317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3.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Xe,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máy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và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2"/>
                <w:szCs w:val="22"/>
              </w:rPr>
              <w:t>ế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ị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ố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ề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mó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2"/>
                <w:szCs w:val="22"/>
              </w:rPr>
              <w:t>ặ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2"/>
                <w:szCs w:val="22"/>
              </w:rPr>
              <w:t>đư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ờ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900" w:hRule="exact"/>
        </w:trPr>
        <w:tc>
          <w:tcPr>
            <w:tcW w:w="2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20" w:lineRule="exact" w:before="2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3.1.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Máy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hoan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á</w:t>
            </w:r>
          </w:p>
        </w:tc>
        <w:tc>
          <w:tcPr>
            <w:tcW w:w="5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Mô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hoan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ớ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ax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ta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tor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q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ue)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before="35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ờ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í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ỗ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hoan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ớ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ame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er)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before="37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ề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âu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hoan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ớ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Max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ep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h)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auto" w:before="31"/>
              <w:ind w:left="186" w:right="184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mm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m</w:t>
            </w:r>
          </w:p>
        </w:tc>
      </w:tr>
      <w:tr>
        <w:trPr>
          <w:trHeight w:val="319" w:hRule="exact"/>
        </w:trPr>
        <w:tc>
          <w:tcPr>
            <w:tcW w:w="2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3.2.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Máy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hoan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ọ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ồ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i</w:t>
            </w:r>
          </w:p>
        </w:tc>
        <w:tc>
          <w:tcPr>
            <w:tcW w:w="558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ậ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ệ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ọ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ồ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at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ri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s)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before="35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ờ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í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ỗ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hoan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ớ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ame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er)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before="37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ề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âu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hoan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ớ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Max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ep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auto" w:before="31"/>
              <w:ind w:left="263" w:right="262" w:firstLine="0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(*)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mm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m</w:t>
            </w:r>
          </w:p>
        </w:tc>
      </w:tr>
      <w:tr>
        <w:trPr>
          <w:trHeight w:val="590" w:hRule="exact"/>
        </w:trPr>
        <w:tc>
          <w:tcPr>
            <w:tcW w:w="2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7" w:lineRule="auto" w:before="29"/>
              <w:ind w:left="102" w:right="111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3.3.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Máy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hoan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ọ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ồ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trên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ray</w:t>
            </w:r>
          </w:p>
        </w:tc>
        <w:tc>
          <w:tcPr>
            <w:tcW w:w="558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900" w:hRule="exact"/>
        </w:trPr>
        <w:tc>
          <w:tcPr>
            <w:tcW w:w="2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80" w:lineRule="exact" w:before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TableParagraph"/>
              <w:spacing w:line="257" w:lineRule="auto"/>
              <w:ind w:left="102" w:right="325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3.4.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Máy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hoan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ị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ớ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ang</w:t>
            </w:r>
          </w:p>
        </w:tc>
        <w:tc>
          <w:tcPr>
            <w:tcW w:w="5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Mô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hoan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ớ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ax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ta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tor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q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ue)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before="35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ờ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í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ỗ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hoan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ớ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ame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er)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before="37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ự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đẩ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út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ũ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hoan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ớ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ax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sh/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raw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orc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auto" w:before="31"/>
              <w:ind w:left="186" w:right="184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mm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kN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900" w:hRule="exact"/>
        </w:trPr>
        <w:tc>
          <w:tcPr>
            <w:tcW w:w="2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20" w:lineRule="exact" w:before="2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3.5.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Máy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hoan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ầ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m</w:t>
            </w:r>
          </w:p>
        </w:tc>
        <w:tc>
          <w:tcPr>
            <w:tcW w:w="5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ờ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í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ỗ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hoan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ớ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ame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er)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before="35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ề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âu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hoan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ớ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Max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ep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h)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before="37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ă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ậ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chu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ể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ủ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ă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eyor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cap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y)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2" w:lineRule="auto" w:before="31"/>
              <w:ind w:left="227" w:right="229" w:firstLine="2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mm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mm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10"/>
                <w:sz w:val="14"/>
                <w:szCs w:val="14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22"/>
                <w:szCs w:val="22"/>
              </w:rPr>
              <w:t>/h</w:t>
            </w:r>
          </w:p>
        </w:tc>
      </w:tr>
      <w:tr>
        <w:trPr>
          <w:trHeight w:val="900" w:hRule="exact"/>
        </w:trPr>
        <w:tc>
          <w:tcPr>
            <w:tcW w:w="2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20" w:lineRule="exact" w:before="2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3.6.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Máy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óng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ọ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</w:p>
        </w:tc>
        <w:tc>
          <w:tcPr>
            <w:tcW w:w="5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í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ớ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ọ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ớ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ax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le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men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ion)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before="35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qu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úa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ép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ớ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"/>
                <w:w w:val="100"/>
                <w:sz w:val="22"/>
                <w:szCs w:val="22"/>
              </w:rPr>
              <w:t>hamm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"/>
                <w:w w:val="100"/>
                <w:sz w:val="22"/>
                <w:szCs w:val="22"/>
              </w:rPr>
              <w:t>ma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ss)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before="37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ề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ao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ú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uide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eig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auto" w:before="31"/>
              <w:ind w:left="262" w:right="262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mm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kg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m</w:t>
            </w:r>
          </w:p>
        </w:tc>
      </w:tr>
      <w:tr>
        <w:trPr>
          <w:trHeight w:val="900" w:hRule="exact"/>
        </w:trPr>
        <w:tc>
          <w:tcPr>
            <w:tcW w:w="2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80" w:lineRule="exact" w:before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TableParagraph"/>
              <w:spacing w:line="257" w:lineRule="auto"/>
              <w:ind w:left="102" w:right="181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3.7.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Máy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ón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ổ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ọ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ộ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lan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ờ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ộ</w:t>
            </w:r>
          </w:p>
        </w:tc>
        <w:tc>
          <w:tcPr>
            <w:tcW w:w="5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auto" w:before="31"/>
              <w:ind w:left="102" w:right="1009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í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ớ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ọ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ớ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ax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le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men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ion)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ự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ón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/nh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ổ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ọ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2"/>
                <w:w w:val="100"/>
                <w:sz w:val="22"/>
                <w:szCs w:val="22"/>
              </w:rPr>
              <w:t>ớ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2"/>
                <w:w w:val="100"/>
                <w:sz w:val="22"/>
                <w:szCs w:val="22"/>
              </w:rPr>
              <w:t>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Max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pus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aw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rce)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1"/>
                <w:w w:val="100"/>
                <w:sz w:val="22"/>
                <w:szCs w:val="22"/>
              </w:rPr>
              <w:t>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ề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ao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3"/>
                <w:w w:val="100"/>
                <w:sz w:val="22"/>
                <w:szCs w:val="22"/>
              </w:rPr>
              <w:t>ú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uide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eig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auto" w:before="31"/>
              <w:ind w:left="263" w:right="263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mm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kN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mm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900" w:hRule="exact"/>
        </w:trPr>
        <w:tc>
          <w:tcPr>
            <w:tcW w:w="2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20" w:lineRule="exact" w:before="2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3.8.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Máy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ép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ọ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m</w:t>
            </w:r>
          </w:p>
        </w:tc>
        <w:tc>
          <w:tcPr>
            <w:tcW w:w="5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ề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âu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ắ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4"/>
                <w:w w:val="100"/>
                <w:sz w:val="22"/>
                <w:szCs w:val="22"/>
              </w:rPr>
              <w:t>W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orki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dep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h)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before="35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ự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ép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ớ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Max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push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for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e)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before="37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ề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ao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é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ọ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(Guide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ight)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auto" w:before="31"/>
              <w:ind w:left="263" w:right="262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mm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kN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mm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478" w:hRule="exact"/>
        </w:trPr>
        <w:tc>
          <w:tcPr>
            <w:tcW w:w="2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 w:befor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3.9.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lu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ĩ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bánh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é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p</w:t>
            </w:r>
          </w:p>
        </w:tc>
        <w:tc>
          <w:tcPr>
            <w:tcW w:w="5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auto" w:before="31"/>
              <w:ind w:left="102" w:right="1011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ự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ầ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bánh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lu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ớ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4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ront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ro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li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ear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load)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1"/>
                <w:w w:val="100"/>
                <w:sz w:val="22"/>
                <w:szCs w:val="22"/>
              </w:rPr>
              <w:t>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ự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3"/>
                <w:w w:val="100"/>
                <w:sz w:val="22"/>
                <w:szCs w:val="22"/>
              </w:rPr>
              <w:t>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ầ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bánh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lu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sau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lls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ne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lo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d)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1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3"/>
                <w:w w:val="100"/>
                <w:sz w:val="22"/>
                <w:szCs w:val="22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1"/>
                <w:w w:val="100"/>
                <w:sz w:val="22"/>
                <w:szCs w:val="22"/>
              </w:rPr>
              <w:t>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xe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3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hi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pera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ss)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before="2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2"/>
                <w:szCs w:val="22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2"/>
                <w:szCs w:val="22"/>
              </w:rPr>
              <w:t>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2"/>
                <w:szCs w:val="22"/>
              </w:rPr>
              <w:t>/Kíc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9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2"/>
                <w:szCs w:val="22"/>
              </w:rPr>
              <w:t>th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2"/>
                <w:szCs w:val="22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2"/>
                <w:szCs w:val="22"/>
              </w:rPr>
              <w:t>ớ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9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2"/>
                <w:szCs w:val="22"/>
              </w:rPr>
              <w:t>bán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9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2"/>
                <w:szCs w:val="22"/>
              </w:rPr>
              <w:t>tr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2"/>
                <w:szCs w:val="22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2"/>
                <w:szCs w:val="22"/>
              </w:rPr>
              <w:t>ớ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9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7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4"/>
                <w:w w:val="100"/>
                <w:sz w:val="22"/>
                <w:szCs w:val="22"/>
              </w:rPr>
              <w:t>Q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5"/>
                <w:w w:val="100"/>
                <w:sz w:val="22"/>
                <w:szCs w:val="22"/>
              </w:rPr>
              <w:t>uantity/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6"/>
                <w:w w:val="100"/>
                <w:sz w:val="22"/>
                <w:szCs w:val="22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5"/>
                <w:w w:val="100"/>
                <w:sz w:val="22"/>
                <w:szCs w:val="22"/>
              </w:rPr>
              <w:t>ron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9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5"/>
                <w:w w:val="100"/>
                <w:sz w:val="22"/>
                <w:szCs w:val="22"/>
              </w:rPr>
              <w:t>rolle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5"/>
                <w:w w:val="100"/>
                <w:sz w:val="22"/>
                <w:szCs w:val="22"/>
              </w:rPr>
              <w:t>size)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before="35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ích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ớ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ánh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sau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Q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uan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y/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ear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ro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si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z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e)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auto" w:before="31"/>
              <w:ind w:left="188" w:right="187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kg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mm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mm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900" w:hRule="exact"/>
        </w:trPr>
        <w:tc>
          <w:tcPr>
            <w:tcW w:w="2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20" w:lineRule="exact" w:before="2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3.10.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lu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ĩ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bánh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p</w:t>
            </w:r>
          </w:p>
        </w:tc>
        <w:tc>
          <w:tcPr>
            <w:tcW w:w="5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xe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hi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pera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ss)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before="37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/c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ớ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Q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uant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ze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ro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yre)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before="35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/c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sau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Q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ua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it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ize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of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rear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re)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44" w:right="244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kg</w:t>
            </w:r>
          </w:p>
        </w:tc>
      </w:tr>
      <w:tr>
        <w:trPr>
          <w:trHeight w:val="320" w:hRule="exact"/>
        </w:trPr>
        <w:tc>
          <w:tcPr>
            <w:tcW w:w="289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 w:befor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3.11.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lu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rung</w:t>
            </w:r>
          </w:p>
        </w:tc>
        <w:tc>
          <w:tcPr>
            <w:tcW w:w="5585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ự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ớ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ax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ra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ion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or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e)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78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80" w:right="284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kN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89" w:hRule="exact"/>
        </w:trPr>
        <w:tc>
          <w:tcPr>
            <w:tcW w:w="289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58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7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ên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độ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rung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"/>
                <w:w w:val="100"/>
                <w:sz w:val="22"/>
                <w:szCs w:val="22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ibr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tion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ampl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ude)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7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7"/>
              <w:ind w:left="263" w:right="48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mm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89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58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6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ầ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rung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"/>
                <w:w w:val="100"/>
                <w:sz w:val="22"/>
                <w:szCs w:val="22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ibra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fr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q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uency)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7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6"/>
              <w:ind w:left="263" w:right="263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Hz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89" w:hRule="exact"/>
        </w:trPr>
        <w:tc>
          <w:tcPr>
            <w:tcW w:w="289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58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6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2"/>
                <w:szCs w:val="22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2"/>
                <w:szCs w:val="22"/>
              </w:rPr>
              <w:t>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2"/>
                <w:szCs w:val="22"/>
              </w:rPr>
              <w:t>/Kíc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9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2"/>
                <w:szCs w:val="22"/>
              </w:rPr>
              <w:t>th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2"/>
                <w:szCs w:val="22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2"/>
                <w:szCs w:val="22"/>
              </w:rPr>
              <w:t>ớ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9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2"/>
                <w:szCs w:val="22"/>
              </w:rPr>
              <w:t>bán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9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2"/>
                <w:szCs w:val="22"/>
              </w:rPr>
              <w:t>tr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2"/>
                <w:szCs w:val="22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2"/>
                <w:szCs w:val="22"/>
              </w:rPr>
              <w:t>ớ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9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7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4"/>
                <w:w w:val="100"/>
                <w:sz w:val="22"/>
                <w:szCs w:val="22"/>
              </w:rPr>
              <w:t>Q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5"/>
                <w:w w:val="100"/>
                <w:sz w:val="22"/>
                <w:szCs w:val="22"/>
              </w:rPr>
              <w:t>uantity/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6"/>
                <w:w w:val="100"/>
                <w:sz w:val="22"/>
                <w:szCs w:val="22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5"/>
                <w:w w:val="100"/>
                <w:sz w:val="22"/>
                <w:szCs w:val="22"/>
              </w:rPr>
              <w:t>ron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9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5"/>
                <w:w w:val="100"/>
                <w:sz w:val="22"/>
                <w:szCs w:val="22"/>
              </w:rPr>
              <w:t>rolle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5"/>
                <w:w w:val="100"/>
                <w:sz w:val="22"/>
                <w:szCs w:val="22"/>
              </w:rPr>
              <w:t>size)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78" w:type="dxa"/>
            <w:vMerge w:val="restart"/>
            <w:tcBorders>
              <w:top w:val="nil" w:sz="6" w:space="0" w:color="auto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6"/>
              <w:ind w:left="263" w:right="48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mm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2" w:hRule="exact"/>
        </w:trPr>
        <w:tc>
          <w:tcPr>
            <w:tcW w:w="289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585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7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ích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ớ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ánh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sau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Q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uan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y/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ear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ro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si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z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e)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5" w:h="16840"/>
          <w:pgMar w:header="1068" w:footer="0" w:top="1320" w:bottom="280" w:left="1180" w:right="1160"/>
        </w:sectPr>
      </w:pPr>
    </w:p>
    <w:p>
      <w:pPr>
        <w:spacing w:line="130" w:lineRule="exact" w:before="5"/>
        <w:rPr>
          <w:sz w:val="13"/>
          <w:szCs w:val="13"/>
        </w:rPr>
      </w:pPr>
      <w:r>
        <w:rPr/>
        <w:pict>
          <v:group style="position:absolute;margin-left:63.23pt;margin-top:68.629997pt;width:468.14pt;height:2.66pt;mso-position-horizontal-relative:page;mso-position-vertical-relative:page;z-index:-5502" coordorigin="1265,1373" coordsize="9363,53">
            <v:group style="position:absolute;left:1270;top:1421;width:9353;height:2" coordorigin="1270,1421" coordsize="9353,2">
              <v:shape style="position:absolute;left:1270;top:1421;width:9353;height:2" coordorigin="1270,1421" coordsize="9353,0" path="m1270,1421l10622,1421e" filled="f" stroked="t" strokeweight=".5pt" strokecolor="#010202">
                <v:path arrowok="t"/>
              </v:shape>
            </v:group>
            <v:group style="position:absolute;left:1270;top:1378;width:9353;height:2" coordorigin="1270,1378" coordsize="9353,2">
              <v:shape style="position:absolute;left:1270;top:1378;width:9353;height:2" coordorigin="1270,1378" coordsize="9353,0" path="m1270,1378l10622,1378e" filled="f" stroked="t" strokeweight=".5pt" strokecolor="#010202">
                <v:path arrowok="t"/>
              </v:shape>
            </v:group>
            <w10:wrap type="none"/>
          </v:group>
        </w:pict>
      </w: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610" w:hRule="exact"/>
        </w:trPr>
        <w:tc>
          <w:tcPr>
            <w:tcW w:w="2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26" w:right="224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2"/>
                <w:szCs w:val="22"/>
              </w:rPr>
              <w:t>Lo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ạ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2"/>
                <w:szCs w:val="22"/>
              </w:rPr>
              <w:t>x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2"/>
                <w:szCs w:val="22"/>
              </w:rPr>
              <w:t>á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2"/>
                <w:szCs w:val="22"/>
              </w:rPr>
              <w:t>chuyê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2"/>
                <w:szCs w:val="22"/>
              </w:rPr>
              <w:t>dù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before="35"/>
              <w:ind w:left="832" w:right="833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CM’s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ype)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1534" w:right="1536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hông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ỹ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thu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ậ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đặ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before="35"/>
              <w:ind w:left="1359" w:right="1359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Speci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ech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ec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tion)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126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ị</w:t>
            </w:r>
          </w:p>
          <w:p>
            <w:pPr>
              <w:pStyle w:val="TableParagraph"/>
              <w:spacing w:before="35"/>
              <w:ind w:left="164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nit)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31" w:hRule="exact"/>
        </w:trPr>
        <w:tc>
          <w:tcPr>
            <w:tcW w:w="2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6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3.12.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Máy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bê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tông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ự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a</w:t>
            </w:r>
          </w:p>
        </w:tc>
        <w:tc>
          <w:tcPr>
            <w:tcW w:w="558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81" w:lineRule="auto" w:before="36"/>
              <w:ind w:left="102" w:right="1057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ề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ộ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ệ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ớ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Max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pa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ing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4"/>
                <w:w w:val="100"/>
                <w:sz w:val="22"/>
                <w:szCs w:val="22"/>
              </w:rPr>
              <w:t>w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dth)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1"/>
                <w:w w:val="100"/>
                <w:sz w:val="22"/>
                <w:szCs w:val="22"/>
              </w:rPr>
              <w:t>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ề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ày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1"/>
                <w:w w:val="100"/>
                <w:sz w:val="22"/>
                <w:szCs w:val="22"/>
              </w:rPr>
              <w:t>ớ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1"/>
                <w:w w:val="100"/>
                <w:sz w:val="22"/>
                <w:szCs w:val="22"/>
              </w:rPr>
              <w:t>ớ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2"/>
                <w:w w:val="100"/>
                <w:sz w:val="22"/>
                <w:szCs w:val="22"/>
              </w:rPr>
              <w:t>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4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Max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av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kne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s)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ậ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2"/>
                <w:w w:val="100"/>
                <w:sz w:val="22"/>
                <w:szCs w:val="22"/>
              </w:rPr>
              <w:t>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avi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eed)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  <w:p>
            <w:pPr>
              <w:pStyle w:val="TableParagraph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ă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ing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cap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ci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y)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2" w:lineRule="auto" w:before="36"/>
              <w:ind w:left="121" w:right="121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mm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mm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phút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10"/>
                <w:sz w:val="14"/>
                <w:szCs w:val="14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22"/>
                <w:szCs w:val="22"/>
              </w:rPr>
              <w:t>/h</w:t>
            </w:r>
          </w:p>
        </w:tc>
      </w:tr>
      <w:tr>
        <w:trPr>
          <w:trHeight w:val="334" w:hRule="exact"/>
        </w:trPr>
        <w:tc>
          <w:tcPr>
            <w:tcW w:w="2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6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3.13.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Máy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bê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tông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xi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ă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ng</w:t>
            </w:r>
          </w:p>
        </w:tc>
        <w:tc>
          <w:tcPr>
            <w:tcW w:w="55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554" w:hRule="exact"/>
        </w:trPr>
        <w:tc>
          <w:tcPr>
            <w:tcW w:w="2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40" w:lineRule="exact" w:before="9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TableParagraph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2"/>
                <w:szCs w:val="22"/>
              </w:rPr>
              <w:t>3.1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2"/>
                <w:szCs w:val="22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2"/>
                <w:szCs w:val="22"/>
              </w:rPr>
              <w:t>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7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00"/>
                <w:sz w:val="22"/>
                <w:szCs w:val="22"/>
              </w:rPr>
              <w:t>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4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ê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4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2"/>
                <w:szCs w:val="22"/>
              </w:rPr>
              <w:t>ôn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5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2"/>
                <w:szCs w:val="22"/>
              </w:rPr>
              <w:t>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2"/>
                <w:szCs w:val="22"/>
              </w:rPr>
              <w:t>ị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00"/>
                <w:sz w:val="22"/>
                <w:szCs w:val="22"/>
              </w:rPr>
              <w:t>hì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h</w:t>
            </w:r>
          </w:p>
        </w:tc>
        <w:tc>
          <w:tcPr>
            <w:tcW w:w="558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602" w:hRule="exact"/>
        </w:trPr>
        <w:tc>
          <w:tcPr>
            <w:tcW w:w="2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7" w:lineRule="auto" w:before="36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3.15.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Máy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cào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ó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à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ế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ộ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ặ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đư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ờ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ng</w:t>
            </w:r>
          </w:p>
        </w:tc>
        <w:tc>
          <w:tcPr>
            <w:tcW w:w="558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6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ề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ộ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ệ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ắ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4"/>
                <w:w w:val="100"/>
                <w:sz w:val="22"/>
                <w:szCs w:val="22"/>
              </w:rPr>
              <w:t>W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orki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width)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before="44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ề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âu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ắ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ớ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cu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pth)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ờ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í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rôto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ắ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oto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diame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er)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81" w:lineRule="auto" w:before="36"/>
              <w:ind w:left="263" w:right="262"/>
              <w:jc w:val="both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mm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mm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mm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34" w:hRule="exact"/>
        </w:trPr>
        <w:tc>
          <w:tcPr>
            <w:tcW w:w="2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6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3.16.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Máy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cào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ó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ặ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đư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ờ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ng</w:t>
            </w:r>
          </w:p>
        </w:tc>
        <w:tc>
          <w:tcPr>
            <w:tcW w:w="558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924" w:hRule="exact"/>
        </w:trPr>
        <w:tc>
          <w:tcPr>
            <w:tcW w:w="2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30" w:lineRule="exact" w:before="1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2"/>
                <w:szCs w:val="22"/>
              </w:rPr>
              <w:t>3.17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2"/>
                <w:szCs w:val="22"/>
              </w:rPr>
              <w:t>Má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ề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2"/>
                <w:szCs w:val="22"/>
              </w:rPr>
              <w:t>ặ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9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2"/>
                <w:szCs w:val="22"/>
              </w:rPr>
              <w:t>đư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2"/>
                <w:szCs w:val="22"/>
              </w:rPr>
              <w:t>ờ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6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ề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ộ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ệ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ắ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4"/>
                <w:w w:val="100"/>
                <w:sz w:val="22"/>
                <w:szCs w:val="22"/>
              </w:rPr>
              <w:t>W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orki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width)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ờ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í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rôto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ắ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oto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diame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er)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ề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ộ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ệ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ớ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Max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pa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ing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4"/>
                <w:w w:val="100"/>
                <w:sz w:val="22"/>
                <w:szCs w:val="22"/>
              </w:rPr>
              <w:t>w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dth)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80" w:lineRule="auto" w:before="36"/>
              <w:ind w:left="263" w:right="262"/>
              <w:jc w:val="both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mm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mm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mm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924" w:hRule="exact"/>
        </w:trPr>
        <w:tc>
          <w:tcPr>
            <w:tcW w:w="2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30" w:lineRule="exact" w:before="1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3.18.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xung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</w:p>
        </w:tc>
        <w:tc>
          <w:tcPr>
            <w:tcW w:w="5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80" w:lineRule="auto" w:before="36"/>
              <w:ind w:left="102" w:right="2188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ủ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búa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"/>
                <w:w w:val="100"/>
                <w:sz w:val="22"/>
                <w:szCs w:val="22"/>
              </w:rPr>
              <w:t>(Hamm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"/>
                <w:w w:val="100"/>
                <w:sz w:val="22"/>
                <w:szCs w:val="22"/>
              </w:rPr>
              <w:t>ma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ss)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1"/>
                <w:w w:val="100"/>
                <w:sz w:val="22"/>
                <w:szCs w:val="22"/>
              </w:rPr>
              <w:t>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ự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xung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"/>
                <w:w w:val="100"/>
                <w:sz w:val="22"/>
                <w:szCs w:val="22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ibra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pres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ure)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1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2"/>
                <w:w w:val="100"/>
                <w:sz w:val="22"/>
                <w:szCs w:val="22"/>
              </w:rPr>
              <w:t>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cách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tr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4"/>
                <w:w w:val="100"/>
                <w:sz w:val="22"/>
                <w:szCs w:val="22"/>
              </w:rPr>
              <w:t>W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heel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space)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6" w:lineRule="auto" w:before="36"/>
              <w:ind w:left="155" w:right="155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kg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10"/>
                <w:sz w:val="14"/>
                <w:szCs w:val="14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99"/>
                <w:position w:val="10"/>
                <w:sz w:val="14"/>
                <w:szCs w:val="1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position w:val="0"/>
                <w:sz w:val="22"/>
                <w:szCs w:val="22"/>
              </w:rPr>
              <w:t>mm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331" w:hRule="exact"/>
        </w:trPr>
        <w:tc>
          <w:tcPr>
            <w:tcW w:w="935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6"/>
              <w:ind w:left="1803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4.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Xe,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máy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và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2"/>
                <w:szCs w:val="22"/>
              </w:rPr>
              <w:t>ế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ị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ả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2"/>
                <w:szCs w:val="22"/>
              </w:rPr>
              <w:t>x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ấ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bê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tông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và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2"/>
                <w:szCs w:val="22"/>
              </w:rPr>
              <w:t>v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ậ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ệ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ê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tô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31" w:hRule="exact"/>
        </w:trPr>
        <w:tc>
          <w:tcPr>
            <w:tcW w:w="2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6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4.1.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Máy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bê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tông</w:t>
            </w:r>
          </w:p>
        </w:tc>
        <w:tc>
          <w:tcPr>
            <w:tcW w:w="558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6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Công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umping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capac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y)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ờ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í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pipe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diam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er)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ề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ao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ớ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ax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pump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ig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before="44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cách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4"/>
                <w:w w:val="100"/>
                <w:sz w:val="22"/>
                <w:szCs w:val="22"/>
              </w:rPr>
              <w:t>W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heel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space)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9" w:lineRule="auto" w:before="10"/>
              <w:ind w:left="227" w:right="229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10"/>
                <w:sz w:val="14"/>
                <w:szCs w:val="14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22"/>
                <w:szCs w:val="22"/>
              </w:rPr>
              <w:t>/h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position w:val="0"/>
                <w:sz w:val="22"/>
                <w:szCs w:val="22"/>
              </w:rPr>
              <w:t>mm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position w:val="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position w:val="0"/>
                <w:sz w:val="22"/>
                <w:szCs w:val="22"/>
              </w:rPr>
              <w:t>mm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334" w:hRule="exact"/>
        </w:trPr>
        <w:tc>
          <w:tcPr>
            <w:tcW w:w="2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6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4.2.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bê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tông</w:t>
            </w:r>
          </w:p>
        </w:tc>
        <w:tc>
          <w:tcPr>
            <w:tcW w:w="55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554" w:hRule="exact"/>
        </w:trPr>
        <w:tc>
          <w:tcPr>
            <w:tcW w:w="2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40" w:lineRule="exact" w:before="9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TableParagraph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4.3.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hun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bê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tông</w:t>
            </w:r>
          </w:p>
        </w:tc>
        <w:tc>
          <w:tcPr>
            <w:tcW w:w="558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602" w:hRule="exact"/>
        </w:trPr>
        <w:tc>
          <w:tcPr>
            <w:tcW w:w="2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7" w:lineRule="auto" w:before="36"/>
              <w:ind w:left="102" w:right="66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4.4.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Máy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ề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à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ậ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chu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ể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ằ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ă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i</w:t>
            </w:r>
          </w:p>
        </w:tc>
        <w:tc>
          <w:tcPr>
            <w:tcW w:w="558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6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ă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ề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shi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capa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y)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ầ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utput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one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size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before="44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ề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ao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đổ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ớ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4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Max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ping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eara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ce)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9" w:lineRule="auto" w:before="10"/>
              <w:ind w:left="263" w:right="229" w:hanging="37"/>
              <w:jc w:val="both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10"/>
                <w:sz w:val="14"/>
                <w:szCs w:val="14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22"/>
                <w:szCs w:val="22"/>
              </w:rPr>
              <w:t>/h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position w:val="0"/>
                <w:sz w:val="22"/>
                <w:szCs w:val="22"/>
              </w:rPr>
              <w:t>mm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position w:val="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position w:val="0"/>
                <w:sz w:val="22"/>
                <w:szCs w:val="22"/>
              </w:rPr>
              <w:t>mm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331" w:hRule="exact"/>
        </w:trPr>
        <w:tc>
          <w:tcPr>
            <w:tcW w:w="2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6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4.5.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Máy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ề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à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á</w:t>
            </w:r>
          </w:p>
        </w:tc>
        <w:tc>
          <w:tcPr>
            <w:tcW w:w="558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602" w:hRule="exact"/>
        </w:trPr>
        <w:tc>
          <w:tcPr>
            <w:tcW w:w="935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7" w:lineRule="auto" w:before="36"/>
              <w:ind w:left="3889" w:right="247" w:hanging="3646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5.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Các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2"/>
                <w:szCs w:val="22"/>
              </w:rPr>
              <w:t>ạ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2"/>
                <w:szCs w:val="22"/>
              </w:rPr>
              <w:t>x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2"/>
                <w:szCs w:val="22"/>
              </w:rPr>
              <w:t>á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2"/>
                <w:szCs w:val="22"/>
              </w:rPr>
              <w:t>chuyê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2"/>
                <w:szCs w:val="22"/>
              </w:rPr>
              <w:t>ùn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2"/>
                <w:szCs w:val="22"/>
              </w:rPr>
              <w:t>ph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2"/>
                <w:szCs w:val="22"/>
              </w:rPr>
              <w:t>ụ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2"/>
                <w:szCs w:val="22"/>
              </w:rPr>
              <w:t>v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ụ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2"/>
                <w:szCs w:val="22"/>
              </w:rPr>
              <w:t>on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2"/>
                <w:szCs w:val="22"/>
              </w:rPr>
              <w:t>sâ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2"/>
                <w:szCs w:val="22"/>
              </w:rPr>
              <w:t>f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2"/>
                <w:szCs w:val="22"/>
              </w:rPr>
              <w:t>kh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2"/>
                <w:szCs w:val="22"/>
              </w:rPr>
              <w:t>v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2"/>
                <w:szCs w:val="22"/>
              </w:rPr>
              <w:t>ch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2"/>
                <w:szCs w:val="22"/>
              </w:rPr>
              <w:t>ơ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ả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í,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ả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ế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ãi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và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tro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sân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924" w:hRule="exact"/>
        </w:trPr>
        <w:tc>
          <w:tcPr>
            <w:tcW w:w="2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30" w:lineRule="exact" w:before="1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5.1.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ị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hình</w:t>
            </w:r>
          </w:p>
        </w:tc>
        <w:tc>
          <w:tcPr>
            <w:tcW w:w="5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6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cách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4"/>
                <w:w w:val="100"/>
                <w:sz w:val="22"/>
                <w:szCs w:val="22"/>
              </w:rPr>
              <w:t>W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heel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space)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/c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ớ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Q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uant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ze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ro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yre)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before="44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/c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sau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Q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ua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it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ize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of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rear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re)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6"/>
              <w:ind w:left="263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mm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34" w:hRule="exact"/>
        </w:trPr>
        <w:tc>
          <w:tcPr>
            <w:tcW w:w="2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6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5.2.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ở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hàng</w:t>
            </w:r>
          </w:p>
        </w:tc>
        <w:tc>
          <w:tcPr>
            <w:tcW w:w="558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40" w:lineRule="exact" w:before="8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9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0"/>
                <w:sz w:val="22"/>
                <w:szCs w:val="22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6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9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0"/>
                <w:sz w:val="22"/>
                <w:szCs w:val="22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2"/>
                <w:szCs w:val="22"/>
              </w:rPr>
              <w:t>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9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0"/>
                <w:sz w:val="22"/>
                <w:szCs w:val="22"/>
              </w:rPr>
              <w:t>à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7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2"/>
                <w:szCs w:val="22"/>
              </w:rPr>
              <w:t>hu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0"/>
                <w:sz w:val="22"/>
                <w:szCs w:val="22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0"/>
                <w:sz w:val="22"/>
                <w:szCs w:val="22"/>
              </w:rPr>
              <w:t>ê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7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ở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8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0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7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9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9"/>
                <w:w w:val="100"/>
                <w:sz w:val="22"/>
                <w:szCs w:val="22"/>
              </w:rPr>
              <w:t>ế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4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ế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6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9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9"/>
                <w:w w:val="100"/>
                <w:sz w:val="22"/>
                <w:szCs w:val="22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0"/>
                <w:w w:val="100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0"/>
                <w:w w:val="100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8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0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8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0"/>
                <w:w w:val="100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7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8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0"/>
                <w:w w:val="10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8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9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8"/>
                <w:w w:val="100"/>
                <w:sz w:val="22"/>
                <w:szCs w:val="22"/>
              </w:rPr>
              <w:t>ma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0"/>
                <w:w w:val="100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7"/>
                <w:w w:val="100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cách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4"/>
                <w:w w:val="100"/>
                <w:sz w:val="22"/>
                <w:szCs w:val="22"/>
              </w:rPr>
              <w:t>W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heel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space)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40" w:lineRule="exact" w:before="8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80" w:lineRule="auto"/>
              <w:ind w:left="263" w:right="6" w:firstLine="6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kg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mm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600" w:hRule="exact"/>
        </w:trPr>
        <w:tc>
          <w:tcPr>
            <w:tcW w:w="2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5" w:lineRule="auto" w:before="36"/>
              <w:ind w:left="102" w:right="555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5.3.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hát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trong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sân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f</w:t>
            </w:r>
          </w:p>
        </w:tc>
        <w:tc>
          <w:tcPr>
            <w:tcW w:w="55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34" w:hRule="exact"/>
        </w:trPr>
        <w:tc>
          <w:tcPr>
            <w:tcW w:w="2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6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2"/>
                <w:szCs w:val="22"/>
              </w:rPr>
              <w:t>5.4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2"/>
                <w:szCs w:val="22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9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2"/>
                <w:szCs w:val="22"/>
              </w:rPr>
              <w:t>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ở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9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2"/>
                <w:szCs w:val="22"/>
              </w:rPr>
              <w:t>hà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2"/>
                <w:szCs w:val="22"/>
              </w:rPr>
              <w:t>tro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2"/>
                <w:szCs w:val="22"/>
              </w:rPr>
              <w:t>sâ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2"/>
                <w:szCs w:val="22"/>
              </w:rPr>
              <w:t>olf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58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924" w:hRule="exact"/>
        </w:trPr>
        <w:tc>
          <w:tcPr>
            <w:tcW w:w="2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30" w:lineRule="exact" w:before="1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5.5.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lu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ỏ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rong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sân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olf</w:t>
            </w:r>
          </w:p>
        </w:tc>
        <w:tc>
          <w:tcPr>
            <w:tcW w:w="5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80" w:lineRule="auto" w:before="36"/>
              <w:ind w:left="102" w:right="1605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í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ớ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bá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lu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ớ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ront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ro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ze)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2"/>
                <w:w w:val="100"/>
                <w:sz w:val="22"/>
                <w:szCs w:val="22"/>
              </w:rPr>
              <w:t>í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2"/>
                <w:w w:val="100"/>
                <w:sz w:val="22"/>
                <w:szCs w:val="22"/>
              </w:rPr>
              <w:t>ớ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bá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lu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sau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ll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ze)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1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2"/>
                <w:w w:val="100"/>
                <w:sz w:val="22"/>
                <w:szCs w:val="22"/>
              </w:rPr>
              <w:t>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cách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tr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4"/>
                <w:w w:val="100"/>
                <w:sz w:val="22"/>
                <w:szCs w:val="22"/>
              </w:rPr>
              <w:t>W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heel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space)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80" w:lineRule="auto" w:before="36"/>
              <w:ind w:left="263" w:right="262"/>
              <w:jc w:val="both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mm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mm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mm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602" w:hRule="exact"/>
        </w:trPr>
        <w:tc>
          <w:tcPr>
            <w:tcW w:w="2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5" w:lineRule="auto" w:before="36"/>
              <w:ind w:left="102" w:right="155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5.6.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hun,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ớ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ù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trong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sân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olf</w:t>
            </w:r>
          </w:p>
        </w:tc>
        <w:tc>
          <w:tcPr>
            <w:tcW w:w="558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80" w:lineRule="auto" w:before="36"/>
              <w:ind w:left="102" w:right="2291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ă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ph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Spra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ing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apac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y)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1"/>
                <w:w w:val="100"/>
                <w:sz w:val="22"/>
                <w:szCs w:val="22"/>
              </w:rPr>
              <w:t>Bá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3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1"/>
                <w:w w:val="100"/>
                <w:sz w:val="22"/>
                <w:szCs w:val="22"/>
              </w:rPr>
              <w:t>í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1"/>
                <w:w w:val="100"/>
                <w:sz w:val="22"/>
                <w:szCs w:val="22"/>
              </w:rPr>
              <w:t>phu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4"/>
                <w:w w:val="100"/>
                <w:sz w:val="22"/>
                <w:szCs w:val="22"/>
              </w:rPr>
              <w:t>W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orking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dius)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Dung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tích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3"/>
                <w:w w:val="100"/>
                <w:sz w:val="22"/>
                <w:szCs w:val="22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éc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ank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ca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ac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ty)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1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2"/>
                <w:w w:val="100"/>
                <w:sz w:val="22"/>
                <w:szCs w:val="22"/>
              </w:rPr>
              <w:t>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cách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tr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4"/>
                <w:w w:val="100"/>
                <w:sz w:val="22"/>
                <w:szCs w:val="22"/>
              </w:rPr>
              <w:t>W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heel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space)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1" w:lineRule="auto" w:before="36"/>
              <w:ind w:left="263" w:right="263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l/h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mm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position w:val="-9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4"/>
                <w:szCs w:val="14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99"/>
                <w:position w:val="0"/>
                <w:sz w:val="14"/>
                <w:szCs w:val="1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position w:val="0"/>
                <w:sz w:val="22"/>
                <w:szCs w:val="22"/>
              </w:rPr>
              <w:t>mm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617" w:hRule="exact"/>
        </w:trPr>
        <w:tc>
          <w:tcPr>
            <w:tcW w:w="2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8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TableParagraph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5.7.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hun,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ớ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ỏ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ng</w:t>
            </w:r>
          </w:p>
        </w:tc>
        <w:tc>
          <w:tcPr>
            <w:tcW w:w="558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1517" w:hRule="exact"/>
        </w:trPr>
        <w:tc>
          <w:tcPr>
            <w:tcW w:w="2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20" w:lineRule="exact" w:before="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5.8.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san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át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ong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sân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olf</w:t>
            </w:r>
          </w:p>
        </w:tc>
        <w:tc>
          <w:tcPr>
            <w:tcW w:w="5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6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ề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ao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lade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eig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before="42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ề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ộ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la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width)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line="280" w:lineRule="auto" w:before="44"/>
              <w:ind w:left="102" w:right="881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/c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ớ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Q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uant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ze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ro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yre)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3"/>
                <w:w w:val="100"/>
                <w:sz w:val="22"/>
                <w:szCs w:val="22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1"/>
                <w:w w:val="100"/>
                <w:sz w:val="22"/>
                <w:szCs w:val="22"/>
              </w:rPr>
              <w:t>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/c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sau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Q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ua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it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ize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of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rear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re)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1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2"/>
                <w:w w:val="100"/>
                <w:sz w:val="22"/>
                <w:szCs w:val="22"/>
              </w:rPr>
              <w:t>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cách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tr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4"/>
                <w:w w:val="100"/>
                <w:sz w:val="22"/>
                <w:szCs w:val="22"/>
              </w:rPr>
              <w:t>W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heel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space)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80" w:lineRule="auto" w:before="36"/>
              <w:ind w:left="263" w:right="48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mm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mm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line="190" w:lineRule="exact" w:before="4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263" w:right="48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mm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spacing w:after="0"/>
        <w:jc w:val="left"/>
        <w:rPr>
          <w:rFonts w:ascii="Times New Roman" w:hAnsi="Times New Roman" w:cs="Times New Roman" w:eastAsia="Times New Roman"/>
          <w:sz w:val="22"/>
          <w:szCs w:val="22"/>
        </w:rPr>
        <w:sectPr>
          <w:pgSz w:w="11905" w:h="16840"/>
          <w:pgMar w:header="1068" w:footer="0" w:top="1320" w:bottom="280" w:left="1180" w:right="1160"/>
        </w:sectPr>
      </w:pPr>
    </w:p>
    <w:p>
      <w:pPr>
        <w:spacing w:line="130" w:lineRule="exact" w:before="5"/>
        <w:rPr>
          <w:sz w:val="13"/>
          <w:szCs w:val="13"/>
        </w:rPr>
      </w:pPr>
      <w:r>
        <w:rPr/>
        <w:pict>
          <v:group style="position:absolute;margin-left:62.990002pt;margin-top:69.230003pt;width:468.26pt;height:2.66pt;mso-position-horizontal-relative:page;mso-position-vertical-relative:page;z-index:-5501" coordorigin="1260,1385" coordsize="9365,53">
            <v:group style="position:absolute;left:1265;top:1433;width:9355;height:2" coordorigin="1265,1433" coordsize="9355,2">
              <v:shape style="position:absolute;left:1265;top:1433;width:9355;height:2" coordorigin="1265,1433" coordsize="9355,0" path="m1265,1433l10620,1433e" filled="f" stroked="t" strokeweight=".5pt" strokecolor="#010202">
                <v:path arrowok="t"/>
              </v:shape>
            </v:group>
            <v:group style="position:absolute;left:1265;top:1390;width:9355;height:2" coordorigin="1265,1390" coordsize="9355,2">
              <v:shape style="position:absolute;left:1265;top:1390;width:9355;height:2" coordorigin="1265,1390" coordsize="9355,0" path="m1265,1390l10620,1390e" filled="f" stroked="t" strokeweight=".5pt" strokecolor="#010202">
                <v:path arrowok="t"/>
              </v:shape>
            </v:group>
            <w10:wrap type="none"/>
          </v:group>
        </w:pict>
      </w: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610" w:hRule="exact"/>
        </w:trPr>
        <w:tc>
          <w:tcPr>
            <w:tcW w:w="2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26" w:right="224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2"/>
                <w:szCs w:val="22"/>
              </w:rPr>
              <w:t>Lo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ạ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2"/>
                <w:szCs w:val="22"/>
              </w:rPr>
              <w:t>x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2"/>
                <w:szCs w:val="22"/>
              </w:rPr>
              <w:t>á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2"/>
                <w:szCs w:val="22"/>
              </w:rPr>
              <w:t>chuyê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2"/>
                <w:szCs w:val="22"/>
              </w:rPr>
              <w:t>dù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before="35"/>
              <w:ind w:left="832" w:right="833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CM’s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ype)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1534" w:right="1536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hông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ỹ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thu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ậ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đặ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before="35"/>
              <w:ind w:left="1359" w:right="1359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Speci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ech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ec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tion)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126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ị</w:t>
            </w:r>
          </w:p>
          <w:p>
            <w:pPr>
              <w:pStyle w:val="TableParagraph"/>
              <w:spacing w:before="35"/>
              <w:ind w:left="164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nit)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888" w:hRule="exact"/>
        </w:trPr>
        <w:tc>
          <w:tcPr>
            <w:tcW w:w="2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10" w:lineRule="exact" w:before="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2"/>
                <w:szCs w:val="22"/>
              </w:rPr>
              <w:t>5.9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2"/>
                <w:szCs w:val="22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9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2"/>
                <w:szCs w:val="22"/>
              </w:rPr>
              <w:t>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2"/>
                <w:szCs w:val="22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2"/>
                <w:szCs w:val="22"/>
              </w:rPr>
              <w:t>ớ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2"/>
                <w:szCs w:val="22"/>
              </w:rPr>
              <w:t>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y</w:t>
            </w:r>
          </w:p>
        </w:tc>
        <w:tc>
          <w:tcPr>
            <w:tcW w:w="5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6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Dung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tích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éc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ank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ca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ac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ty)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before="35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Công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ủ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umping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cap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ty)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before="32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cách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4"/>
                <w:w w:val="100"/>
                <w:sz w:val="22"/>
                <w:szCs w:val="22"/>
              </w:rPr>
              <w:t>W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heel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space)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8" w:lineRule="auto"/>
              <w:ind w:left="227" w:right="229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position w:val="-9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4"/>
                <w:szCs w:val="14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99"/>
                <w:position w:val="0"/>
                <w:sz w:val="14"/>
                <w:szCs w:val="1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position w:val="0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10"/>
                <w:sz w:val="14"/>
                <w:szCs w:val="14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22"/>
                <w:szCs w:val="22"/>
              </w:rPr>
              <w:t>/h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position w:val="0"/>
                <w:sz w:val="22"/>
                <w:szCs w:val="22"/>
              </w:rPr>
              <w:t>mm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1459" w:hRule="exact"/>
        </w:trPr>
        <w:tc>
          <w:tcPr>
            <w:tcW w:w="2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60" w:lineRule="exact" w:before="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TableParagraph"/>
              <w:spacing w:line="252" w:lineRule="auto"/>
              <w:ind w:left="102" w:right="155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5.10.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chu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ên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dùng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ệ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sinh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2"/>
                <w:szCs w:val="22"/>
              </w:rPr>
              <w:t>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bay</w:t>
            </w:r>
          </w:p>
        </w:tc>
        <w:tc>
          <w:tcPr>
            <w:tcW w:w="5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6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Dung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tích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éc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ứ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4"/>
                <w:w w:val="100"/>
                <w:sz w:val="22"/>
                <w:szCs w:val="22"/>
              </w:rPr>
              <w:t>W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aste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ta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ca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ac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ty)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before="35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Công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ủ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hút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ct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pump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apa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y)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line="270" w:lineRule="auto" w:before="32"/>
              <w:ind w:left="102" w:right="659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Dung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tích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éc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ứ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ớ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4"/>
                <w:w w:val="100"/>
                <w:sz w:val="22"/>
                <w:szCs w:val="22"/>
              </w:rPr>
              <w:t>W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ater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nk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pa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ity)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Công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3"/>
                <w:w w:val="100"/>
                <w:sz w:val="22"/>
                <w:szCs w:val="22"/>
              </w:rPr>
              <w:t>ủ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1"/>
                <w:w w:val="100"/>
                <w:sz w:val="22"/>
                <w:szCs w:val="22"/>
              </w:rPr>
              <w:t>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đẩ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ush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pump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pa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ity)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1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2"/>
                <w:w w:val="100"/>
                <w:sz w:val="22"/>
                <w:szCs w:val="22"/>
              </w:rPr>
              <w:t>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cách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tr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4"/>
                <w:w w:val="100"/>
                <w:sz w:val="22"/>
                <w:szCs w:val="22"/>
              </w:rPr>
              <w:t>W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heel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space)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2" w:lineRule="auto"/>
              <w:ind w:left="227" w:right="229" w:firstLine="0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position w:val="-9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4"/>
                <w:szCs w:val="14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99"/>
                <w:position w:val="0"/>
                <w:sz w:val="14"/>
                <w:szCs w:val="1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position w:val="0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10"/>
                <w:sz w:val="14"/>
                <w:szCs w:val="14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22"/>
                <w:szCs w:val="22"/>
              </w:rPr>
              <w:t>/h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position w:val="-9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4"/>
                <w:szCs w:val="14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99"/>
                <w:position w:val="0"/>
                <w:sz w:val="14"/>
                <w:szCs w:val="1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position w:val="0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10"/>
                <w:sz w:val="14"/>
                <w:szCs w:val="14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22"/>
                <w:szCs w:val="22"/>
              </w:rPr>
              <w:t>/h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position w:val="0"/>
                <w:sz w:val="22"/>
                <w:szCs w:val="22"/>
              </w:rPr>
              <w:t>mm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314" w:hRule="exact"/>
        </w:trPr>
        <w:tc>
          <w:tcPr>
            <w:tcW w:w="289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20" w:lineRule="exact" w:before="2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5.11.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thang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hành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hách</w:t>
            </w:r>
          </w:p>
        </w:tc>
        <w:tc>
          <w:tcPr>
            <w:tcW w:w="5585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26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ă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ị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ủ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oading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capa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y)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78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26"/>
              <w:ind w:right="3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kG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86" w:hRule="exact"/>
        </w:trPr>
        <w:tc>
          <w:tcPr>
            <w:tcW w:w="2892" w:type="dxa"/>
            <w:vMerge/>
            <w:tcBorders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558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6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ề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ao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àn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ớ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4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oor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ei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ht)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7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6"/>
              <w:ind w:left="263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mm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87" w:hRule="exact"/>
        </w:trPr>
        <w:tc>
          <w:tcPr>
            <w:tcW w:w="2892" w:type="dxa"/>
            <w:vMerge w:val="restart"/>
            <w:tcBorders>
              <w:top w:val="nil" w:sz="6" w:space="0" w:color="auto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9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lên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áy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bay</w:t>
            </w:r>
          </w:p>
        </w:tc>
        <w:tc>
          <w:tcPr>
            <w:tcW w:w="558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6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ề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ao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àn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ỏ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fl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or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eig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7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6"/>
              <w:ind w:left="263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mm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89" w:hRule="exact"/>
        </w:trPr>
        <w:tc>
          <w:tcPr>
            <w:tcW w:w="289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585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cách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4"/>
                <w:w w:val="100"/>
                <w:sz w:val="22"/>
                <w:szCs w:val="22"/>
              </w:rPr>
              <w:t>W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heel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space)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78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ind w:left="263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mm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13" w:hRule="exact"/>
        </w:trPr>
        <w:tc>
          <w:tcPr>
            <w:tcW w:w="289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20" w:lineRule="exact" w:before="2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5.12.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ă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ậ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chu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ể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</w:p>
        </w:tc>
        <w:tc>
          <w:tcPr>
            <w:tcW w:w="5585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26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ă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ị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ủ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ă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oa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ing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capa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y)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78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26"/>
              <w:ind w:left="225" w:right="229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kG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86" w:hRule="exact"/>
        </w:trPr>
        <w:tc>
          <w:tcPr>
            <w:tcW w:w="2892" w:type="dxa"/>
            <w:vMerge/>
            <w:tcBorders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558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4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ề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ộ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ă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yor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wi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h)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7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4"/>
              <w:ind w:left="263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mm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86" w:hRule="exact"/>
        </w:trPr>
        <w:tc>
          <w:tcPr>
            <w:tcW w:w="2892" w:type="dxa"/>
            <w:vMerge w:val="restart"/>
            <w:tcBorders>
              <w:top w:val="nil" w:sz="6" w:space="0" w:color="auto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8" w:lineRule="exact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hành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lý</w:t>
            </w:r>
          </w:p>
        </w:tc>
        <w:tc>
          <w:tcPr>
            <w:tcW w:w="558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4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ề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ao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hàng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ump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he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ght)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7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4"/>
              <w:ind w:left="263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mm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89" w:hRule="exact"/>
        </w:trPr>
        <w:tc>
          <w:tcPr>
            <w:tcW w:w="289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585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cách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4"/>
                <w:w w:val="100"/>
                <w:sz w:val="22"/>
                <w:szCs w:val="22"/>
              </w:rPr>
              <w:t>W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heel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space)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78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ind w:left="263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mm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888" w:hRule="exact"/>
        </w:trPr>
        <w:tc>
          <w:tcPr>
            <w:tcW w:w="2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8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TableParagraph"/>
              <w:spacing w:line="252" w:lineRule="auto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5.13.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út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ệ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cho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áy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bay</w:t>
            </w:r>
          </w:p>
        </w:tc>
        <w:tc>
          <w:tcPr>
            <w:tcW w:w="5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6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Dung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tích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éc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ứ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4"/>
                <w:w w:val="100"/>
                <w:sz w:val="22"/>
                <w:szCs w:val="22"/>
              </w:rPr>
              <w:t>W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aste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ta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ca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ac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ty)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before="32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Công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ủ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umping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cap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ty)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before="32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cách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4"/>
                <w:w w:val="100"/>
                <w:sz w:val="22"/>
                <w:szCs w:val="22"/>
              </w:rPr>
              <w:t>W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heel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space)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7" w:lineRule="auto"/>
              <w:ind w:left="227" w:right="229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position w:val="-9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4"/>
                <w:szCs w:val="14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99"/>
                <w:position w:val="0"/>
                <w:sz w:val="14"/>
                <w:szCs w:val="1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position w:val="0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10"/>
                <w:sz w:val="14"/>
                <w:szCs w:val="14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22"/>
                <w:szCs w:val="22"/>
              </w:rPr>
              <w:t>/h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position w:val="0"/>
                <w:sz w:val="22"/>
                <w:szCs w:val="22"/>
              </w:rPr>
              <w:t>mm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888" w:hRule="exact"/>
        </w:trPr>
        <w:tc>
          <w:tcPr>
            <w:tcW w:w="2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8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TableParagraph"/>
              <w:spacing w:line="252" w:lineRule="auto"/>
              <w:ind w:left="102" w:right="351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5.14.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iên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ệ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2"/>
                <w:szCs w:val="22"/>
              </w:rPr>
              <w:t>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bay</w:t>
            </w:r>
          </w:p>
        </w:tc>
        <w:tc>
          <w:tcPr>
            <w:tcW w:w="5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0" w:lineRule="auto" w:before="26"/>
              <w:ind w:left="102" w:right="2363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Công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hargi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apac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y)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Dung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tích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3"/>
                <w:w w:val="100"/>
                <w:sz w:val="22"/>
                <w:szCs w:val="22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éc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ank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ca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ac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ty)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1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2"/>
                <w:w w:val="100"/>
                <w:sz w:val="22"/>
                <w:szCs w:val="22"/>
              </w:rPr>
              <w:t>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cách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tr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4"/>
                <w:w w:val="100"/>
                <w:sz w:val="22"/>
                <w:szCs w:val="22"/>
              </w:rPr>
              <w:t>W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heel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space)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7" w:lineRule="auto" w:before="26"/>
              <w:ind w:left="263" w:right="114" w:hanging="149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í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t/p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út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position w:val="-9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4"/>
                <w:szCs w:val="14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99"/>
                <w:position w:val="0"/>
                <w:sz w:val="14"/>
                <w:szCs w:val="1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position w:val="0"/>
                <w:sz w:val="22"/>
                <w:szCs w:val="22"/>
              </w:rPr>
              <w:t>mm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888" w:hRule="exact"/>
        </w:trPr>
        <w:tc>
          <w:tcPr>
            <w:tcW w:w="2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10" w:lineRule="exact" w:before="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5.15.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éo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đẩ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ầ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bay</w:t>
            </w:r>
          </w:p>
        </w:tc>
        <w:tc>
          <w:tcPr>
            <w:tcW w:w="5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6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éo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theo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ế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ế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esigned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tow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ss)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before="32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cách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4"/>
                <w:w w:val="100"/>
                <w:sz w:val="22"/>
                <w:szCs w:val="22"/>
              </w:rPr>
              <w:t>W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heel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space)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before="32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Bán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í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quay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òng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ỏ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ing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di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s)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0" w:lineRule="auto" w:before="26"/>
              <w:ind w:left="263" w:right="262" w:firstLine="60"/>
              <w:jc w:val="both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kg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mm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mm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14" w:hRule="exact"/>
        </w:trPr>
        <w:tc>
          <w:tcPr>
            <w:tcW w:w="935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6"/>
              <w:ind w:left="2931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6.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Các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2"/>
                <w:szCs w:val="22"/>
              </w:rPr>
              <w:t>ạ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2"/>
                <w:szCs w:val="22"/>
              </w:rPr>
              <w:t>x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2"/>
                <w:szCs w:val="22"/>
              </w:rPr>
              <w:t>á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2"/>
                <w:szCs w:val="22"/>
              </w:rPr>
              <w:t>chuyê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2"/>
                <w:szCs w:val="22"/>
              </w:rPr>
              <w:t>ùn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2"/>
                <w:szCs w:val="22"/>
              </w:rPr>
              <w:t>khác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14" w:hRule="exact"/>
        </w:trPr>
        <w:tc>
          <w:tcPr>
            <w:tcW w:w="289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40" w:lineRule="exact" w:before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Paragraph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6.1.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ẻ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ờ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ng</w:t>
            </w:r>
          </w:p>
        </w:tc>
        <w:tc>
          <w:tcPr>
            <w:tcW w:w="5585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26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Dung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tích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éc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ứ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4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ank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ca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ac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ty)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78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ind w:left="293" w:right="296"/>
              <w:jc w:val="center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position w:val="-9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4"/>
                <w:szCs w:val="14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4"/>
                <w:szCs w:val="14"/>
              </w:rPr>
            </w:r>
          </w:p>
        </w:tc>
      </w:tr>
      <w:tr>
        <w:trPr>
          <w:trHeight w:val="572" w:hRule="exact"/>
        </w:trPr>
        <w:tc>
          <w:tcPr>
            <w:tcW w:w="289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58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6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ề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ộ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ệ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ẻ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aint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ne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wi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h)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before="32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ậ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làm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ệ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ớ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Max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w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rk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eed)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7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line="270" w:lineRule="auto" w:before="6"/>
              <w:ind w:left="121" w:right="121" w:firstLine="141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mm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phút</w:t>
            </w:r>
          </w:p>
        </w:tc>
      </w:tr>
      <w:tr>
        <w:trPr>
          <w:trHeight w:val="289" w:hRule="exact"/>
        </w:trPr>
        <w:tc>
          <w:tcPr>
            <w:tcW w:w="289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585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cách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4"/>
                <w:w w:val="100"/>
                <w:sz w:val="22"/>
                <w:szCs w:val="22"/>
              </w:rPr>
              <w:t>W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heel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space)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78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ind w:left="263" w:right="48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mm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14" w:hRule="exact"/>
        </w:trPr>
        <w:tc>
          <w:tcPr>
            <w:tcW w:w="2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6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6.2.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q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uét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ờ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ng</w:t>
            </w:r>
          </w:p>
        </w:tc>
        <w:tc>
          <w:tcPr>
            <w:tcW w:w="5585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26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ề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ộ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ệ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ổ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í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Main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br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sh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wi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h)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78" w:type="dxa"/>
            <w:tcBorders>
              <w:top w:val="single" w:sz="5" w:space="0" w:color="000000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26"/>
              <w:ind w:left="263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mm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67" w:hRule="exact"/>
        </w:trPr>
        <w:tc>
          <w:tcPr>
            <w:tcW w:w="289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6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6.3.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q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ué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chà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sàn</w:t>
            </w:r>
          </w:p>
        </w:tc>
        <w:tc>
          <w:tcPr>
            <w:tcW w:w="5585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3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ề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ộ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ệ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ổ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br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sh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wi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h)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7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>
              <w:pStyle w:val="TableParagraph"/>
              <w:spacing w:before="3"/>
              <w:ind w:left="263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mm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50" w:hRule="exact"/>
        </w:trPr>
        <w:tc>
          <w:tcPr>
            <w:tcW w:w="289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585" w:type="dxa"/>
            <w:vMerge w:val="restart"/>
            <w:tcBorders>
              <w:top w:val="nil" w:sz="6" w:space="0" w:color="auto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2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Dung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tích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thùng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ứ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rash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Ta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ca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ac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ty)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78" w:type="dxa"/>
            <w:vMerge w:val="restart"/>
            <w:tcBorders>
              <w:top w:val="nil" w:sz="6" w:space="0" w:color="auto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exact"/>
              <w:ind w:left="293" w:right="296"/>
              <w:jc w:val="center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position w:val="-9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4"/>
                <w:szCs w:val="14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4"/>
                <w:szCs w:val="14"/>
              </w:rPr>
            </w:r>
          </w:p>
        </w:tc>
      </w:tr>
      <w:tr>
        <w:trPr>
          <w:trHeight w:val="253" w:hRule="exact"/>
        </w:trPr>
        <w:tc>
          <w:tcPr>
            <w:tcW w:w="289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30" w:lineRule="exact" w:before="9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  <w:p>
            <w:pPr>
              <w:pStyle w:val="TableParagraph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6.4.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q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uét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nhà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ở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ng</w:t>
            </w:r>
          </w:p>
        </w:tc>
        <w:tc>
          <w:tcPr>
            <w:tcW w:w="5585" w:type="dxa"/>
            <w:vMerge/>
            <w:tcBorders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  <w:tc>
          <w:tcPr>
            <w:tcW w:w="878" w:type="dxa"/>
            <w:vMerge/>
            <w:tcBorders>
              <w:left w:val="single" w:sz="5" w:space="0" w:color="000000"/>
              <w:bottom w:val="nil" w:sz="6" w:space="0" w:color="auto"/>
              <w:right w:val="single" w:sz="5" w:space="0" w:color="000000"/>
            </w:tcBorders>
          </w:tcPr>
          <w:p>
            <w:pPr/>
          </w:p>
        </w:tc>
      </w:tr>
      <w:tr>
        <w:trPr>
          <w:trHeight w:val="289" w:hRule="exact"/>
        </w:trPr>
        <w:tc>
          <w:tcPr>
            <w:tcW w:w="289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5585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cách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4"/>
                <w:w w:val="100"/>
                <w:sz w:val="22"/>
                <w:szCs w:val="22"/>
              </w:rPr>
              <w:t>W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heel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space)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78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4"/>
              <w:ind w:left="3" w:right="0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m</w:t>
            </w:r>
          </w:p>
        </w:tc>
      </w:tr>
      <w:tr>
        <w:trPr>
          <w:trHeight w:val="314" w:hRule="exact"/>
        </w:trPr>
        <w:tc>
          <w:tcPr>
            <w:tcW w:w="2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6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6.5.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ự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ổ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bánh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p</w:t>
            </w:r>
          </w:p>
        </w:tc>
        <w:tc>
          <w:tcPr>
            <w:tcW w:w="558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6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9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0"/>
                <w:sz w:val="22"/>
                <w:szCs w:val="22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6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9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0"/>
                <w:sz w:val="22"/>
                <w:szCs w:val="22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2"/>
                <w:szCs w:val="22"/>
              </w:rPr>
              <w:t>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9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0"/>
                <w:sz w:val="22"/>
                <w:szCs w:val="22"/>
              </w:rPr>
              <w:t>à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7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2"/>
                <w:szCs w:val="22"/>
              </w:rPr>
              <w:t>hu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0"/>
                <w:sz w:val="22"/>
                <w:szCs w:val="22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0"/>
                <w:sz w:val="22"/>
                <w:szCs w:val="22"/>
              </w:rPr>
              <w:t>ê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7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ở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8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0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7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9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9"/>
                <w:w w:val="100"/>
                <w:sz w:val="22"/>
                <w:szCs w:val="22"/>
              </w:rPr>
              <w:t>ế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4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ế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6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9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9"/>
                <w:w w:val="100"/>
                <w:sz w:val="22"/>
                <w:szCs w:val="22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0"/>
                <w:w w:val="100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0"/>
                <w:w w:val="100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8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0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8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0"/>
                <w:w w:val="100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7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8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0"/>
                <w:w w:val="10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8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9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8"/>
                <w:w w:val="100"/>
                <w:sz w:val="22"/>
                <w:szCs w:val="22"/>
              </w:rPr>
              <w:t>ma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0"/>
                <w:w w:val="100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7"/>
                <w:w w:val="100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before="32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ể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í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thùng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ở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hàng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argo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lume)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before="32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cách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4"/>
                <w:w w:val="100"/>
                <w:sz w:val="22"/>
                <w:szCs w:val="22"/>
              </w:rPr>
              <w:t>W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heel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space)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7" w:lineRule="auto" w:before="26"/>
              <w:ind w:left="263" w:right="263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kg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position w:val="-9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4"/>
                <w:szCs w:val="14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99"/>
                <w:position w:val="0"/>
                <w:sz w:val="14"/>
                <w:szCs w:val="1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position w:val="0"/>
                <w:sz w:val="22"/>
                <w:szCs w:val="22"/>
              </w:rPr>
              <w:t>mm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574" w:hRule="exact"/>
        </w:trPr>
        <w:tc>
          <w:tcPr>
            <w:tcW w:w="2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50" w:lineRule="exact" w:before="4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  <w:p>
            <w:pPr>
              <w:pStyle w:val="TableParagraph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6.6.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ự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ổ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bánh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xí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h</w:t>
            </w:r>
          </w:p>
        </w:tc>
        <w:tc>
          <w:tcPr>
            <w:tcW w:w="558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14" w:hRule="exact"/>
        </w:trPr>
        <w:tc>
          <w:tcPr>
            <w:tcW w:w="2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6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6.7.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éo</w:t>
            </w:r>
          </w:p>
        </w:tc>
        <w:tc>
          <w:tcPr>
            <w:tcW w:w="558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6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éo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theo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ế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ế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esigned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tow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ss)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line="272" w:lineRule="auto" w:before="32"/>
              <w:ind w:left="102" w:right="881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/c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ớ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Q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uant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ze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ro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yre)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3"/>
                <w:w w:val="100"/>
                <w:sz w:val="22"/>
                <w:szCs w:val="22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1"/>
                <w:w w:val="100"/>
                <w:sz w:val="22"/>
                <w:szCs w:val="22"/>
              </w:rPr>
              <w:t>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/c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sau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Q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ua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it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ize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of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rear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re)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1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2"/>
                <w:w w:val="100"/>
                <w:sz w:val="22"/>
                <w:szCs w:val="22"/>
              </w:rPr>
              <w:t>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cách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tr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4"/>
                <w:w w:val="100"/>
                <w:sz w:val="22"/>
                <w:szCs w:val="22"/>
              </w:rPr>
              <w:t>W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heel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space)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6"/>
              <w:ind w:left="244" w:right="244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kg</w:t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 w:before="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244" w:right="244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mm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859" w:hRule="exact"/>
        </w:trPr>
        <w:tc>
          <w:tcPr>
            <w:tcW w:w="2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80" w:lineRule="exact" w:before="1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Paragraph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6.8.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Máy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éo</w:t>
            </w:r>
          </w:p>
        </w:tc>
        <w:tc>
          <w:tcPr>
            <w:tcW w:w="558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888" w:hRule="exact"/>
        </w:trPr>
        <w:tc>
          <w:tcPr>
            <w:tcW w:w="2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10" w:lineRule="exact" w:before="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6.9.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Máy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ắ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á</w:t>
            </w:r>
          </w:p>
        </w:tc>
        <w:tc>
          <w:tcPr>
            <w:tcW w:w="5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26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ă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ắ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apa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y)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before="32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ờ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í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ắ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"/>
                <w:w w:val="100"/>
                <w:sz w:val="22"/>
                <w:szCs w:val="22"/>
              </w:rPr>
              <w:t>Sa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w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"/>
                <w:w w:val="100"/>
                <w:sz w:val="22"/>
                <w:szCs w:val="22"/>
              </w:rPr>
              <w:t>ame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"/>
                <w:w w:val="100"/>
                <w:sz w:val="22"/>
                <w:szCs w:val="22"/>
              </w:rPr>
              <w:t>er)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before="35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độ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q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ay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ủ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ắ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ota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ed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eed)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2" w:lineRule="auto" w:before="26"/>
              <w:ind w:left="255" w:right="253" w:firstLine="7"/>
              <w:jc w:val="both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mm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rpm</w:t>
            </w:r>
          </w:p>
        </w:tc>
      </w:tr>
    </w:tbl>
    <w:p>
      <w:pPr>
        <w:spacing w:after="0" w:line="272" w:lineRule="auto"/>
        <w:jc w:val="both"/>
        <w:rPr>
          <w:rFonts w:ascii="Times New Roman" w:hAnsi="Times New Roman" w:cs="Times New Roman" w:eastAsia="Times New Roman"/>
          <w:sz w:val="22"/>
          <w:szCs w:val="22"/>
        </w:rPr>
        <w:sectPr>
          <w:pgSz w:w="11905" w:h="16840"/>
          <w:pgMar w:header="1068" w:footer="0" w:top="1320" w:bottom="280" w:left="1180" w:right="1160"/>
        </w:sectPr>
      </w:pPr>
    </w:p>
    <w:p>
      <w:pPr>
        <w:spacing w:line="130" w:lineRule="exact" w:before="5"/>
        <w:rPr>
          <w:sz w:val="13"/>
          <w:szCs w:val="13"/>
        </w:rPr>
      </w:pPr>
      <w:r>
        <w:rPr/>
        <w:pict>
          <v:group style="position:absolute;margin-left:63.23pt;margin-top:68.629997pt;width:468.14pt;height:2.66pt;mso-position-horizontal-relative:page;mso-position-vertical-relative:page;z-index:-5500" coordorigin="1265,1373" coordsize="9363,53">
            <v:group style="position:absolute;left:1270;top:1421;width:9353;height:2" coordorigin="1270,1421" coordsize="9353,2">
              <v:shape style="position:absolute;left:1270;top:1421;width:9353;height:2" coordorigin="1270,1421" coordsize="9353,0" path="m1270,1421l10622,1421e" filled="f" stroked="t" strokeweight=".5pt" strokecolor="#010202">
                <v:path arrowok="t"/>
              </v:shape>
            </v:group>
            <v:group style="position:absolute;left:1270;top:1378;width:9353;height:2" coordorigin="1270,1378" coordsize="9353,2">
              <v:shape style="position:absolute;left:1270;top:1378;width:9353;height:2" coordorigin="1270,1378" coordsize="9353,0" path="m1270,1378l10622,1378e" filled="f" stroked="t" strokeweight=".5pt" strokecolor="#010202">
                <v:path arrowok="t"/>
              </v:shape>
            </v:group>
            <w10:wrap type="none"/>
          </v:group>
        </w:pict>
      </w: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9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610" w:hRule="exact"/>
        </w:trPr>
        <w:tc>
          <w:tcPr>
            <w:tcW w:w="2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26" w:right="224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2"/>
                <w:szCs w:val="22"/>
              </w:rPr>
              <w:t>Lo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ạ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2"/>
                <w:szCs w:val="22"/>
              </w:rPr>
              <w:t>x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2"/>
                <w:szCs w:val="22"/>
              </w:rPr>
              <w:t>á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2"/>
                <w:szCs w:val="22"/>
              </w:rPr>
              <w:t>chuyê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2"/>
                <w:szCs w:val="22"/>
              </w:rPr>
              <w:t>dù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before="35"/>
              <w:ind w:left="832" w:right="833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CM’s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ype)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1534" w:right="1536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hông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ỹ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thu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ậ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đặ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before="35"/>
              <w:ind w:left="1359" w:right="1359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Speci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ech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ec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tion)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126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ị</w:t>
            </w:r>
          </w:p>
          <w:p>
            <w:pPr>
              <w:pStyle w:val="TableParagraph"/>
              <w:spacing w:before="35"/>
              <w:ind w:left="164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nit)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900" w:hRule="exact"/>
        </w:trPr>
        <w:tc>
          <w:tcPr>
            <w:tcW w:w="2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80" w:lineRule="exact" w:before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TableParagraph"/>
              <w:spacing w:line="257" w:lineRule="auto"/>
              <w:ind w:left="102" w:right="111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6.10.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ổ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áy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ào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ế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ga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ể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í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ầ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à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ucke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pac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y)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before="35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ờ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í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ào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er)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before="37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ờ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í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ở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ầ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(Open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buc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et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am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er)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3" w:lineRule="auto" w:before="5"/>
              <w:ind w:left="263" w:right="263" w:firstLine="50"/>
              <w:jc w:val="both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position w:val="-9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14"/>
                <w:szCs w:val="14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99"/>
                <w:position w:val="0"/>
                <w:sz w:val="14"/>
                <w:szCs w:val="1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position w:val="0"/>
                <w:sz w:val="22"/>
                <w:szCs w:val="22"/>
              </w:rPr>
              <w:t>mm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position w:val="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position w:val="0"/>
                <w:sz w:val="22"/>
                <w:szCs w:val="22"/>
              </w:rPr>
              <w:t>mm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1190" w:hRule="exact"/>
        </w:trPr>
        <w:tc>
          <w:tcPr>
            <w:tcW w:w="2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60" w:lineRule="exact" w:before="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TableParagraph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6.11.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chu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ên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dùng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ộ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ác</w:t>
            </w:r>
          </w:p>
        </w:tc>
        <w:tc>
          <w:tcPr>
            <w:tcW w:w="5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ă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ộ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ca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ac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y)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line="275" w:lineRule="auto" w:before="35"/>
              <w:ind w:left="102" w:right="106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/c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ớ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Q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uant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ze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ro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yre)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3"/>
                <w:w w:val="100"/>
                <w:sz w:val="22"/>
                <w:szCs w:val="22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1"/>
                <w:w w:val="100"/>
                <w:sz w:val="22"/>
                <w:szCs w:val="22"/>
              </w:rPr>
              <w:t>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/c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sau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Q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ua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it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ize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of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rear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re)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1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2"/>
                <w:w w:val="100"/>
                <w:sz w:val="22"/>
                <w:szCs w:val="22"/>
              </w:rPr>
              <w:t>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cách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tr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4"/>
                <w:w w:val="100"/>
                <w:sz w:val="22"/>
                <w:szCs w:val="22"/>
              </w:rPr>
              <w:t>W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heel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space)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6"/>
              <w:ind w:left="226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10"/>
                <w:sz w:val="14"/>
                <w:szCs w:val="14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position w:val="0"/>
                <w:sz w:val="22"/>
                <w:szCs w:val="22"/>
              </w:rPr>
              <w:t>/h</w:t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 w:before="1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263" w:right="48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mm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590" w:hRule="exact"/>
        </w:trPr>
        <w:tc>
          <w:tcPr>
            <w:tcW w:w="2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7" w:lineRule="auto" w:before="29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6.12.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chu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ên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dùng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ở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ậ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li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ệ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u</w:t>
            </w:r>
          </w:p>
        </w:tc>
        <w:tc>
          <w:tcPr>
            <w:tcW w:w="558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20" w:lineRule="exact" w:before="6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74" w:lineRule="auto"/>
              <w:ind w:left="102" w:right="1449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hàng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chu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ên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ở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oad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cap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ty)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ể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1"/>
                <w:w w:val="100"/>
                <w:sz w:val="22"/>
                <w:szCs w:val="22"/>
              </w:rPr>
              <w:t>í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thùng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ở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hàng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argo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lume)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1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2"/>
                <w:w w:val="100"/>
                <w:sz w:val="22"/>
                <w:szCs w:val="22"/>
              </w:rPr>
              <w:t>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cách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tr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4"/>
                <w:w w:val="100"/>
                <w:sz w:val="22"/>
                <w:szCs w:val="22"/>
              </w:rPr>
              <w:t>W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heel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space)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20" w:lineRule="exact" w:before="6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74" w:lineRule="auto"/>
              <w:ind w:left="263" w:right="262"/>
              <w:jc w:val="center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kg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2"/>
                <w:szCs w:val="22"/>
              </w:rPr>
              <w:t>m3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mm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19" w:hRule="exact"/>
        </w:trPr>
        <w:tc>
          <w:tcPr>
            <w:tcW w:w="2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6.13.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chu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ên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dùng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ở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ỉ</w:t>
            </w:r>
          </w:p>
        </w:tc>
        <w:tc>
          <w:tcPr>
            <w:tcW w:w="55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590" w:hRule="exact"/>
        </w:trPr>
        <w:tc>
          <w:tcPr>
            <w:tcW w:w="2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7" w:lineRule="auto" w:before="29"/>
              <w:ind w:left="102" w:right="273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6.14.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ở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hàng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nhà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ở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ng</w:t>
            </w:r>
          </w:p>
        </w:tc>
        <w:tc>
          <w:tcPr>
            <w:tcW w:w="558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1481" w:hRule="exact"/>
        </w:trPr>
        <w:tc>
          <w:tcPr>
            <w:tcW w:w="2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60" w:lineRule="exact" w:before="1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TableParagraph"/>
              <w:spacing w:line="257" w:lineRule="auto"/>
              <w:ind w:left="102" w:right="407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6.15.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chu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ên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dùng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hai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thác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ỗ</w:t>
            </w:r>
          </w:p>
        </w:tc>
        <w:tc>
          <w:tcPr>
            <w:tcW w:w="5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ờ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í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Saw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diame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er)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before="35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độ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q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ay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ủ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ota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ed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eed)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  <w:p>
            <w:pPr>
              <w:pStyle w:val="TableParagraph"/>
              <w:spacing w:line="275" w:lineRule="auto" w:before="37"/>
              <w:ind w:left="102" w:right="881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/c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ớ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Q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uant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ze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ro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yre)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3"/>
                <w:w w:val="100"/>
                <w:sz w:val="22"/>
                <w:szCs w:val="22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1"/>
                <w:w w:val="100"/>
                <w:sz w:val="22"/>
                <w:szCs w:val="22"/>
              </w:rPr>
              <w:t>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/c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sau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Q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ua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it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ize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of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rear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re)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1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2"/>
                <w:w w:val="100"/>
                <w:sz w:val="22"/>
                <w:szCs w:val="22"/>
              </w:rPr>
              <w:t>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cách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tr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4"/>
                <w:w w:val="100"/>
                <w:sz w:val="22"/>
                <w:szCs w:val="22"/>
              </w:rPr>
              <w:t>W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heel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space)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3" w:lineRule="auto" w:before="31"/>
              <w:ind w:left="255" w:right="253" w:firstLine="7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mm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rpm</w:t>
            </w:r>
          </w:p>
          <w:p>
            <w:pPr>
              <w:pStyle w:val="TableParagraph"/>
              <w:spacing w:line="180" w:lineRule="exact" w:before="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263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mm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588" w:hRule="exact"/>
        </w:trPr>
        <w:tc>
          <w:tcPr>
            <w:tcW w:w="2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5" w:lineRule="auto" w:before="29"/>
              <w:ind w:left="102" w:right="66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6.16.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Máy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ế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p,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ậ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ệ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bánh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p</w:t>
            </w:r>
          </w:p>
        </w:tc>
        <w:tc>
          <w:tcPr>
            <w:tcW w:w="558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80" w:lineRule="exact" w:before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Paragraph"/>
              <w:spacing w:line="274" w:lineRule="auto"/>
              <w:ind w:left="102" w:right="755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ế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p,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ớ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Max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ad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ca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ity)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1"/>
                <w:w w:val="100"/>
                <w:sz w:val="22"/>
                <w:szCs w:val="22"/>
              </w:rPr>
              <w:t>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ề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ao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1"/>
                <w:w w:val="100"/>
                <w:sz w:val="22"/>
                <w:szCs w:val="22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2"/>
                <w:w w:val="100"/>
                <w:sz w:val="22"/>
                <w:szCs w:val="22"/>
              </w:rPr>
              <w:t>ế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p,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1"/>
                <w:w w:val="100"/>
                <w:sz w:val="22"/>
                <w:szCs w:val="22"/>
              </w:rPr>
              <w:t>ớ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2"/>
                <w:w w:val="100"/>
                <w:sz w:val="22"/>
                <w:szCs w:val="22"/>
              </w:rPr>
              <w:t>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Max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dump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rance)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Bán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3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1"/>
                <w:w w:val="100"/>
                <w:sz w:val="22"/>
                <w:szCs w:val="22"/>
              </w:rPr>
              <w:t>í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làm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ệ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1"/>
                <w:w w:val="100"/>
                <w:sz w:val="22"/>
                <w:szCs w:val="22"/>
              </w:rPr>
              <w:t>ớ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2"/>
                <w:w w:val="100"/>
                <w:sz w:val="22"/>
                <w:szCs w:val="22"/>
              </w:rPr>
              <w:t>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Max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wor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ing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rad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us)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40" w:lineRule="exact" w:before="1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74" w:lineRule="auto"/>
              <w:ind w:left="263" w:right="263" w:firstLine="60"/>
              <w:jc w:val="both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kg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mm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mm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590" w:hRule="exact"/>
        </w:trPr>
        <w:tc>
          <w:tcPr>
            <w:tcW w:w="2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7" w:lineRule="auto" w:before="29"/>
              <w:ind w:left="102" w:right="66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6.17.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Máy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ế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p,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ậ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ệ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bánh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í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ch</w:t>
            </w:r>
          </w:p>
        </w:tc>
        <w:tc>
          <w:tcPr>
            <w:tcW w:w="55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2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6.18.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Máy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ẹ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ỗ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bánh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p</w:t>
            </w:r>
          </w:p>
        </w:tc>
        <w:tc>
          <w:tcPr>
            <w:tcW w:w="55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2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6.19.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Máy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ẹ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ỗ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bánh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xích</w:t>
            </w:r>
          </w:p>
        </w:tc>
        <w:tc>
          <w:tcPr>
            <w:tcW w:w="558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2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2"/>
                <w:szCs w:val="22"/>
              </w:rPr>
              <w:t>6.2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2"/>
                <w:szCs w:val="22"/>
              </w:rPr>
              <w:t>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5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2"/>
                <w:szCs w:val="22"/>
              </w:rPr>
              <w:t>bú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5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2"/>
                <w:szCs w:val="22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2"/>
                <w:szCs w:val="22"/>
              </w:rPr>
              <w:t>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2"/>
                <w:szCs w:val="22"/>
              </w:rPr>
              <w:t>xích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58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auto" w:before="55"/>
              <w:ind w:left="102" w:right="1027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ể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ế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ị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phá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emol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on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eq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pme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pe)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Bán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3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1"/>
                <w:w w:val="100"/>
                <w:sz w:val="22"/>
                <w:szCs w:val="22"/>
              </w:rPr>
              <w:t>í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làm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ệ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1"/>
                <w:w w:val="100"/>
                <w:sz w:val="22"/>
                <w:szCs w:val="22"/>
              </w:rPr>
              <w:t>ớ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2"/>
                <w:w w:val="100"/>
                <w:sz w:val="22"/>
                <w:szCs w:val="22"/>
              </w:rPr>
              <w:t>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Max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wor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ing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rad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us)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1"/>
                <w:w w:val="100"/>
                <w:sz w:val="22"/>
                <w:szCs w:val="22"/>
              </w:rPr>
              <w:t>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ề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ao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àm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3"/>
                <w:w w:val="100"/>
                <w:sz w:val="22"/>
                <w:szCs w:val="22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ệ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1"/>
                <w:w w:val="100"/>
                <w:sz w:val="22"/>
                <w:szCs w:val="22"/>
              </w:rPr>
              <w:t>ớ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-2"/>
                <w:w w:val="100"/>
                <w:sz w:val="22"/>
                <w:szCs w:val="22"/>
              </w:rPr>
              <w:t>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Max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w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rk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ig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2"/>
                <w:szCs w:val="22"/>
              </w:rPr>
              <w:t>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8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40" w:lineRule="exact" w:before="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75" w:lineRule="auto"/>
              <w:ind w:left="263" w:right="6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mm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mm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22" w:hRule="exact"/>
        </w:trPr>
        <w:tc>
          <w:tcPr>
            <w:tcW w:w="2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2"/>
                <w:szCs w:val="22"/>
              </w:rPr>
              <w:t>6.21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2"/>
                <w:szCs w:val="22"/>
              </w:rPr>
              <w:t>Má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2"/>
                <w:szCs w:val="22"/>
              </w:rPr>
              <w:t>bú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2"/>
                <w:szCs w:val="22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9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2"/>
                <w:szCs w:val="22"/>
              </w:rPr>
              <w:t>bá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2"/>
                <w:szCs w:val="22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p</w:t>
            </w:r>
          </w:p>
        </w:tc>
        <w:tc>
          <w:tcPr>
            <w:tcW w:w="558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7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2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102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6.22.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Máy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phá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ỡ</w:t>
            </w:r>
          </w:p>
        </w:tc>
        <w:tc>
          <w:tcPr>
            <w:tcW w:w="558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1190" w:hRule="exact"/>
        </w:trPr>
        <w:tc>
          <w:tcPr>
            <w:tcW w:w="28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60" w:lineRule="exact" w:before="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TableParagraph"/>
              <w:ind w:left="87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2"/>
                <w:szCs w:val="22"/>
              </w:rPr>
              <w:t>7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2"/>
                <w:szCs w:val="22"/>
              </w:rPr>
              <w:t>X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2"/>
                <w:szCs w:val="22"/>
              </w:rPr>
              <w:t>á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2"/>
                <w:szCs w:val="22"/>
              </w:rPr>
              <w:t>chuyê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2"/>
                <w:szCs w:val="22"/>
              </w:rPr>
              <w:t>dùn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2"/>
                <w:szCs w:val="22"/>
              </w:rPr>
              <w:t>á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55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auto" w:before="31"/>
              <w:ind w:left="102" w:right="3709"/>
              <w:jc w:val="both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hông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ỹ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thu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ậ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hông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ỹ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thu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ậ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hông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ỹ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thu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ậ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</w:p>
          <w:p>
            <w:pPr>
              <w:pStyle w:val="TableParagraph"/>
              <w:spacing w:before="2"/>
              <w:ind w:left="102" w:right="3764"/>
              <w:jc w:val="both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.................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...........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2"/>
                <w:szCs w:val="22"/>
              </w:rPr>
              <w:t>.</w:t>
            </w:r>
          </w:p>
        </w:tc>
        <w:tc>
          <w:tcPr>
            <w:tcW w:w="8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line="280" w:lineRule="exact" w:before="17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72"/>
        <w:ind w:left="564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22"/>
          <w:szCs w:val="22"/>
        </w:rPr>
        <w:t>Gh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/>
          <w:bCs/>
          <w:i/>
          <w:spacing w:val="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22"/>
          <w:szCs w:val="22"/>
        </w:rPr>
        <w:t>chú: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</w:r>
    </w:p>
    <w:p>
      <w:pPr>
        <w:spacing w:before="68"/>
        <w:ind w:left="564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(*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Cho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ép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ọ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n: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Bê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tô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thé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t,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ữ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bê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tôn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xi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ng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22"/>
          <w:szCs w:val="22"/>
        </w:rPr>
        <w:sectPr>
          <w:pgSz w:w="11905" w:h="16840"/>
          <w:pgMar w:header="1068" w:footer="0" w:top="1320" w:bottom="280" w:left="1180" w:right="1160"/>
        </w:sectPr>
      </w:pPr>
    </w:p>
    <w:p>
      <w:pPr>
        <w:spacing w:line="260" w:lineRule="exact" w:before="3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69"/>
        <w:ind w:left="44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62.990002pt;margin-top:-10.316582pt;width:468.26pt;height:2.66pt;mso-position-horizontal-relative:page;mso-position-vertical-relative:paragraph;z-index:-5499" coordorigin="1260,-206" coordsize="9365,53">
            <v:group style="position:absolute;left:1265;top:-158;width:9355;height:2" coordorigin="1265,-158" coordsize="9355,2">
              <v:shape style="position:absolute;left:1265;top:-158;width:9355;height:2" coordorigin="1265,-158" coordsize="9355,0" path="m1265,-158l10620,-158e" filled="f" stroked="t" strokeweight=".5pt" strokecolor="#010202">
                <v:path arrowok="t"/>
              </v:shape>
            </v:group>
            <v:group style="position:absolute;left:1265;top:-201;width:9355;height:2" coordorigin="1265,-201" coordsize="9355,2">
              <v:shape style="position:absolute;left:1265;top:-201;width:9355;height:2" coordorigin="1265,-201" coordsize="9355,0" path="m1265,-201l10620,-201e" filled="f" stroked="t" strokeweight=".5pt" strokecolor="#010202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Ụ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III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ind w:left="44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Ẫ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THÔNG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BÁO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Ễ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Ư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Ợ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ÀN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ind w:left="400" w:right="357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Ỹ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À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Ệ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Ô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Ư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Ờ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MÁ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CHUY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ÊN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Ù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Ẩ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spacing w:line="227" w:lineRule="exact"/>
        <w:ind w:left="48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63.669991pt;margin-top:21.594595pt;width:469.78002pt;height:602.020025pt;mso-position-horizontal-relative:page;mso-position-vertical-relative:paragraph;z-index:-5492" coordorigin="1273,432" coordsize="9396,12040">
            <v:group style="position:absolute;left:1284;top:442;width:9374;height:2" coordorigin="1284,442" coordsize="9374,2">
              <v:shape style="position:absolute;left:1284;top:442;width:9374;height:2" coordorigin="1284,442" coordsize="9374,0" path="m1284,442l10658,442e" filled="f" stroked="t" strokeweight="1.06002pt" strokecolor="#000000">
                <v:path arrowok="t"/>
              </v:shape>
            </v:group>
            <v:group style="position:absolute;left:1294;top:452;width:2;height:12010" coordorigin="1294,452" coordsize="2,12010">
              <v:shape style="position:absolute;left:1294;top:452;width:2;height:12010" coordorigin="1294,452" coordsize="0,12010" path="m1294,452l1294,12462e" filled="f" stroked="t" strokeweight="1.060010pt" strokecolor="#000000">
                <v:path arrowok="t"/>
              </v:shape>
            </v:group>
            <v:group style="position:absolute;left:1284;top:12452;width:9374;height:2" coordorigin="1284,12452" coordsize="9374,2">
              <v:shape style="position:absolute;left:1284;top:12452;width:9374;height:2" coordorigin="1284,12452" coordsize="9374,0" path="m1284,12452l10658,12452e" filled="f" stroked="t" strokeweight="1.06002pt" strokecolor="#000000">
                <v:path arrowok="t"/>
              </v:shape>
            </v:group>
            <v:group style="position:absolute;left:10649;top:452;width:2;height:12010" coordorigin="10649,452" coordsize="2,12010">
              <v:shape style="position:absolute;left:10649;top:452;width:2;height:12010" coordorigin="10649,452" coordsize="0,12010" path="m10649,452l10649,12462e" filled="f" stroked="t" strokeweight="1.05996pt" strokecolor="#000000">
                <v:path arrowok="t"/>
              </v:shape>
            </v:group>
            <v:group style="position:absolute;left:6110;top:1844;width:3355;height:2" coordorigin="6110,1844" coordsize="3355,2">
              <v:shape style="position:absolute;left:6110;top:1844;width:3355;height:2" coordorigin="6110,1844" coordsize="3355,0" path="m6110,1844l9466,1844e" filled="f" stroked="t" strokeweight=".75pt" strokecolor="#010202">
                <v:path arrowok="t"/>
              </v:shape>
            </v:group>
            <v:group style="position:absolute;left:2112;top:1066;width:2230;height:2" coordorigin="2112,1066" coordsize="2230,2">
              <v:shape style="position:absolute;left:2112;top:1066;width:2230;height:2" coordorigin="2112,1066" coordsize="2230,0" path="m2112,1066l4342,1066e" filled="f" stroked="t" strokeweight=".75pt" strokecolor="#010202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4.320000pt;margin-top:15.284615pt;width:465.96pt;height:.1pt;mso-position-horizontal-relative:page;mso-position-vertical-relative:paragraph;z-index:-5491" coordorigin="1286,306" coordsize="9319,2">
            <v:shape style="position:absolute;left:1286;top:306;width:9319;height:2" coordorigin="1286,306" coordsize="9319,0" path="m1286,306l10606,306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hàn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è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hôn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89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2015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-B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ngà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3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hán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201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5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hôn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i)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240" w:lineRule="exact" w:before="8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after="0" w:line="240" w:lineRule="exact"/>
        <w:rPr>
          <w:sz w:val="24"/>
          <w:szCs w:val="24"/>
        </w:rPr>
        <w:sectPr>
          <w:footerReference w:type="even" r:id="rId23"/>
          <w:pgSz w:w="11905" w:h="16840"/>
          <w:pgMar w:footer="1660" w:header="1068" w:top="1320" w:bottom="1840" w:left="1180" w:right="1220"/>
        </w:sectPr>
      </w:pPr>
    </w:p>
    <w:p>
      <w:pPr>
        <w:spacing w:before="72"/>
        <w:ind w:left="529" w:right="0" w:firstLine="0"/>
        <w:jc w:val="center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HÔN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I</w:t>
      </w:r>
    </w:p>
    <w:p>
      <w:pPr>
        <w:spacing w:before="4"/>
        <w:ind w:left="524" w:right="0" w:firstLine="0"/>
        <w:jc w:val="center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</w:rPr>
        <w:t>Đ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Ă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K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NAM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524" w:right="0" w:firstLine="0"/>
        <w:jc w:val="center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RANSPORT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</w:r>
    </w:p>
    <w:p>
      <w:pPr>
        <w:spacing w:before="4"/>
        <w:ind w:left="522" w:right="0" w:firstLine="0"/>
        <w:jc w:val="center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/>
          <w:bCs/>
          <w:sz w:val="22"/>
          <w:szCs w:val="22"/>
        </w:rPr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  <w:u w:val="single" w:color="010202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  <w:u w:val="single" w:color="010202"/>
        </w:rPr>
        <w:t>I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  <w:u w:val="single" w:color="010202"/>
        </w:rPr>
        <w:t>ETNAM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  <w:u w:val="single" w:color="01020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  <w:u w:val="single" w:color="010202"/>
        </w:rPr>
        <w:t>REG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  <w:u w:val="single" w:color="010202"/>
        </w:rPr>
        <w:t>I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  <w:u w:val="single" w:color="010202"/>
        </w:rPr>
        <w:t>STER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  <w:u w:val="none"/>
        </w:rPr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  <w:u w:val="none"/>
        </w:rPr>
      </w:r>
    </w:p>
    <w:p>
      <w:pPr>
        <w:spacing w:line="120" w:lineRule="exact" w:before="10"/>
        <w:rPr>
          <w:sz w:val="12"/>
          <w:szCs w:val="12"/>
        </w:rPr>
      </w:pPr>
      <w:r>
        <w:rPr>
          <w:sz w:val="12"/>
          <w:szCs w:val="12"/>
        </w:rPr>
      </w:r>
    </w:p>
    <w:p>
      <w:pPr>
        <w:ind w:left="521" w:right="0" w:firstLine="0"/>
        <w:jc w:val="center"/>
        <w:rPr>
          <w:rFonts w:ascii="Times New Roman" w:hAnsi="Times New Roman" w:cs="Times New Roman" w:eastAsia="Times New Roman"/>
          <w:sz w:val="22"/>
          <w:szCs w:val="22"/>
        </w:rPr>
      </w:pPr>
      <w:r>
        <w:rPr/>
        <w:pict>
          <v:group style="position:absolute;margin-left:167.880005pt;margin-top:7.216048pt;width:3.48pt;height:.35999pt;mso-position-horizontal-relative:page;mso-position-vertical-relative:paragraph;z-index:-5498" coordorigin="3358,144" coordsize="70,7">
            <v:shape style="position:absolute;left:3358;top:144;width:70;height:7" coordorigin="3358,144" coordsize="70,7" path="m3358,148l3427,148e" filled="f" stroked="t" strokeweight=".45999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10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position w:val="0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22"/>
          <w:szCs w:val="22"/>
        </w:rPr>
        <w:t>:</w:t>
      </w:r>
    </w:p>
    <w:p>
      <w:pPr>
        <w:spacing w:before="77"/>
        <w:ind w:left="0" w:right="91" w:firstLine="0"/>
        <w:jc w:val="center"/>
        <w:rPr>
          <w:rFonts w:ascii="Times New Roman" w:hAnsi="Times New Roman" w:cs="Times New Roman" w:eastAsia="Times New Roman"/>
          <w:sz w:val="22"/>
          <w:szCs w:val="22"/>
        </w:rPr>
      </w:pPr>
      <w:r>
        <w:rPr>
          <w:spacing w:val="0"/>
          <w:w w:val="100"/>
        </w:rPr>
        <w:br w:type="column"/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Ộ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Ò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X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Ã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Ủ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NG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Ĩ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NAM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</w:r>
    </w:p>
    <w:p>
      <w:pPr>
        <w:spacing w:line="252" w:lineRule="exact"/>
        <w:ind w:left="0" w:right="90" w:firstLine="0"/>
        <w:jc w:val="center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/>
          <w:bCs/>
          <w:sz w:val="22"/>
          <w:szCs w:val="22"/>
        </w:rPr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  <w:u w:val="single" w:color="010202"/>
        </w:rPr>
        <w:t>Đ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  <w:u w:val="single" w:color="010202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  <w:u w:val="single" w:color="010202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  <w:u w:val="single" w:color="010202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  <w:u w:val="single" w:color="010202"/>
        </w:rPr>
        <w:t>l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  <w:u w:val="single" w:color="010202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  <w:u w:val="single" w:color="010202"/>
        </w:rPr>
        <w:t>p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2"/>
          <w:szCs w:val="22"/>
          <w:u w:val="single" w:color="010202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  <w:u w:val="single" w:color="010202"/>
        </w:rPr>
        <w:t>-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  <w:u w:val="single" w:color="01020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  <w:u w:val="single" w:color="010202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  <w:u w:val="single" w:color="010202"/>
        </w:rPr>
        <w:t>ự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  <w:u w:val="single" w:color="010202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  <w:u w:val="single" w:color="010202"/>
        </w:rPr>
        <w:t>do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  <w:u w:val="single" w:color="010202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  <w:u w:val="single" w:color="010202"/>
        </w:rPr>
        <w:t>-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2"/>
          <w:szCs w:val="22"/>
          <w:u w:val="single" w:color="010202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  <w:u w:val="single" w:color="010202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  <w:u w:val="single" w:color="010202"/>
        </w:rPr>
        <w:t>ạ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  <w:u w:val="single" w:color="010202"/>
        </w:rPr>
        <w:t>nh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  <w:u w:val="single" w:color="010202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2"/>
          <w:szCs w:val="22"/>
          <w:u w:val="single" w:color="010202"/>
        </w:rPr>
        <w:t>p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  <w:u w:val="single" w:color="010202"/>
        </w:rPr>
        <w:t>húc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  <w:u w:val="none"/>
        </w:rPr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  <w:u w:val="none"/>
        </w:rPr>
      </w:r>
    </w:p>
    <w:p>
      <w:pPr>
        <w:spacing w:line="240" w:lineRule="exact" w:before="13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0" w:right="91" w:firstLine="0"/>
        <w:jc w:val="center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RE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IC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ETNAM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</w:r>
    </w:p>
    <w:p>
      <w:pPr>
        <w:spacing w:line="252" w:lineRule="exact"/>
        <w:ind w:left="0" w:right="92" w:firstLine="0"/>
        <w:jc w:val="center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Independe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do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ss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</w:r>
    </w:p>
    <w:p>
      <w:pPr>
        <w:spacing w:after="0" w:line="252" w:lineRule="exact"/>
        <w:jc w:val="center"/>
        <w:rPr>
          <w:rFonts w:ascii="Times New Roman" w:hAnsi="Times New Roman" w:cs="Times New Roman" w:eastAsia="Times New Roman"/>
          <w:sz w:val="22"/>
          <w:szCs w:val="22"/>
        </w:rPr>
        <w:sectPr>
          <w:type w:val="continuous"/>
          <w:pgSz w:w="11905" w:h="16840"/>
          <w:pgMar w:top="1380" w:bottom="280" w:left="1180" w:right="1220"/>
          <w:cols w:num="2" w:equalWidth="0">
            <w:col w:w="3542" w:space="233"/>
            <w:col w:w="5730"/>
          </w:cols>
        </w:sectPr>
      </w:pPr>
    </w:p>
    <w:p>
      <w:pPr>
        <w:spacing w:line="240" w:lineRule="auto" w:before="86"/>
        <w:ind w:left="627" w:right="553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THÔNG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BÁO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Ễ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RA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ƯỢ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O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À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Ỹ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THU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VÀ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O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ÔI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ƯỜ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XE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HUYÊN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DÙNG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NH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Ẩ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250" w:lineRule="exact"/>
        <w:ind w:left="72" w:right="0" w:firstLine="0"/>
        <w:jc w:val="center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(Not</w:t>
      </w:r>
      <w:r>
        <w:rPr>
          <w:rFonts w:ascii="Times New Roman" w:hAnsi="Times New Roman" w:cs="Times New Roman" w:eastAsia="Times New Roman"/>
          <w:b/>
          <w:bCs/>
          <w:i/>
          <w:spacing w:val="-2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ce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3"/>
          <w:w w:val="1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b/>
          <w:bCs/>
          <w:i/>
          <w:spacing w:val="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/>
          <w:bCs/>
          <w:i/>
          <w:spacing w:val="-3"/>
          <w:w w:val="100"/>
          <w:sz w:val="22"/>
          <w:szCs w:val="22"/>
        </w:rPr>
        <w:t>x</w:t>
      </w:r>
      <w:r>
        <w:rPr>
          <w:rFonts w:ascii="Times New Roman" w:hAnsi="Times New Roman" w:cs="Times New Roman" w:eastAsia="Times New Roman"/>
          <w:b/>
          <w:bCs/>
          <w:i/>
          <w:spacing w:val="-2"/>
          <w:w w:val="1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/>
          <w:bCs/>
          <w:i/>
          <w:spacing w:val="1"/>
          <w:w w:val="1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b/>
          <w:bCs/>
          <w:i/>
          <w:spacing w:val="-2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ion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2"/>
          <w:w w:val="1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b/>
          <w:bCs/>
          <w:i/>
          <w:spacing w:val="-3"/>
          <w:w w:val="1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b/>
          <w:bCs/>
          <w:i/>
          <w:spacing w:val="-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insp</w:t>
      </w:r>
      <w:r>
        <w:rPr>
          <w:rFonts w:ascii="Times New Roman" w:hAnsi="Times New Roman" w:cs="Times New Roman" w:eastAsia="Times New Roman"/>
          <w:b/>
          <w:bCs/>
          <w:i/>
          <w:spacing w:val="-2"/>
          <w:w w:val="1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/>
          <w:bCs/>
          <w:i/>
          <w:spacing w:val="-2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/>
          <w:bCs/>
          <w:i/>
          <w:spacing w:val="1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3"/>
          <w:w w:val="1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b/>
          <w:bCs/>
          <w:i/>
          <w:spacing w:val="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2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echn</w:t>
      </w:r>
      <w:r>
        <w:rPr>
          <w:rFonts w:ascii="Times New Roman" w:hAnsi="Times New Roman" w:cs="Times New Roman" w:eastAsia="Times New Roman"/>
          <w:b/>
          <w:bCs/>
          <w:i/>
          <w:spacing w:val="-2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cal</w:t>
      </w:r>
      <w:r>
        <w:rPr>
          <w:rFonts w:ascii="Times New Roman" w:hAnsi="Times New Roman" w:cs="Times New Roman" w:eastAsia="Times New Roman"/>
          <w:b/>
          <w:bCs/>
          <w:i/>
          <w:spacing w:val="-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sa</w:t>
      </w:r>
      <w:r>
        <w:rPr>
          <w:rFonts w:ascii="Times New Roman" w:hAnsi="Times New Roman" w:cs="Times New Roman" w:eastAsia="Times New Roman"/>
          <w:b/>
          <w:bCs/>
          <w:i/>
          <w:spacing w:val="-2"/>
          <w:w w:val="1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ety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b/>
          <w:bCs/>
          <w:i/>
          <w:spacing w:val="-3"/>
          <w:w w:val="1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b/>
          <w:bCs/>
          <w:i/>
          <w:spacing w:val="-2"/>
          <w:w w:val="1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ity</w:t>
      </w:r>
      <w:r>
        <w:rPr>
          <w:rFonts w:ascii="Times New Roman" w:hAnsi="Times New Roman" w:cs="Times New Roman" w:eastAsia="Times New Roman"/>
          <w:b/>
          <w:bCs/>
          <w:i/>
          <w:spacing w:val="-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/>
          <w:bCs/>
          <w:i/>
          <w:spacing w:val="-3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vi</w:t>
      </w:r>
      <w:r>
        <w:rPr>
          <w:rFonts w:ascii="Times New Roman" w:hAnsi="Times New Roman" w:cs="Times New Roman" w:eastAsia="Times New Roman"/>
          <w:b/>
          <w:bCs/>
          <w:i/>
          <w:spacing w:val="-2"/>
          <w:w w:val="1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b/>
          <w:bCs/>
          <w:i/>
          <w:spacing w:val="-3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/>
          <w:bCs/>
          <w:i/>
          <w:spacing w:val="1"/>
          <w:w w:val="1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b/>
          <w:bCs/>
          <w:i/>
          <w:spacing w:val="-2"/>
          <w:w w:val="1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tal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3"/>
          <w:w w:val="1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b/>
          <w:bCs/>
          <w:i/>
          <w:spacing w:val="-3"/>
          <w:w w:val="1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b/>
          <w:bCs/>
          <w:i/>
          <w:spacing w:val="1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/>
          <w:bCs/>
          <w:i/>
          <w:spacing w:val="-2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tion</w:t>
      </w:r>
      <w:r>
        <w:rPr>
          <w:rFonts w:ascii="Times New Roman" w:hAnsi="Times New Roman" w:cs="Times New Roman" w:eastAsia="Times New Roman"/>
          <w:b/>
          <w:bCs/>
          <w:i/>
          <w:spacing w:val="-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</w:r>
    </w:p>
    <w:p>
      <w:pPr>
        <w:spacing w:before="1"/>
        <w:ind w:left="72" w:right="0" w:firstLine="0"/>
        <w:jc w:val="center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/>
          <w:bCs/>
          <w:i/>
          <w:spacing w:val="-2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/>
          <w:bCs/>
          <w:i/>
          <w:spacing w:val="3"/>
          <w:w w:val="1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b/>
          <w:bCs/>
          <w:i/>
          <w:spacing w:val="-3"/>
          <w:w w:val="1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or</w:t>
      </w:r>
      <w:r>
        <w:rPr>
          <w:rFonts w:ascii="Times New Roman" w:hAnsi="Times New Roman" w:cs="Times New Roman" w:eastAsia="Times New Roman"/>
          <w:b/>
          <w:bCs/>
          <w:i/>
          <w:spacing w:val="-2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ed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2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rans</w:t>
      </w:r>
      <w:r>
        <w:rPr>
          <w:rFonts w:ascii="Times New Roman" w:hAnsi="Times New Roman" w:cs="Times New Roman" w:eastAsia="Times New Roman"/>
          <w:b/>
          <w:bCs/>
          <w:i/>
          <w:spacing w:val="-3"/>
          <w:w w:val="1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ort</w:t>
      </w:r>
      <w:r>
        <w:rPr>
          <w:rFonts w:ascii="Times New Roman" w:hAnsi="Times New Roman" w:cs="Times New Roman" w:eastAsia="Times New Roman"/>
          <w:b/>
          <w:bCs/>
          <w:i/>
          <w:spacing w:val="-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con</w:t>
      </w:r>
      <w:r>
        <w:rPr>
          <w:rFonts w:ascii="Times New Roman" w:hAnsi="Times New Roman" w:cs="Times New Roman" w:eastAsia="Times New Roman"/>
          <w:b/>
          <w:bCs/>
          <w:i/>
          <w:spacing w:val="-2"/>
          <w:w w:val="1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tr</w:t>
      </w:r>
      <w:r>
        <w:rPr>
          <w:rFonts w:ascii="Times New Roman" w:hAnsi="Times New Roman" w:cs="Times New Roman" w:eastAsia="Times New Roman"/>
          <w:b/>
          <w:bCs/>
          <w:i/>
          <w:spacing w:val="-3"/>
          <w:w w:val="1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ct</w:t>
      </w:r>
      <w:r>
        <w:rPr>
          <w:rFonts w:ascii="Times New Roman" w:hAnsi="Times New Roman" w:cs="Times New Roman" w:eastAsia="Times New Roman"/>
          <w:b/>
          <w:bCs/>
          <w:i/>
          <w:spacing w:val="-2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b/>
          <w:bCs/>
          <w:i/>
          <w:spacing w:val="-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3"/>
          <w:w w:val="1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b/>
          <w:bCs/>
          <w:i/>
          <w:spacing w:val="-3"/>
          <w:w w:val="1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chi</w:t>
      </w:r>
      <w:r>
        <w:rPr>
          <w:rFonts w:ascii="Times New Roman" w:hAnsi="Times New Roman" w:cs="Times New Roman" w:eastAsia="Times New Roman"/>
          <w:b/>
          <w:bCs/>
          <w:i/>
          <w:spacing w:val="-3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er</w:t>
      </w:r>
      <w:r>
        <w:rPr>
          <w:rFonts w:ascii="Times New Roman" w:hAnsi="Times New Roman" w:cs="Times New Roman" w:eastAsia="Times New Roman"/>
          <w:b/>
          <w:bCs/>
          <w:i/>
          <w:spacing w:val="-2"/>
          <w:w w:val="1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-T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/>
          <w:bCs/>
          <w:i/>
          <w:spacing w:val="-2"/>
          <w:w w:val="1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</w:r>
    </w:p>
    <w:p>
      <w:pPr>
        <w:spacing w:before="7"/>
        <w:ind w:left="75" w:right="0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8"/>
          <w:szCs w:val="18"/>
        </w:rPr>
        <w:t>ì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18"/>
          <w:szCs w:val="18"/>
        </w:rPr>
        <w:t>ạ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3"/>
          <w:w w:val="100"/>
          <w:sz w:val="18"/>
          <w:szCs w:val="18"/>
        </w:rPr>
        <w:t>x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18"/>
          <w:szCs w:val="18"/>
        </w:rPr>
        <w:t>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18"/>
          <w:szCs w:val="18"/>
        </w:rPr>
        <w:t>hu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18"/>
          <w:szCs w:val="18"/>
        </w:rPr>
        <w:t>ê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8"/>
          <w:szCs w:val="18"/>
        </w:rPr>
        <w:t>dù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’s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tatu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):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</w:r>
    </w:p>
    <w:p>
      <w:pPr>
        <w:spacing w:before="14"/>
        <w:ind w:left="22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18"/>
          <w:szCs w:val="18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ẩ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po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):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</w:r>
    </w:p>
    <w:p>
      <w:pPr>
        <w:spacing w:before="11"/>
        <w:ind w:left="22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dd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  <w:t>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</w:r>
    </w:p>
    <w:p>
      <w:pPr>
        <w:spacing w:before="14"/>
        <w:ind w:left="22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hu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ê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ù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18"/>
          <w:szCs w:val="18"/>
        </w:rPr>
        <w:t>’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  <w:t>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</w:r>
    </w:p>
    <w:p>
      <w:pPr>
        <w:tabs>
          <w:tab w:pos="4757" w:val="left" w:leader="none"/>
        </w:tabs>
        <w:spacing w:before="14"/>
        <w:ind w:left="22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18"/>
          <w:szCs w:val="18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ad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):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18"/>
          <w:szCs w:val="18"/>
        </w:rPr>
        <w:t>ê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18"/>
          <w:szCs w:val="18"/>
        </w:rPr>
        <w:t>ơ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18"/>
          <w:szCs w:val="18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mme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ci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me):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</w:r>
    </w:p>
    <w:p>
      <w:pPr>
        <w:spacing w:before="11"/>
        <w:ind w:left="22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Mã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od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):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</w:r>
    </w:p>
    <w:p>
      <w:pPr>
        <w:tabs>
          <w:tab w:pos="4757" w:val="left" w:leader="none"/>
        </w:tabs>
        <w:spacing w:line="221" w:lineRule="exact"/>
        <w:ind w:left="22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group style="position:absolute;margin-left:145.919998pt;margin-top:5.733245pt;width:3pt;height:.23999pt;mso-position-horizontal-relative:page;mso-position-vertical-relative:paragraph;z-index:-5497" coordorigin="2918,115" coordsize="60,5">
            <v:shape style="position:absolute;left:2918;top:115;width:60;height:5" coordorigin="2918,115" coordsize="60,5" path="m2918,117l2978,117e" filled="f" stroked="t" strokeweight=".33999pt" strokecolor="#000000">
              <v:path arrowok="t"/>
            </v:shape>
            <w10:wrap type="none"/>
          </v:group>
        </w:pict>
      </w:r>
      <w:r>
        <w:rPr/>
        <w:pict>
          <v:group style="position:absolute;margin-left:376.799988pt;margin-top:5.733245pt;width:3pt;height:.23999pt;mso-position-horizontal-relative:page;mso-position-vertical-relative:paragraph;z-index:-5496" coordorigin="7536,115" coordsize="60,5">
            <v:shape style="position:absolute;left:7536;top:115;width:60;height:5" coordorigin="7536,115" coordsize="60,5" path="m7536,117l7596,117e" filled="f" stroked="t" strokeweight=".33999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un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ssi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8"/>
          <w:sz w:val="12"/>
          <w:szCs w:val="12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18"/>
          <w:szCs w:val="18"/>
        </w:rPr>
        <w:t>):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18"/>
          <w:szCs w:val="1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position w:val="0"/>
          <w:sz w:val="18"/>
          <w:szCs w:val="1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position w:val="0"/>
          <w:sz w:val="18"/>
          <w:szCs w:val="1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position w:val="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position w:val="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18"/>
          <w:szCs w:val="18"/>
        </w:rPr>
        <w:t>ơ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position w:val="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18"/>
          <w:szCs w:val="18"/>
        </w:rPr>
        <w:t>Engine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position w:val="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8"/>
          <w:sz w:val="12"/>
          <w:szCs w:val="12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18"/>
          <w:szCs w:val="18"/>
        </w:rPr>
        <w:t>):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18"/>
          <w:szCs w:val="18"/>
        </w:rPr>
      </w:r>
    </w:p>
    <w:p>
      <w:pPr>
        <w:tabs>
          <w:tab w:pos="4757" w:val="left" w:leader="none"/>
        </w:tabs>
        <w:spacing w:before="14"/>
        <w:ind w:left="22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ớ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odu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):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18"/>
          <w:szCs w:val="18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18"/>
          <w:szCs w:val="18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18"/>
          <w:szCs w:val="18"/>
        </w:rPr>
        <w:t>x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18"/>
          <w:szCs w:val="18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odu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tion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):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</w:r>
    </w:p>
    <w:p>
      <w:pPr>
        <w:spacing w:line="242" w:lineRule="auto" w:before="11"/>
        <w:ind w:left="221" w:right="3598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group style="position:absolute;margin-left:221.880005pt;margin-top:27.67264pt;width:3pt;height:.23999pt;mso-position-horizontal-relative:page;mso-position-vertical-relative:paragraph;z-index:-5495" coordorigin="4438,553" coordsize="60,5">
            <v:shape style="position:absolute;left:4438;top:553;width:60;height:5" coordorigin="4438,553" coordsize="60,5" path="m4438,556l4498,556e" filled="f" stroked="t" strokeweight=".33999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18"/>
          <w:szCs w:val="1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hó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ẩ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No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):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       </w:t>
      </w:r>
      <w:r>
        <w:rPr>
          <w:rFonts w:ascii="Times New Roman" w:hAnsi="Times New Roman" w:cs="Times New Roman" w:eastAsia="Times New Roman"/>
          <w:b w:val="0"/>
          <w:bCs w:val="0"/>
          <w:i/>
          <w:spacing w:val="3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18"/>
          <w:szCs w:val="1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18"/>
          <w:szCs w:val="1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18"/>
          <w:szCs w:val="18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4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18"/>
          <w:szCs w:val="18"/>
        </w:rPr>
        <w:t>k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18"/>
          <w:szCs w:val="18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tion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/sit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):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                                       </w:t>
      </w:r>
      <w:r>
        <w:rPr>
          <w:rFonts w:ascii="Times New Roman" w:hAnsi="Times New Roman" w:cs="Times New Roman" w:eastAsia="Times New Roman"/>
          <w:b w:val="0"/>
          <w:bCs w:val="0"/>
          <w:i/>
          <w:spacing w:val="2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4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  <w:t>bi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18"/>
          <w:szCs w:val="18"/>
        </w:rPr>
        <w:t>ê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18"/>
          <w:szCs w:val="18"/>
        </w:rPr>
        <w:t>b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18"/>
          <w:szCs w:val="18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18"/>
          <w:szCs w:val="18"/>
        </w:rPr>
        <w:t>k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18"/>
          <w:szCs w:val="18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tion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8"/>
          <w:sz w:val="12"/>
          <w:szCs w:val="12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18"/>
          <w:szCs w:val="18"/>
        </w:rPr>
        <w:t>):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18"/>
          <w:szCs w:val="18"/>
        </w:rPr>
      </w:r>
    </w:p>
    <w:p>
      <w:pPr>
        <w:spacing w:line="216" w:lineRule="exact"/>
        <w:ind w:left="22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group style="position:absolute;margin-left:194.520004pt;margin-top:5.511251pt;width:3pt;height:.24002pt;mso-position-horizontal-relative:page;mso-position-vertical-relative:paragraph;z-index:-5494" coordorigin="3890,110" coordsize="60,5">
            <v:shape style="position:absolute;left:3890;top:110;width:60;height:5" coordorigin="3890,110" coordsize="60,5" path="m3890,113l3950,113e" filled="f" stroked="t" strokeweight=".34002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ă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ý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ist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8"/>
          <w:sz w:val="12"/>
          <w:szCs w:val="12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13"/>
          <w:w w:val="100"/>
          <w:position w:val="8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position w:val="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position w:val="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18"/>
          <w:szCs w:val="18"/>
        </w:rPr>
        <w:t>sp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position w:val="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position w:val="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18"/>
          <w:szCs w:val="18"/>
        </w:rPr>
        <w:t>ti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position w:val="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18"/>
          <w:szCs w:val="18"/>
        </w:rPr>
        <w:t>n):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18"/>
          <w:szCs w:val="18"/>
        </w:rPr>
      </w:r>
    </w:p>
    <w:p>
      <w:pPr>
        <w:spacing w:line="130" w:lineRule="exact" w:before="4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75" w:right="0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18"/>
          <w:szCs w:val="18"/>
        </w:rPr>
        <w:t>THÔN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8"/>
          <w:szCs w:val="18"/>
        </w:rPr>
        <w:t>Ố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18"/>
          <w:szCs w:val="18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8"/>
          <w:szCs w:val="18"/>
        </w:rPr>
        <w:t>Ỹ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18"/>
          <w:szCs w:val="18"/>
        </w:rPr>
        <w:t>TH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18"/>
          <w:szCs w:val="18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8"/>
          <w:szCs w:val="18"/>
        </w:rPr>
        <w:t>Ơ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18"/>
          <w:szCs w:val="18"/>
        </w:rPr>
        <w:t>B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18"/>
          <w:szCs w:val="18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4"/>
        <w:ind w:left="76" w:right="0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/>
          <w:bCs/>
          <w:i/>
          <w:spacing w:val="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j</w:t>
      </w:r>
      <w:r>
        <w:rPr>
          <w:rFonts w:ascii="Times New Roman" w:hAnsi="Times New Roman" w:cs="Times New Roman" w:eastAsia="Times New Roman"/>
          <w:b/>
          <w:bCs/>
          <w:i/>
          <w:spacing w:val="1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18"/>
          <w:szCs w:val="18"/>
        </w:rPr>
        <w:t>ec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/>
          <w:bCs/>
          <w:i/>
          <w:spacing w:val="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/>
          <w:bCs/>
          <w:i/>
          <w:spacing w:val="-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3"/>
          <w:w w:val="10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/>
          <w:bCs/>
          <w:i/>
          <w:spacing w:val="1"/>
          <w:w w:val="10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18"/>
          <w:szCs w:val="18"/>
        </w:rPr>
        <w:t>ec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18"/>
          <w:szCs w:val="18"/>
        </w:rPr>
        <w:t>f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/>
          <w:bCs/>
          <w:i/>
          <w:spacing w:val="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/>
          <w:bCs/>
          <w:i/>
          <w:spacing w:val="-2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/>
          <w:bCs/>
          <w:i/>
          <w:spacing w:val="1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n)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</w:r>
    </w:p>
    <w:p>
      <w:pPr>
        <w:spacing w:line="170" w:lineRule="exact" w:before="2"/>
        <w:rPr>
          <w:sz w:val="17"/>
          <w:szCs w:val="17"/>
        </w:rPr>
      </w:pPr>
      <w:r>
        <w:rPr>
          <w:sz w:val="17"/>
          <w:szCs w:val="17"/>
        </w:rPr>
      </w:r>
    </w:p>
    <w:p>
      <w:pPr>
        <w:tabs>
          <w:tab w:pos="8129" w:val="left" w:leader="none"/>
        </w:tabs>
        <w:ind w:left="22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â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er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ss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: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kg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</w:r>
    </w:p>
    <w:p>
      <w:pPr>
        <w:tabs>
          <w:tab w:pos="8129" w:val="left" w:leader="none"/>
        </w:tabs>
        <w:spacing w:before="14"/>
        <w:ind w:left="22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Kíc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ớ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ao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Dà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all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di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ns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x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W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x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: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</w:r>
    </w:p>
    <w:p>
      <w:pPr>
        <w:spacing w:line="256" w:lineRule="auto" w:before="11"/>
        <w:ind w:left="221" w:right="5342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ý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u,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ine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l,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gine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):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18"/>
          <w:szCs w:val="18"/>
        </w:rPr>
        <w:t>K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  <w:t>ý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18"/>
          <w:szCs w:val="18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  <w:t>u,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18"/>
          <w:szCs w:val="18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18"/>
          <w:szCs w:val="1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18"/>
          <w:szCs w:val="1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  <w:t>ơ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18"/>
          <w:szCs w:val="1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18"/>
          <w:szCs w:val="18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ot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od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l,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tor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):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18"/>
          <w:szCs w:val="18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  <w:t>nhi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18"/>
          <w:szCs w:val="18"/>
        </w:rPr>
        <w:t>ê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  <w:t>li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18"/>
          <w:szCs w:val="18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F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l):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</w:r>
    </w:p>
    <w:p>
      <w:pPr>
        <w:tabs>
          <w:tab w:pos="8129" w:val="left" w:leader="none"/>
        </w:tabs>
        <w:spacing w:line="205" w:lineRule="exact"/>
        <w:ind w:left="22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ắ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qu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un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tt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olt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it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):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V-Ah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</w:r>
    </w:p>
    <w:p>
      <w:pPr>
        <w:tabs>
          <w:tab w:pos="8129" w:val="left" w:leader="none"/>
        </w:tabs>
        <w:spacing w:before="14"/>
        <w:ind w:left="22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ôn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ớ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q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x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ngine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ut/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):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W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pm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</w:r>
    </w:p>
    <w:p>
      <w:pPr>
        <w:tabs>
          <w:tab w:pos="8129" w:val="left" w:leader="none"/>
        </w:tabs>
        <w:spacing w:before="14"/>
        <w:ind w:left="22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ôn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ớ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x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wer)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: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kW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</w:r>
    </w:p>
    <w:p>
      <w:pPr>
        <w:tabs>
          <w:tab w:pos="8130" w:val="left" w:leader="none"/>
        </w:tabs>
        <w:spacing w:before="11"/>
        <w:ind w:left="22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ớ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x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tra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lli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sp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):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/h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</w:r>
    </w:p>
    <w:p>
      <w:pPr>
        <w:spacing w:line="130" w:lineRule="exact" w:before="4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400" w:right="324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18"/>
          <w:szCs w:val="18"/>
        </w:rPr>
        <w:t>THÔN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8"/>
          <w:szCs w:val="18"/>
        </w:rPr>
        <w:t>Ố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18"/>
          <w:szCs w:val="18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8"/>
          <w:szCs w:val="18"/>
        </w:rPr>
        <w:t>Ỹ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18"/>
          <w:szCs w:val="18"/>
        </w:rPr>
        <w:t>TH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18"/>
          <w:szCs w:val="18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18"/>
          <w:szCs w:val="18"/>
        </w:rPr>
        <w:t>ĐẶ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18"/>
          <w:szCs w:val="18"/>
        </w:rPr>
        <w:t>TR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8"/>
          <w:szCs w:val="18"/>
        </w:rPr>
        <w:t>Ư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18"/>
          <w:szCs w:val="18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4"/>
        <w:ind w:left="78" w:right="0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/>
          <w:bCs/>
          <w:i/>
          <w:spacing w:val="1"/>
          <w:w w:val="10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18"/>
          <w:szCs w:val="18"/>
        </w:rPr>
        <w:t>ec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/>
          <w:bCs/>
          <w:i/>
          <w:spacing w:val="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/>
          <w:bCs/>
          <w:i/>
          <w:spacing w:val="-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18"/>
          <w:szCs w:val="18"/>
        </w:rPr>
        <w:t>ec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/>
          <w:bCs/>
          <w:i/>
          <w:spacing w:val="-2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/>
          <w:bCs/>
          <w:i/>
          <w:spacing w:val="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/>
          <w:bCs/>
          <w:i/>
          <w:spacing w:val="-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3"/>
          <w:w w:val="10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/>
          <w:bCs/>
          <w:i/>
          <w:spacing w:val="1"/>
          <w:w w:val="10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18"/>
          <w:szCs w:val="18"/>
        </w:rPr>
        <w:t>ec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18"/>
          <w:szCs w:val="18"/>
        </w:rPr>
        <w:t>f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/>
          <w:bCs/>
          <w:i/>
          <w:spacing w:val="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ti</w:t>
      </w:r>
      <w:r>
        <w:rPr>
          <w:rFonts w:ascii="Times New Roman" w:hAnsi="Times New Roman" w:cs="Times New Roman" w:eastAsia="Times New Roman"/>
          <w:b/>
          <w:bCs/>
          <w:i/>
          <w:spacing w:val="-2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n)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</w:r>
    </w:p>
    <w:p>
      <w:pPr>
        <w:spacing w:line="256" w:lineRule="auto" w:before="11"/>
        <w:ind w:left="2964" w:right="2890" w:hanging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Đư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gh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th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x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á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yê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ù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min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rd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ific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TC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’s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</w:r>
    </w:p>
    <w:p>
      <w:pPr>
        <w:spacing w:line="150" w:lineRule="exact" w:before="9"/>
        <w:rPr>
          <w:sz w:val="15"/>
          <w:szCs w:val="15"/>
        </w:rPr>
      </w:pPr>
      <w:r>
        <w:rPr>
          <w:sz w:val="15"/>
          <w:szCs w:val="15"/>
        </w:rPr>
      </w:r>
    </w:p>
    <w:p>
      <w:pPr>
        <w:tabs>
          <w:tab w:pos="4851" w:val="left" w:leader="none"/>
          <w:tab w:pos="6843" w:val="left" w:leader="none"/>
        </w:tabs>
        <w:spacing w:line="256" w:lineRule="auto"/>
        <w:ind w:left="221" w:right="144" w:hanging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18"/>
          <w:szCs w:val="18"/>
        </w:rPr>
        <w:t>X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/>
          <w:bCs/>
          <w:i/>
          <w:spacing w:val="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1"/>
          <w:w w:val="10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/>
          <w:bCs/>
          <w:i/>
          <w:spacing w:val="1"/>
          <w:w w:val="100"/>
          <w:sz w:val="18"/>
          <w:szCs w:val="18"/>
        </w:rPr>
        <w:t>á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b/>
          <w:bCs/>
          <w:i/>
          <w:spacing w:val="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hu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18"/>
          <w:szCs w:val="18"/>
        </w:rPr>
        <w:t>yê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/>
          <w:bCs/>
          <w:i/>
          <w:spacing w:val="5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1"/>
          <w:w w:val="10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/>
          <w:bCs/>
          <w:i/>
          <w:spacing w:val="-2"/>
          <w:w w:val="100"/>
          <w:sz w:val="18"/>
          <w:szCs w:val="18"/>
        </w:rPr>
        <w:t>ù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ng</w:t>
      </w:r>
      <w:r>
        <w:rPr>
          <w:rFonts w:ascii="Times New Roman" w:hAnsi="Times New Roman" w:cs="Times New Roman" w:eastAsia="Times New Roman"/>
          <w:b/>
          <w:bCs/>
          <w:i/>
          <w:spacing w:val="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1"/>
          <w:w w:val="100"/>
          <w:sz w:val="18"/>
          <w:szCs w:val="18"/>
        </w:rPr>
        <w:t>đ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ư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18"/>
          <w:szCs w:val="18"/>
        </w:rPr>
        <w:t>ợ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/>
          <w:bCs/>
          <w:i/>
          <w:spacing w:val="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4"/>
          <w:w w:val="10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18"/>
          <w:szCs w:val="18"/>
        </w:rPr>
        <w:t>ễ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/>
          <w:bCs/>
          <w:i/>
          <w:spacing w:val="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1"/>
          <w:w w:val="100"/>
          <w:sz w:val="18"/>
          <w:szCs w:val="18"/>
        </w:rPr>
        <w:t>k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/>
          <w:bCs/>
          <w:i/>
          <w:spacing w:val="-3"/>
          <w:w w:val="100"/>
          <w:sz w:val="18"/>
          <w:szCs w:val="18"/>
        </w:rPr>
        <w:t>ể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/>
          <w:bCs/>
          <w:i/>
          <w:spacing w:val="8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/>
          <w:bCs/>
          <w:i/>
          <w:spacing w:val="-3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/>
          <w:bCs/>
          <w:i/>
          <w:spacing w:val="5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th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/>
          <w:bCs/>
          <w:i/>
          <w:spacing w:val="5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2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hô</w:t>
      </w:r>
      <w:r>
        <w:rPr>
          <w:rFonts w:ascii="Times New Roman" w:hAnsi="Times New Roman" w:cs="Times New Roman" w:eastAsia="Times New Roman"/>
          <w:b/>
          <w:bCs/>
          <w:i/>
          <w:spacing w:val="-2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/>
          <w:bCs/>
          <w:i/>
          <w:spacing w:val="4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ư</w:t>
      </w:r>
      <w:r>
        <w:rPr>
          <w:rFonts w:ascii="Times New Roman" w:hAnsi="Times New Roman" w:cs="Times New Roman" w:eastAsia="Times New Roman"/>
          <w:b/>
          <w:bCs/>
          <w:i/>
          <w:spacing w:val="4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ố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/>
          <w:bCs/>
          <w:i/>
          <w:spacing w:val="-2"/>
          <w:w w:val="100"/>
          <w:sz w:val="18"/>
          <w:szCs w:val="18"/>
        </w:rPr>
        <w:t>2</w:t>
      </w:r>
      <w:r>
        <w:rPr>
          <w:rFonts w:ascii="Times New Roman" w:hAnsi="Times New Roman" w:cs="Times New Roman" w:eastAsia="Times New Roman"/>
          <w:b/>
          <w:bCs/>
          <w:i/>
          <w:spacing w:val="-2"/>
          <w:w w:val="10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/>
          <w:bCs/>
          <w:i/>
          <w:spacing w:val="1"/>
          <w:w w:val="10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/>
          <w:bCs/>
          <w:i/>
          <w:spacing w:val="1"/>
          <w:w w:val="100"/>
          <w:sz w:val="18"/>
          <w:szCs w:val="18"/>
        </w:rPr>
        <w:t>5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/>
          <w:bCs/>
          <w:i/>
          <w:spacing w:val="-2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18"/>
          <w:szCs w:val="18"/>
        </w:rPr>
        <w:t>B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/>
          <w:bCs/>
          <w:i/>
          <w:spacing w:val="4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/>
          <w:bCs/>
          <w:i/>
          <w:spacing w:val="-2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/>
          <w:bCs/>
          <w:i/>
          <w:spacing w:val="1"/>
          <w:w w:val="100"/>
          <w:sz w:val="18"/>
          <w:szCs w:val="18"/>
        </w:rPr>
        <w:t>à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/>
          <w:bCs/>
          <w:i/>
          <w:spacing w:val="-2"/>
          <w:w w:val="10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/>
          <w:bCs/>
          <w:i/>
          <w:spacing w:val="1"/>
          <w:w w:val="100"/>
          <w:sz w:val="18"/>
          <w:szCs w:val="18"/>
        </w:rPr>
        <w:t>á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ng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   </w:t>
      </w:r>
      <w:r>
        <w:rPr>
          <w:rFonts w:ascii="Times New Roman" w:hAnsi="Times New Roman" w:cs="Times New Roman" w:eastAsia="Times New Roman"/>
          <w:b/>
          <w:bCs/>
          <w:i/>
          <w:spacing w:val="14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/>
          <w:bCs/>
          <w:i/>
          <w:spacing w:val="-2"/>
          <w:w w:val="100"/>
          <w:sz w:val="18"/>
          <w:szCs w:val="18"/>
        </w:rPr>
        <w:t>ă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/>
          <w:bCs/>
          <w:i/>
          <w:spacing w:val="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1"/>
          <w:w w:val="100"/>
          <w:sz w:val="18"/>
          <w:szCs w:val="18"/>
        </w:rPr>
        <w:t>2</w:t>
      </w:r>
      <w:r>
        <w:rPr>
          <w:rFonts w:ascii="Times New Roman" w:hAnsi="Times New Roman" w:cs="Times New Roman" w:eastAsia="Times New Roman"/>
          <w:b/>
          <w:bCs/>
          <w:i/>
          <w:spacing w:val="-2"/>
          <w:w w:val="10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/>
          <w:bCs/>
          <w:i/>
          <w:spacing w:val="1"/>
          <w:w w:val="10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5</w:t>
      </w:r>
      <w:r>
        <w:rPr>
          <w:rFonts w:ascii="Times New Roman" w:hAnsi="Times New Roman" w:cs="Times New Roman" w:eastAsia="Times New Roman"/>
          <w:b/>
          <w:bCs/>
          <w:i/>
          <w:spacing w:val="5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/>
          <w:bCs/>
          <w:i/>
          <w:spacing w:val="-2"/>
          <w:w w:val="100"/>
          <w:sz w:val="18"/>
          <w:szCs w:val="18"/>
        </w:rPr>
        <w:t>ủ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/>
          <w:bCs/>
          <w:i/>
          <w:spacing w:val="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18"/>
          <w:szCs w:val="18"/>
        </w:rPr>
        <w:t>B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ộ</w:t>
      </w:r>
      <w:r>
        <w:rPr>
          <w:rFonts w:ascii="Times New Roman" w:hAnsi="Times New Roman" w:cs="Times New Roman" w:eastAsia="Times New Roman"/>
          <w:b/>
          <w:bCs/>
          <w:i/>
          <w:spacing w:val="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ư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18"/>
          <w:szCs w:val="18"/>
        </w:rPr>
        <w:t>ở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ng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18"/>
          <w:szCs w:val="18"/>
        </w:rPr>
        <w:t>B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ộ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/>
          <w:bCs/>
          <w:i/>
          <w:spacing w:val="-2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/>
          <w:bCs/>
          <w:i/>
          <w:spacing w:val="-2"/>
          <w:w w:val="10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ô</w:t>
      </w:r>
      <w:r>
        <w:rPr>
          <w:rFonts w:ascii="Times New Roman" w:hAnsi="Times New Roman" w:cs="Times New Roman" w:eastAsia="Times New Roman"/>
          <w:b/>
          <w:bCs/>
          <w:i/>
          <w:spacing w:val="-2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b/>
          <w:bCs/>
          <w:i/>
          <w:spacing w:val="1"/>
          <w:w w:val="100"/>
          <w:sz w:val="18"/>
          <w:szCs w:val="18"/>
        </w:rPr>
        <w:t>ậ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/>
          <w:bCs/>
          <w:i/>
          <w:spacing w:val="-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/>
          <w:bCs/>
          <w:i/>
          <w:spacing w:val="1"/>
          <w:w w:val="100"/>
          <w:sz w:val="18"/>
          <w:szCs w:val="18"/>
        </w:rPr>
        <w:t>ả</w:t>
      </w:r>
      <w:r>
        <w:rPr>
          <w:rFonts w:ascii="Times New Roman" w:hAnsi="Times New Roman" w:cs="Times New Roman" w:eastAsia="Times New Roman"/>
          <w:b/>
          <w:bCs/>
          <w:i/>
          <w:spacing w:val="-2"/>
          <w:w w:val="100"/>
          <w:sz w:val="18"/>
          <w:szCs w:val="18"/>
        </w:rPr>
        <w:t>i.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</w:r>
    </w:p>
    <w:p>
      <w:pPr>
        <w:tabs>
          <w:tab w:pos="6682" w:val="left" w:leader="none"/>
        </w:tabs>
        <w:spacing w:line="207" w:lineRule="exact"/>
        <w:ind w:left="22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group style="position:absolute;margin-left:373.559998pt;margin-top:5.065136pt;width:2.88pt;height:.24001pt;mso-position-horizontal-relative:page;mso-position-vertical-relative:paragraph;z-index:-5493" coordorigin="7471,101" coordsize="58,5">
            <v:shape style="position:absolute;left:7471;top:101;width:58;height:5" coordorigin="7471,101" coordsize="58,5" path="m7471,104l7529,104e" filled="f" stroked="t" strokeweight=".34001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19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18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1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ee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2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exem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2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f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2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ec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ti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9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2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19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w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2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1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rc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2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8"/>
          <w:sz w:val="12"/>
          <w:szCs w:val="12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8"/>
          <w:sz w:val="12"/>
          <w:szCs w:val="12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position w:val="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position w:val="0"/>
          <w:sz w:val="18"/>
          <w:szCs w:val="18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position w:val="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18"/>
          <w:szCs w:val="18"/>
        </w:rPr>
        <w:t>15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position w:val="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18"/>
          <w:szCs w:val="18"/>
        </w:rPr>
        <w:t>TT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position w:val="0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18"/>
          <w:szCs w:val="18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position w:val="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18"/>
          <w:szCs w:val="18"/>
        </w:rPr>
        <w:t>TVT</w:t>
      </w:r>
      <w:r>
        <w:rPr>
          <w:rFonts w:ascii="Times New Roman" w:hAnsi="Times New Roman" w:cs="Times New Roman" w:eastAsia="Times New Roman"/>
          <w:b w:val="0"/>
          <w:bCs w:val="0"/>
          <w:i/>
          <w:spacing w:val="21"/>
          <w:w w:val="10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position w:val="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position w:val="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position w:val="0"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position w:val="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21"/>
          <w:w w:val="10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position w:val="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position w:val="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position w:val="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position w:val="0"/>
          <w:sz w:val="18"/>
          <w:szCs w:val="18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position w:val="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18"/>
          <w:szCs w:val="18"/>
        </w:rPr>
        <w:t>15</w:t>
      </w:r>
      <w:r>
        <w:rPr>
          <w:rFonts w:ascii="Times New Roman" w:hAnsi="Times New Roman" w:cs="Times New Roman" w:eastAsia="Times New Roman"/>
          <w:b w:val="0"/>
          <w:bCs w:val="0"/>
          <w:i/>
          <w:spacing w:val="18"/>
          <w:w w:val="10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18"/>
          <w:szCs w:val="18"/>
        </w:rPr>
      </w:r>
    </w:p>
    <w:p>
      <w:pPr>
        <w:spacing w:before="11"/>
        <w:ind w:left="22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ini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ini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an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</w:r>
    </w:p>
    <w:p>
      <w:pPr>
        <w:spacing w:line="170" w:lineRule="exact" w:before="5"/>
        <w:rPr>
          <w:sz w:val="17"/>
          <w:szCs w:val="17"/>
        </w:rPr>
      </w:pPr>
      <w:r>
        <w:rPr>
          <w:sz w:val="17"/>
          <w:szCs w:val="17"/>
        </w:rPr>
      </w:r>
    </w:p>
    <w:p>
      <w:pPr>
        <w:tabs>
          <w:tab w:pos="5811" w:val="left" w:leader="none"/>
          <w:tab w:pos="6475" w:val="left" w:leader="none"/>
          <w:tab w:pos="7111" w:val="left" w:leader="none"/>
        </w:tabs>
        <w:ind w:left="5116" w:right="0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at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gày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á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</w:r>
    </w:p>
    <w:p>
      <w:pPr>
        <w:spacing w:before="11"/>
        <w:ind w:left="0" w:right="1512" w:firstLine="0"/>
        <w:jc w:val="righ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8"/>
          <w:szCs w:val="18"/>
        </w:rPr>
        <w:t>ơ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18"/>
          <w:szCs w:val="18"/>
        </w:rPr>
        <w:t>qu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18"/>
          <w:szCs w:val="18"/>
        </w:rPr>
        <w:t>k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18"/>
          <w:szCs w:val="18"/>
        </w:rPr>
        <w:t>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tabs>
          <w:tab w:pos="6713" w:val="left" w:leader="none"/>
        </w:tabs>
        <w:spacing w:before="14"/>
        <w:ind w:left="22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hú</w:t>
      </w:r>
      <w:r>
        <w:rPr>
          <w:rFonts w:ascii="Times New Roman" w:hAnsi="Times New Roman" w:cs="Times New Roman" w:eastAsia="Times New Roman"/>
          <w:b/>
          <w:bCs/>
          <w:i/>
          <w:spacing w:val="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/>
          <w:bCs/>
          <w:i/>
          <w:spacing w:val="-5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/>
          <w:bCs/>
          <w:i/>
          <w:spacing w:val="1"/>
          <w:w w:val="10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k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):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tio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od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</w:r>
    </w:p>
    <w:p>
      <w:pPr>
        <w:spacing w:line="130" w:lineRule="exact" w:before="4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53" w:lineRule="auto"/>
        <w:ind w:left="221" w:right="144" w:hanging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ư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/>
          <w:bCs/>
          <w:i/>
          <w:spacing w:val="8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18"/>
          <w:szCs w:val="18"/>
        </w:rPr>
        <w:t>ý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:</w:t>
      </w:r>
      <w:r>
        <w:rPr>
          <w:rFonts w:ascii="Times New Roman" w:hAnsi="Times New Roman" w:cs="Times New Roman" w:eastAsia="Times New Roman"/>
          <w:b/>
          <w:bCs/>
          <w:i/>
          <w:spacing w:val="9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Thô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1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á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1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ễ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9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nà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8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ẽ</w:t>
      </w:r>
      <w:r>
        <w:rPr>
          <w:rFonts w:ascii="Times New Roman" w:hAnsi="Times New Roman" w:cs="Times New Roman" w:eastAsia="Times New Roman"/>
          <w:b w:val="0"/>
          <w:bCs w:val="0"/>
          <w:i/>
          <w:spacing w:val="8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khô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1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ò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á</w:t>
      </w:r>
      <w:r>
        <w:rPr>
          <w:rFonts w:ascii="Times New Roman" w:hAnsi="Times New Roman" w:cs="Times New Roman" w:eastAsia="Times New Roman"/>
          <w:b w:val="0"/>
          <w:bCs w:val="0"/>
          <w:i/>
          <w:spacing w:val="9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9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1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9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1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x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8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á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8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hu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ê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dùn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9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ã</w:t>
      </w:r>
      <w:r>
        <w:rPr>
          <w:rFonts w:ascii="Times New Roman" w:hAnsi="Times New Roman" w:cs="Times New Roman" w:eastAsia="Times New Roman"/>
          <w:b w:val="0"/>
          <w:bCs w:val="0"/>
          <w:i/>
          <w:spacing w:val="1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1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1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8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1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1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1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hu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n,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q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n,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x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..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</w:r>
    </w:p>
    <w:p>
      <w:pPr>
        <w:spacing w:before="3"/>
        <w:ind w:left="22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18"/>
          <w:szCs w:val="18"/>
        </w:rPr>
        <w:t>Not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: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18"/>
          <w:szCs w:val="18"/>
        </w:rPr>
        <w:t>Th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18"/>
          <w:szCs w:val="18"/>
        </w:rPr>
        <w:t>ti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f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</w:rPr>
        <w:t>w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18"/>
          <w:szCs w:val="18"/>
        </w:rPr>
        <w:t>il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18"/>
          <w:szCs w:val="18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18"/>
          <w:szCs w:val="18"/>
        </w:rPr>
        <w:t>x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18"/>
          <w:szCs w:val="18"/>
        </w:rPr>
        <w:t>pi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f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18"/>
          <w:szCs w:val="18"/>
        </w:rPr>
        <w:t>qualit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f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18"/>
          <w:szCs w:val="18"/>
        </w:rPr>
        <w:t>influ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18"/>
          <w:szCs w:val="18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18"/>
          <w:szCs w:val="18"/>
        </w:rPr>
        <w:t>ing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18"/>
          <w:szCs w:val="18"/>
        </w:rPr>
        <w:t>landing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18"/>
          <w:szCs w:val="18"/>
        </w:rPr>
        <w:t>ing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18"/>
          <w:szCs w:val="18"/>
        </w:rPr>
        <w:t>...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type w:val="continuous"/>
          <w:pgSz w:w="11905" w:h="16840"/>
          <w:pgMar w:top="1380" w:bottom="280" w:left="1180" w:right="1220"/>
        </w:sectPr>
      </w:pPr>
    </w:p>
    <w:p>
      <w:pPr>
        <w:spacing w:line="260" w:lineRule="exact" w:before="3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69"/>
        <w:ind w:left="4081" w:right="4077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63.48pt;margin-top:-8.506582pt;width:467.64pt;height:.1pt;mso-position-horizontal-relative:page;mso-position-vertical-relative:paragraph;z-index:-5490" coordorigin="1270,-170" coordsize="9353,2">
            <v:shape style="position:absolute;left:1270;top:-170;width:9353;height:2" coordorigin="1270,-170" coordsize="9353,0" path="m1270,-170l10622,-170e" filled="f" stroked="t" strokeweight=".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Ụ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IV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ind w:left="553" w:right="549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Ẫ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Ứ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Ư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Ợ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ÀN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ind w:left="420" w:right="417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Ỹ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À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Ệ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Ô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Ư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Ờ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MÁ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CHUY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ÊN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Ù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Ẩ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spacing w:line="227" w:lineRule="exact"/>
        <w:ind w:left="209" w:right="201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63.119999pt;margin-top:15.884614pt;width:468.36pt;height:.1pt;mso-position-horizontal-relative:page;mso-position-vertical-relative:paragraph;z-index:-5482" coordorigin="1262,318" coordsize="9367,2">
            <v:shape style="position:absolute;left:1262;top:318;width:9367;height:2" coordorigin="1262,318" coordsize="9367,0" path="m1262,318l10630,318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hàn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è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hôn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89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2015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-B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ngà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3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hán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201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5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hôn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i)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200" w:lineRule="exact" w:before="7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footerReference w:type="default" r:id="rId24"/>
          <w:pgSz w:w="11905" w:h="16840"/>
          <w:pgMar w:footer="0" w:header="1068" w:top="1320" w:bottom="280" w:left="1160" w:right="1160"/>
        </w:sectPr>
      </w:pPr>
    </w:p>
    <w:p>
      <w:pPr>
        <w:spacing w:before="72"/>
        <w:ind w:left="628" w:right="0" w:firstLine="0"/>
        <w:jc w:val="center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HÔN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I</w:t>
      </w:r>
    </w:p>
    <w:p>
      <w:pPr>
        <w:spacing w:before="4"/>
        <w:ind w:left="623" w:right="0" w:firstLine="0"/>
        <w:jc w:val="center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</w:rPr>
        <w:t>Đ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Ă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K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NAM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623" w:right="0" w:firstLine="0"/>
        <w:jc w:val="center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RANSPORT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</w:r>
    </w:p>
    <w:p>
      <w:pPr>
        <w:spacing w:before="6"/>
        <w:ind w:left="626" w:right="0" w:firstLine="0"/>
        <w:jc w:val="center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/>
          <w:bCs/>
          <w:sz w:val="22"/>
          <w:szCs w:val="22"/>
        </w:rPr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  <w:u w:val="single" w:color="010202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  <w:u w:val="single" w:color="010202"/>
        </w:rPr>
        <w:t>I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  <w:u w:val="single" w:color="010202"/>
        </w:rPr>
        <w:t>ETNAM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  <w:u w:val="single" w:color="01020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  <w:u w:val="single" w:color="010202"/>
        </w:rPr>
        <w:t>REG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  <w:u w:val="single" w:color="010202"/>
        </w:rPr>
        <w:t>I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  <w:u w:val="single" w:color="010202"/>
        </w:rPr>
        <w:t>STER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  <w:u w:val="none"/>
        </w:rPr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  <w:u w:val="none"/>
        </w:rPr>
      </w:r>
    </w:p>
    <w:p>
      <w:pPr>
        <w:spacing w:before="89"/>
        <w:ind w:left="625" w:right="0" w:firstLine="0"/>
        <w:jc w:val="center"/>
        <w:rPr>
          <w:rFonts w:ascii="Times New Roman" w:hAnsi="Times New Roman" w:cs="Times New Roman" w:eastAsia="Times New Roman"/>
          <w:sz w:val="22"/>
          <w:szCs w:val="22"/>
        </w:rPr>
      </w:pPr>
      <w:r>
        <w:rPr/>
        <w:pict>
          <v:group style="position:absolute;margin-left:171.960007pt;margin-top:11.666986pt;width:3.48pt;height:.35999pt;mso-position-horizontal-relative:page;mso-position-vertical-relative:paragraph;z-index:-5489" coordorigin="3439,233" coordsize="70,7">
            <v:shape style="position:absolute;left:3439;top:233;width:70;height:7" coordorigin="3439,233" coordsize="70,7" path="m3439,237l3509,237e" filled="f" stroked="t" strokeweight=".45999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10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position w:val="0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22"/>
          <w:szCs w:val="22"/>
        </w:rPr>
        <w:t>:</w:t>
      </w:r>
    </w:p>
    <w:p>
      <w:pPr>
        <w:spacing w:before="77"/>
        <w:ind w:left="36" w:right="0" w:firstLine="0"/>
        <w:jc w:val="center"/>
        <w:rPr>
          <w:rFonts w:ascii="Times New Roman" w:hAnsi="Times New Roman" w:cs="Times New Roman" w:eastAsia="Times New Roman"/>
          <w:sz w:val="22"/>
          <w:szCs w:val="22"/>
        </w:rPr>
      </w:pPr>
      <w:r>
        <w:rPr>
          <w:spacing w:val="0"/>
          <w:w w:val="100"/>
        </w:rPr>
        <w:br w:type="column"/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Ộ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Ò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X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Ã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Ủ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NG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Ĩ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NAM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</w:r>
    </w:p>
    <w:p>
      <w:pPr>
        <w:spacing w:line="252" w:lineRule="exact"/>
        <w:ind w:left="37" w:right="0" w:firstLine="0"/>
        <w:jc w:val="center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</w:rPr>
        <w:t>Đ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ự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do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ạ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húc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</w:r>
    </w:p>
    <w:p>
      <w:pPr>
        <w:spacing w:line="240" w:lineRule="exact" w:before="13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37" w:right="0" w:firstLine="0"/>
        <w:jc w:val="center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RE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IC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ETNAM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</w:r>
    </w:p>
    <w:p>
      <w:pPr>
        <w:spacing w:before="1"/>
        <w:ind w:left="36" w:right="0" w:firstLine="0"/>
        <w:jc w:val="center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Independe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ce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edom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ap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ss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22"/>
          <w:szCs w:val="22"/>
        </w:rPr>
        <w:sectPr>
          <w:type w:val="continuous"/>
          <w:pgSz w:w="11905" w:h="16840"/>
          <w:pgMar w:top="1380" w:bottom="280" w:left="1160" w:right="1160"/>
          <w:cols w:num="2" w:equalWidth="0">
            <w:col w:w="3642" w:space="143"/>
            <w:col w:w="5800"/>
          </w:cols>
        </w:sectPr>
      </w:pPr>
    </w:p>
    <w:p>
      <w:pPr>
        <w:spacing w:line="130" w:lineRule="exact" w:before="7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1256" w:right="1232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GI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/>
          <w:bCs/>
          <w:spacing w:val="-1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Ứ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ƯỢ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OÀN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Ỹ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HU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1"/>
        <w:ind w:left="792" w:right="766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VÀ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O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ÔI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ƯỜ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XE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HUYÊN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DÙNG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NH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Ẩ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269" w:lineRule="exact"/>
        <w:ind w:left="449" w:right="421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Certificate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conformity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inspection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technica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safet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qualit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an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en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ronmental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ind w:left="26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protection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imported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transport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constructio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machinery-TC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spacing w:before="15"/>
        <w:ind w:left="25" w:right="0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8"/>
          <w:szCs w:val="18"/>
        </w:rPr>
        <w:t>ì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18"/>
          <w:szCs w:val="18"/>
        </w:rPr>
        <w:t>ạ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3"/>
          <w:w w:val="100"/>
          <w:sz w:val="18"/>
          <w:szCs w:val="18"/>
        </w:rPr>
        <w:t>x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18"/>
          <w:szCs w:val="18"/>
        </w:rPr>
        <w:t>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18"/>
          <w:szCs w:val="18"/>
        </w:rPr>
        <w:t>hu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18"/>
          <w:szCs w:val="18"/>
        </w:rPr>
        <w:t>ê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8"/>
          <w:szCs w:val="18"/>
        </w:rPr>
        <w:t>dù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’s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tatu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):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</w:r>
    </w:p>
    <w:p>
      <w:pPr>
        <w:spacing w:before="11"/>
        <w:ind w:left="2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18"/>
          <w:szCs w:val="18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ẩ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po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):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</w:r>
    </w:p>
    <w:p>
      <w:pPr>
        <w:spacing w:before="14"/>
        <w:ind w:left="2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dd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  <w:t>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</w:r>
    </w:p>
    <w:p>
      <w:pPr>
        <w:spacing w:before="14"/>
        <w:ind w:left="2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hu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ê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ù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18"/>
          <w:szCs w:val="18"/>
        </w:rPr>
        <w:t>’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  <w:t>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</w:r>
    </w:p>
    <w:p>
      <w:pPr>
        <w:tabs>
          <w:tab w:pos="5557" w:val="left" w:leader="none"/>
        </w:tabs>
        <w:spacing w:before="11"/>
        <w:ind w:left="2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18"/>
          <w:szCs w:val="18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ad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):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18"/>
          <w:szCs w:val="18"/>
        </w:rPr>
        <w:t>ê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18"/>
          <w:szCs w:val="1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18"/>
          <w:szCs w:val="18"/>
        </w:rPr>
        <w:t>ơ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18"/>
          <w:szCs w:val="18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omm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ial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nam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):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</w:r>
    </w:p>
    <w:p>
      <w:pPr>
        <w:spacing w:before="14"/>
        <w:ind w:left="2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Mã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od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):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</w:r>
    </w:p>
    <w:p>
      <w:pPr>
        <w:tabs>
          <w:tab w:pos="5571" w:val="left" w:leader="none"/>
        </w:tabs>
        <w:spacing w:line="221" w:lineRule="exact"/>
        <w:ind w:left="2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group style="position:absolute;margin-left:145.320007pt;margin-top:5.733193pt;width:3pt;height:.24002pt;mso-position-horizontal-relative:page;mso-position-vertical-relative:paragraph;z-index:-5488" coordorigin="2906,115" coordsize="60,5">
            <v:shape style="position:absolute;left:2906;top:115;width:60;height:5" coordorigin="2906,115" coordsize="60,5" path="m2906,117l2966,117e" filled="f" stroked="t" strokeweight=".34002pt" strokecolor="#000000">
              <v:path arrowok="t"/>
            </v:shape>
            <w10:wrap type="none"/>
          </v:group>
        </w:pict>
      </w:r>
      <w:r>
        <w:rPr/>
        <w:pict>
          <v:group style="position:absolute;margin-left:416.399994pt;margin-top:5.733193pt;width:3pt;height:.24002pt;mso-position-horizontal-relative:page;mso-position-vertical-relative:paragraph;z-index:-5487" coordorigin="8328,115" coordsize="60,5">
            <v:shape style="position:absolute;left:8328;top:115;width:60;height:5" coordorigin="8328,115" coordsize="60,5" path="m8328,117l8388,117e" filled="f" stroked="t" strokeweight=".34002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un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ssi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8"/>
          <w:sz w:val="12"/>
          <w:szCs w:val="12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18"/>
          <w:szCs w:val="18"/>
        </w:rPr>
        <w:t>):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position w:val="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18"/>
          <w:szCs w:val="1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position w:val="0"/>
          <w:sz w:val="18"/>
          <w:szCs w:val="1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position w:val="0"/>
          <w:sz w:val="18"/>
          <w:szCs w:val="1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position w:val="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position w:val="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18"/>
          <w:szCs w:val="18"/>
        </w:rPr>
        <w:t>ơ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position w:val="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position w:val="0"/>
          <w:sz w:val="18"/>
          <w:szCs w:val="18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position w:val="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position w:val="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8"/>
          <w:sz w:val="12"/>
          <w:szCs w:val="12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18"/>
          <w:szCs w:val="18"/>
        </w:rPr>
        <w:t>):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18"/>
          <w:szCs w:val="18"/>
        </w:rPr>
      </w:r>
    </w:p>
    <w:p>
      <w:pPr>
        <w:tabs>
          <w:tab w:pos="5557" w:val="left" w:leader="none"/>
        </w:tabs>
        <w:spacing w:before="11"/>
        <w:ind w:left="2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ớ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odu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):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18"/>
          <w:szCs w:val="18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18"/>
          <w:szCs w:val="18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18"/>
          <w:szCs w:val="18"/>
        </w:rPr>
        <w:t>x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18"/>
          <w:szCs w:val="18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odu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ti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):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</w:r>
    </w:p>
    <w:p>
      <w:pPr>
        <w:spacing w:line="240" w:lineRule="auto" w:before="14"/>
        <w:ind w:left="229" w:right="3939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group style="position:absolute;margin-left:221.279999pt;margin-top:27.70265pt;width:3pt;height:.23999pt;mso-position-horizontal-relative:page;mso-position-vertical-relative:paragraph;z-index:-5486" coordorigin="4426,554" coordsize="60,5">
            <v:shape style="position:absolute;left:4426;top:554;width:60;height:5" coordorigin="4426,554" coordsize="60,5" path="m4426,556l4486,556e" filled="f" stroked="t" strokeweight=".33999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18"/>
          <w:szCs w:val="1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hó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ẩ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):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34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18"/>
          <w:szCs w:val="1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18"/>
          <w:szCs w:val="1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18"/>
          <w:szCs w:val="18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18"/>
          <w:szCs w:val="18"/>
        </w:rPr>
        <w:t>k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18"/>
          <w:szCs w:val="18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4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tion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/sit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):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                                 </w:t>
      </w:r>
      <w:r>
        <w:rPr>
          <w:rFonts w:ascii="Times New Roman" w:hAnsi="Times New Roman" w:cs="Times New Roman" w:eastAsia="Times New Roman"/>
          <w:b w:val="0"/>
          <w:bCs w:val="0"/>
          <w:i/>
          <w:spacing w:val="24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4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  <w:t>bi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18"/>
          <w:szCs w:val="18"/>
        </w:rPr>
        <w:t>ê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18"/>
          <w:szCs w:val="18"/>
        </w:rPr>
        <w:t>b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18"/>
          <w:szCs w:val="18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18"/>
          <w:szCs w:val="18"/>
        </w:rPr>
        <w:t>k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18"/>
          <w:szCs w:val="18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tion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8"/>
          <w:sz w:val="12"/>
          <w:szCs w:val="12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18"/>
          <w:szCs w:val="18"/>
        </w:rPr>
        <w:t>):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18"/>
          <w:szCs w:val="18"/>
        </w:rPr>
      </w:r>
    </w:p>
    <w:p>
      <w:pPr>
        <w:spacing w:line="220" w:lineRule="exact"/>
        <w:ind w:left="2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group style="position:absolute;margin-left:193.919998pt;margin-top:5.699656pt;width:3pt;height:.23999pt;mso-position-horizontal-relative:page;mso-position-vertical-relative:paragraph;z-index:-5485" coordorigin="3878,114" coordsize="60,5">
            <v:shape style="position:absolute;left:3878;top:114;width:60;height:5" coordorigin="3878,114" coordsize="60,5" path="m3878,116l3938,116e" filled="f" stroked="t" strokeweight=".33999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ă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ý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ist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8"/>
          <w:sz w:val="12"/>
          <w:szCs w:val="12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13"/>
          <w:w w:val="100"/>
          <w:position w:val="8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position w:val="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position w:val="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18"/>
          <w:szCs w:val="18"/>
        </w:rPr>
        <w:t>sp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position w:val="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position w:val="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18"/>
          <w:szCs w:val="18"/>
        </w:rPr>
        <w:t>ti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position w:val="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18"/>
          <w:szCs w:val="18"/>
        </w:rPr>
        <w:t>n):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18"/>
          <w:szCs w:val="18"/>
        </w:rPr>
      </w: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ind w:left="1618" w:right="1592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18"/>
          <w:szCs w:val="18"/>
        </w:rPr>
        <w:t>THÔN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8"/>
          <w:szCs w:val="18"/>
        </w:rPr>
        <w:t>Ố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18"/>
          <w:szCs w:val="18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8"/>
          <w:szCs w:val="18"/>
        </w:rPr>
        <w:t>Ỹ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18"/>
          <w:szCs w:val="18"/>
        </w:rPr>
        <w:t>TH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18"/>
          <w:szCs w:val="18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8"/>
          <w:szCs w:val="18"/>
        </w:rPr>
        <w:t>Ơ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18"/>
          <w:szCs w:val="18"/>
        </w:rPr>
        <w:t>B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18"/>
          <w:szCs w:val="18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4"/>
        <w:ind w:left="26" w:right="0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/>
          <w:bCs/>
          <w:i/>
          <w:spacing w:val="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j</w:t>
      </w:r>
      <w:r>
        <w:rPr>
          <w:rFonts w:ascii="Times New Roman" w:hAnsi="Times New Roman" w:cs="Times New Roman" w:eastAsia="Times New Roman"/>
          <w:b/>
          <w:bCs/>
          <w:i/>
          <w:spacing w:val="1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18"/>
          <w:szCs w:val="18"/>
        </w:rPr>
        <w:t>ec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/>
          <w:bCs/>
          <w:i/>
          <w:spacing w:val="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/>
          <w:bCs/>
          <w:i/>
          <w:spacing w:val="-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3"/>
          <w:w w:val="10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/>
          <w:bCs/>
          <w:i/>
          <w:spacing w:val="1"/>
          <w:w w:val="10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18"/>
          <w:szCs w:val="18"/>
        </w:rPr>
        <w:t>ec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18"/>
          <w:szCs w:val="18"/>
        </w:rPr>
        <w:t>f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/>
          <w:bCs/>
          <w:i/>
          <w:spacing w:val="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/>
          <w:bCs/>
          <w:i/>
          <w:spacing w:val="-2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/>
          <w:bCs/>
          <w:i/>
          <w:spacing w:val="1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n)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</w: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tabs>
          <w:tab w:pos="7537" w:val="left" w:leader="none"/>
        </w:tabs>
        <w:ind w:left="2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â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er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ss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: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kg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</w:r>
    </w:p>
    <w:p>
      <w:pPr>
        <w:tabs>
          <w:tab w:pos="7537" w:val="left" w:leader="none"/>
        </w:tabs>
        <w:spacing w:before="14"/>
        <w:ind w:left="2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Kíc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ớ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ao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Dà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all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di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ns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x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W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x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: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</w:r>
    </w:p>
    <w:p>
      <w:pPr>
        <w:spacing w:line="254" w:lineRule="auto" w:before="14"/>
        <w:ind w:left="229" w:right="5414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ý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u,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ine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l,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gine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):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18"/>
          <w:szCs w:val="18"/>
        </w:rPr>
        <w:t>K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  <w:t>ý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18"/>
          <w:szCs w:val="18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  <w:t>u,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18"/>
          <w:szCs w:val="18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18"/>
          <w:szCs w:val="1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18"/>
          <w:szCs w:val="1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  <w:t>ơ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18"/>
          <w:szCs w:val="1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18"/>
          <w:szCs w:val="18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ot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od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l,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tor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):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18"/>
          <w:szCs w:val="18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  <w:t>nhi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18"/>
          <w:szCs w:val="18"/>
        </w:rPr>
        <w:t>ê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  <w:t>li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18"/>
          <w:szCs w:val="18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F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l):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</w:r>
    </w:p>
    <w:p>
      <w:pPr>
        <w:tabs>
          <w:tab w:pos="7537" w:val="left" w:leader="none"/>
        </w:tabs>
        <w:spacing w:before="1"/>
        <w:ind w:left="2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ắ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qu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un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tt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olt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it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):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V-Ah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</w:r>
    </w:p>
    <w:p>
      <w:pPr>
        <w:tabs>
          <w:tab w:pos="7537" w:val="left" w:leader="none"/>
        </w:tabs>
        <w:spacing w:before="11"/>
        <w:ind w:left="2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ôn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ớ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q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x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ngine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ut/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):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W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pm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</w:r>
    </w:p>
    <w:p>
      <w:pPr>
        <w:tabs>
          <w:tab w:pos="7537" w:val="left" w:leader="none"/>
        </w:tabs>
        <w:spacing w:before="14"/>
        <w:ind w:left="2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ôn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ớ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x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wer)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: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kW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</w:r>
    </w:p>
    <w:p>
      <w:pPr>
        <w:tabs>
          <w:tab w:pos="7538" w:val="left" w:leader="none"/>
        </w:tabs>
        <w:spacing w:before="14"/>
        <w:ind w:left="2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ớ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18"/>
          <w:szCs w:val="18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x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tra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lli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sp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):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/h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</w: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ind w:left="2977" w:right="2951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18"/>
          <w:szCs w:val="18"/>
        </w:rPr>
        <w:t>THÔN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8"/>
          <w:szCs w:val="18"/>
        </w:rPr>
        <w:t>Ố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18"/>
          <w:szCs w:val="18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8"/>
          <w:szCs w:val="18"/>
        </w:rPr>
        <w:t>Ỹ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18"/>
          <w:szCs w:val="18"/>
        </w:rPr>
        <w:t>TH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18"/>
          <w:szCs w:val="18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18"/>
          <w:szCs w:val="18"/>
        </w:rPr>
        <w:t>ĐẶ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18"/>
          <w:szCs w:val="18"/>
        </w:rPr>
        <w:t>TR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8"/>
          <w:szCs w:val="18"/>
        </w:rPr>
        <w:t>Ư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18"/>
          <w:szCs w:val="18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4"/>
        <w:ind w:left="3614" w:right="3585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/>
          <w:bCs/>
          <w:i/>
          <w:spacing w:val="1"/>
          <w:w w:val="10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18"/>
          <w:szCs w:val="18"/>
        </w:rPr>
        <w:t>ec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/>
          <w:bCs/>
          <w:i/>
          <w:spacing w:val="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/>
          <w:bCs/>
          <w:i/>
          <w:spacing w:val="-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18"/>
          <w:szCs w:val="18"/>
        </w:rPr>
        <w:t>ec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/>
          <w:bCs/>
          <w:i/>
          <w:spacing w:val="-2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/>
          <w:bCs/>
          <w:i/>
          <w:spacing w:val="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/>
          <w:bCs/>
          <w:i/>
          <w:spacing w:val="-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3"/>
          <w:w w:val="10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/>
          <w:bCs/>
          <w:i/>
          <w:spacing w:val="1"/>
          <w:w w:val="10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18"/>
          <w:szCs w:val="18"/>
        </w:rPr>
        <w:t>ec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18"/>
          <w:szCs w:val="18"/>
        </w:rPr>
        <w:t>f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/>
          <w:bCs/>
          <w:i/>
          <w:spacing w:val="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ti</w:t>
      </w:r>
      <w:r>
        <w:rPr>
          <w:rFonts w:ascii="Times New Roman" w:hAnsi="Times New Roman" w:cs="Times New Roman" w:eastAsia="Times New Roman"/>
          <w:b/>
          <w:bCs/>
          <w:i/>
          <w:spacing w:val="-2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n)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</w:r>
    </w:p>
    <w:p>
      <w:pPr>
        <w:spacing w:line="256" w:lineRule="auto" w:before="11"/>
        <w:ind w:left="2756" w:right="2731" w:hanging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Đư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gh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th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x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á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yê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ù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min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rd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ific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TC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’s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</w:r>
    </w:p>
    <w:p>
      <w:pPr>
        <w:tabs>
          <w:tab w:pos="8322" w:val="left" w:leader="none"/>
        </w:tabs>
        <w:spacing w:line="253" w:lineRule="auto"/>
        <w:ind w:left="229" w:right="202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18"/>
          <w:szCs w:val="18"/>
        </w:rPr>
        <w:t>X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/>
          <w:bCs/>
          <w:i/>
          <w:spacing w:val="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1"/>
          <w:w w:val="10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/>
          <w:bCs/>
          <w:i/>
          <w:spacing w:val="1"/>
          <w:w w:val="100"/>
          <w:sz w:val="18"/>
          <w:szCs w:val="18"/>
        </w:rPr>
        <w:t>á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b/>
          <w:bCs/>
          <w:i/>
          <w:spacing w:val="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hu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18"/>
          <w:szCs w:val="18"/>
        </w:rPr>
        <w:t>yê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/>
          <w:bCs/>
          <w:i/>
          <w:spacing w:val="5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1"/>
          <w:w w:val="10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/>
          <w:bCs/>
          <w:i/>
          <w:spacing w:val="-2"/>
          <w:w w:val="100"/>
          <w:sz w:val="18"/>
          <w:szCs w:val="18"/>
        </w:rPr>
        <w:t>ù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ng</w:t>
      </w:r>
      <w:r>
        <w:rPr>
          <w:rFonts w:ascii="Times New Roman" w:hAnsi="Times New Roman" w:cs="Times New Roman" w:eastAsia="Times New Roman"/>
          <w:b/>
          <w:bCs/>
          <w:i/>
          <w:spacing w:val="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1"/>
          <w:w w:val="100"/>
          <w:sz w:val="18"/>
          <w:szCs w:val="18"/>
        </w:rPr>
        <w:t>đ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ã</w:t>
      </w:r>
      <w:r>
        <w:rPr>
          <w:rFonts w:ascii="Times New Roman" w:hAnsi="Times New Roman" w:cs="Times New Roman" w:eastAsia="Times New Roman"/>
          <w:b/>
          <w:bCs/>
          <w:i/>
          <w:spacing w:val="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1"/>
          <w:w w:val="100"/>
          <w:sz w:val="18"/>
          <w:szCs w:val="18"/>
        </w:rPr>
        <w:t>đ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ư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18"/>
          <w:szCs w:val="18"/>
        </w:rPr>
        <w:t>ợ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/>
          <w:bCs/>
          <w:i/>
          <w:spacing w:val="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1"/>
          <w:w w:val="100"/>
          <w:sz w:val="18"/>
          <w:szCs w:val="18"/>
        </w:rPr>
        <w:t>k</w:t>
      </w:r>
      <w:r>
        <w:rPr>
          <w:rFonts w:ascii="Times New Roman" w:hAnsi="Times New Roman" w:cs="Times New Roman" w:eastAsia="Times New Roman"/>
          <w:b/>
          <w:bCs/>
          <w:i/>
          <w:spacing w:val="-3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18"/>
          <w:szCs w:val="18"/>
        </w:rPr>
        <w:t>ể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/>
          <w:bCs/>
          <w:i/>
          <w:spacing w:val="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/>
          <w:bCs/>
          <w:i/>
          <w:spacing w:val="5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à</w:t>
      </w:r>
      <w:r>
        <w:rPr>
          <w:rFonts w:ascii="Times New Roman" w:hAnsi="Times New Roman" w:cs="Times New Roman" w:eastAsia="Times New Roman"/>
          <w:b/>
          <w:bCs/>
          <w:i/>
          <w:spacing w:val="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1"/>
          <w:w w:val="100"/>
          <w:sz w:val="18"/>
          <w:szCs w:val="18"/>
        </w:rPr>
        <w:t>đạ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/>
          <w:bCs/>
          <w:i/>
          <w:spacing w:val="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18"/>
          <w:szCs w:val="18"/>
        </w:rPr>
        <w:t>yê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/>
          <w:bCs/>
          <w:i/>
          <w:spacing w:val="5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/>
          <w:bCs/>
          <w:i/>
          <w:spacing w:val="-2"/>
          <w:w w:val="100"/>
          <w:sz w:val="18"/>
          <w:szCs w:val="18"/>
        </w:rPr>
        <w:t>ầ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/>
          <w:bCs/>
          <w:i/>
          <w:spacing w:val="5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th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/>
          <w:bCs/>
          <w:i/>
          <w:spacing w:val="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Th</w:t>
      </w:r>
      <w:r>
        <w:rPr>
          <w:rFonts w:ascii="Times New Roman" w:hAnsi="Times New Roman" w:cs="Times New Roman" w:eastAsia="Times New Roman"/>
          <w:b/>
          <w:bCs/>
          <w:i/>
          <w:spacing w:val="-2"/>
          <w:w w:val="100"/>
          <w:sz w:val="18"/>
          <w:szCs w:val="18"/>
        </w:rPr>
        <w:t>ô</w:t>
      </w:r>
      <w:r>
        <w:rPr>
          <w:rFonts w:ascii="Times New Roman" w:hAnsi="Times New Roman" w:cs="Times New Roman" w:eastAsia="Times New Roman"/>
          <w:b/>
          <w:bCs/>
          <w:i/>
          <w:spacing w:val="-2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/>
          <w:bCs/>
          <w:i/>
          <w:spacing w:val="5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ư</w:t>
      </w:r>
      <w:r>
        <w:rPr>
          <w:rFonts w:ascii="Times New Roman" w:hAnsi="Times New Roman" w:cs="Times New Roman" w:eastAsia="Times New Roman"/>
          <w:b/>
          <w:bCs/>
          <w:i/>
          <w:spacing w:val="4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ố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  </w:t>
      </w:r>
      <w:r>
        <w:rPr>
          <w:rFonts w:ascii="Times New Roman" w:hAnsi="Times New Roman" w:cs="Times New Roman" w:eastAsia="Times New Roman"/>
          <w:b/>
          <w:bCs/>
          <w:i/>
          <w:spacing w:val="14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2"/>
          <w:w w:val="10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/>
          <w:bCs/>
          <w:i/>
          <w:spacing w:val="1"/>
          <w:w w:val="100"/>
          <w:sz w:val="18"/>
          <w:szCs w:val="18"/>
        </w:rPr>
        <w:t>2</w:t>
      </w:r>
      <w:r>
        <w:rPr>
          <w:rFonts w:ascii="Times New Roman" w:hAnsi="Times New Roman" w:cs="Times New Roman" w:eastAsia="Times New Roman"/>
          <w:b/>
          <w:bCs/>
          <w:i/>
          <w:spacing w:val="-2"/>
          <w:w w:val="10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/>
          <w:bCs/>
          <w:i/>
          <w:spacing w:val="1"/>
          <w:w w:val="10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/>
          <w:bCs/>
          <w:i/>
          <w:spacing w:val="-2"/>
          <w:w w:val="100"/>
          <w:sz w:val="18"/>
          <w:szCs w:val="18"/>
        </w:rPr>
        <w:t>5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/TT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18"/>
          <w:szCs w:val="18"/>
        </w:rPr>
        <w:t>B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/>
          <w:bCs/>
          <w:i/>
          <w:spacing w:val="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2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/>
          <w:bCs/>
          <w:i/>
          <w:spacing w:val="1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/>
          <w:bCs/>
          <w:i/>
          <w:spacing w:val="1"/>
          <w:w w:val="100"/>
          <w:sz w:val="18"/>
          <w:szCs w:val="18"/>
        </w:rPr>
        <w:t>à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   </w:t>
      </w:r>
      <w:r>
        <w:rPr>
          <w:rFonts w:ascii="Times New Roman" w:hAnsi="Times New Roman" w:cs="Times New Roman" w:eastAsia="Times New Roman"/>
          <w:b/>
          <w:bCs/>
          <w:i/>
          <w:spacing w:val="14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/>
          <w:bCs/>
          <w:i/>
          <w:spacing w:val="1"/>
          <w:w w:val="100"/>
          <w:sz w:val="18"/>
          <w:szCs w:val="18"/>
        </w:rPr>
        <w:t>á</w:t>
      </w:r>
      <w:r>
        <w:rPr>
          <w:rFonts w:ascii="Times New Roman" w:hAnsi="Times New Roman" w:cs="Times New Roman" w:eastAsia="Times New Roman"/>
          <w:b/>
          <w:bCs/>
          <w:i/>
          <w:spacing w:val="-2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i/>
          <w:spacing w:val="-2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/>
          <w:bCs/>
          <w:i/>
          <w:spacing w:val="-2"/>
          <w:w w:val="100"/>
          <w:sz w:val="18"/>
          <w:szCs w:val="18"/>
        </w:rPr>
        <w:t>ă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/>
          <w:bCs/>
          <w:i/>
          <w:spacing w:val="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2"/>
          <w:w w:val="100"/>
          <w:sz w:val="18"/>
          <w:szCs w:val="18"/>
        </w:rPr>
        <w:t>2</w:t>
      </w:r>
      <w:r>
        <w:rPr>
          <w:rFonts w:ascii="Times New Roman" w:hAnsi="Times New Roman" w:cs="Times New Roman" w:eastAsia="Times New Roman"/>
          <w:b/>
          <w:bCs/>
          <w:i/>
          <w:spacing w:val="1"/>
          <w:w w:val="10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/>
          <w:bCs/>
          <w:i/>
          <w:spacing w:val="-2"/>
          <w:w w:val="10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5</w:t>
      </w:r>
      <w:r>
        <w:rPr>
          <w:rFonts w:ascii="Times New Roman" w:hAnsi="Times New Roman" w:cs="Times New Roman" w:eastAsia="Times New Roman"/>
          <w:b/>
          <w:bCs/>
          <w:i/>
          <w:spacing w:val="5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ủ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18"/>
          <w:szCs w:val="18"/>
        </w:rPr>
        <w:t>B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ộ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ư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18"/>
          <w:szCs w:val="18"/>
        </w:rPr>
        <w:t>ở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ng</w:t>
      </w:r>
      <w:r>
        <w:rPr>
          <w:rFonts w:ascii="Times New Roman" w:hAnsi="Times New Roman" w:cs="Times New Roman" w:eastAsia="Times New Roman"/>
          <w:b/>
          <w:bCs/>
          <w:i/>
          <w:spacing w:val="-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B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ộ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/>
          <w:bCs/>
          <w:i/>
          <w:spacing w:val="-2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ao</w:t>
      </w:r>
      <w:r>
        <w:rPr>
          <w:rFonts w:ascii="Times New Roman" w:hAnsi="Times New Roman" w:cs="Times New Roman" w:eastAsia="Times New Roman"/>
          <w:b/>
          <w:bCs/>
          <w:i/>
          <w:spacing w:val="-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th</w:t>
      </w:r>
      <w:r>
        <w:rPr>
          <w:rFonts w:ascii="Times New Roman" w:hAnsi="Times New Roman" w:cs="Times New Roman" w:eastAsia="Times New Roman"/>
          <w:b/>
          <w:bCs/>
          <w:i/>
          <w:spacing w:val="-2"/>
          <w:w w:val="100"/>
          <w:sz w:val="18"/>
          <w:szCs w:val="18"/>
        </w:rPr>
        <w:t>ô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ng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5"/>
          <w:w w:val="10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b/>
          <w:bCs/>
          <w:i/>
          <w:spacing w:val="1"/>
          <w:w w:val="100"/>
          <w:sz w:val="18"/>
          <w:szCs w:val="18"/>
        </w:rPr>
        <w:t>ậ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2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/>
          <w:bCs/>
          <w:i/>
          <w:spacing w:val="1"/>
          <w:w w:val="100"/>
          <w:sz w:val="18"/>
          <w:szCs w:val="18"/>
        </w:rPr>
        <w:t>ả</w:t>
      </w:r>
      <w:r>
        <w:rPr>
          <w:rFonts w:ascii="Times New Roman" w:hAnsi="Times New Roman" w:cs="Times New Roman" w:eastAsia="Times New Roman"/>
          <w:b/>
          <w:bCs/>
          <w:i/>
          <w:spacing w:val="-2"/>
          <w:w w:val="100"/>
          <w:sz w:val="18"/>
          <w:szCs w:val="18"/>
        </w:rPr>
        <w:t>i.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</w:r>
    </w:p>
    <w:p>
      <w:pPr>
        <w:tabs>
          <w:tab w:pos="6635" w:val="left" w:leader="none"/>
        </w:tabs>
        <w:spacing w:line="210" w:lineRule="exact"/>
        <w:ind w:left="2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group style="position:absolute;margin-left:371.399994pt;margin-top:5.185343pt;width:3pt;height:.24001pt;mso-position-horizontal-relative:page;mso-position-vertical-relative:paragraph;z-index:-5484" coordorigin="7428,104" coordsize="60,5">
            <v:shape style="position:absolute;left:7428;top:104;width:60;height:5" coordorigin="7428,104" coordsize="60,5" path="m7428,106l7488,106e" filled="f" stroked="t" strokeweight=".34001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i/>
          <w:spacing w:val="3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TCM</w:t>
      </w:r>
      <w:r>
        <w:rPr>
          <w:rFonts w:ascii="Times New Roman" w:hAnsi="Times New Roman" w:cs="Times New Roman" w:eastAsia="Times New Roman"/>
          <w:b w:val="0"/>
          <w:bCs w:val="0"/>
          <w:i/>
          <w:spacing w:val="28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has</w:t>
      </w:r>
      <w:r>
        <w:rPr>
          <w:rFonts w:ascii="Times New Roman" w:hAnsi="Times New Roman" w:cs="Times New Roman" w:eastAsia="Times New Roman"/>
          <w:b w:val="0"/>
          <w:bCs w:val="0"/>
          <w:i/>
          <w:spacing w:val="3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3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3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nd</w:t>
      </w:r>
      <w:r>
        <w:rPr>
          <w:rFonts w:ascii="Times New Roman" w:hAnsi="Times New Roman" w:cs="Times New Roman" w:eastAsia="Times New Roman"/>
          <w:b w:val="0"/>
          <w:bCs w:val="0"/>
          <w:i/>
          <w:spacing w:val="3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sati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f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29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i/>
          <w:spacing w:val="3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q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ir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ts</w:t>
      </w:r>
      <w:r>
        <w:rPr>
          <w:rFonts w:ascii="Times New Roman" w:hAnsi="Times New Roman" w:cs="Times New Roman" w:eastAsia="Times New Roman"/>
          <w:b w:val="0"/>
          <w:bCs w:val="0"/>
          <w:i/>
          <w:spacing w:val="3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/>
          <w:spacing w:val="28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spacing w:val="29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Cir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ular</w:t>
      </w:r>
      <w:r>
        <w:rPr>
          <w:rFonts w:ascii="Times New Roman" w:hAnsi="Times New Roman" w:cs="Times New Roman" w:eastAsia="Times New Roman"/>
          <w:b w:val="0"/>
          <w:bCs w:val="0"/>
          <w:i/>
          <w:spacing w:val="3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8"/>
          <w:sz w:val="12"/>
          <w:szCs w:val="12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8"/>
          <w:sz w:val="12"/>
          <w:szCs w:val="12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position w:val="0"/>
          <w:sz w:val="18"/>
          <w:szCs w:val="18"/>
        </w:rPr>
        <w:t>/2015/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position w:val="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18"/>
          <w:szCs w:val="18"/>
        </w:rPr>
        <w:t>T-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position w:val="0"/>
          <w:sz w:val="18"/>
          <w:szCs w:val="18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position w:val="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position w:val="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29"/>
          <w:w w:val="10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position w:val="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position w:val="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position w:val="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position w:val="0"/>
          <w:sz w:val="18"/>
          <w:szCs w:val="18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position w:val="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30"/>
          <w:w w:val="10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position w:val="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27"/>
          <w:w w:val="10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position w:val="0"/>
          <w:sz w:val="18"/>
          <w:szCs w:val="18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position w:val="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position w:val="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18"/>
          <w:szCs w:val="18"/>
        </w:rPr>
        <w:t>5</w:t>
      </w:r>
      <w:r>
        <w:rPr>
          <w:rFonts w:ascii="Times New Roman" w:hAnsi="Times New Roman" w:cs="Times New Roman" w:eastAsia="Times New Roman"/>
          <w:b w:val="0"/>
          <w:bCs w:val="0"/>
          <w:i/>
          <w:spacing w:val="29"/>
          <w:w w:val="10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position w:val="0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18"/>
          <w:szCs w:val="18"/>
        </w:rPr>
      </w:r>
    </w:p>
    <w:p>
      <w:pPr>
        <w:spacing w:before="14"/>
        <w:ind w:left="2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ini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ini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an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type w:val="continuous"/>
          <w:pgSz w:w="11905" w:h="16840"/>
          <w:pgMar w:top="1380" w:bottom="280" w:left="1160" w:right="1160"/>
        </w:sectPr>
      </w:pPr>
    </w:p>
    <w:p>
      <w:pPr>
        <w:spacing w:line="170" w:lineRule="exact" w:before="2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2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Ghi</w:t>
      </w:r>
      <w:r>
        <w:rPr>
          <w:rFonts w:ascii="Times New Roman" w:hAnsi="Times New Roman" w:cs="Times New Roman" w:eastAsia="Times New Roman"/>
          <w:b/>
          <w:bCs/>
          <w:i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chú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(R</w:t>
      </w:r>
      <w:r>
        <w:rPr>
          <w:rFonts w:ascii="Times New Roman" w:hAnsi="Times New Roman" w:cs="Times New Roman" w:eastAsia="Times New Roman"/>
          <w:b/>
          <w:bCs/>
          <w:i/>
          <w:spacing w:val="-5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/>
          <w:bCs/>
          <w:i/>
          <w:spacing w:val="1"/>
          <w:w w:val="10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/>
          <w:bCs/>
          <w:i/>
          <w:spacing w:val="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/>
          <w:bCs/>
          <w:i/>
          <w:spacing w:val="1"/>
          <w:w w:val="100"/>
          <w:sz w:val="18"/>
          <w:szCs w:val="18"/>
        </w:rPr>
        <w:t>k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</w:rPr>
        <w:t>):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</w:r>
    </w:p>
    <w:p>
      <w:pPr>
        <w:spacing w:line="110" w:lineRule="exact" w:before="2"/>
        <w:rPr>
          <w:sz w:val="11"/>
          <w:szCs w:val="11"/>
        </w:rPr>
      </w:pPr>
      <w:r>
        <w:rPr/>
        <w:br w:type="column"/>
      </w:r>
      <w:r>
        <w:rPr>
          <w:sz w:val="11"/>
          <w:szCs w:val="11"/>
        </w:rPr>
      </w:r>
    </w:p>
    <w:p>
      <w:pPr>
        <w:tabs>
          <w:tab w:pos="925" w:val="left" w:leader="none"/>
          <w:tab w:pos="1589" w:val="left" w:leader="none"/>
          <w:tab w:pos="2225" w:val="left" w:leader="none"/>
        </w:tabs>
        <w:spacing w:line="254" w:lineRule="auto"/>
        <w:ind w:left="700" w:right="1117" w:hanging="47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at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ab/>
        <w:tab/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gày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á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</w:r>
      <w:r>
        <w:rPr>
          <w:rFonts w:ascii="Times New Roman" w:hAnsi="Times New Roman" w:cs="Times New Roman" w:eastAsia="Times New Roman"/>
          <w:b/>
          <w:bCs/>
          <w:i w:val="0"/>
          <w:spacing w:val="-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ơ</w:t>
      </w:r>
      <w:r>
        <w:rPr>
          <w:rFonts w:ascii="Times New Roman" w:hAnsi="Times New Roman" w:cs="Times New Roman" w:eastAsia="Times New Roman"/>
          <w:b/>
          <w:bCs/>
          <w:i w:val="0"/>
          <w:spacing w:val="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-2"/>
          <w:w w:val="100"/>
          <w:sz w:val="18"/>
          <w:szCs w:val="18"/>
        </w:rPr>
        <w:t>qu</w:t>
      </w:r>
      <w:r>
        <w:rPr>
          <w:rFonts w:ascii="Times New Roman" w:hAnsi="Times New Roman" w:cs="Times New Roman" w:eastAsia="Times New Roman"/>
          <w:b/>
          <w:bCs/>
          <w:i w:val="0"/>
          <w:spacing w:val="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/>
          <w:bCs/>
          <w:i w:val="0"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-5"/>
          <w:w w:val="100"/>
          <w:sz w:val="18"/>
          <w:szCs w:val="18"/>
        </w:rPr>
        <w:t>k</w:t>
      </w:r>
      <w:r>
        <w:rPr>
          <w:rFonts w:ascii="Times New Roman" w:hAnsi="Times New Roman" w:cs="Times New Roman" w:eastAsia="Times New Roman"/>
          <w:b/>
          <w:bCs/>
          <w:i w:val="0"/>
          <w:spacing w:val="2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/>
          <w:bCs/>
          <w:i w:val="0"/>
          <w:spacing w:val="1"/>
          <w:w w:val="100"/>
          <w:sz w:val="18"/>
          <w:szCs w:val="18"/>
        </w:rPr>
        <w:t>ể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/>
          <w:bCs/>
          <w:i w:val="0"/>
          <w:spacing w:val="-4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/>
          <w:bCs/>
          <w:i w:val="0"/>
          <w:spacing w:val="1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tio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od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</w:r>
    </w:p>
    <w:p>
      <w:pPr>
        <w:spacing w:after="0" w:line="254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type w:val="continuous"/>
          <w:pgSz w:w="11905" w:h="16840"/>
          <w:pgMar w:top="1380" w:bottom="280" w:left="1160" w:right="1160"/>
          <w:cols w:num="2" w:equalWidth="0">
            <w:col w:w="1723" w:space="4207"/>
            <w:col w:w="3655"/>
          </w:cols>
        </w:sectPr>
      </w:pP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56" w:lineRule="auto"/>
        <w:ind w:left="229" w:right="0" w:hanging="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i/>
          <w:w w:val="99"/>
          <w:sz w:val="18"/>
          <w:szCs w:val="18"/>
        </w:rPr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  <w:u w:val="single" w:color="000000"/>
        </w:rPr>
        <w:t>L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  <w:u w:val="single" w:color="000000"/>
        </w:rPr>
        <w:t>ư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  <w:u w:val="single" w:color="000000"/>
        </w:rPr>
        <w:t>u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18"/>
          <w:szCs w:val="18"/>
          <w:u w:val="single" w:color="00000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18"/>
          <w:szCs w:val="18"/>
          <w:u w:val="single" w:color="000000"/>
        </w:rPr>
        <w:t>ý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18"/>
          <w:szCs w:val="18"/>
          <w:u w:val="single" w:color="000000"/>
        </w:rPr>
        <w:t>: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18"/>
          <w:szCs w:val="18"/>
          <w:u w:val="single" w:color="00000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18"/>
          <w:szCs w:val="18"/>
          <w:u w:val="none"/>
        </w:rPr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  <w:u w:val="none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  <w:u w:val="none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  <w:u w:val="none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  <w:u w:val="none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  <w:u w:val="none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  <w:u w:val="none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  <w:u w:val="none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  <w:u w:val="none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  <w:u w:val="none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  <w:u w:val="none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  <w:u w:val="none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  <w:u w:val="none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  <w:u w:val="none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  <w:u w:val="none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  <w:u w:val="none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  <w:u w:val="none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  <w:u w:val="none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  <w:u w:val="none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  <w:u w:val="none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  <w:u w:val="none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  <w:u w:val="none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  <w:u w:val="none"/>
        </w:rPr>
        <w:t>ẽ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  <w:u w:val="none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  <w:u w:val="none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  <w:u w:val="none"/>
        </w:rPr>
        <w:t>hô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  <w:u w:val="none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  <w:u w:val="none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  <w:u w:val="none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  <w:u w:val="none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  <w:u w:val="none"/>
        </w:rPr>
        <w:t>ò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  <w:u w:val="none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  <w:u w:val="none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  <w:u w:val="none"/>
        </w:rPr>
        <w:t>giá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  <w:u w:val="none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  <w:u w:val="none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  <w:u w:val="none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  <w:u w:val="none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  <w:u w:val="none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  <w:u w:val="none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  <w:u w:val="none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  <w:u w:val="none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  <w:u w:val="none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  <w:u w:val="none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  <w:u w:val="none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  <w:u w:val="none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  <w:u w:val="none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  <w:u w:val="none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  <w:u w:val="none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  <w:u w:val="none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  <w:u w:val="none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  <w:u w:val="none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  <w:u w:val="none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  <w:u w:val="none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  <w:u w:val="none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  <w:u w:val="none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  <w:u w:val="none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  <w:u w:val="none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  <w:u w:val="none"/>
        </w:rPr>
        <w:t>x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  <w:u w:val="none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  <w:u w:val="none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  <w:u w:val="none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  <w:u w:val="none"/>
        </w:rPr>
        <w:t>á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  <w:u w:val="none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  <w:u w:val="none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  <w:u w:val="none"/>
        </w:rPr>
        <w:t>ch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  <w:u w:val="none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  <w:u w:val="none"/>
        </w:rPr>
        <w:t>yê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  <w:u w:val="none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  <w:u w:val="none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  <w:u w:val="none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  <w:u w:val="none"/>
        </w:rPr>
        <w:t>ù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  <w:u w:val="none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  <w:u w:val="none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  <w:u w:val="none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  <w:u w:val="none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  <w:u w:val="none"/>
        </w:rPr>
        <w:t>ã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  <w:u w:val="none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  <w:u w:val="none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  <w:u w:val="none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  <w:u w:val="none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  <w:u w:val="none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  <w:u w:val="none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  <w:u w:val="none"/>
        </w:rPr>
        <w:t>tr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  <w:u w:val="none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  <w:u w:val="none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  <w:u w:val="none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  <w:u w:val="none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  <w:u w:val="none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  <w:u w:val="none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  <w:u w:val="none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  <w:u w:val="none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  <w:u w:val="none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  <w:u w:val="none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  <w:u w:val="none"/>
        </w:rPr>
        <w:t>ưở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  <w:u w:val="none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  <w:u w:val="none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  <w:u w:val="none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  <w:u w:val="none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  <w:u w:val="none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  <w:u w:val="none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  <w:u w:val="none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  <w:u w:val="none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  <w:u w:val="none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  <w:u w:val="none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  <w:u w:val="none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  <w:u w:val="none"/>
        </w:rPr>
        <w:t>hu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  <w:u w:val="none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  <w:u w:val="none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  <w:u w:val="none"/>
        </w:rPr>
        <w:t>n,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  <w:u w:val="none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  <w:u w:val="none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  <w:u w:val="none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  <w:u w:val="none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  <w:u w:val="none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  <w:u w:val="none"/>
        </w:rPr>
        <w:t>q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  <w:u w:val="none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  <w:u w:val="none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  <w:u w:val="none"/>
        </w:rPr>
        <w:t>n,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  <w:u w:val="none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  <w:u w:val="none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  <w:u w:val="none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  <w:u w:val="none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  <w:u w:val="none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  <w:u w:val="none"/>
        </w:rPr>
        <w:t>x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  <w:u w:val="none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  <w:u w:val="none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  <w:u w:val="none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  <w:u w:val="none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  <w:u w:val="none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  <w:u w:val="none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  <w:u w:val="none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  <w:u w:val="none"/>
        </w:rPr>
        <w:t>..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  <w:u w:val="none"/>
        </w:rPr>
      </w:r>
    </w:p>
    <w:p>
      <w:pPr>
        <w:ind w:left="2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Not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: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tifi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ate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will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be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x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q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ua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ity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sp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influ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rr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g,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nd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ng,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ori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g,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18"/>
          <w:szCs w:val="18"/>
        </w:rPr>
      </w: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before="73"/>
        <w:ind w:left="57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63.069988pt;margin-top:-598.343811pt;width:470.38002pt;height:599.020025pt;mso-position-horizontal-relative:page;mso-position-vertical-relative:paragraph;z-index:-5483" coordorigin="1261,-11967" coordsize="9408,11980">
            <v:group style="position:absolute;left:1272;top:-11956;width:9386;height:2" coordorigin="1272,-11956" coordsize="9386,2">
              <v:shape style="position:absolute;left:1272;top:-11956;width:9386;height:2" coordorigin="1272,-11956" coordsize="9386,0" path="m1272,-11956l10658,-11956e" filled="f" stroked="t" strokeweight="1.06002pt" strokecolor="#000000">
                <v:path arrowok="t"/>
              </v:shape>
            </v:group>
            <v:group style="position:absolute;left:1282;top:-11947;width:2;height:11950" coordorigin="1282,-11947" coordsize="2,11950">
              <v:shape style="position:absolute;left:1282;top:-11947;width:2;height:11950" coordorigin="1282,-11947" coordsize="0,11950" path="m1282,-11947l1282,3e" filled="f" stroked="t" strokeweight="1.060010pt" strokecolor="#000000">
                <v:path arrowok="t"/>
              </v:shape>
            </v:group>
            <v:group style="position:absolute;left:1272;top:-7;width:9386;height:2" coordorigin="1272,-7" coordsize="9386,2">
              <v:shape style="position:absolute;left:1272;top:-7;width:9386;height:2" coordorigin="1272,-7" coordsize="9386,0" path="m1272,-7l10658,-7e" filled="f" stroked="t" strokeweight="1.06002pt" strokecolor="#000000">
                <v:path arrowok="t"/>
              </v:shape>
            </v:group>
            <v:group style="position:absolute;left:10649;top:-11947;width:2;height:11950" coordorigin="10649,-11947" coordsize="2,11950">
              <v:shape style="position:absolute;left:10649;top:-11947;width:2;height:11950" coordorigin="10649,-11947" coordsize="0,11950" path="m10649,-11947l10649,3e" filled="f" stroked="t" strokeweight="1.05996pt" strokecolor="#000000">
                <v:path arrowok="t"/>
              </v:shape>
            </v:group>
            <v:group style="position:absolute;left:6526;top:-11368;width:2664;height:2" coordorigin="6526,-11368" coordsize="2664,2">
              <v:shape style="position:absolute;left:6526;top:-11368;width:2664;height:2" coordorigin="6526,-11368" coordsize="2664,0" path="m6526,-11368l9190,-11368e" filled="f" stroked="t" strokeweight=".75pt" strokecolor="#010202">
                <v:path arrowok="t"/>
              </v:shape>
            </v:group>
            <v:group style="position:absolute;left:6636;top:-10595;width:2664;height:2" coordorigin="6636,-10595" coordsize="2664,2">
              <v:shape style="position:absolute;left:6636;top:-10595;width:2664;height:2" coordorigin="6636,-10595" coordsize="2664,0" path="m6636,-10595l9300,-10595e" filled="f" stroked="t" strokeweight=".75pt" strokecolor="#010202">
                <v:path arrowok="t"/>
              </v:shape>
            </v:group>
            <v:group style="position:absolute;left:1958;top:-11359;width:2664;height:2" coordorigin="1958,-11359" coordsize="2664,2">
              <v:shape style="position:absolute;left:1958;top:-11359;width:2664;height:2" coordorigin="1958,-11359" coordsize="2664,0" path="m1958,-11359l4622,-11359e" filled="f" stroked="t" strokeweight=".75pt" strokecolor="#010202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chú: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Màu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ắ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"/>
          <w:w w:val="100"/>
          <w:sz w:val="20"/>
          <w:szCs w:val="20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rên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"/>
          <w:w w:val="100"/>
          <w:sz w:val="20"/>
          <w:szCs w:val="20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"/>
          <w:w w:val="100"/>
          <w:sz w:val="20"/>
          <w:szCs w:val="20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0"/>
          <w:szCs w:val="20"/>
        </w:rPr>
        <w:t>nh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"/>
          <w:w w:val="100"/>
          <w:sz w:val="20"/>
          <w:szCs w:val="20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0"/>
          <w:szCs w:val="2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Đă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"/>
          <w:w w:val="100"/>
          <w:sz w:val="20"/>
          <w:szCs w:val="2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0"/>
          <w:szCs w:val="20"/>
        </w:rPr>
        <w:t>qu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0"/>
          <w:szCs w:val="2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05" w:h="16840"/>
          <w:pgMar w:top="1380" w:bottom="280" w:left="1160" w:right="1160"/>
        </w:sectPr>
      </w:pPr>
    </w:p>
    <w:p>
      <w:pPr>
        <w:spacing w:line="260" w:lineRule="exact" w:before="3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69"/>
        <w:ind w:left="1415" w:right="1393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63.240002pt;margin-top:-7.906582pt;width:467.76pt;height:.1pt;mso-position-horizontal-relative:page;mso-position-vertical-relative:paragraph;z-index:-5481" coordorigin="1265,-158" coordsize="9355,2">
            <v:shape style="position:absolute;left:1265;top:-158;width:9355;height:2" coordorigin="1265,-158" coordsize="9355,0" path="m1265,-158l10620,-158e" filled="f" stroked="t" strokeweight=".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Ụ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ind w:left="24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Ẫ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THÔNG</w:t>
      </w:r>
      <w:r>
        <w:rPr>
          <w:rFonts w:ascii="Times New Roman" w:hAnsi="Times New Roman" w:cs="Times New Roman" w:eastAsia="Times New Roman"/>
          <w:b/>
          <w:bCs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BÁO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KHÔNG</w:t>
      </w:r>
      <w:r>
        <w:rPr>
          <w:rFonts w:ascii="Times New Roman" w:hAnsi="Times New Roman" w:cs="Times New Roman" w:eastAsia="Times New Roman"/>
          <w:b/>
          <w:bCs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ĐẠ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Ư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Ợ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ÀN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ind w:left="84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Ỹ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À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Ệ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Ô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Ư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Ờ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MÁ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CHUY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ÊN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Ù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Ẩ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spacing w:line="227" w:lineRule="exact"/>
        <w:ind w:left="229" w:right="201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63.550011pt;margin-top:27.594635pt;width:468.81998pt;height:579.81998pt;mso-position-horizontal-relative:page;mso-position-vertical-relative:paragraph;z-index:-5477" coordorigin="1271,552" coordsize="9376,11596">
            <v:group style="position:absolute;left:1277;top:558;width:9365;height:2" coordorigin="1277,558" coordsize="9365,2">
              <v:shape style="position:absolute;left:1277;top:558;width:9365;height:2" coordorigin="1277,558" coordsize="9365,0" path="m1277,558l10642,558e" filled="f" stroked="t" strokeweight=".579980pt" strokecolor="#000000">
                <v:path arrowok="t"/>
              </v:shape>
            </v:group>
            <v:group style="position:absolute;left:1282;top:562;width:2;height:11580" coordorigin="1282,562" coordsize="2,11580">
              <v:shape style="position:absolute;left:1282;top:562;width:2;height:11580" coordorigin="1282,562" coordsize="0,11580" path="m1282,562l1282,12142e" filled="f" stroked="t" strokeweight=".580pt" strokecolor="#000000">
                <v:path arrowok="t"/>
              </v:shape>
            </v:group>
            <v:group style="position:absolute;left:1277;top:12138;width:9365;height:2" coordorigin="1277,12138" coordsize="9365,2">
              <v:shape style="position:absolute;left:1277;top:12138;width:9365;height:2" coordorigin="1277,12138" coordsize="9365,0" path="m1277,12138l10642,12138e" filled="f" stroked="t" strokeweight=".579980pt" strokecolor="#000000">
                <v:path arrowok="t"/>
              </v:shape>
            </v:group>
            <v:group style="position:absolute;left:10637;top:562;width:2;height:11580" coordorigin="10637,562" coordsize="2,11580">
              <v:shape style="position:absolute;left:10637;top:562;width:2;height:11580" coordorigin="10637,562" coordsize="0,11580" path="m10637,562l10637,12142e" filled="f" stroked="t" strokeweight=".579980pt" strokecolor="#000000">
                <v:path arrowok="t"/>
              </v:shape>
            </v:group>
            <v:group style="position:absolute;left:6526;top:1182;width:2664;height:2" coordorigin="6526,1182" coordsize="2664,2">
              <v:shape style="position:absolute;left:6526;top:1182;width:2664;height:2" coordorigin="6526,1182" coordsize="2664,0" path="m6526,1182l9190,1182e" filled="f" stroked="t" strokeweight=".75pt" strokecolor="#010202">
                <v:path arrowok="t"/>
              </v:shape>
            </v:group>
            <v:group style="position:absolute;left:6636;top:1954;width:2664;height:2" coordorigin="6636,1954" coordsize="2664,2">
              <v:shape style="position:absolute;left:6636;top:1954;width:2664;height:2" coordorigin="6636,1954" coordsize="2664,0" path="m6636,1954l9300,1954e" filled="f" stroked="t" strokeweight=".75pt" strokecolor="#010202">
                <v:path arrowok="t"/>
              </v:shape>
            </v:group>
            <v:group style="position:absolute;left:1958;top:1189;width:2664;height:2" coordorigin="1958,1189" coordsize="2664,2">
              <v:shape style="position:absolute;left:1958;top:1189;width:2664;height:2" coordorigin="1958,1189" coordsize="2664,0" path="m1958,1189l4622,1189e" filled="f" stroked="t" strokeweight=".75pt" strokecolor="#010202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4.320000pt;margin-top:15.284615pt;width:466.56pt;height:.1pt;mso-position-horizontal-relative:page;mso-position-vertical-relative:paragraph;z-index:-5476" coordorigin="1286,306" coordsize="9331,2">
            <v:shape style="position:absolute;left:1286;top:306;width:9331;height:2" coordorigin="1286,306" coordsize="9331,0" path="m1286,306l10618,306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hàn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è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hôn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89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2015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-B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ngà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3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hán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201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5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hôn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i)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150" w:lineRule="exact" w:before="8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headerReference w:type="even" r:id="rId25"/>
          <w:headerReference w:type="default" r:id="rId26"/>
          <w:footerReference w:type="even" r:id="rId27"/>
          <w:pgSz w:w="11905" w:h="16840"/>
          <w:pgMar w:header="1068" w:footer="1660" w:top="1320" w:bottom="1840" w:left="1140" w:right="1160"/>
          <w:pgNumType w:start="36"/>
        </w:sectPr>
      </w:pPr>
    </w:p>
    <w:p>
      <w:pPr>
        <w:spacing w:before="72"/>
        <w:ind w:left="648" w:right="0" w:firstLine="0"/>
        <w:jc w:val="center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HÔN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I</w:t>
      </w:r>
    </w:p>
    <w:p>
      <w:pPr>
        <w:spacing w:before="4"/>
        <w:ind w:left="643" w:right="0" w:firstLine="0"/>
        <w:jc w:val="center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</w:rPr>
        <w:t>Đ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Ă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K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NAM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643" w:right="0" w:firstLine="0"/>
        <w:jc w:val="center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RANSPORT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</w:r>
    </w:p>
    <w:p>
      <w:pPr>
        <w:spacing w:before="4"/>
        <w:ind w:left="646" w:right="0" w:firstLine="0"/>
        <w:jc w:val="center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/>
          <w:bCs/>
          <w:sz w:val="22"/>
          <w:szCs w:val="22"/>
        </w:rPr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  <w:u w:val="single" w:color="010202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  <w:u w:val="single" w:color="010202"/>
        </w:rPr>
        <w:t>I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  <w:u w:val="single" w:color="010202"/>
        </w:rPr>
        <w:t>ETNAM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  <w:u w:val="single" w:color="01020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  <w:u w:val="single" w:color="010202"/>
        </w:rPr>
        <w:t>REG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  <w:u w:val="single" w:color="010202"/>
        </w:rPr>
        <w:t>I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  <w:u w:val="single" w:color="010202"/>
        </w:rPr>
        <w:t>STER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  <w:u w:val="none"/>
        </w:rPr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  <w:u w:val="none"/>
        </w:rPr>
      </w:r>
    </w:p>
    <w:p>
      <w:pPr>
        <w:spacing w:before="91"/>
        <w:ind w:left="645" w:right="0" w:firstLine="0"/>
        <w:jc w:val="center"/>
        <w:rPr>
          <w:rFonts w:ascii="Times New Roman" w:hAnsi="Times New Roman" w:cs="Times New Roman" w:eastAsia="Times New Roman"/>
          <w:sz w:val="22"/>
          <w:szCs w:val="22"/>
        </w:rPr>
      </w:pPr>
      <w:r>
        <w:rPr/>
        <w:pict>
          <v:group style="position:absolute;margin-left:171.960007pt;margin-top:11.765889pt;width:3.48pt;height:.35999pt;mso-position-horizontal-relative:page;mso-position-vertical-relative:paragraph;z-index:-5480" coordorigin="3439,235" coordsize="70,7">
            <v:shape style="position:absolute;left:3439;top:235;width:70;height:7" coordorigin="3439,235" coordsize="70,7" path="m3439,239l3509,239e" filled="f" stroked="t" strokeweight=".45999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10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position w:val="0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22"/>
          <w:szCs w:val="22"/>
        </w:rPr>
        <w:t>:</w:t>
      </w:r>
    </w:p>
    <w:p>
      <w:pPr>
        <w:spacing w:before="77"/>
        <w:ind w:left="56" w:right="0" w:firstLine="0"/>
        <w:jc w:val="center"/>
        <w:rPr>
          <w:rFonts w:ascii="Times New Roman" w:hAnsi="Times New Roman" w:cs="Times New Roman" w:eastAsia="Times New Roman"/>
          <w:sz w:val="22"/>
          <w:szCs w:val="22"/>
        </w:rPr>
      </w:pPr>
      <w:r>
        <w:rPr>
          <w:spacing w:val="0"/>
          <w:w w:val="100"/>
        </w:rPr>
        <w:br w:type="column"/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Ộ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Ò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X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Ã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Ủ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NG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Ĩ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NAM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</w:r>
    </w:p>
    <w:p>
      <w:pPr>
        <w:spacing w:line="252" w:lineRule="exact"/>
        <w:ind w:left="57" w:right="0" w:firstLine="0"/>
        <w:jc w:val="center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</w:rPr>
        <w:t>Đ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ự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do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ạ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húc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</w:r>
    </w:p>
    <w:p>
      <w:pPr>
        <w:spacing w:line="240" w:lineRule="exact" w:before="13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57" w:right="0" w:firstLine="0"/>
        <w:jc w:val="center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RE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IC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ETNAM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</w:r>
    </w:p>
    <w:p>
      <w:pPr>
        <w:spacing w:line="252" w:lineRule="exact"/>
        <w:ind w:left="56" w:right="0" w:firstLine="0"/>
        <w:jc w:val="center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Independe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ce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edom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ap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ss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</w:r>
    </w:p>
    <w:p>
      <w:pPr>
        <w:spacing w:after="0" w:line="252" w:lineRule="exact"/>
        <w:jc w:val="center"/>
        <w:rPr>
          <w:rFonts w:ascii="Times New Roman" w:hAnsi="Times New Roman" w:cs="Times New Roman" w:eastAsia="Times New Roman"/>
          <w:sz w:val="22"/>
          <w:szCs w:val="22"/>
        </w:rPr>
        <w:sectPr>
          <w:type w:val="continuous"/>
          <w:pgSz w:w="11905" w:h="16840"/>
          <w:pgMar w:top="1380" w:bottom="280" w:left="1140" w:right="1160"/>
          <w:cols w:num="2" w:equalWidth="0">
            <w:col w:w="3662" w:space="123"/>
            <w:col w:w="5820"/>
          </w:cols>
        </w:sectPr>
      </w:pPr>
    </w:p>
    <w:p>
      <w:pPr>
        <w:spacing w:line="130" w:lineRule="exact" w:before="7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40" w:lineRule="auto"/>
        <w:ind w:left="794" w:right="762" w:hanging="3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THÔN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/>
          <w:bCs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BÁ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O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KHÔ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ĐẠ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Ư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AN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OÀN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Ỹ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HU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VÀ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O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ÔI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ƯỜ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XE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HUYÊN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DÙNG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NH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Ẩ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266" w:lineRule="exact"/>
        <w:ind w:left="1335" w:right="1303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otic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non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4"/>
          <w:szCs w:val="24"/>
        </w:rPr>
        <w:t>-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conformit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fro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inspe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ction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tec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nical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safety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quality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ind w:left="1023" w:right="988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ronm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tal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prot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tion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import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transpor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constructio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machinery-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M)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spacing w:line="140" w:lineRule="exact" w:before="7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227" w:right="201" w:firstLine="0"/>
        <w:jc w:val="center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ì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tr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ạ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2"/>
          <w:szCs w:val="22"/>
        </w:rPr>
        <w:t>x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chuy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</w:rPr>
        <w:t>ê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dùn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M’s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us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):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</w:r>
    </w:p>
    <w:p>
      <w:pPr>
        <w:spacing w:before="25"/>
        <w:ind w:left="249" w:right="6770" w:firstLine="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ẩ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er):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</w:r>
    </w:p>
    <w:p>
      <w:pPr>
        <w:spacing w:before="28"/>
        <w:ind w:left="249" w:right="7740" w:firstLine="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ddr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ss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:</w:t>
      </w:r>
    </w:p>
    <w:p>
      <w:pPr>
        <w:spacing w:before="28"/>
        <w:ind w:left="249" w:right="5772" w:firstLine="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áy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chu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ên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dùng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M’s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:</w:t>
      </w:r>
    </w:p>
    <w:p>
      <w:pPr>
        <w:spacing w:before="25"/>
        <w:ind w:left="249" w:right="973" w:firstLine="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Nhã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2"/>
          <w:szCs w:val="22"/>
        </w:rPr>
        <w:t>Trad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2"/>
          <w:szCs w:val="22"/>
        </w:rPr>
        <w:t>rk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                                                 </w:t>
      </w:r>
      <w:r>
        <w:rPr>
          <w:rFonts w:ascii="Times New Roman" w:hAnsi="Times New Roman" w:cs="Times New Roman" w:eastAsia="Times New Roman"/>
          <w:b w:val="0"/>
          <w:bCs w:val="0"/>
          <w:i/>
          <w:spacing w:val="5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ên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2"/>
          <w:szCs w:val="22"/>
        </w:rPr>
        <w:t>ơ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4"/>
          <w:w w:val="1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ommerc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name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</w:r>
    </w:p>
    <w:p>
      <w:pPr>
        <w:spacing w:before="28"/>
        <w:ind w:left="249" w:right="6933" w:firstLine="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Mã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lo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Mod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ode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</w:r>
    </w:p>
    <w:p>
      <w:pPr>
        <w:spacing w:before="28"/>
        <w:ind w:left="249" w:right="2071" w:firstLine="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hung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hassis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                                                   </w:t>
      </w:r>
      <w:r>
        <w:rPr>
          <w:rFonts w:ascii="Times New Roman" w:hAnsi="Times New Roman" w:cs="Times New Roman" w:eastAsia="Times New Roman"/>
          <w:b w:val="0"/>
          <w:bCs w:val="0"/>
          <w:i/>
          <w:spacing w:val="49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độ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ơ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ngi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No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</w:r>
    </w:p>
    <w:p>
      <w:pPr>
        <w:spacing w:before="25"/>
        <w:ind w:left="249" w:right="1356" w:firstLine="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ớ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rod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ion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coun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ry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                              </w:t>
      </w:r>
      <w:r>
        <w:rPr>
          <w:rFonts w:ascii="Times New Roman" w:hAnsi="Times New Roman" w:cs="Times New Roman" w:eastAsia="Times New Roman"/>
          <w:b w:val="0"/>
          <w:bCs w:val="0"/>
          <w:i/>
          <w:spacing w:val="48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4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xu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rod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ion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year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</w:r>
    </w:p>
    <w:p>
      <w:pPr>
        <w:spacing w:line="253" w:lineRule="auto" w:before="28"/>
        <w:ind w:left="249" w:right="2407" w:firstLine="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/>
        <w:pict>
          <v:group style="position:absolute;margin-left:255.119995pt;margin-top:35.310951pt;width:3.48pt;height:.36002pt;mso-position-horizontal-relative:page;mso-position-vertical-relative:paragraph;z-index:-5479" coordorigin="5102,706" coordsize="70,7">
            <v:shape style="position:absolute;left:5102;top:706;width:70;height:7" coordorigin="5102,706" coordsize="70,7" path="m5102,710l5172,710e" filled="f" stroked="t" strokeweight=".46002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hàng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hóa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ẩ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u/n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ày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ustoms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cl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tion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/d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      </w:t>
      </w:r>
      <w:r>
        <w:rPr>
          <w:rFonts w:ascii="Times New Roman" w:hAnsi="Times New Roman" w:cs="Times New Roman" w:eastAsia="Times New Roman"/>
          <w:b w:val="0"/>
          <w:bCs w:val="0"/>
          <w:i/>
          <w:spacing w:val="54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2"/>
          <w:szCs w:val="22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/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2"/>
          <w:szCs w:val="22"/>
        </w:rPr>
        <w:t>Đị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4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2"/>
          <w:szCs w:val="22"/>
        </w:rPr>
        <w:t>k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"/>
          <w:w w:val="100"/>
          <w:sz w:val="22"/>
          <w:szCs w:val="22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4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ra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Insp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ion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ite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                                     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/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biên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2"/>
          <w:szCs w:val="22"/>
        </w:rPr>
        <w:t>k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4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ra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nsp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ct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cord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10"/>
          <w:sz w:val="14"/>
          <w:szCs w:val="14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position w:val="0"/>
          <w:sz w:val="22"/>
          <w:szCs w:val="22"/>
        </w:rPr>
        <w:t>):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22"/>
          <w:szCs w:val="22"/>
        </w:rPr>
      </w:r>
    </w:p>
    <w:p>
      <w:pPr>
        <w:spacing w:before="13"/>
        <w:ind w:left="249" w:right="4782" w:firstLine="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đă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ký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2"/>
          <w:szCs w:val="22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ra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eg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ered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in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pe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ti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</w:r>
    </w:p>
    <w:p>
      <w:pPr>
        <w:spacing w:line="100" w:lineRule="exact" w:before="6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909" w:val="left" w:leader="none"/>
          <w:tab w:pos="1713" w:val="left" w:leader="none"/>
          <w:tab w:pos="7763" w:val="left" w:leader="none"/>
        </w:tabs>
        <w:spacing w:line="266" w:lineRule="auto"/>
        <w:ind w:left="249" w:right="217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22"/>
          <w:szCs w:val="22"/>
        </w:rPr>
        <w:t>X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/>
          <w:bCs/>
          <w:i/>
          <w:spacing w:val="4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3"/>
          <w:w w:val="1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b/>
          <w:bCs/>
          <w:i/>
          <w:spacing w:val="-3"/>
          <w:w w:val="1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b/>
          <w:bCs/>
          <w:i/>
          <w:spacing w:val="7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22"/>
          <w:szCs w:val="22"/>
        </w:rPr>
        <w:t>chu</w:t>
      </w:r>
      <w:r>
        <w:rPr>
          <w:rFonts w:ascii="Times New Roman" w:hAnsi="Times New Roman" w:cs="Times New Roman" w:eastAsia="Times New Roman"/>
          <w:b/>
          <w:bCs/>
          <w:i/>
          <w:spacing w:val="-2"/>
          <w:w w:val="1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22"/>
          <w:szCs w:val="22"/>
        </w:rPr>
        <w:t>ê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/>
          <w:bCs/>
          <w:i/>
          <w:spacing w:val="7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22"/>
          <w:szCs w:val="22"/>
        </w:rPr>
        <w:t>dùn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b/>
          <w:bCs/>
          <w:i/>
          <w:spacing w:val="4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đ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ã</w:t>
      </w:r>
      <w:r>
        <w:rPr>
          <w:rFonts w:ascii="Times New Roman" w:hAnsi="Times New Roman" w:cs="Times New Roman" w:eastAsia="Times New Roman"/>
          <w:b/>
          <w:bCs/>
          <w:i/>
          <w:spacing w:val="7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3"/>
          <w:w w:val="100"/>
          <w:sz w:val="22"/>
          <w:szCs w:val="22"/>
        </w:rPr>
        <w:t>đ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22"/>
          <w:szCs w:val="22"/>
        </w:rPr>
        <w:t>ư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22"/>
          <w:szCs w:val="22"/>
        </w:rPr>
        <w:t>ợ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/>
          <w:bCs/>
          <w:i/>
          <w:spacing w:val="7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k</w:t>
      </w:r>
      <w:r>
        <w:rPr>
          <w:rFonts w:ascii="Times New Roman" w:hAnsi="Times New Roman" w:cs="Times New Roman" w:eastAsia="Times New Roman"/>
          <w:b/>
          <w:bCs/>
          <w:i/>
          <w:spacing w:val="1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/>
          <w:bCs/>
          <w:i/>
          <w:spacing w:val="-2"/>
          <w:w w:val="100"/>
          <w:sz w:val="22"/>
          <w:szCs w:val="22"/>
        </w:rPr>
        <w:t>ể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b/>
          <w:bCs/>
          <w:i/>
          <w:spacing w:val="5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tra</w:t>
      </w:r>
      <w:r>
        <w:rPr>
          <w:rFonts w:ascii="Times New Roman" w:hAnsi="Times New Roman" w:cs="Times New Roman" w:eastAsia="Times New Roman"/>
          <w:b/>
          <w:bCs/>
          <w:i/>
          <w:spacing w:val="5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và</w:t>
      </w:r>
      <w:r>
        <w:rPr>
          <w:rFonts w:ascii="Times New Roman" w:hAnsi="Times New Roman" w:cs="Times New Roman" w:eastAsia="Times New Roman"/>
          <w:b/>
          <w:bCs/>
          <w:i/>
          <w:spacing w:val="7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khô</w:t>
      </w:r>
      <w:r>
        <w:rPr>
          <w:rFonts w:ascii="Times New Roman" w:hAnsi="Times New Roman" w:cs="Times New Roman" w:eastAsia="Times New Roman"/>
          <w:b/>
          <w:bCs/>
          <w:i/>
          <w:spacing w:val="-3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b/>
          <w:bCs/>
          <w:i/>
          <w:spacing w:val="7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đ</w:t>
      </w:r>
      <w:r>
        <w:rPr>
          <w:rFonts w:ascii="Times New Roman" w:hAnsi="Times New Roman" w:cs="Times New Roman" w:eastAsia="Times New Roman"/>
          <w:b/>
          <w:bCs/>
          <w:i/>
          <w:spacing w:val="-3"/>
          <w:w w:val="100"/>
          <w:sz w:val="22"/>
          <w:szCs w:val="22"/>
        </w:rPr>
        <w:t>ạ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/>
          <w:bCs/>
          <w:i/>
          <w:spacing w:val="6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yêu</w:t>
      </w:r>
      <w:r>
        <w:rPr>
          <w:rFonts w:ascii="Times New Roman" w:hAnsi="Times New Roman" w:cs="Times New Roman" w:eastAsia="Times New Roman"/>
          <w:b/>
          <w:bCs/>
          <w:i/>
          <w:spacing w:val="7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/>
          <w:bCs/>
          <w:i/>
          <w:spacing w:val="-3"/>
          <w:w w:val="100"/>
          <w:sz w:val="22"/>
          <w:szCs w:val="22"/>
        </w:rPr>
        <w:t>ầ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b/>
          <w:bCs/>
          <w:i/>
          <w:spacing w:val="7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/>
          <w:bCs/>
          <w:i/>
          <w:spacing w:val="-3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eo</w:t>
      </w:r>
      <w:r>
        <w:rPr>
          <w:rFonts w:ascii="Times New Roman" w:hAnsi="Times New Roman" w:cs="Times New Roman" w:eastAsia="Times New Roman"/>
          <w:b/>
          <w:bCs/>
          <w:i/>
          <w:spacing w:val="7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Thông</w:t>
      </w:r>
      <w:r>
        <w:rPr>
          <w:rFonts w:ascii="Times New Roman" w:hAnsi="Times New Roman" w:cs="Times New Roman" w:eastAsia="Times New Roman"/>
          <w:b/>
          <w:bCs/>
          <w:i/>
          <w:spacing w:val="5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ư</w:t>
      </w:r>
      <w:r>
        <w:rPr>
          <w:rFonts w:ascii="Times New Roman" w:hAnsi="Times New Roman" w:cs="Times New Roman" w:eastAsia="Times New Roman"/>
          <w:b/>
          <w:bCs/>
          <w:i/>
          <w:spacing w:val="4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ố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ab/>
      </w:r>
      <w:r>
        <w:rPr>
          <w:rFonts w:ascii="Times New Roman" w:hAnsi="Times New Roman" w:cs="Times New Roman" w:eastAsia="Times New Roman"/>
          <w:b/>
          <w:bCs/>
          <w:i/>
          <w:spacing w:val="-2"/>
          <w:w w:val="100"/>
          <w:sz w:val="22"/>
          <w:szCs w:val="22"/>
        </w:rPr>
        <w:t>/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22"/>
          <w:szCs w:val="22"/>
        </w:rPr>
        <w:t>201</w:t>
      </w:r>
      <w:r>
        <w:rPr>
          <w:rFonts w:ascii="Times New Roman" w:hAnsi="Times New Roman" w:cs="Times New Roman" w:eastAsia="Times New Roman"/>
          <w:b/>
          <w:bCs/>
          <w:i/>
          <w:spacing w:val="-3"/>
          <w:w w:val="100"/>
          <w:sz w:val="22"/>
          <w:szCs w:val="22"/>
        </w:rPr>
        <w:t>5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22"/>
          <w:szCs w:val="22"/>
        </w:rPr>
        <w:t>/TT-BGT</w:t>
      </w:r>
      <w:r>
        <w:rPr>
          <w:rFonts w:ascii="Times New Roman" w:hAnsi="Times New Roman" w:cs="Times New Roman" w:eastAsia="Times New Roman"/>
          <w:b/>
          <w:bCs/>
          <w:i/>
          <w:spacing w:val="-4"/>
          <w:w w:val="1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ngày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ab/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tháng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ab/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/>
          <w:bCs/>
          <w:i/>
          <w:spacing w:val="-3"/>
          <w:w w:val="100"/>
          <w:sz w:val="22"/>
          <w:szCs w:val="22"/>
        </w:rPr>
        <w:t>ă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3"/>
          <w:w w:val="100"/>
          <w:sz w:val="22"/>
          <w:szCs w:val="22"/>
        </w:rPr>
        <w:t>2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015</w:t>
      </w:r>
      <w:r>
        <w:rPr>
          <w:rFonts w:ascii="Times New Roman" w:hAnsi="Times New Roman" w:cs="Times New Roman" w:eastAsia="Times New Roman"/>
          <w:b/>
          <w:bCs/>
          <w:i/>
          <w:spacing w:val="-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22"/>
          <w:szCs w:val="22"/>
        </w:rPr>
        <w:t>ủ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ộ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2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22"/>
          <w:szCs w:val="22"/>
        </w:rPr>
        <w:t>ưở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ộ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Giao</w:t>
      </w:r>
      <w:r>
        <w:rPr>
          <w:rFonts w:ascii="Times New Roman" w:hAnsi="Times New Roman" w:cs="Times New Roman" w:eastAsia="Times New Roman"/>
          <w:b/>
          <w:bCs/>
          <w:i/>
          <w:spacing w:val="-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/>
          <w:bCs/>
          <w:i/>
          <w:spacing w:val="-3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ông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ậ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/>
          <w:bCs/>
          <w:i/>
          <w:spacing w:val="-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1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ả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i.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</w:r>
    </w:p>
    <w:p>
      <w:pPr>
        <w:spacing w:line="240" w:lineRule="exact" w:before="14"/>
        <w:rPr>
          <w:sz w:val="24"/>
          <w:szCs w:val="24"/>
        </w:rPr>
      </w:pPr>
      <w:r>
        <w:rPr>
          <w:sz w:val="24"/>
          <w:szCs w:val="24"/>
        </w:rPr>
      </w:r>
    </w:p>
    <w:p>
      <w:pPr>
        <w:tabs>
          <w:tab w:pos="1460" w:val="left" w:leader="none"/>
        </w:tabs>
        <w:spacing w:line="264" w:lineRule="auto"/>
        <w:ind w:left="249" w:right="215" w:hanging="1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/>
        <w:pict>
          <v:group style="position:absolute;margin-left:436.920013pt;margin-top:7.216495pt;width:3.48pt;height:.36002pt;mso-position-horizontal-relative:page;mso-position-vertical-relative:paragraph;z-index:-5478" coordorigin="8738,144" coordsize="70,7">
            <v:shape style="position:absolute;left:8738;top:144;width:70;height:7" coordorigin="8738,144" coordsize="70,7" path="m8738,148l8808,148e" filled="f" stroked="t" strokeweight=".46002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TCM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has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be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ins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ec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ed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sa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fi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w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th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quire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Ci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cu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ar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10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10"/>
          <w:sz w:val="14"/>
          <w:szCs w:val="14"/>
        </w:rPr>
        <w:t>   </w:t>
      </w:r>
      <w:r>
        <w:rPr>
          <w:rFonts w:ascii="Times New Roman" w:hAnsi="Times New Roman" w:cs="Times New Roman" w:eastAsia="Times New Roman"/>
          <w:b w:val="0"/>
          <w:bCs w:val="0"/>
          <w:i/>
          <w:spacing w:val="30"/>
          <w:w w:val="100"/>
          <w:position w:val="1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22"/>
          <w:szCs w:val="22"/>
        </w:rPr>
        <w:t>/201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position w:val="0"/>
          <w:sz w:val="22"/>
          <w:szCs w:val="22"/>
        </w:rPr>
        <w:t>5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22"/>
          <w:szCs w:val="22"/>
        </w:rPr>
        <w:t>/TT-BG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position w:val="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position w:val="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22"/>
          <w:szCs w:val="22"/>
        </w:rPr>
        <w:t>iss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position w:val="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22"/>
          <w:szCs w:val="22"/>
        </w:rPr>
        <w:t>ed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22"/>
          <w:szCs w:val="22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22"/>
          <w:szCs w:val="22"/>
        </w:rPr>
        <w:t>2015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position w:val="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22"/>
          <w:szCs w:val="22"/>
        </w:rPr>
        <w:t>by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position w:val="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22"/>
          <w:szCs w:val="22"/>
        </w:rPr>
        <w:t>Mi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position w:val="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position w:val="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position w:val="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22"/>
          <w:szCs w:val="22"/>
        </w:rPr>
        <w:t>er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position w:val="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22"/>
          <w:szCs w:val="22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position w:val="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position w:val="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position w:val="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position w:val="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22"/>
          <w:szCs w:val="22"/>
        </w:rPr>
        <w:t>st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position w:val="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22"/>
          <w:szCs w:val="22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position w:val="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22"/>
          <w:szCs w:val="22"/>
        </w:rPr>
        <w:t>Tra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position w:val="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22"/>
          <w:szCs w:val="22"/>
        </w:rPr>
        <w:t>sp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position w:val="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22"/>
          <w:szCs w:val="22"/>
        </w:rPr>
        <w:t>rt.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22"/>
          <w:szCs w:val="22"/>
        </w:rPr>
      </w:r>
    </w:p>
    <w:p>
      <w:pPr>
        <w:spacing w:before="3"/>
        <w:ind w:left="249" w:right="5172" w:firstLine="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ý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khôn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đ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easons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no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-co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:</w:t>
      </w:r>
    </w:p>
    <w:p>
      <w:pPr>
        <w:spacing w:line="240" w:lineRule="exact" w:before="16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after="0" w:line="240" w:lineRule="exact"/>
        <w:rPr>
          <w:sz w:val="24"/>
          <w:szCs w:val="24"/>
        </w:rPr>
        <w:sectPr>
          <w:type w:val="continuous"/>
          <w:pgSz w:w="11905" w:h="16840"/>
          <w:pgMar w:top="1380" w:bottom="280" w:left="1140" w:right="116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5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24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/>
          <w:bCs/>
          <w:i/>
          <w:spacing w:val="1"/>
          <w:w w:val="100"/>
          <w:sz w:val="20"/>
          <w:szCs w:val="20"/>
        </w:rPr>
        <w:t>ơ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20"/>
          <w:szCs w:val="20"/>
        </w:rPr>
        <w:t>nh</w:t>
      </w:r>
      <w:r>
        <w:rPr>
          <w:rFonts w:ascii="Times New Roman" w:hAnsi="Times New Roman" w:cs="Times New Roman" w:eastAsia="Times New Roman"/>
          <w:b/>
          <w:bCs/>
          <w:i/>
          <w:spacing w:val="1"/>
          <w:w w:val="100"/>
          <w:sz w:val="20"/>
          <w:szCs w:val="20"/>
        </w:rPr>
        <w:t>ậ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na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tabs>
          <w:tab w:pos="1098" w:val="left" w:leader="none"/>
          <w:tab w:pos="1869" w:val="left" w:leader="none"/>
          <w:tab w:pos="2670" w:val="left" w:leader="none"/>
        </w:tabs>
        <w:spacing w:line="236" w:lineRule="auto" w:before="75"/>
        <w:ind w:left="828" w:right="1102" w:hanging="579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spacing w:val="0"/>
          <w:w w:val="100"/>
        </w:rPr>
        <w:br w:type="column"/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(Dat</w:t>
      </w:r>
      <w:r>
        <w:rPr>
          <w:rFonts w:ascii="Times New Roman" w:hAnsi="Times New Roman" w:cs="Times New Roman" w:eastAsia="Times New Roman"/>
          <w:b/>
          <w:bCs/>
          <w:i/>
          <w:spacing w:val="-2"/>
          <w:w w:val="1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ab/>
        <w:tab/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ngày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ab/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tháng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ab/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/>
          <w:bCs/>
          <w:i/>
          <w:spacing w:val="-3"/>
          <w:w w:val="100"/>
          <w:sz w:val="22"/>
          <w:szCs w:val="22"/>
        </w:rPr>
        <w:t>ă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</w:r>
      <w:r>
        <w:rPr>
          <w:rFonts w:ascii="Times New Roman" w:hAnsi="Times New Roman" w:cs="Times New Roman" w:eastAsia="Times New Roman"/>
          <w:b/>
          <w:bCs/>
          <w:i w:val="0"/>
          <w:spacing w:val="-2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22"/>
          <w:szCs w:val="22"/>
        </w:rPr>
        <w:t>ơ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-1"/>
          <w:w w:val="100"/>
          <w:sz w:val="22"/>
          <w:szCs w:val="22"/>
        </w:rPr>
        <w:t>qua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/>
          <w:bCs/>
          <w:i w:val="0"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-1"/>
          <w:w w:val="100"/>
          <w:sz w:val="22"/>
          <w:szCs w:val="22"/>
        </w:rPr>
        <w:t>k</w:t>
      </w:r>
      <w:r>
        <w:rPr>
          <w:rFonts w:ascii="Times New Roman" w:hAnsi="Times New Roman" w:cs="Times New Roman" w:eastAsia="Times New Roman"/>
          <w:b/>
          <w:bCs/>
          <w:i w:val="0"/>
          <w:spacing w:val="1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/>
          <w:bCs/>
          <w:i w:val="0"/>
          <w:spacing w:val="-2"/>
          <w:w w:val="100"/>
          <w:sz w:val="22"/>
          <w:szCs w:val="22"/>
        </w:rPr>
        <w:t>ể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-2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22"/>
          <w:szCs w:val="22"/>
        </w:rPr>
        <w:t>ra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Inspe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ti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body)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</w:r>
    </w:p>
    <w:p>
      <w:pPr>
        <w:spacing w:after="0" w:line="236" w:lineRule="auto"/>
        <w:jc w:val="left"/>
        <w:rPr>
          <w:rFonts w:ascii="Times New Roman" w:hAnsi="Times New Roman" w:cs="Times New Roman" w:eastAsia="Times New Roman"/>
          <w:sz w:val="22"/>
          <w:szCs w:val="22"/>
        </w:rPr>
        <w:sectPr>
          <w:type w:val="continuous"/>
          <w:pgSz w:w="11905" w:h="16840"/>
          <w:pgMar w:top="1380" w:bottom="280" w:left="1140" w:right="1160"/>
          <w:cols w:num="2" w:equalWidth="0">
            <w:col w:w="2222" w:space="3207"/>
            <w:col w:w="4176"/>
          </w:cols>
        </w:sectPr>
      </w:pPr>
    </w:p>
    <w:p>
      <w:pPr>
        <w:spacing w:line="260" w:lineRule="exact" w:before="3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69"/>
        <w:ind w:left="4081" w:right="4077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63.48pt;margin-top:-8.506582pt;width:467.64pt;height:.1pt;mso-position-horizontal-relative:page;mso-position-vertical-relative:paragraph;z-index:-5475" coordorigin="1270,-170" coordsize="9353,2">
            <v:shape style="position:absolute;left:1270;top:-170;width:9353;height:2" coordorigin="1270,-170" coordsize="9353,0" path="m1270,-170l10622,-170e" filled="f" stroked="t" strokeweight=".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Ụ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VI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ind w:left="449" w:right="446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Ẫ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BIÊN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Ì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Ạ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MÁ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CHUY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ÊN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ÙN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/>
          <w:bCs/>
          <w:spacing w:val="0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QU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Ị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NH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Ị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Ị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NH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Ố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187/2013/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-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spacing w:line="227" w:lineRule="exact"/>
        <w:ind w:left="209" w:right="201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64.320000pt;margin-top:19.124615pt;width:466.56pt;height:.1pt;mso-position-horizontal-relative:page;mso-position-vertical-relative:paragraph;z-index:-5474" coordorigin="1286,382" coordsize="9331,2">
            <v:shape style="position:absolute;left:1286;top:382;width:9331;height:2" coordorigin="1286,382" coordsize="9331,0" path="m1286,382l10618,382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hàn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è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hôn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89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2015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-B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ngà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3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hán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201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5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hôn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i)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after="0" w:line="240" w:lineRule="exact"/>
        <w:rPr>
          <w:sz w:val="24"/>
          <w:szCs w:val="24"/>
        </w:rPr>
        <w:sectPr>
          <w:footerReference w:type="default" r:id="rId28"/>
          <w:pgSz w:w="11905" w:h="16840"/>
          <w:pgMar w:footer="0" w:header="1068" w:top="1320" w:bottom="280" w:left="1160" w:right="1160"/>
        </w:sectPr>
      </w:pPr>
    </w:p>
    <w:p>
      <w:pPr>
        <w:spacing w:before="69"/>
        <w:ind w:left="263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Ô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</w:p>
    <w:p>
      <w:pPr>
        <w:spacing w:before="5"/>
        <w:ind w:left="263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  <w:u w:val="single" w:color="010202"/>
        </w:rPr>
        <w:t>Ă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4"/>
          <w:szCs w:val="24"/>
          <w:u w:val="single" w:color="010202"/>
        </w:rPr>
        <w:t>NG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  <w:u w:val="single" w:color="010202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  <w:u w:val="single" w:color="010202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  <w:u w:val="single" w:color="010202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  <w:u w:val="single" w:color="010202"/>
        </w:rPr>
        <w:t>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  <w:u w:val="single" w:color="010202"/>
        </w:rPr>
        <w:t>M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  <w:u w:val="single" w:color="01020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  <w:u w:val="single" w:color="010202"/>
        </w:rPr>
        <w:t>V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4"/>
          <w:szCs w:val="24"/>
          <w:u w:val="single" w:color="010202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  <w:u w:val="single" w:color="010202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  <w:u w:val="single" w:color="010202"/>
        </w:rPr>
        <w:t>T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  <w:u w:val="single" w:color="010202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  <w:u w:val="none"/>
        </w:rPr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  <w:u w:val="none"/>
        </w:rPr>
        <w:t>NAM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  <w:u w:val="none"/>
        </w:rPr>
      </w:r>
    </w:p>
    <w:p>
      <w:pPr>
        <w:spacing w:before="74"/>
        <w:ind w:left="0" w:right="126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spacing w:val="0"/>
          <w:w w:val="100"/>
        </w:rPr>
        <w:br w:type="column"/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Ộ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HÒ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Ã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Ủ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Ĩ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ind w:left="0" w:right="186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z w:val="24"/>
          <w:szCs w:val="24"/>
        </w:rPr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  <w:u w:val="single" w:color="010202"/>
        </w:rPr>
        <w:t>Đ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  <w:u w:val="single" w:color="010202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  <w:u w:val="single" w:color="010202"/>
        </w:rPr>
        <w:t>c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  <w:u w:val="single" w:color="010202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  <w:u w:val="single" w:color="010202"/>
        </w:rPr>
        <w:t>l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  <w:u w:val="single" w:color="010202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  <w:u w:val="single" w:color="010202"/>
        </w:rPr>
        <w:t>p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  <w:u w:val="single" w:color="010202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  <w:u w:val="single" w:color="010202"/>
        </w:rPr>
        <w:t>-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  <w:u w:val="single" w:color="010202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  <w:u w:val="single" w:color="010202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  <w:u w:val="single" w:color="010202"/>
        </w:rPr>
        <w:t>ự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  <w:u w:val="single" w:color="01020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  <w:u w:val="single" w:color="010202"/>
        </w:rPr>
        <w:t>do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  <w:u w:val="single" w:color="010202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  <w:u w:val="single" w:color="010202"/>
        </w:rPr>
        <w:t>-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  <w:u w:val="single" w:color="010202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  <w:u w:val="single" w:color="010202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  <w:u w:val="single" w:color="010202"/>
        </w:rPr>
        <w:t>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  <w:u w:val="single" w:color="010202"/>
        </w:rPr>
        <w:t>nh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  <w:u w:val="single" w:color="010202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  <w:u w:val="single" w:color="010202"/>
        </w:rPr>
        <w:t>phúc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  <w:u w:val="none"/>
        </w:rPr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  <w:u w:val="none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05" w:h="16840"/>
          <w:pgMar w:top="1380" w:bottom="280" w:left="1160" w:right="1160"/>
          <w:cols w:num="2" w:equalWidth="0">
            <w:col w:w="3557" w:space="367"/>
            <w:col w:w="5661"/>
          </w:cols>
        </w:sectPr>
      </w:pPr>
    </w:p>
    <w:p>
      <w:pPr>
        <w:spacing w:line="140" w:lineRule="exact" w:before="7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58" w:lineRule="auto" w:before="66"/>
        <w:ind w:left="428" w:right="426" w:hanging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BIÊ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TÌ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XE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MÁY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HUY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Ê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D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ÙNG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VI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PH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/>
          <w:bCs/>
          <w:spacing w:val="0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QUY</w:t>
      </w:r>
      <w:r>
        <w:rPr>
          <w:rFonts w:ascii="Times New Roman" w:hAnsi="Times New Roman" w:cs="Times New Roman" w:eastAsia="Times New Roman"/>
          <w:b/>
          <w:bCs/>
          <w:spacing w:val="-1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ĐỊ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-1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-1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Ị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ĐỊ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NH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1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8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7/20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1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3/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-CP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21" w:right="119" w:firstLine="0"/>
        <w:jc w:val="both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Theo</w:t>
      </w:r>
      <w:r>
        <w:rPr>
          <w:rFonts w:ascii="Times New Roman" w:hAnsi="Times New Roman" w:cs="Times New Roman" w:eastAsia="Times New Roman"/>
          <w:b w:val="0"/>
          <w:bCs w:val="0"/>
          <w:spacing w:val="-3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đề</w:t>
      </w:r>
      <w:r>
        <w:rPr>
          <w:rFonts w:ascii="Times New Roman" w:hAnsi="Times New Roman" w:cs="Times New Roman" w:eastAsia="Times New Roman"/>
          <w:b w:val="0"/>
          <w:bCs w:val="0"/>
          <w:spacing w:val="-3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-3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a:..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100" w:lineRule="exact" w:before="2"/>
        <w:rPr>
          <w:sz w:val="10"/>
          <w:szCs w:val="10"/>
        </w:rPr>
      </w:pPr>
      <w:r>
        <w:rPr>
          <w:sz w:val="10"/>
          <w:szCs w:val="10"/>
        </w:rPr>
      </w:r>
    </w:p>
    <w:p>
      <w:pPr>
        <w:ind w:left="121" w:right="148" w:firstLine="0"/>
        <w:jc w:val="both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ô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2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-1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6"/>
          <w:szCs w:val="26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</w:t>
      </w:r>
      <w:r>
        <w:rPr>
          <w:rFonts w:ascii="Times New Roman" w:hAnsi="Times New Roman" w:cs="Times New Roman" w:eastAsia="Times New Roman"/>
          <w:b w:val="0"/>
          <w:bCs w:val="0"/>
          <w:spacing w:val="-1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thá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g.....</w:t>
      </w:r>
      <w:r>
        <w:rPr>
          <w:rFonts w:ascii="Times New Roman" w:hAnsi="Times New Roman" w:cs="Times New Roman" w:eastAsia="Times New Roman"/>
          <w:b w:val="0"/>
          <w:bCs w:val="0"/>
          <w:spacing w:val="-1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ă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..,</w:t>
      </w:r>
      <w:r>
        <w:rPr>
          <w:rFonts w:ascii="Times New Roman" w:hAnsi="Times New Roman" w:cs="Times New Roman" w:eastAsia="Times New Roman"/>
          <w:b w:val="0"/>
          <w:bCs w:val="0"/>
          <w:spacing w:val="-1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99"/>
        <w:ind w:left="121" w:right="170" w:firstLine="0"/>
        <w:jc w:val="both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6"/>
          <w:szCs w:val="26"/>
        </w:rPr>
        <w:t>................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95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6"/>
          <w:szCs w:val="26"/>
        </w:rPr>
        <w:t>...........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95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6"/>
          <w:szCs w:val="26"/>
        </w:rPr>
        <w:t>.......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95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6"/>
          <w:szCs w:val="26"/>
        </w:rPr>
        <w:t>................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95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6"/>
          <w:szCs w:val="26"/>
        </w:rPr>
        <w:t>...........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95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6"/>
          <w:szCs w:val="26"/>
        </w:rPr>
        <w:t>.......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95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6"/>
          <w:szCs w:val="26"/>
        </w:rPr>
        <w:t>................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95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6"/>
          <w:szCs w:val="26"/>
        </w:rPr>
        <w:t>...........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95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6"/>
          <w:szCs w:val="26"/>
        </w:rPr>
        <w:t>.......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95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6"/>
          <w:szCs w:val="26"/>
        </w:rPr>
        <w:t>...............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95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95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6"/>
          <w:szCs w:val="26"/>
        </w:rPr>
        <w:t>...........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95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6"/>
          <w:szCs w:val="26"/>
        </w:rPr>
        <w:t>...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100" w:lineRule="exact" w:before="2"/>
        <w:rPr>
          <w:sz w:val="10"/>
          <w:szCs w:val="10"/>
        </w:rPr>
      </w:pPr>
      <w:r>
        <w:rPr>
          <w:sz w:val="10"/>
          <w:szCs w:val="10"/>
        </w:rPr>
      </w:r>
    </w:p>
    <w:p>
      <w:pPr>
        <w:ind w:left="121" w:right="2687" w:firstLine="0"/>
        <w:jc w:val="both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Đă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am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ã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hành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ra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6"/>
          <w:szCs w:val="26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sau: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100" w:lineRule="exact" w:before="2"/>
        <w:rPr>
          <w:sz w:val="10"/>
          <w:szCs w:val="10"/>
        </w:rPr>
      </w:pPr>
      <w:r>
        <w:rPr>
          <w:sz w:val="10"/>
          <w:szCs w:val="10"/>
        </w:rPr>
      </w:r>
    </w:p>
    <w:p>
      <w:pPr>
        <w:ind w:left="121" w:right="126" w:firstLine="0"/>
        <w:jc w:val="both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-</w:t>
      </w:r>
      <w:r>
        <w:rPr>
          <w:rFonts w:ascii="Times New Roman" w:hAnsi="Times New Roman" w:cs="Times New Roman" w:eastAsia="Times New Roman"/>
          <w:b w:val="0"/>
          <w:bCs w:val="0"/>
          <w:spacing w:val="-3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Nhãn</w:t>
      </w:r>
      <w:r>
        <w:rPr>
          <w:rFonts w:ascii="Times New Roman" w:hAnsi="Times New Roman" w:cs="Times New Roman" w:eastAsia="Times New Roman"/>
          <w:b w:val="0"/>
          <w:bCs w:val="0"/>
          <w:spacing w:val="-3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hi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-3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:.....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99"/>
        <w:ind w:left="121" w:right="177" w:firstLine="0"/>
        <w:jc w:val="both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-</w:t>
      </w:r>
      <w:r>
        <w:rPr>
          <w:rFonts w:ascii="Times New Roman" w:hAnsi="Times New Roman" w:cs="Times New Roman" w:eastAsia="Times New Roman"/>
          <w:b w:val="0"/>
          <w:bCs w:val="0"/>
          <w:spacing w:val="-1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-1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khu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g:.........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  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-1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độ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:....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100" w:lineRule="exact" w:before="2"/>
        <w:rPr>
          <w:sz w:val="10"/>
          <w:szCs w:val="10"/>
        </w:rPr>
      </w:pPr>
      <w:r>
        <w:rPr>
          <w:sz w:val="10"/>
          <w:szCs w:val="10"/>
        </w:rPr>
      </w:r>
    </w:p>
    <w:p>
      <w:pPr>
        <w:ind w:left="121" w:right="162" w:firstLine="0"/>
        <w:jc w:val="both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-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đă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ký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tra:.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  </w:t>
      </w:r>
      <w:r>
        <w:rPr>
          <w:rFonts w:ascii="Times New Roman" w:hAnsi="Times New Roman" w:cs="Times New Roman" w:eastAsia="Times New Roman"/>
          <w:b w:val="0"/>
          <w:bCs w:val="0"/>
          <w:spacing w:val="3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hai:......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100" w:lineRule="exact" w:before="2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57" w:lineRule="auto"/>
        <w:ind w:left="121" w:right="119" w:firstLine="0"/>
        <w:jc w:val="both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spacing w:val="2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vào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qu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tr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các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6"/>
          <w:szCs w:val="26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có</w:t>
      </w:r>
      <w:r>
        <w:rPr>
          <w:rFonts w:ascii="Times New Roman" w:hAnsi="Times New Roman" w:cs="Times New Roman" w:eastAsia="Times New Roman"/>
          <w:b w:val="0"/>
          <w:bCs w:val="0"/>
          <w:spacing w:val="3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liên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quan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và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đố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ớ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2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q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đị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2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hi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hành,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6"/>
          <w:szCs w:val="26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6"/>
          <w:szCs w:val="26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nêu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tr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ê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ã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vi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q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đị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18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7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/201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3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-C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6"/>
          <w:szCs w:val="26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20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11/2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3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là: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78"/>
        <w:ind w:left="121" w:right="170" w:firstLine="0"/>
        <w:jc w:val="both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6"/>
          <w:szCs w:val="26"/>
        </w:rPr>
        <w:t>................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95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6"/>
          <w:szCs w:val="26"/>
        </w:rPr>
        <w:t>...........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95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6"/>
          <w:szCs w:val="26"/>
        </w:rPr>
        <w:t>.......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95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6"/>
          <w:szCs w:val="26"/>
        </w:rPr>
        <w:t>................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95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6"/>
          <w:szCs w:val="26"/>
        </w:rPr>
        <w:t>...........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95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6"/>
          <w:szCs w:val="26"/>
        </w:rPr>
        <w:t>.......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95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6"/>
          <w:szCs w:val="26"/>
        </w:rPr>
        <w:t>................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95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6"/>
          <w:szCs w:val="26"/>
        </w:rPr>
        <w:t>...........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95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6"/>
          <w:szCs w:val="26"/>
        </w:rPr>
        <w:t>.......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95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6"/>
          <w:szCs w:val="26"/>
        </w:rPr>
        <w:t>...............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95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95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6"/>
          <w:szCs w:val="26"/>
        </w:rPr>
        <w:t>...........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95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6"/>
          <w:szCs w:val="26"/>
        </w:rPr>
        <w:t>...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100" w:lineRule="exact" w:before="2"/>
        <w:rPr>
          <w:sz w:val="10"/>
          <w:szCs w:val="10"/>
        </w:rPr>
      </w:pPr>
      <w:r>
        <w:rPr>
          <w:sz w:val="10"/>
          <w:szCs w:val="10"/>
        </w:rPr>
      </w:r>
    </w:p>
    <w:p>
      <w:pPr>
        <w:ind w:left="121" w:right="170" w:firstLine="0"/>
        <w:jc w:val="both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6"/>
          <w:szCs w:val="26"/>
        </w:rPr>
        <w:t>................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95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6"/>
          <w:szCs w:val="26"/>
        </w:rPr>
        <w:t>...........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95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6"/>
          <w:szCs w:val="26"/>
        </w:rPr>
        <w:t>.......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95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6"/>
          <w:szCs w:val="26"/>
        </w:rPr>
        <w:t>................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95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6"/>
          <w:szCs w:val="26"/>
        </w:rPr>
        <w:t>...........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95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6"/>
          <w:szCs w:val="26"/>
        </w:rPr>
        <w:t>.......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95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6"/>
          <w:szCs w:val="26"/>
        </w:rPr>
        <w:t>................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95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6"/>
          <w:szCs w:val="26"/>
        </w:rPr>
        <w:t>...........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95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6"/>
          <w:szCs w:val="26"/>
        </w:rPr>
        <w:t>.......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95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6"/>
          <w:szCs w:val="26"/>
        </w:rPr>
        <w:t>...............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95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95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6"/>
          <w:szCs w:val="26"/>
        </w:rPr>
        <w:t>...........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95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6"/>
          <w:szCs w:val="26"/>
        </w:rPr>
        <w:t>...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99"/>
        <w:ind w:left="121" w:right="170" w:firstLine="0"/>
        <w:jc w:val="both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6"/>
          <w:szCs w:val="26"/>
        </w:rPr>
        <w:t>................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95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6"/>
          <w:szCs w:val="26"/>
        </w:rPr>
        <w:t>...........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95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6"/>
          <w:szCs w:val="26"/>
        </w:rPr>
        <w:t>.......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95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6"/>
          <w:szCs w:val="26"/>
        </w:rPr>
        <w:t>................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95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6"/>
          <w:szCs w:val="26"/>
        </w:rPr>
        <w:t>...........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95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6"/>
          <w:szCs w:val="26"/>
        </w:rPr>
        <w:t>.......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95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6"/>
          <w:szCs w:val="26"/>
        </w:rPr>
        <w:t>................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95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6"/>
          <w:szCs w:val="26"/>
        </w:rPr>
        <w:t>...........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95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6"/>
          <w:szCs w:val="26"/>
        </w:rPr>
        <w:t>.......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95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6"/>
          <w:szCs w:val="26"/>
        </w:rPr>
        <w:t>...............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95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95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6"/>
          <w:szCs w:val="26"/>
        </w:rPr>
        <w:t>...........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95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6"/>
          <w:szCs w:val="26"/>
        </w:rPr>
        <w:t>...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100" w:lineRule="exact" w:before="2"/>
        <w:rPr>
          <w:sz w:val="10"/>
          <w:szCs w:val="10"/>
        </w:rPr>
      </w:pPr>
      <w:r>
        <w:rPr>
          <w:sz w:val="10"/>
          <w:szCs w:val="10"/>
        </w:rPr>
      </w:r>
    </w:p>
    <w:p>
      <w:pPr>
        <w:ind w:left="121" w:right="170" w:firstLine="0"/>
        <w:jc w:val="both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6"/>
          <w:szCs w:val="26"/>
        </w:rPr>
        <w:t>................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95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6"/>
          <w:szCs w:val="26"/>
        </w:rPr>
        <w:t>...........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95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6"/>
          <w:szCs w:val="26"/>
        </w:rPr>
        <w:t>.......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95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6"/>
          <w:szCs w:val="26"/>
        </w:rPr>
        <w:t>................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95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6"/>
          <w:szCs w:val="26"/>
        </w:rPr>
        <w:t>...........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95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6"/>
          <w:szCs w:val="26"/>
        </w:rPr>
        <w:t>.......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95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6"/>
          <w:szCs w:val="26"/>
        </w:rPr>
        <w:t>................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95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6"/>
          <w:szCs w:val="26"/>
        </w:rPr>
        <w:t>...........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95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6"/>
          <w:szCs w:val="26"/>
        </w:rPr>
        <w:t>.......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95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6"/>
          <w:szCs w:val="26"/>
        </w:rPr>
        <w:t>...............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95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95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6"/>
          <w:szCs w:val="26"/>
        </w:rPr>
        <w:t>...........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95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6"/>
          <w:szCs w:val="26"/>
        </w:rPr>
        <w:t>...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100" w:lineRule="exact" w:before="2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56" w:lineRule="auto"/>
        <w:ind w:left="121" w:right="107" w:firstLine="0"/>
        <w:jc w:val="both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6"/>
          <w:szCs w:val="26"/>
        </w:rPr>
        <w:t>Biê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6"/>
          <w:szCs w:val="26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6"/>
          <w:szCs w:val="26"/>
        </w:rPr>
        <w:t>đượ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6"/>
          <w:szCs w:val="26"/>
        </w:rPr>
        <w:t>hàn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6"/>
          <w:szCs w:val="26"/>
        </w:rPr>
        <w:t>(02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)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6"/>
          <w:szCs w:val="26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6"/>
          <w:szCs w:val="26"/>
        </w:rPr>
        <w:t>chí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6"/>
          <w:szCs w:val="26"/>
        </w:rPr>
        <w:t>q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6"/>
          <w:szCs w:val="26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6"/>
          <w:szCs w:val="26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6"/>
          <w:szCs w:val="26"/>
        </w:rPr>
        <w:t>ượ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6"/>
          <w:szCs w:val="26"/>
        </w:rPr>
        <w:t>gi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ữ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6"/>
          <w:szCs w:val="26"/>
        </w:rPr>
        <w:t>(0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6"/>
          <w:szCs w:val="26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)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6"/>
          <w:szCs w:val="26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và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6"/>
          <w:szCs w:val="26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c,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cá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hân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kh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ẩ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gi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ữ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(01)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240" w:lineRule="exact" w:before="16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after="0" w:line="240" w:lineRule="exact"/>
        <w:rPr>
          <w:sz w:val="24"/>
          <w:szCs w:val="24"/>
        </w:rPr>
        <w:sectPr>
          <w:type w:val="continuous"/>
          <w:pgSz w:w="11905" w:h="16840"/>
          <w:pgMar w:top="1380" w:bottom="280" w:left="1160" w:right="1160"/>
        </w:sectPr>
      </w:pPr>
    </w:p>
    <w:p>
      <w:pPr>
        <w:spacing w:line="256" w:lineRule="auto" w:before="66"/>
        <w:ind w:left="1808" w:right="0" w:hanging="845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Đạ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di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ổ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ứ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c,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á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ân</w:t>
      </w:r>
      <w:r>
        <w:rPr>
          <w:rFonts w:ascii="Times New Roman" w:hAnsi="Times New Roman" w:cs="Times New Roman" w:eastAsia="Times New Roman"/>
          <w:b/>
          <w:bCs/>
          <w:spacing w:val="0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nh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/>
          <w:bCs/>
          <w:spacing w:val="-1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ẩ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66"/>
        <w:ind w:left="964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spacing w:val="0"/>
          <w:w w:val="100"/>
        </w:rPr>
        <w:br w:type="column"/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Đạ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di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ơ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qua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ra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6"/>
          <w:szCs w:val="26"/>
        </w:rPr>
        <w:sectPr>
          <w:type w:val="continuous"/>
          <w:pgSz w:w="11905" w:h="16840"/>
          <w:pgMar w:top="1380" w:bottom="280" w:left="1160" w:right="1160"/>
          <w:cols w:num="2" w:equalWidth="0">
            <w:col w:w="3777" w:space="996"/>
            <w:col w:w="4812"/>
          </w:cols>
        </w:sectPr>
      </w:pPr>
    </w:p>
    <w:p>
      <w:pPr>
        <w:spacing w:line="260" w:lineRule="exact" w:before="3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69"/>
        <w:ind w:left="3760" w:right="3739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63.240002pt;margin-top:-7.906582pt;width:467.76pt;height:.1pt;mso-position-horizontal-relative:page;mso-position-vertical-relative:paragraph;z-index:-5473" coordorigin="1265,-158" coordsize="9355,2">
            <v:shape style="position:absolute;left:1265;top:-158;width:9355;height:2" coordorigin="1265,-158" coordsize="9355,0" path="m1265,-158l10620,-158e" filled="f" stroked="t" strokeweight=".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Ụ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VII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Ẫ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THÔNG</w:t>
      </w:r>
      <w:r>
        <w:rPr>
          <w:rFonts w:ascii="Times New Roman" w:hAnsi="Times New Roman" w:cs="Times New Roman" w:eastAsia="Times New Roman"/>
          <w:b/>
          <w:bCs/>
          <w:spacing w:val="-1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BÁO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ind w:left="23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MÁ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CHUY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ÊN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ÙN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Ẩ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Ị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Ị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NH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Ố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187/2013/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-CP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spacing w:line="227" w:lineRule="exact"/>
        <w:ind w:left="229" w:right="201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63.669991pt;margin-top:27.594595pt;width:469.18002pt;height:589.420025pt;mso-position-horizontal-relative:page;mso-position-vertical-relative:paragraph;z-index:-5469" coordorigin="1273,552" coordsize="9384,11788">
            <v:group style="position:absolute;left:1284;top:562;width:9362;height:2" coordorigin="1284,562" coordsize="9362,2">
              <v:shape style="position:absolute;left:1284;top:562;width:9362;height:2" coordorigin="1284,562" coordsize="9362,0" path="m1284,562l10646,562e" filled="f" stroked="t" strokeweight="1.06002pt" strokecolor="#000000">
                <v:path arrowok="t"/>
              </v:shape>
            </v:group>
            <v:group style="position:absolute;left:1294;top:572;width:2;height:11758" coordorigin="1294,572" coordsize="2,11758">
              <v:shape style="position:absolute;left:1294;top:572;width:2;height:11758" coordorigin="1294,572" coordsize="0,11758" path="m1294,572l1294,12330e" filled="f" stroked="t" strokeweight="1.060010pt" strokecolor="#000000">
                <v:path arrowok="t"/>
              </v:shape>
            </v:group>
            <v:group style="position:absolute;left:1284;top:12320;width:9362;height:2" coordorigin="1284,12320" coordsize="9362,2">
              <v:shape style="position:absolute;left:1284;top:12320;width:9362;height:2" coordorigin="1284,12320" coordsize="9362,0" path="m1284,12320l10646,12320e" filled="f" stroked="t" strokeweight="1.05999pt" strokecolor="#000000">
                <v:path arrowok="t"/>
              </v:shape>
            </v:group>
            <v:group style="position:absolute;left:10637;top:572;width:2;height:11758" coordorigin="10637,572" coordsize="2,11758">
              <v:shape style="position:absolute;left:10637;top:572;width:2;height:11758" coordorigin="10637,572" coordsize="0,11758" path="m10637,572l10637,12330e" filled="f" stroked="t" strokeweight="1.05996pt" strokecolor="#000000">
                <v:path arrowok="t"/>
              </v:shape>
            </v:group>
            <v:group style="position:absolute;left:6533;top:1191;width:2664;height:2" coordorigin="6533,1191" coordsize="2664,2">
              <v:shape style="position:absolute;left:6533;top:1191;width:2664;height:2" coordorigin="6533,1191" coordsize="2664,0" path="m6533,1191l9197,1191e" filled="f" stroked="t" strokeweight=".75pt" strokecolor="#010202">
                <v:path arrowok="t"/>
              </v:shape>
            </v:group>
            <v:group style="position:absolute;left:6646;top:1964;width:2664;height:2" coordorigin="6646,1964" coordsize="2664,2">
              <v:shape style="position:absolute;left:6646;top:1964;width:2664;height:2" coordorigin="6646,1964" coordsize="2664,0" path="m6646,1964l9310,1964e" filled="f" stroked="t" strokeweight=".75pt" strokecolor="#010202">
                <v:path arrowok="t"/>
              </v:shape>
            </v:group>
            <v:group style="position:absolute;left:1970;top:1201;width:2664;height:2" coordorigin="1970,1201" coordsize="2664,2">
              <v:shape style="position:absolute;left:1970;top:1201;width:2664;height:2" coordorigin="1970,1201" coordsize="2664,0" path="m1970,1201l4634,1201e" filled="f" stroked="t" strokeweight=".75pt" strokecolor="#010202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3.720001pt;margin-top:17.924614pt;width:466.56pt;height:.1pt;mso-position-horizontal-relative:page;mso-position-vertical-relative:paragraph;z-index:-5468" coordorigin="1274,358" coordsize="9331,2">
            <v:shape style="position:absolute;left:1274;top:358;width:9331;height:2" coordorigin="1274,358" coordsize="9331,0" path="m1274,358l10606,358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hàn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è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hôn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89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2015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-B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ngà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3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hán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201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5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hôn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i)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160" w:lineRule="exact" w:before="8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headerReference w:type="even" r:id="rId29"/>
          <w:headerReference w:type="default" r:id="rId30"/>
          <w:footerReference w:type="even" r:id="rId31"/>
          <w:pgSz w:w="11905" w:h="16840"/>
          <w:pgMar w:header="1068" w:footer="1792" w:top="1320" w:bottom="1980" w:left="1140" w:right="1160"/>
          <w:pgNumType w:start="38"/>
        </w:sectPr>
      </w:pPr>
    </w:p>
    <w:p>
      <w:pPr>
        <w:spacing w:before="72"/>
        <w:ind w:left="660" w:right="0" w:firstLine="0"/>
        <w:jc w:val="center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HÔN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I</w:t>
      </w:r>
    </w:p>
    <w:p>
      <w:pPr>
        <w:spacing w:before="4"/>
        <w:ind w:left="655" w:right="0" w:firstLine="0"/>
        <w:jc w:val="center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</w:rPr>
        <w:t>Đ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Ă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K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NAM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655" w:right="0" w:firstLine="0"/>
        <w:jc w:val="center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RANSPORT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</w:r>
    </w:p>
    <w:p>
      <w:pPr>
        <w:spacing w:before="4"/>
        <w:ind w:left="654" w:right="0" w:firstLine="0"/>
        <w:jc w:val="center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  <w:u w:val="single" w:color="010202"/>
        </w:rPr>
        <w:t>I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  <w:u w:val="single" w:color="010202"/>
        </w:rPr>
        <w:t>ETNAM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  <w:u w:val="single" w:color="01020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  <w:u w:val="single" w:color="010202"/>
        </w:rPr>
        <w:t>REG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  <w:u w:val="single" w:color="010202"/>
        </w:rPr>
        <w:t>I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  <w:u w:val="single" w:color="010202"/>
        </w:rPr>
        <w:t>STER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  <w:u w:val="none"/>
        </w:rPr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  <w:u w:val="none"/>
        </w:rPr>
      </w:r>
    </w:p>
    <w:p>
      <w:pPr>
        <w:spacing w:before="91"/>
        <w:ind w:left="653" w:right="0" w:firstLine="0"/>
        <w:jc w:val="center"/>
        <w:rPr>
          <w:rFonts w:ascii="Times New Roman" w:hAnsi="Times New Roman" w:cs="Times New Roman" w:eastAsia="Times New Roman"/>
          <w:sz w:val="22"/>
          <w:szCs w:val="22"/>
        </w:rPr>
      </w:pPr>
      <w:r>
        <w:rPr/>
        <w:pict>
          <v:group style="position:absolute;margin-left:172.440002pt;margin-top:11.765908pt;width:3.48pt;height:.35999pt;mso-position-horizontal-relative:page;mso-position-vertical-relative:paragraph;z-index:-5472" coordorigin="3449,235" coordsize="70,7">
            <v:shape style="position:absolute;left:3449;top:235;width:70;height:7" coordorigin="3449,235" coordsize="70,7" path="m3449,239l3518,239e" filled="f" stroked="t" strokeweight=".45999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10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position w:val="0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22"/>
          <w:szCs w:val="22"/>
        </w:rPr>
        <w:t>:</w:t>
      </w:r>
    </w:p>
    <w:p>
      <w:pPr>
        <w:spacing w:before="77"/>
        <w:ind w:left="133" w:right="0" w:firstLine="0"/>
        <w:jc w:val="center"/>
        <w:rPr>
          <w:rFonts w:ascii="Times New Roman" w:hAnsi="Times New Roman" w:cs="Times New Roman" w:eastAsia="Times New Roman"/>
          <w:sz w:val="22"/>
          <w:szCs w:val="22"/>
        </w:rPr>
      </w:pPr>
      <w:r>
        <w:rPr>
          <w:spacing w:val="0"/>
          <w:w w:val="100"/>
        </w:rPr>
        <w:br w:type="column"/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Ộ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Ò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X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Ã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Ủ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NG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Ĩ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NAM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</w:r>
    </w:p>
    <w:p>
      <w:pPr>
        <w:spacing w:line="252" w:lineRule="exact"/>
        <w:ind w:left="134" w:right="0" w:firstLine="0"/>
        <w:jc w:val="center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</w:rPr>
        <w:t>Đ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ự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do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ạ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húc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</w:r>
    </w:p>
    <w:p>
      <w:pPr>
        <w:spacing w:line="240" w:lineRule="exact" w:before="13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133" w:right="0" w:firstLine="0"/>
        <w:jc w:val="center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RE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IC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ETNAM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</w:r>
    </w:p>
    <w:p>
      <w:pPr>
        <w:spacing w:line="252" w:lineRule="exact"/>
        <w:ind w:left="137" w:right="0" w:firstLine="0"/>
        <w:jc w:val="center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Independe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ce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edom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ap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ss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</w:r>
    </w:p>
    <w:p>
      <w:pPr>
        <w:spacing w:line="100" w:lineRule="exact" w:before="5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ind w:left="251" w:right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 w:hAnsi="Times New Roman" w:cs="Times New Roman" w:eastAsia="Times New Roman"/>
          <w:spacing w:val="-1"/>
          <w:w w:val="100"/>
        </w:rPr>
        <w:t>THÔN</w:t>
      </w:r>
      <w:r>
        <w:rPr>
          <w:rFonts w:ascii="Times New Roman" w:hAnsi="Times New Roman" w:cs="Times New Roman" w:eastAsia="Times New Roman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</w:rPr>
        <w:t>BÁO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</w:rPr>
        <w:sectPr>
          <w:type w:val="continuous"/>
          <w:pgSz w:w="11905" w:h="16840"/>
          <w:pgMar w:top="1380" w:bottom="280" w:left="1140" w:right="1160"/>
          <w:cols w:num="2" w:equalWidth="0">
            <w:col w:w="3674" w:space="40"/>
            <w:col w:w="5891"/>
          </w:cols>
        </w:sectPr>
      </w:pPr>
    </w:p>
    <w:p>
      <w:pPr>
        <w:spacing w:line="322" w:lineRule="exact" w:before="3"/>
        <w:ind w:left="820" w:right="777" w:hanging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X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MÁ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CH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Y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Ê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DÙN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NH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Ẩ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M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NG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Ị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NH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Ố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8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7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20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3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/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-CP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209" w:lineRule="auto" w:before="21"/>
        <w:ind w:left="1210" w:right="1167" w:hanging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252.839996pt;margin-top:20.119513pt;width:4.08pt;height:.1pt;mso-position-horizontal-relative:page;mso-position-vertical-relative:paragraph;z-index:-5471" coordorigin="5057,402" coordsize="82,2">
            <v:shape style="position:absolute;left:5057;top:402;width:82;height:2" coordorigin="5057,402" coordsize="82,0" path="m5057,402l5138,402e" filled="f" stroked="t" strokeweight=".46005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Notice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ported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transport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constructi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machinery’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violatio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Dec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ee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11"/>
          <w:sz w:val="16"/>
          <w:szCs w:val="16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00"/>
          <w:position w:val="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24"/>
          <w:szCs w:val="24"/>
        </w:rPr>
        <w:t>187//201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position w:val="0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24"/>
          <w:szCs w:val="24"/>
        </w:rPr>
        <w:t>/N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position w:val="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position w:val="0"/>
          <w:sz w:val="24"/>
          <w:szCs w:val="24"/>
        </w:rPr>
        <w:t>-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position w:val="0"/>
          <w:sz w:val="24"/>
          <w:szCs w:val="24"/>
        </w:rPr>
        <w:t>P)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24"/>
          <w:szCs w:val="24"/>
        </w:rPr>
      </w:r>
    </w:p>
    <w:p>
      <w:pPr>
        <w:spacing w:before="66"/>
        <w:ind w:left="1016" w:right="976" w:firstLine="0"/>
        <w:jc w:val="center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ì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tr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ạ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2"/>
          <w:szCs w:val="22"/>
        </w:rPr>
        <w:t>x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chuy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</w:rPr>
        <w:t>ê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dùn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M’s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us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):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</w:r>
    </w:p>
    <w:p>
      <w:pPr>
        <w:spacing w:before="66"/>
        <w:ind w:left="261" w:right="6758" w:firstLine="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ẩ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er):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</w:r>
    </w:p>
    <w:p>
      <w:pPr>
        <w:spacing w:before="66"/>
        <w:ind w:left="261" w:right="7728" w:firstLine="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ddr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ss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:</w:t>
      </w:r>
    </w:p>
    <w:p>
      <w:pPr>
        <w:spacing w:before="68"/>
        <w:ind w:left="261" w:right="5760" w:firstLine="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áy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chu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ên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dùng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M’s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:</w:t>
      </w:r>
    </w:p>
    <w:p>
      <w:pPr>
        <w:spacing w:before="66"/>
        <w:ind w:left="261" w:right="899" w:firstLine="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Nhã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2"/>
          <w:szCs w:val="22"/>
        </w:rPr>
        <w:t>Trad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2"/>
          <w:szCs w:val="22"/>
        </w:rPr>
        <w:t>rk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                                                   </w:t>
      </w:r>
      <w:r>
        <w:rPr>
          <w:rFonts w:ascii="Times New Roman" w:hAnsi="Times New Roman" w:cs="Times New Roman" w:eastAsia="Times New Roman"/>
          <w:b w:val="0"/>
          <w:bCs w:val="0"/>
          <w:i/>
          <w:spacing w:val="5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ên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2"/>
          <w:szCs w:val="22"/>
        </w:rPr>
        <w:t>ơ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4"/>
          <w:w w:val="1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ommerc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name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</w:r>
    </w:p>
    <w:p>
      <w:pPr>
        <w:spacing w:before="66"/>
        <w:ind w:left="261" w:right="6921" w:firstLine="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Mã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lo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Mod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ode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</w:r>
    </w:p>
    <w:p>
      <w:pPr>
        <w:spacing w:before="68"/>
        <w:ind w:left="261" w:right="1997" w:firstLine="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hung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hassis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                                                     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độ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ơ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ngi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No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</w:r>
    </w:p>
    <w:p>
      <w:pPr>
        <w:spacing w:before="66"/>
        <w:ind w:left="261" w:right="1282" w:firstLine="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ớ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rod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ion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coun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ry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                               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4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xu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rod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ion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year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</w:r>
    </w:p>
    <w:p>
      <w:pPr>
        <w:spacing w:line="291" w:lineRule="auto" w:before="66"/>
        <w:ind w:left="261" w:right="2611" w:firstLine="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/>
        <w:pict>
          <v:group style="position:absolute;margin-left:255.720001pt;margin-top:41.287117pt;width:3.48pt;height:.36002pt;mso-position-horizontal-relative:page;mso-position-vertical-relative:paragraph;z-index:-5470" coordorigin="5114,826" coordsize="70,7">
            <v:shape style="position:absolute;left:5114;top:826;width:70;height:7" coordorigin="5114,826" coordsize="70,7" path="m5114,829l5184,829e" filled="f" stroked="t" strokeweight=".46002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hàng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hóa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ẩ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u/n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ày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ustoms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cl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tion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/d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  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/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2"/>
          <w:szCs w:val="22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/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2"/>
          <w:szCs w:val="22"/>
        </w:rPr>
        <w:t>Đị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4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2"/>
          <w:szCs w:val="22"/>
        </w:rPr>
        <w:t>k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"/>
          <w:w w:val="100"/>
          <w:sz w:val="22"/>
          <w:szCs w:val="22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4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ra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Insp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ion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ite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                                 </w:t>
      </w:r>
      <w:r>
        <w:rPr>
          <w:rFonts w:ascii="Times New Roman" w:hAnsi="Times New Roman" w:cs="Times New Roman" w:eastAsia="Times New Roman"/>
          <w:b w:val="0"/>
          <w:bCs w:val="0"/>
          <w:i/>
          <w:spacing w:val="54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/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biên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2"/>
          <w:szCs w:val="22"/>
        </w:rPr>
        <w:t>k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4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ra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nsp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ct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cord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10"/>
          <w:sz w:val="14"/>
          <w:szCs w:val="14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position w:val="0"/>
          <w:sz w:val="22"/>
          <w:szCs w:val="22"/>
        </w:rPr>
        <w:t>):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22"/>
          <w:szCs w:val="22"/>
        </w:rPr>
      </w:r>
    </w:p>
    <w:p>
      <w:pPr>
        <w:spacing w:before="7"/>
        <w:ind w:left="261" w:right="4770" w:firstLine="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đă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ký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2"/>
          <w:szCs w:val="22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ra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eg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ered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in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pe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ti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</w:r>
    </w:p>
    <w:p>
      <w:pPr>
        <w:spacing w:line="180" w:lineRule="exact" w:before="8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302" w:lineRule="auto"/>
        <w:ind w:left="261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22"/>
          <w:szCs w:val="22"/>
        </w:rPr>
        <w:t>X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/>
          <w:bCs/>
          <w:i/>
          <w:spacing w:val="1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3"/>
          <w:w w:val="1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b/>
          <w:bCs/>
          <w:i/>
          <w:spacing w:val="-3"/>
          <w:w w:val="1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b/>
          <w:bCs/>
          <w:i/>
          <w:spacing w:val="1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ch</w:t>
      </w:r>
      <w:r>
        <w:rPr>
          <w:rFonts w:ascii="Times New Roman" w:hAnsi="Times New Roman" w:cs="Times New Roman" w:eastAsia="Times New Roman"/>
          <w:b/>
          <w:bCs/>
          <w:i/>
          <w:spacing w:val="-3"/>
          <w:w w:val="1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yên</w:t>
      </w:r>
      <w:r>
        <w:rPr>
          <w:rFonts w:ascii="Times New Roman" w:hAnsi="Times New Roman" w:cs="Times New Roman" w:eastAsia="Times New Roman"/>
          <w:b/>
          <w:bCs/>
          <w:i/>
          <w:spacing w:val="1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dù</w:t>
      </w:r>
      <w:r>
        <w:rPr>
          <w:rFonts w:ascii="Times New Roman" w:hAnsi="Times New Roman" w:cs="Times New Roman" w:eastAsia="Times New Roman"/>
          <w:b/>
          <w:bCs/>
          <w:i/>
          <w:spacing w:val="-3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b/>
          <w:bCs/>
          <w:i/>
          <w:spacing w:val="1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/>
          <w:bCs/>
          <w:i/>
          <w:spacing w:val="-3"/>
          <w:w w:val="100"/>
          <w:sz w:val="22"/>
          <w:szCs w:val="22"/>
        </w:rPr>
        <w:t>ậ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b/>
          <w:bCs/>
          <w:i/>
          <w:spacing w:val="1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k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ẩ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b/>
          <w:bCs/>
          <w:i/>
          <w:spacing w:val="1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22"/>
          <w:szCs w:val="22"/>
        </w:rPr>
        <w:t>nê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b/>
          <w:bCs/>
          <w:i/>
          <w:spacing w:val="9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22"/>
          <w:szCs w:val="22"/>
        </w:rPr>
        <w:t>trê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/>
          <w:bCs/>
          <w:i/>
          <w:spacing w:val="9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/>
          <w:bCs/>
          <w:i/>
          <w:spacing w:val="1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22"/>
          <w:szCs w:val="22"/>
        </w:rPr>
        <w:t>ph</w:t>
      </w:r>
      <w:r>
        <w:rPr>
          <w:rFonts w:ascii="Times New Roman" w:hAnsi="Times New Roman" w:cs="Times New Roman" w:eastAsia="Times New Roman"/>
          <w:b/>
          <w:bCs/>
          <w:i/>
          <w:spacing w:val="-3"/>
          <w:w w:val="100"/>
          <w:sz w:val="22"/>
          <w:szCs w:val="22"/>
        </w:rPr>
        <w:t>ạ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b/>
          <w:bCs/>
          <w:i/>
          <w:spacing w:val="1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2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ị</w:t>
      </w:r>
      <w:r>
        <w:rPr>
          <w:rFonts w:ascii="Times New Roman" w:hAnsi="Times New Roman" w:cs="Times New Roman" w:eastAsia="Times New Roman"/>
          <w:b/>
          <w:bCs/>
          <w:i/>
          <w:spacing w:val="1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3"/>
          <w:w w:val="100"/>
          <w:sz w:val="22"/>
          <w:szCs w:val="22"/>
        </w:rPr>
        <w:t>đ</w:t>
      </w:r>
      <w:r>
        <w:rPr>
          <w:rFonts w:ascii="Times New Roman" w:hAnsi="Times New Roman" w:cs="Times New Roman" w:eastAsia="Times New Roman"/>
          <w:b/>
          <w:bCs/>
          <w:i/>
          <w:spacing w:val="1"/>
          <w:w w:val="100"/>
          <w:sz w:val="22"/>
          <w:szCs w:val="22"/>
        </w:rPr>
        <w:t>ị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/>
          <w:bCs/>
          <w:i/>
          <w:spacing w:val="1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ố</w:t>
      </w:r>
      <w:r>
        <w:rPr>
          <w:rFonts w:ascii="Times New Roman" w:hAnsi="Times New Roman" w:cs="Times New Roman" w:eastAsia="Times New Roman"/>
          <w:b/>
          <w:bCs/>
          <w:i/>
          <w:spacing w:val="9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18</w:t>
      </w:r>
      <w:r>
        <w:rPr>
          <w:rFonts w:ascii="Times New Roman" w:hAnsi="Times New Roman" w:cs="Times New Roman" w:eastAsia="Times New Roman"/>
          <w:b/>
          <w:bCs/>
          <w:i/>
          <w:spacing w:val="-3"/>
          <w:w w:val="100"/>
          <w:sz w:val="22"/>
          <w:szCs w:val="22"/>
        </w:rPr>
        <w:t>7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/201</w:t>
      </w:r>
      <w:r>
        <w:rPr>
          <w:rFonts w:ascii="Times New Roman" w:hAnsi="Times New Roman" w:cs="Times New Roman" w:eastAsia="Times New Roman"/>
          <w:b/>
          <w:bCs/>
          <w:i/>
          <w:spacing w:val="-3"/>
          <w:w w:val="100"/>
          <w:sz w:val="22"/>
          <w:szCs w:val="22"/>
        </w:rPr>
        <w:t>3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/</w:t>
      </w:r>
      <w:r>
        <w:rPr>
          <w:rFonts w:ascii="Times New Roman" w:hAnsi="Times New Roman" w:cs="Times New Roman" w:eastAsia="Times New Roman"/>
          <w:b/>
          <w:bCs/>
          <w:i/>
          <w:spacing w:val="-4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22"/>
          <w:szCs w:val="22"/>
        </w:rPr>
        <w:t>Đ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-CP</w:t>
      </w:r>
      <w:r>
        <w:rPr>
          <w:rFonts w:ascii="Times New Roman" w:hAnsi="Times New Roman" w:cs="Times New Roman" w:eastAsia="Times New Roman"/>
          <w:b/>
          <w:bCs/>
          <w:i/>
          <w:spacing w:val="1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ngày</w:t>
      </w:r>
      <w:r>
        <w:rPr>
          <w:rFonts w:ascii="Times New Roman" w:hAnsi="Times New Roman" w:cs="Times New Roman" w:eastAsia="Times New Roman"/>
          <w:b/>
          <w:bCs/>
          <w:i/>
          <w:spacing w:val="9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20/</w:t>
      </w:r>
      <w:r>
        <w:rPr>
          <w:rFonts w:ascii="Times New Roman" w:hAnsi="Times New Roman" w:cs="Times New Roman" w:eastAsia="Times New Roman"/>
          <w:b/>
          <w:bCs/>
          <w:i/>
          <w:spacing w:val="-3"/>
          <w:w w:val="100"/>
          <w:sz w:val="22"/>
          <w:szCs w:val="22"/>
        </w:rPr>
        <w:t>1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1/2</w:t>
      </w:r>
      <w:r>
        <w:rPr>
          <w:rFonts w:ascii="Times New Roman" w:hAnsi="Times New Roman" w:cs="Times New Roman" w:eastAsia="Times New Roman"/>
          <w:b/>
          <w:bCs/>
          <w:i/>
          <w:spacing w:val="-3"/>
          <w:w w:val="100"/>
          <w:sz w:val="22"/>
          <w:szCs w:val="22"/>
        </w:rPr>
        <w:t>0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13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22"/>
          <w:szCs w:val="22"/>
        </w:rPr>
        <w:t>ủ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22"/>
          <w:szCs w:val="22"/>
        </w:rPr>
        <w:t>Chín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22"/>
          <w:szCs w:val="22"/>
        </w:rPr>
        <w:t>ph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22"/>
          <w:szCs w:val="22"/>
        </w:rPr>
        <w:t>ủ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</w:r>
    </w:p>
    <w:p>
      <w:pPr>
        <w:spacing w:line="278" w:lineRule="auto" w:before="4"/>
        <w:ind w:left="261" w:right="217" w:hanging="1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his</w:t>
      </w:r>
      <w:r>
        <w:rPr>
          <w:rFonts w:ascii="Times New Roman" w:hAnsi="Times New Roman" w:cs="Times New Roman" w:eastAsia="Times New Roman"/>
          <w:b w:val="0"/>
          <w:bCs w:val="0"/>
          <w:i/>
          <w:spacing w:val="1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po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ted</w:t>
      </w:r>
      <w:r>
        <w:rPr>
          <w:rFonts w:ascii="Times New Roman" w:hAnsi="Times New Roman" w:cs="Times New Roman" w:eastAsia="Times New Roman"/>
          <w:b w:val="0"/>
          <w:bCs w:val="0"/>
          <w:i/>
          <w:spacing w:val="9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1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as</w:t>
      </w:r>
      <w:r>
        <w:rPr>
          <w:rFonts w:ascii="Times New Roman" w:hAnsi="Times New Roman" w:cs="Times New Roman" w:eastAsia="Times New Roman"/>
          <w:b w:val="0"/>
          <w:bCs w:val="0"/>
          <w:i/>
          <w:spacing w:val="1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b w:val="0"/>
          <w:bCs w:val="0"/>
          <w:i/>
          <w:spacing w:val="1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ol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ed</w:t>
      </w:r>
      <w:r>
        <w:rPr>
          <w:rFonts w:ascii="Times New Roman" w:hAnsi="Times New Roman" w:cs="Times New Roman" w:eastAsia="Times New Roman"/>
          <w:b w:val="0"/>
          <w:bCs w:val="0"/>
          <w:i/>
          <w:spacing w:val="9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/>
          <w:spacing w:val="9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1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18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2"/>
          <w:szCs w:val="22"/>
        </w:rPr>
        <w:t>7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/20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2"/>
          <w:szCs w:val="22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2"/>
          <w:szCs w:val="22"/>
        </w:rPr>
        <w:t>3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2"/>
          <w:szCs w:val="22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2"/>
          <w:szCs w:val="22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1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ree</w:t>
      </w:r>
      <w:r>
        <w:rPr>
          <w:rFonts w:ascii="Times New Roman" w:hAnsi="Times New Roman" w:cs="Times New Roman" w:eastAsia="Times New Roman"/>
          <w:b w:val="0"/>
          <w:bCs w:val="0"/>
          <w:i/>
          <w:spacing w:val="1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sued</w:t>
      </w:r>
      <w:r>
        <w:rPr>
          <w:rFonts w:ascii="Times New Roman" w:hAnsi="Times New Roman" w:cs="Times New Roman" w:eastAsia="Times New Roman"/>
          <w:b w:val="0"/>
          <w:bCs w:val="0"/>
          <w:i/>
          <w:spacing w:val="1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by</w:t>
      </w:r>
      <w:r>
        <w:rPr>
          <w:rFonts w:ascii="Times New Roman" w:hAnsi="Times New Roman" w:cs="Times New Roman" w:eastAsia="Times New Roman"/>
          <w:b w:val="0"/>
          <w:bCs w:val="0"/>
          <w:i/>
          <w:spacing w:val="1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Vie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nam</w:t>
      </w:r>
      <w:r>
        <w:rPr>
          <w:rFonts w:ascii="Times New Roman" w:hAnsi="Times New Roman" w:cs="Times New Roman" w:eastAsia="Times New Roman"/>
          <w:b w:val="0"/>
          <w:bCs w:val="0"/>
          <w:i/>
          <w:spacing w:val="1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ov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rn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2"/>
          <w:szCs w:val="22"/>
        </w:rPr>
        <w:t>Novemb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2"/>
          <w:szCs w:val="22"/>
        </w:rPr>
        <w:t>20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position w:val="10"/>
          <w:sz w:val="14"/>
          <w:szCs w:val="1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10"/>
          <w:sz w:val="14"/>
          <w:szCs w:val="14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position w:val="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22"/>
          <w:szCs w:val="22"/>
        </w:rPr>
        <w:t>201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position w:val="0"/>
          <w:sz w:val="22"/>
          <w:szCs w:val="22"/>
        </w:rPr>
        <w:t>3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22"/>
          <w:szCs w:val="22"/>
        </w:rPr>
      </w:r>
    </w:p>
    <w:p>
      <w:pPr>
        <w:spacing w:before="22"/>
        <w:ind w:left="261" w:right="5246" w:firstLine="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dun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ph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esc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pti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ion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</w:r>
    </w:p>
    <w:p>
      <w:pPr>
        <w:spacing w:line="260" w:lineRule="exact" w:before="3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after="0" w:line="260" w:lineRule="exact"/>
        <w:rPr>
          <w:sz w:val="26"/>
          <w:szCs w:val="26"/>
        </w:rPr>
        <w:sectPr>
          <w:type w:val="continuous"/>
          <w:pgSz w:w="11905" w:h="16840"/>
          <w:pgMar w:top="1380" w:bottom="280" w:left="1140" w:right="116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5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26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/>
          <w:bCs/>
          <w:i/>
          <w:spacing w:val="1"/>
          <w:w w:val="100"/>
          <w:sz w:val="20"/>
          <w:szCs w:val="20"/>
        </w:rPr>
        <w:t>ơ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/>
          <w:bCs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20"/>
          <w:szCs w:val="20"/>
        </w:rPr>
        <w:t>nh</w:t>
      </w:r>
      <w:r>
        <w:rPr>
          <w:rFonts w:ascii="Times New Roman" w:hAnsi="Times New Roman" w:cs="Times New Roman" w:eastAsia="Times New Roman"/>
          <w:b/>
          <w:bCs/>
          <w:i/>
          <w:spacing w:val="1"/>
          <w:w w:val="100"/>
          <w:sz w:val="20"/>
          <w:szCs w:val="20"/>
        </w:rPr>
        <w:t>ậ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na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tabs>
          <w:tab w:pos="1110" w:val="left" w:leader="none"/>
          <w:tab w:pos="1936" w:val="left" w:leader="none"/>
          <w:tab w:pos="2737" w:val="left" w:leader="none"/>
        </w:tabs>
        <w:spacing w:line="237" w:lineRule="auto" w:before="74"/>
        <w:ind w:left="866" w:right="1097" w:hanging="605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spacing w:val="0"/>
          <w:w w:val="100"/>
        </w:rPr>
        <w:br w:type="column"/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(Dat</w:t>
      </w:r>
      <w:r>
        <w:rPr>
          <w:rFonts w:ascii="Times New Roman" w:hAnsi="Times New Roman" w:cs="Times New Roman" w:eastAsia="Times New Roman"/>
          <w:b/>
          <w:bCs/>
          <w:i/>
          <w:spacing w:val="-2"/>
          <w:w w:val="1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ab/>
        <w:tab/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ngày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ab/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thá</w:t>
      </w:r>
      <w:r>
        <w:rPr>
          <w:rFonts w:ascii="Times New Roman" w:hAnsi="Times New Roman" w:cs="Times New Roman" w:eastAsia="Times New Roman"/>
          <w:b/>
          <w:bCs/>
          <w:i/>
          <w:spacing w:val="-3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ab/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/>
          <w:bCs/>
          <w:i/>
          <w:spacing w:val="-3"/>
          <w:w w:val="100"/>
          <w:sz w:val="22"/>
          <w:szCs w:val="22"/>
        </w:rPr>
        <w:t>ă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</w:r>
      <w:r>
        <w:rPr>
          <w:rFonts w:ascii="Times New Roman" w:hAnsi="Times New Roman" w:cs="Times New Roman" w:eastAsia="Times New Roman"/>
          <w:b/>
          <w:bCs/>
          <w:i w:val="0"/>
          <w:spacing w:val="-2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22"/>
          <w:szCs w:val="22"/>
        </w:rPr>
        <w:t>ơ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-1"/>
          <w:w w:val="100"/>
          <w:sz w:val="22"/>
          <w:szCs w:val="22"/>
        </w:rPr>
        <w:t>qua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/>
          <w:bCs/>
          <w:i w:val="0"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-1"/>
          <w:w w:val="100"/>
          <w:sz w:val="22"/>
          <w:szCs w:val="22"/>
        </w:rPr>
        <w:t>k</w:t>
      </w:r>
      <w:r>
        <w:rPr>
          <w:rFonts w:ascii="Times New Roman" w:hAnsi="Times New Roman" w:cs="Times New Roman" w:eastAsia="Times New Roman"/>
          <w:b/>
          <w:bCs/>
          <w:i w:val="0"/>
          <w:spacing w:val="1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/>
          <w:bCs/>
          <w:i w:val="0"/>
          <w:spacing w:val="-2"/>
          <w:w w:val="100"/>
          <w:sz w:val="22"/>
          <w:szCs w:val="22"/>
        </w:rPr>
        <w:t>ể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-2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22"/>
          <w:szCs w:val="22"/>
        </w:rPr>
        <w:t>ra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Inspe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ti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body)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</w:r>
    </w:p>
    <w:p>
      <w:pPr>
        <w:spacing w:after="0" w:line="237" w:lineRule="auto"/>
        <w:jc w:val="left"/>
        <w:rPr>
          <w:rFonts w:ascii="Times New Roman" w:hAnsi="Times New Roman" w:cs="Times New Roman" w:eastAsia="Times New Roman"/>
          <w:sz w:val="22"/>
          <w:szCs w:val="22"/>
        </w:rPr>
        <w:sectPr>
          <w:type w:val="continuous"/>
          <w:pgSz w:w="11905" w:h="16840"/>
          <w:pgMar w:top="1380" w:bottom="280" w:left="1140" w:right="1160"/>
          <w:cols w:num="2" w:equalWidth="0">
            <w:col w:w="2234" w:space="3133"/>
            <w:col w:w="4238"/>
          </w:cols>
        </w:sectPr>
      </w:pPr>
    </w:p>
    <w:p>
      <w:pPr>
        <w:spacing w:line="260" w:lineRule="exact" w:before="3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69"/>
        <w:ind w:left="241" w:right="237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63.48pt;margin-top:-8.506582pt;width:467.64pt;height:.1pt;mso-position-horizontal-relative:page;mso-position-vertical-relative:paragraph;z-index:-5467" coordorigin="1270,-170" coordsize="9353,2">
            <v:shape style="position:absolute;left:1270;top:-170;width:9353;height:2" coordorigin="1270,-170" coordsize="9353,0" path="m1270,-170l10622,-170e" filled="f" stroked="t" strokeweight=".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Ụ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VIII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ind w:left="1931" w:right="193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Ẫ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DU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Ồ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Ơ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THI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Ế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spacing w:line="227" w:lineRule="exact"/>
        <w:ind w:left="209" w:right="201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63.720001pt;margin-top:16.484602pt;width:466.56pt;height:.1pt;mso-position-horizontal-relative:page;mso-position-vertical-relative:paragraph;z-index:-5466" coordorigin="1274,330" coordsize="9331,2">
            <v:shape style="position:absolute;left:1274;top:330;width:9331;height:2" coordorigin="1274,330" coordsize="9331,0" path="m1274,330l10606,330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hàn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è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hôn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89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2015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-B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ngà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3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hán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201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5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hôn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i)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2966" w:right="2964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DU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/>
          <w:bCs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Ồ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Ơ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Ế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180" w:lineRule="exact" w:before="3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64"/>
        </w:numPr>
        <w:tabs>
          <w:tab w:pos="891" w:val="left" w:leader="none"/>
        </w:tabs>
        <w:ind w:left="891" w:right="0" w:hanging="317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Thu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ế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ế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ế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ỹ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thu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6"/>
          <w:szCs w:val="26"/>
        </w:rPr>
        <w:t>X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99"/>
        <w:ind w:left="575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Xe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ph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đượ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các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dung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sau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6"/>
          <w:szCs w:val="26"/>
        </w:rPr>
        <w:t>â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numPr>
          <w:ilvl w:val="2"/>
          <w:numId w:val="64"/>
        </w:numPr>
        <w:tabs>
          <w:tab w:pos="856" w:val="left" w:leader="none"/>
        </w:tabs>
        <w:spacing w:line="258" w:lineRule="auto" w:before="99"/>
        <w:ind w:left="121" w:right="119" w:firstLine="453"/>
        <w:jc w:val="both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nó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đầ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u: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ong</w:t>
      </w:r>
      <w:r>
        <w:rPr>
          <w:rFonts w:ascii="Times New Roman" w:hAnsi="Times New Roman" w:cs="Times New Roman" w:eastAsia="Times New Roman"/>
          <w:b w:val="0"/>
          <w:bCs w:val="0"/>
          <w:spacing w:val="1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6"/>
          <w:szCs w:val="26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gi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ớ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đượ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ph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ẩ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và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các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ê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ph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6"/>
          <w:szCs w:val="26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ng.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numPr>
          <w:ilvl w:val="2"/>
          <w:numId w:val="64"/>
        </w:numPr>
        <w:tabs>
          <w:tab w:pos="848" w:val="left" w:leader="none"/>
        </w:tabs>
        <w:spacing w:line="257" w:lineRule="auto" w:before="77"/>
        <w:ind w:left="121" w:right="119" w:firstLine="453"/>
        <w:jc w:val="both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trí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chu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xe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tính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oán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6"/>
          <w:szCs w:val="26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và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ph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â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kh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6"/>
          <w:szCs w:val="26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ng,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tí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toán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6"/>
          <w:szCs w:val="26"/>
        </w:rPr>
        <w:t>ự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các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thành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ắ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trên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xe,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inh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đặ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tính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xe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thi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numPr>
          <w:ilvl w:val="2"/>
          <w:numId w:val="64"/>
        </w:numPr>
        <w:tabs>
          <w:tab w:pos="856" w:val="left" w:leader="none"/>
        </w:tabs>
        <w:spacing w:line="256" w:lineRule="auto" w:before="81"/>
        <w:ind w:left="121" w:right="119" w:firstLine="453"/>
        <w:jc w:val="both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Tính</w:t>
      </w:r>
      <w:r>
        <w:rPr>
          <w:rFonts w:ascii="Times New Roman" w:hAnsi="Times New Roman" w:cs="Times New Roman" w:eastAsia="Times New Roman"/>
          <w:b w:val="0"/>
          <w:bCs w:val="0"/>
          <w:spacing w:val="1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toán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đặ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độ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ọ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c,</w:t>
      </w:r>
      <w:r>
        <w:rPr>
          <w:rFonts w:ascii="Times New Roman" w:hAnsi="Times New Roman" w:cs="Times New Roman" w:eastAsia="Times New Roman"/>
          <w:b w:val="0"/>
          <w:bCs w:val="0"/>
          <w:spacing w:val="1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độ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6"/>
          <w:szCs w:val="26"/>
        </w:rPr>
        <w:t>ự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ọ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và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ngh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các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hi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thành,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eo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các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ung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u: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tbl>
      <w:tblPr>
        <w:tblW w:w="0" w:type="auto"/>
        <w:jc w:val="left"/>
        <w:tblInd w:w="1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689" w:hRule="exact"/>
        </w:trPr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90" w:lineRule="exact" w:before="5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TableParagraph"/>
              <w:ind w:left="174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57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90" w:lineRule="exact" w:before="5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TableParagraph"/>
              <w:ind w:left="1806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6"/>
                <w:szCs w:val="26"/>
              </w:rPr>
              <w:t>ộ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8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6"/>
                <w:szCs w:val="26"/>
              </w:rPr>
              <w:t>du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7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6"/>
                <w:szCs w:val="26"/>
              </w:rPr>
              <w:t>tín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7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6"/>
                <w:szCs w:val="26"/>
              </w:rPr>
              <w:t>oán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6" w:lineRule="auto" w:before="32"/>
              <w:ind w:left="171" w:right="126" w:hanging="46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6"/>
                <w:szCs w:val="26"/>
              </w:rPr>
              <w:t>L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6"/>
                <w:szCs w:val="26"/>
              </w:rPr>
              <w:t>ắ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1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99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0"/>
                <w:sz w:val="26"/>
                <w:szCs w:val="26"/>
              </w:rPr>
              <w:t>x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6"/>
                <w:szCs w:val="26"/>
              </w:rPr>
              <w:t>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4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6"/>
                <w:szCs w:val="26"/>
              </w:rPr>
              <w:t>ơ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4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6"/>
                <w:szCs w:val="26"/>
              </w:rPr>
              <w:t>ở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5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6" w:lineRule="auto" w:before="32"/>
              <w:ind w:left="335" w:right="147" w:hanging="192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6"/>
                <w:szCs w:val="26"/>
              </w:rPr>
              <w:t>L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6"/>
                <w:szCs w:val="26"/>
              </w:rPr>
              <w:t>ắ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7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6"/>
                <w:szCs w:val="26"/>
              </w:rPr>
              <w:t>ừ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6"/>
                <w:szCs w:val="26"/>
              </w:rPr>
              <w:t>li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99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6"/>
                <w:szCs w:val="26"/>
              </w:rPr>
              <w:t>ki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0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370" w:hRule="exact"/>
        </w:trPr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4"/>
              <w:ind w:left="334" w:right="336"/>
              <w:jc w:val="center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57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4"/>
              <w:ind w:left="102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Tính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toán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di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4"/>
              <w:ind w:left="461" w:right="464"/>
              <w:jc w:val="center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---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5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4"/>
              <w:ind w:left="685" w:right="689"/>
              <w:jc w:val="center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370" w:hRule="exact"/>
        </w:trPr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4"/>
              <w:ind w:left="334" w:right="336"/>
              <w:jc w:val="center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57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4"/>
              <w:ind w:left="102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Tính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toán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q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0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4"/>
              <w:ind w:right="2"/>
              <w:jc w:val="center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---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5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4"/>
              <w:ind w:right="4"/>
              <w:jc w:val="center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372" w:hRule="exact"/>
        </w:trPr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4"/>
              <w:ind w:left="334" w:right="336"/>
              <w:jc w:val="center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57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4"/>
              <w:ind w:left="102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Tính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toán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cô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tác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4"/>
              <w:ind w:right="2"/>
              <w:jc w:val="center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5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4"/>
              <w:ind w:right="4"/>
              <w:jc w:val="center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370" w:hRule="exact"/>
        </w:trPr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4"/>
              <w:ind w:left="334" w:right="336"/>
              <w:jc w:val="center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57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4"/>
              <w:ind w:left="102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Tính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toán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6"/>
                <w:szCs w:val="26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6"/>
                <w:szCs w:val="26"/>
              </w:rPr>
              <w:t>ự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4"/>
              <w:ind w:right="2"/>
              <w:jc w:val="center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5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4"/>
              <w:ind w:left="685" w:right="689"/>
              <w:jc w:val="center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370" w:hRule="exact"/>
        </w:trPr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4"/>
              <w:ind w:left="334" w:right="336"/>
              <w:jc w:val="center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57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4"/>
              <w:ind w:left="102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Tính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toán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han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ẫ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độ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phanh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4"/>
              <w:ind w:left="461" w:right="464"/>
              <w:jc w:val="center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---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5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4"/>
              <w:ind w:left="685" w:right="689"/>
              <w:jc w:val="center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689" w:hRule="exact"/>
        </w:trPr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90" w:lineRule="exact" w:before="5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TableParagraph"/>
              <w:ind w:left="334" w:right="336"/>
              <w:jc w:val="center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57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8" w:lineRule="auto" w:before="32"/>
              <w:ind w:left="102" w:right="102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Tính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toán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liên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6"/>
                <w:szCs w:val="26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0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1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0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công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tác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1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khung,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99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4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chính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90" w:lineRule="exact" w:before="5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TableParagraph"/>
              <w:ind w:right="2"/>
              <w:jc w:val="center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5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90" w:lineRule="exact" w:before="5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TableParagraph"/>
              <w:ind w:left="685" w:right="689"/>
              <w:jc w:val="center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691" w:hRule="exact"/>
        </w:trPr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90" w:lineRule="exact" w:before="5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TableParagraph"/>
              <w:ind w:left="334" w:right="336"/>
              <w:jc w:val="center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57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8" w:lineRule="auto" w:before="32"/>
              <w:ind w:left="102" w:right="104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Tính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47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48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ổ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1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đị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1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47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xe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48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48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di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1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4"/>
                <w:w w:val="100"/>
                <w:sz w:val="26"/>
                <w:szCs w:val="26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48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47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99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xu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2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90" w:lineRule="exact" w:before="5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TableParagraph"/>
              <w:ind w:left="526" w:right="528"/>
              <w:jc w:val="center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5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90" w:lineRule="exact" w:before="5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TableParagraph"/>
              <w:ind w:left="685" w:right="689"/>
              <w:jc w:val="center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689" w:hRule="exact"/>
        </w:trPr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90" w:lineRule="exact" w:before="5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TableParagraph"/>
              <w:ind w:left="334" w:right="336"/>
              <w:jc w:val="center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57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2"/>
              <w:ind w:left="102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Tính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toán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0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ổ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đị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0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xe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khi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xe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0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6"/>
                <w:szCs w:val="26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ộ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ở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0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độ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  <w:p>
            <w:pPr>
              <w:pStyle w:val="TableParagraph"/>
              <w:spacing w:before="22"/>
              <w:ind w:left="102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6"/>
                <w:szCs w:val="26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90" w:lineRule="exact" w:before="5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TableParagraph"/>
              <w:ind w:left="526" w:right="528"/>
              <w:jc w:val="center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5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90" w:lineRule="exact" w:before="5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TableParagraph"/>
              <w:ind w:left="685" w:right="689"/>
              <w:jc w:val="center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1651" w:hRule="exact"/>
        </w:trPr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60" w:lineRule="exact" w:before="1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TableParagraph"/>
              <w:ind w:left="334" w:right="336"/>
              <w:jc w:val="center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57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7" w:lineRule="auto" w:before="32"/>
              <w:ind w:left="102" w:right="102"/>
              <w:jc w:val="both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8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tính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9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toán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9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khác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8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9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có):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9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ỉ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9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áp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8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9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đố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9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99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6"/>
                <w:szCs w:val="26"/>
              </w:rPr>
              <w:t>ữ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1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ộ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1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du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1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tính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1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án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1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ngh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1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ho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1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99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chi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ổ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hành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kh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ù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6"/>
                <w:szCs w:val="26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ộ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à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đặ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99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9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9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9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9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6"/>
                <w:szCs w:val="26"/>
              </w:rPr>
              <w:t>ừ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9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6"/>
                <w:szCs w:val="26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40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Xe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9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đượ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9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9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6"/>
                <w:szCs w:val="26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9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và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40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lo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99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hình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6"/>
                <w:szCs w:val="26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ắ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áp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6"/>
                <w:szCs w:val="26"/>
              </w:rPr>
              <w:t>ự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60" w:lineRule="exact" w:before="1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TableParagraph"/>
              <w:ind w:right="2"/>
              <w:jc w:val="center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5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60" w:lineRule="exact" w:before="1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TableParagraph"/>
              <w:ind w:right="5"/>
              <w:jc w:val="center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</w:tbl>
    <w:p>
      <w:pPr>
        <w:spacing w:line="256" w:lineRule="auto" w:before="92"/>
        <w:ind w:left="121" w:right="119" w:firstLine="453"/>
        <w:jc w:val="both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Tr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6"/>
          <w:szCs w:val="26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có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ự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ỏ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ãn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độ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các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chi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hành,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các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ắ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toán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nêu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trên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thì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tr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3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inh</w:t>
      </w:r>
      <w:r>
        <w:rPr>
          <w:rFonts w:ascii="Times New Roman" w:hAnsi="Times New Roman" w:cs="Times New Roman" w:eastAsia="Times New Roman"/>
          <w:b w:val="0"/>
          <w:bCs w:val="0"/>
          <w:spacing w:val="3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2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nêu</w:t>
      </w:r>
      <w:r>
        <w:rPr>
          <w:rFonts w:ascii="Times New Roman" w:hAnsi="Times New Roman" w:cs="Times New Roman" w:eastAsia="Times New Roman"/>
          <w:b w:val="0"/>
          <w:bCs w:val="0"/>
          <w:spacing w:val="3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rõ</w:t>
      </w:r>
      <w:r>
        <w:rPr>
          <w:rFonts w:ascii="Times New Roman" w:hAnsi="Times New Roman" w:cs="Times New Roman" w:eastAsia="Times New Roman"/>
          <w:b w:val="0"/>
          <w:bCs w:val="0"/>
          <w:spacing w:val="2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lý</w:t>
      </w:r>
      <w:r>
        <w:rPr>
          <w:rFonts w:ascii="Times New Roman" w:hAnsi="Times New Roman" w:cs="Times New Roman" w:eastAsia="Times New Roman"/>
          <w:b w:val="0"/>
          <w:bCs w:val="0"/>
          <w:spacing w:val="2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do</w:t>
      </w:r>
      <w:r>
        <w:rPr>
          <w:rFonts w:ascii="Times New Roman" w:hAnsi="Times New Roman" w:cs="Times New Roman" w:eastAsia="Times New Roman"/>
          <w:b w:val="0"/>
          <w:bCs w:val="0"/>
          <w:spacing w:val="2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2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2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ô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2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tính</w:t>
      </w:r>
      <w:r>
        <w:rPr>
          <w:rFonts w:ascii="Times New Roman" w:hAnsi="Times New Roman" w:cs="Times New Roman" w:eastAsia="Times New Roman"/>
          <w:b w:val="0"/>
          <w:bCs w:val="0"/>
          <w:spacing w:val="2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toán</w:t>
      </w:r>
      <w:r>
        <w:rPr>
          <w:rFonts w:ascii="Times New Roman" w:hAnsi="Times New Roman" w:cs="Times New Roman" w:eastAsia="Times New Roman"/>
          <w:b w:val="0"/>
          <w:bCs w:val="0"/>
          <w:spacing w:val="2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2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2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đố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2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ớ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2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các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6"/>
          <w:szCs w:val="26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numPr>
          <w:ilvl w:val="2"/>
          <w:numId w:val="64"/>
        </w:numPr>
        <w:tabs>
          <w:tab w:pos="834" w:val="left" w:leader="none"/>
        </w:tabs>
        <w:spacing w:before="81"/>
        <w:ind w:left="834" w:right="0" w:hanging="26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chung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minh;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numPr>
          <w:ilvl w:val="2"/>
          <w:numId w:val="64"/>
        </w:numPr>
        <w:tabs>
          <w:tab w:pos="834" w:val="left" w:leader="none"/>
        </w:tabs>
        <w:spacing w:before="99"/>
        <w:ind w:left="834" w:right="0" w:hanging="26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và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các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tài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trong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quá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trình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6"/>
          <w:szCs w:val="26"/>
        </w:rPr>
        <w:sectPr>
          <w:footerReference w:type="default" r:id="rId32"/>
          <w:pgSz w:w="11905" w:h="16840"/>
          <w:pgMar w:footer="0" w:header="1068" w:top="1320" w:bottom="280" w:left="1160" w:right="1160"/>
        </w:sectPr>
      </w:pPr>
    </w:p>
    <w:p>
      <w:pPr>
        <w:spacing w:line="280" w:lineRule="exact" w:before="4"/>
        <w:rPr>
          <w:sz w:val="28"/>
          <w:szCs w:val="28"/>
        </w:rPr>
      </w:pPr>
      <w:r>
        <w:rPr>
          <w:sz w:val="28"/>
          <w:szCs w:val="28"/>
        </w:rPr>
      </w:r>
    </w:p>
    <w:p>
      <w:pPr>
        <w:numPr>
          <w:ilvl w:val="1"/>
          <w:numId w:val="64"/>
        </w:numPr>
        <w:tabs>
          <w:tab w:pos="900" w:val="left" w:leader="none"/>
        </w:tabs>
        <w:spacing w:before="66"/>
        <w:ind w:left="900" w:right="0" w:hanging="305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/>
        <w:pict>
          <v:group style="position:absolute;margin-left:63.240002pt;margin-top:-8.922976pt;width:467.76pt;height:.1pt;mso-position-horizontal-relative:page;mso-position-vertical-relative:paragraph;z-index:-5465" coordorigin="1265,-178" coordsize="9355,2">
            <v:shape style="position:absolute;left:1265;top:-178;width:9355;height:2" coordorigin="1265,-178" coordsize="9355,0" path="m1265,-178l10620,-178e" filled="f" stroked="t" strokeweight=".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ẽ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ỹ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thu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numPr>
          <w:ilvl w:val="0"/>
          <w:numId w:val="66"/>
        </w:numPr>
        <w:tabs>
          <w:tab w:pos="746" w:val="left" w:leader="none"/>
        </w:tabs>
        <w:spacing w:before="99"/>
        <w:ind w:left="141" w:right="0" w:firstLine="453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ẽ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trí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Xe;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100" w:lineRule="exact" w:before="2"/>
        <w:rPr>
          <w:sz w:val="10"/>
          <w:szCs w:val="10"/>
        </w:rPr>
      </w:pPr>
      <w:r>
        <w:rPr>
          <w:sz w:val="10"/>
          <w:szCs w:val="10"/>
        </w:rPr>
      </w:r>
    </w:p>
    <w:p>
      <w:pPr>
        <w:numPr>
          <w:ilvl w:val="0"/>
          <w:numId w:val="66"/>
        </w:numPr>
        <w:tabs>
          <w:tab w:pos="748" w:val="left" w:leader="none"/>
        </w:tabs>
        <w:spacing w:line="258" w:lineRule="auto"/>
        <w:ind w:left="141" w:right="119" w:firstLine="453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ẽ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ắ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ặ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thàn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lên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Xe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iê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đố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ớ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ác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xe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đượ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xe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thì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là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các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ẽ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ắ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đặ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các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nh,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lên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xe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);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numPr>
          <w:ilvl w:val="0"/>
          <w:numId w:val="66"/>
        </w:numPr>
        <w:tabs>
          <w:tab w:pos="777" w:val="left" w:leader="none"/>
        </w:tabs>
        <w:spacing w:line="258" w:lineRule="auto" w:before="77"/>
        <w:ind w:left="141" w:right="121" w:firstLine="453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ẽ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2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thôn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thu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2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cá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thành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2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xu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tron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6"/>
          <w:szCs w:val="26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ớ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c.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258" w:lineRule="auto" w:before="77"/>
        <w:ind w:left="141" w:right="114" w:firstLine="453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Các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ẽ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nói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trên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ph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đượ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trình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theo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các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tiêu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ẩ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n,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q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ẩ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hành.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after="0" w:line="258" w:lineRule="auto"/>
        <w:jc w:val="left"/>
        <w:rPr>
          <w:rFonts w:ascii="Times New Roman" w:hAnsi="Times New Roman" w:cs="Times New Roman" w:eastAsia="Times New Roman"/>
          <w:sz w:val="26"/>
          <w:szCs w:val="26"/>
        </w:rPr>
        <w:sectPr>
          <w:headerReference w:type="even" r:id="rId33"/>
          <w:headerReference w:type="default" r:id="rId34"/>
          <w:footerReference w:type="even" r:id="rId35"/>
          <w:pgSz w:w="11905" w:h="16840"/>
          <w:pgMar w:header="1068" w:footer="0" w:top="1320" w:bottom="280" w:left="1140" w:right="1160"/>
          <w:pgNumType w:start="40"/>
        </w:sectPr>
      </w:pPr>
    </w:p>
    <w:p>
      <w:pPr>
        <w:spacing w:line="260" w:lineRule="exact" w:before="3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69"/>
        <w:ind w:left="4081" w:right="4077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63.48pt;margin-top:-8.506582pt;width:467.64pt;height:.1pt;mso-position-horizontal-relative:page;mso-position-vertical-relative:paragraph;z-index:-5464" coordorigin="1270,-170" coordsize="9353,2">
            <v:shape style="position:absolute;left:1270;top:-170;width:9353;height:2" coordorigin="1270,-170" coordsize="9353,0" path="m1270,-170l10622,-170e" filled="f" stroked="t" strokeweight=".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Ụ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IX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ind w:left="1931" w:right="193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Ẫ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Ứ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Ẩ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Ị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NH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Ế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spacing w:line="227" w:lineRule="exact"/>
        <w:ind w:left="209" w:right="201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63.119999pt;margin-top:15.884602pt;width:468.96pt;height:.1pt;mso-position-horizontal-relative:page;mso-position-vertical-relative:paragraph;z-index:-5462" coordorigin="1262,318" coordsize="9379,2">
            <v:shape style="position:absolute;left:1262;top:318;width:9379;height:2" coordorigin="1262,318" coordsize="9379,0" path="m1262,318l10642,318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hàn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è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hôn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89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2015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-B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ngà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3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hán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201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5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hôn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i)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8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after="0" w:line="280" w:lineRule="exact"/>
        <w:rPr>
          <w:sz w:val="28"/>
          <w:szCs w:val="28"/>
        </w:rPr>
        <w:sectPr>
          <w:headerReference w:type="default" r:id="rId36"/>
          <w:headerReference w:type="even" r:id="rId37"/>
          <w:footerReference w:type="default" r:id="rId38"/>
          <w:pgSz w:w="11905" w:h="16840"/>
          <w:pgMar w:header="1068" w:footer="0" w:top="1320" w:bottom="280" w:left="1160" w:right="1160"/>
          <w:pgNumType w:start="41"/>
        </w:sectPr>
      </w:pPr>
    </w:p>
    <w:p>
      <w:pPr>
        <w:spacing w:before="69"/>
        <w:ind w:left="419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Ô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</w:p>
    <w:p>
      <w:pPr>
        <w:spacing w:before="5"/>
        <w:ind w:left="419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ĐĂ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NAM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spacing w:line="260" w:lineRule="exact" w:before="11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0" w:right="747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spacing w:before="74"/>
        <w:ind w:left="0" w:right="12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spacing w:val="0"/>
          <w:w w:val="100"/>
        </w:rPr>
        <w:br w:type="column"/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Ộ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HÒ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Ã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Ủ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Ĩ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ind w:left="0" w:right="13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z w:val="24"/>
          <w:szCs w:val="24"/>
        </w:rPr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  <w:u w:val="single" w:color="010202"/>
        </w:rPr>
        <w:t>Đ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  <w:u w:val="single" w:color="010202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  <w:u w:val="single" w:color="010202"/>
        </w:rPr>
        <w:t>c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  <w:u w:val="single" w:color="010202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  <w:u w:val="single" w:color="010202"/>
        </w:rPr>
        <w:t>l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  <w:u w:val="single" w:color="010202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  <w:u w:val="single" w:color="010202"/>
        </w:rPr>
        <w:t>p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  <w:u w:val="single" w:color="010202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  <w:u w:val="single" w:color="010202"/>
        </w:rPr>
        <w:t>-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  <w:u w:val="single" w:color="010202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  <w:u w:val="single" w:color="010202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  <w:u w:val="single" w:color="010202"/>
        </w:rPr>
        <w:t>ự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  <w:u w:val="single" w:color="01020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  <w:u w:val="single" w:color="010202"/>
        </w:rPr>
        <w:t>do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  <w:u w:val="single" w:color="010202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  <w:u w:val="single" w:color="010202"/>
        </w:rPr>
        <w:t>-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  <w:u w:val="single" w:color="010202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  <w:u w:val="single" w:color="010202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  <w:u w:val="single" w:color="010202"/>
        </w:rPr>
        <w:t>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  <w:u w:val="single" w:color="010202"/>
        </w:rPr>
        <w:t>nh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  <w:u w:val="single" w:color="010202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  <w:u w:val="single" w:color="010202"/>
        </w:rPr>
        <w:t>phúc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  <w:u w:val="none"/>
        </w:rPr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  <w:u w:val="none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05" w:h="16840"/>
          <w:pgMar w:top="1380" w:bottom="280" w:left="1160" w:right="1160"/>
          <w:cols w:num="2" w:equalWidth="0">
            <w:col w:w="3713" w:space="40"/>
            <w:col w:w="5832"/>
          </w:cols>
        </w:sectPr>
      </w:pPr>
    </w:p>
    <w:p>
      <w:pPr>
        <w:spacing w:line="150" w:lineRule="exact" w:before="2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6"/>
        <w:ind w:left="2051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GI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/>
          <w:bCs/>
          <w:spacing w:val="-1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Ứ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/>
          <w:bCs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Ẩ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/>
          <w:bCs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ĐỊ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TH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Ế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-1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241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vào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ơ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thi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before="20"/>
        <w:ind w:left="241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vào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q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ẩ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đị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nh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biên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ẩ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đị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nh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line="260" w:lineRule="exact" w:before="16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after="0" w:line="260" w:lineRule="exact"/>
        <w:rPr>
          <w:sz w:val="26"/>
          <w:szCs w:val="26"/>
        </w:rPr>
        <w:sectPr>
          <w:type w:val="continuous"/>
          <w:pgSz w:w="11905" w:h="16840"/>
          <w:pgMar w:top="1380" w:bottom="280" w:left="1160" w:right="1160"/>
        </w:sectPr>
      </w:pPr>
    </w:p>
    <w:p>
      <w:pPr>
        <w:spacing w:line="180" w:lineRule="exact" w:before="5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241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6"/>
          <w:szCs w:val="26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-1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256" w:lineRule="auto" w:before="22"/>
        <w:ind w:left="241" w:right="715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Ký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hi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Đị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3"/>
        <w:ind w:left="241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xu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t,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ắ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ráp: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20"/>
        <w:ind w:left="241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Đị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before="66"/>
        <w:ind w:left="241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spacing w:val="0"/>
          <w:w w:val="100"/>
        </w:rPr>
        <w:br w:type="column"/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-1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-1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6"/>
          <w:szCs w:val="26"/>
        </w:rPr>
        <w:sectPr>
          <w:type w:val="continuous"/>
          <w:pgSz w:w="11905" w:h="16840"/>
          <w:pgMar w:top="1380" w:bottom="280" w:left="1160" w:right="1160"/>
          <w:cols w:num="2" w:equalWidth="0">
            <w:col w:w="2695" w:space="84"/>
            <w:col w:w="6806"/>
          </w:cols>
        </w:sectPr>
      </w:pPr>
    </w:p>
    <w:p>
      <w:pPr>
        <w:spacing w:line="260" w:lineRule="exact" w:before="16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66"/>
        <w:ind w:left="792" w:right="766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Ã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ĐƯ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Ẩ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ĐỊ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20"/>
        <w:ind w:left="28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dung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chính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thi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"/>
        <w:rPr>
          <w:sz w:val="22"/>
          <w:szCs w:val="22"/>
        </w:rPr>
      </w:pPr>
      <w:r>
        <w:rPr>
          <w:sz w:val="22"/>
          <w:szCs w:val="22"/>
        </w:rPr>
      </w:r>
    </w:p>
    <w:p>
      <w:pPr>
        <w:tabs>
          <w:tab w:pos="4981" w:val="left" w:leader="none"/>
          <w:tab w:pos="5836" w:val="left" w:leader="none"/>
        </w:tabs>
        <w:ind w:left="3330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Hà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i,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gày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áng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before="20"/>
        <w:ind w:left="3397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-1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-1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2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69"/>
        <w:ind w:left="12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63.669994pt;margin-top:-474.27652pt;width:469.179985pt;height:460.659965pt;mso-position-horizontal-relative:page;mso-position-vertical-relative:paragraph;z-index:-5463" coordorigin="1273,-9486" coordsize="9384,9213">
            <v:group style="position:absolute;left:1284;top:-9475;width:9362;height:2" coordorigin="1284,-9475" coordsize="9362,2">
              <v:shape style="position:absolute;left:1284;top:-9475;width:9362;height:2" coordorigin="1284,-9475" coordsize="9362,0" path="m1284,-9475l10646,-9475e" filled="f" stroked="t" strokeweight="1.05996pt" strokecolor="#000000">
                <v:path arrowok="t"/>
              </v:shape>
            </v:group>
            <v:group style="position:absolute;left:1294;top:-9465;width:2;height:9182" coordorigin="1294,-9465" coordsize="2,9182">
              <v:shape style="position:absolute;left:1294;top:-9465;width:2;height:9182" coordorigin="1294,-9465" coordsize="0,9182" path="m1294,-9465l1294,-283e" filled="f" stroked="t" strokeweight="1.060010pt" strokecolor="#000000">
                <v:path arrowok="t"/>
              </v:shape>
            </v:group>
            <v:group style="position:absolute;left:1284;top:-293;width:9362;height:2" coordorigin="1284,-293" coordsize="9362,2">
              <v:shape style="position:absolute;left:1284;top:-293;width:9362;height:2" coordorigin="1284,-293" coordsize="9362,0" path="m1284,-293l10646,-293e" filled="f" stroked="t" strokeweight="1.060010pt" strokecolor="#000000">
                <v:path arrowok="t"/>
              </v:shape>
            </v:group>
            <v:group style="position:absolute;left:10637;top:-9465;width:2;height:9182" coordorigin="10637,-9465" coordsize="2,9182">
              <v:shape style="position:absolute;left:10637;top:-9465;width:2;height:9182" coordorigin="10637,-9465" coordsize="0,9182" path="m10637,-9465l10637,-283e" filled="f" stroked="t" strokeweight="1.05996pt" strokecolor="#000000">
                <v:path arrowok="t"/>
              </v:shape>
            </v:group>
            <v:group style="position:absolute;left:1802;top:-8798;width:2892;height:2" coordorigin="1802,-8798" coordsize="2892,2">
              <v:shape style="position:absolute;left:1802;top:-8798;width:2892;height:2" coordorigin="1802,-8798" coordsize="2892,0" path="m1802,-8798l4694,-8798e" filled="f" stroked="t" strokeweight=".75pt" strokecolor="#010202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4"/>
          <w:szCs w:val="24"/>
        </w:rPr>
        <w:t>Gh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4"/>
          <w:szCs w:val="24"/>
        </w:rPr>
        <w:t>ú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4"/>
          <w:szCs w:val="24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24"/>
          <w:szCs w:val="24"/>
        </w:rPr>
        <w:t>ắ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00"/>
          <w:sz w:val="24"/>
          <w:szCs w:val="24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4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4"/>
          <w:szCs w:val="24"/>
        </w:rPr>
        <w:t>ê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4"/>
          <w:szCs w:val="24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00"/>
          <w:sz w:val="24"/>
          <w:szCs w:val="24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00"/>
          <w:sz w:val="24"/>
          <w:szCs w:val="24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4"/>
          <w:szCs w:val="24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00"/>
          <w:sz w:val="24"/>
          <w:szCs w:val="24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00"/>
          <w:sz w:val="24"/>
          <w:szCs w:val="24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00"/>
          <w:sz w:val="24"/>
          <w:szCs w:val="24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24"/>
          <w:szCs w:val="24"/>
        </w:rPr>
        <w:t>q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>uy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4"/>
          <w:szCs w:val="24"/>
        </w:rPr>
        <w:t>đị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6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00"/>
          <w:sz w:val="24"/>
          <w:szCs w:val="24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>.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05" w:h="16840"/>
          <w:pgMar w:top="1380" w:bottom="280" w:left="1160" w:right="1160"/>
        </w:sectPr>
      </w:pPr>
    </w:p>
    <w:p>
      <w:pPr>
        <w:spacing w:line="190" w:lineRule="exact" w:before="6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before="69"/>
        <w:ind w:left="1415" w:right="1393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63.240002pt;margin-top:-7.906582pt;width:467.76pt;height:.1pt;mso-position-horizontal-relative:page;mso-position-vertical-relative:paragraph;z-index:-5461" coordorigin="1265,-158" coordsize="9355,2">
            <v:shape style="position:absolute;left:1265;top:-158;width:9355;height:2" coordorigin="1265,-158" coordsize="9355,0" path="m1265,-158l10620,-158e" filled="f" stroked="t" strokeweight=".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Ụ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ind w:left="479" w:right="455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Ẫ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Ạ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À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Ố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Ư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Ợ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À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Ư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Ợ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À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Ệ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Ô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Ư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Ờ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À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Ứ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Ẩ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Ế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spacing w:line="227" w:lineRule="exact"/>
        <w:ind w:left="229" w:right="201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64.680000pt;margin-top:18.884615pt;width:465.24pt;height:.1pt;mso-position-horizontal-relative:page;mso-position-vertical-relative:paragraph;z-index:-5460" coordorigin="1294,378" coordsize="9305,2">
            <v:shape style="position:absolute;left:1294;top:378;width:9305;height:2" coordorigin="1294,378" coordsize="9305,0" path="m1294,378l10598,378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hàn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è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hôn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89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2015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-B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ngà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3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hán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201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5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hôn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i)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20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58" w:lineRule="auto"/>
        <w:ind w:left="467" w:right="445" w:hanging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VÀ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ƯỢ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TRA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O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ÀN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Ư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/>
          <w:bCs/>
          <w:spacing w:val="0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VÀ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O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ÔI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ƯỜ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VÀ</w:t>
      </w:r>
      <w:r>
        <w:rPr>
          <w:rFonts w:ascii="Times New Roman" w:hAnsi="Times New Roman" w:cs="Times New Roman" w:eastAsia="Times New Roman"/>
          <w:b/>
          <w:bCs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Ứ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Ẩ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Ế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100" w:lineRule="exact" w:before="2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13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410" w:hRule="exact"/>
        </w:trPr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51"/>
              <w:ind w:left="349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6"/>
                <w:szCs w:val="26"/>
              </w:rPr>
              <w:t>STT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8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51"/>
              <w:ind w:right="2"/>
              <w:jc w:val="center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0"/>
                <w:sz w:val="26"/>
                <w:szCs w:val="26"/>
              </w:rPr>
              <w:t>ụ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8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6"/>
                <w:szCs w:val="26"/>
              </w:rPr>
              <w:t>k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0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9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6"/>
                <w:szCs w:val="26"/>
              </w:rPr>
              <w:t>ra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410" w:hRule="exact"/>
        </w:trPr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51"/>
              <w:ind w:left="444" w:right="444"/>
              <w:jc w:val="center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8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51"/>
              <w:ind w:left="102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khu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g)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410" w:hRule="exact"/>
        </w:trPr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51"/>
              <w:ind w:left="444" w:right="444"/>
              <w:jc w:val="center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8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51"/>
              <w:ind w:left="102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9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tra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ổ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quát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410" w:hRule="exact"/>
        </w:trPr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51"/>
              <w:ind w:left="444" w:right="444"/>
              <w:jc w:val="center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8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51"/>
              <w:ind w:left="102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tra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di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408" w:hRule="exact"/>
        </w:trPr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51"/>
              <w:ind w:left="444" w:right="444"/>
              <w:jc w:val="center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8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51"/>
              <w:ind w:left="102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tra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qu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0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410" w:hRule="exact"/>
        </w:trPr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51"/>
              <w:ind w:left="444" w:right="444"/>
              <w:jc w:val="center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8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51"/>
              <w:ind w:left="102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tra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ông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tác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410" w:hRule="exact"/>
        </w:trPr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51"/>
              <w:ind w:left="444" w:right="444"/>
              <w:jc w:val="center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8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51"/>
              <w:ind w:left="102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tra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4"/>
                <w:w w:val="100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6"/>
                <w:szCs w:val="26"/>
              </w:rPr>
              <w:t>ự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410" w:hRule="exact"/>
        </w:trPr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51"/>
              <w:ind w:left="444" w:right="444"/>
              <w:jc w:val="center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8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51"/>
              <w:ind w:left="102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tra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ph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nh,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ẫ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độ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phanh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di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410" w:hRule="exact"/>
        </w:trPr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51"/>
              <w:ind w:left="444" w:right="444"/>
              <w:jc w:val="center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8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51"/>
              <w:ind w:left="102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tra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li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6"/>
                <w:szCs w:val="26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cô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tác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ung,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hính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410" w:hRule="exact"/>
        </w:trPr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51"/>
              <w:ind w:left="444" w:right="444"/>
              <w:jc w:val="center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10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8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51"/>
              <w:ind w:left="102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Ki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tra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ổ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đị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khi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di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4"/>
                <w:w w:val="100"/>
                <w:sz w:val="26"/>
                <w:szCs w:val="26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lên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6"/>
                <w:szCs w:val="26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408" w:hRule="exact"/>
        </w:trPr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51"/>
              <w:ind w:left="444" w:right="444"/>
              <w:jc w:val="center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11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8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51"/>
              <w:ind w:left="102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Ki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tra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ổ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đị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khi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xe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6"/>
                <w:szCs w:val="26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độ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ở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độ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6"/>
                <w:szCs w:val="26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410" w:hRule="exact"/>
        </w:trPr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51"/>
              <w:ind w:left="444" w:right="444"/>
              <w:jc w:val="center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12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8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51"/>
              <w:ind w:left="102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Ki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9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tra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í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410" w:hRule="exact"/>
        </w:trPr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51"/>
              <w:ind w:left="444" w:right="444"/>
              <w:jc w:val="center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13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8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51"/>
              <w:ind w:left="102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Ki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9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tra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ồ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410" w:hRule="exact"/>
        </w:trPr>
        <w:tc>
          <w:tcPr>
            <w:tcW w:w="1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51"/>
              <w:ind w:left="444" w:right="444"/>
              <w:jc w:val="center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14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81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51"/>
              <w:ind w:left="102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Ki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tra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độ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có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</w:tbl>
    <w:p>
      <w:pPr>
        <w:spacing w:after="0"/>
        <w:jc w:val="left"/>
        <w:rPr>
          <w:rFonts w:ascii="Times New Roman" w:hAnsi="Times New Roman" w:cs="Times New Roman" w:eastAsia="Times New Roman"/>
          <w:sz w:val="26"/>
          <w:szCs w:val="26"/>
        </w:rPr>
        <w:sectPr>
          <w:headerReference w:type="even" r:id="rId39"/>
          <w:headerReference w:type="default" r:id="rId40"/>
          <w:footerReference w:type="even" r:id="rId41"/>
          <w:pgSz w:w="11905" w:h="16840"/>
          <w:pgMar w:header="1068" w:footer="0" w:top="1380" w:bottom="280" w:left="1140" w:right="1160"/>
          <w:pgNumType w:start="42"/>
        </w:sectPr>
      </w:pPr>
    </w:p>
    <w:p>
      <w:pPr>
        <w:spacing w:line="200" w:lineRule="exact" w:before="8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9"/>
        <w:ind w:left="4081" w:right="4077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63.48pt;margin-top:-8.506582pt;width:467.64pt;height:.1pt;mso-position-horizontal-relative:page;mso-position-vertical-relative:paragraph;z-index:-5459" coordorigin="1270,-170" coordsize="9353,2">
            <v:shape style="position:absolute;left:1270;top:-170;width:9353;height:2" coordorigin="1270,-170" coordsize="9353,0" path="m1270,-170l10622,-170e" filled="f" stroked="t" strokeweight=".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Ụ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XI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ind w:left="8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Ẫ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HÔN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MÁ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CHUY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ÊN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DÙN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XU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T,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Ắ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RÁP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spacing w:line="227" w:lineRule="exact"/>
        <w:ind w:left="184" w:right="202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63.720001pt;margin-top:15.884602pt;width:467.16pt;height:.1pt;mso-position-horizontal-relative:page;mso-position-vertical-relative:paragraph;z-index:-5454" coordorigin="1274,318" coordsize="9343,2">
            <v:shape style="position:absolute;left:1274;top:318;width:9343;height:2" coordorigin="1274,318" coordsize="9343,0" path="m1274,318l10618,318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hàn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è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hôn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89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2015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-B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ngà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3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hán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201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5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hôn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i)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448" w:right="446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ÔNG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XE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MÁY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HUY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Ê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D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ÙNG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6"/>
          <w:szCs w:val="26"/>
        </w:rPr>
        <w:t>X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Ắ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RÁP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20"/>
        <w:ind w:left="553" w:right="549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In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f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ormat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on</w:t>
      </w:r>
      <w:r>
        <w:rPr>
          <w:rFonts w:ascii="Times New Roman" w:hAnsi="Times New Roman" w:cs="Times New Roman" w:eastAsia="Times New Roman"/>
          <w:b w:val="0"/>
          <w:bCs w:val="0"/>
          <w:i/>
          <w:spacing w:val="-1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sheet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/>
          <w:spacing w:val="-1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anufactur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d/asse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bled</w:t>
      </w:r>
      <w:r>
        <w:rPr>
          <w:rFonts w:ascii="Times New Roman" w:hAnsi="Times New Roman" w:cs="Times New Roman" w:eastAsia="Times New Roman"/>
          <w:b w:val="0"/>
          <w:bCs w:val="0"/>
          <w:i/>
          <w:spacing w:val="-1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transport</w:t>
      </w:r>
      <w:r>
        <w:rPr>
          <w:rFonts w:ascii="Times New Roman" w:hAnsi="Times New Roman" w:cs="Times New Roman" w:eastAsia="Times New Roman"/>
          <w:b w:val="0"/>
          <w:bCs w:val="0"/>
          <w:i/>
          <w:spacing w:val="-1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const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uction</w:t>
      </w:r>
      <w:r>
        <w:rPr>
          <w:rFonts w:ascii="Times New Roman" w:hAnsi="Times New Roman" w:cs="Times New Roman" w:eastAsia="Times New Roman"/>
          <w:b w:val="0"/>
          <w:bCs w:val="0"/>
          <w:i/>
          <w:spacing w:val="-1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machiner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0"/>
          <w:numId w:val="67"/>
        </w:numPr>
        <w:tabs>
          <w:tab w:pos="334" w:val="left" w:leader="none"/>
        </w:tabs>
        <w:ind w:left="334" w:right="0" w:hanging="214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HÔN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b/>
          <w:bCs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CHUN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al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informatio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numPr>
          <w:ilvl w:val="1"/>
          <w:numId w:val="67"/>
        </w:numPr>
        <w:tabs>
          <w:tab w:pos="361" w:val="left" w:leader="none"/>
        </w:tabs>
        <w:spacing w:before="5"/>
        <w:ind w:left="361" w:right="0" w:hanging="24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t,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ắ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rá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anufacture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numPr>
          <w:ilvl w:val="1"/>
          <w:numId w:val="67"/>
        </w:numPr>
        <w:tabs>
          <w:tab w:pos="361" w:val="left" w:leader="none"/>
        </w:tabs>
        <w:spacing w:before="2"/>
        <w:ind w:left="361" w:right="0" w:hanging="24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ddres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):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numPr>
          <w:ilvl w:val="1"/>
          <w:numId w:val="67"/>
        </w:numPr>
        <w:tabs>
          <w:tab w:pos="361" w:val="left" w:leader="none"/>
        </w:tabs>
        <w:spacing w:line="271" w:lineRule="exact" w:before="5"/>
        <w:ind w:left="361" w:right="0" w:hanging="24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di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(Rep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ti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ve):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numPr>
          <w:ilvl w:val="1"/>
          <w:numId w:val="67"/>
        </w:numPr>
        <w:tabs>
          <w:tab w:pos="361" w:val="left" w:leader="none"/>
        </w:tabs>
        <w:spacing w:line="286" w:lineRule="exact"/>
        <w:ind w:left="361" w:right="0" w:hanging="24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210.360001pt;margin-top:7.217202pt;width:4.08pt;height:.1pt;mso-position-horizontal-relative:page;mso-position-vertical-relative:paragraph;z-index:-5458" coordorigin="4207,144" coordsize="82,2">
            <v:shape style="position:absolute;left:4207;top:144;width:82;height:2" coordorigin="4207,144" coordsize="82,0" path="m4207,144l4289,144e" filled="f" stroked="t" strokeweight=".46005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tho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elepho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position w:val="11"/>
          <w:sz w:val="16"/>
          <w:szCs w:val="16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position w:val="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24"/>
          <w:szCs w:val="24"/>
        </w:rPr>
      </w:r>
    </w:p>
    <w:p>
      <w:pPr>
        <w:numPr>
          <w:ilvl w:val="1"/>
          <w:numId w:val="67"/>
        </w:numPr>
        <w:tabs>
          <w:tab w:pos="361" w:val="left" w:leader="none"/>
        </w:tabs>
        <w:spacing w:before="2"/>
        <w:ind w:left="361" w:right="0" w:hanging="24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):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numPr>
          <w:ilvl w:val="1"/>
          <w:numId w:val="67"/>
        </w:numPr>
        <w:tabs>
          <w:tab w:pos="364" w:val="left" w:leader="none"/>
        </w:tabs>
        <w:spacing w:before="5"/>
        <w:ind w:left="364" w:right="0" w:hanging="24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4"/>
          <w:szCs w:val="24"/>
        </w:rPr>
        <w:t>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ê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dù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’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):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numPr>
          <w:ilvl w:val="1"/>
          <w:numId w:val="67"/>
        </w:numPr>
        <w:tabs>
          <w:tab w:pos="361" w:val="left" w:leader="none"/>
        </w:tabs>
        <w:spacing w:before="5"/>
        <w:ind w:left="361" w:right="0" w:hanging="24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Nhã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rad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ma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numPr>
          <w:ilvl w:val="1"/>
          <w:numId w:val="67"/>
        </w:numPr>
        <w:tabs>
          <w:tab w:pos="361" w:val="left" w:leader="none"/>
        </w:tabs>
        <w:spacing w:before="2"/>
        <w:ind w:left="361" w:right="0" w:hanging="24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Tên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om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ercia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nam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numPr>
          <w:ilvl w:val="1"/>
          <w:numId w:val="67"/>
        </w:numPr>
        <w:tabs>
          <w:tab w:pos="361" w:val="left" w:leader="none"/>
        </w:tabs>
        <w:spacing w:before="5"/>
        <w:ind w:left="361" w:right="0" w:hanging="24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ã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lo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od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numPr>
          <w:ilvl w:val="1"/>
          <w:numId w:val="67"/>
        </w:numPr>
        <w:tabs>
          <w:tab w:pos="481" w:val="left" w:leader="none"/>
        </w:tabs>
        <w:spacing w:before="5"/>
        <w:ind w:left="481" w:right="0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í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óng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khu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ition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chassis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number)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numPr>
          <w:ilvl w:val="1"/>
          <w:numId w:val="67"/>
        </w:numPr>
        <w:tabs>
          <w:tab w:pos="481" w:val="left" w:leader="none"/>
        </w:tabs>
        <w:spacing w:line="271" w:lineRule="exact" w:before="2"/>
        <w:ind w:left="481" w:right="0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í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óng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độ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(positio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engin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number)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numPr>
          <w:ilvl w:val="1"/>
          <w:numId w:val="67"/>
        </w:numPr>
        <w:tabs>
          <w:tab w:pos="481" w:val="left" w:leader="none"/>
        </w:tabs>
        <w:spacing w:line="281" w:lineRule="exact"/>
        <w:ind w:left="481" w:right="0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391.799988pt;margin-top:7.217221pt;width:4.08pt;height:.1pt;mso-position-horizontal-relative:page;mso-position-vertical-relative:paragraph;z-index:-5457" coordorigin="7836,144" coordsize="82,2">
            <v:shape style="position:absolute;left:7836;top:144;width:82;height:2" coordorigin="7836,144" coordsize="82,0" path="m7836,144l7918,144e" filled="f" stroked="t" strokeweight=".46002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bá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ph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ẩ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ẫ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roduct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ins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ection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report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position w:val="11"/>
          <w:sz w:val="16"/>
          <w:szCs w:val="16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position w:val="0"/>
          <w:sz w:val="24"/>
          <w:szCs w:val="24"/>
        </w:rPr>
        <w:t>):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24"/>
          <w:szCs w:val="24"/>
        </w:rPr>
      </w:r>
    </w:p>
    <w:p>
      <w:pPr>
        <w:numPr>
          <w:ilvl w:val="1"/>
          <w:numId w:val="67"/>
        </w:numPr>
        <w:tabs>
          <w:tab w:pos="481" w:val="left" w:leader="none"/>
        </w:tabs>
        <w:spacing w:line="286" w:lineRule="exact"/>
        <w:ind w:left="481" w:right="0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236.160004pt;margin-top:7.217232pt;width:4.08pt;height:.1pt;mso-position-horizontal-relative:page;mso-position-vertical-relative:paragraph;z-index:-5456" coordorigin="4723,144" coordsize="82,2">
            <v:shape style="position:absolute;left:4723;top:144;width:82;height:2" coordorigin="4723,144" coordsize="82,0" path="m4723,144l4805,144e" filled="f" stroked="t" strokeweight=".46002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bá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OP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port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position w:val="11"/>
          <w:sz w:val="16"/>
          <w:szCs w:val="16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position w:val="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24"/>
          <w:szCs w:val="24"/>
        </w:rPr>
      </w:r>
    </w:p>
    <w:p>
      <w:pPr>
        <w:numPr>
          <w:ilvl w:val="1"/>
          <w:numId w:val="67"/>
        </w:numPr>
        <w:tabs>
          <w:tab w:pos="481" w:val="left" w:leader="none"/>
        </w:tabs>
        <w:spacing w:before="2"/>
        <w:ind w:left="481" w:right="0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4"/>
          <w:szCs w:val="24"/>
        </w:rPr>
        <w:t>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ro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ction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Plant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numPr>
          <w:ilvl w:val="1"/>
          <w:numId w:val="67"/>
        </w:numPr>
        <w:tabs>
          <w:tab w:pos="481" w:val="left" w:leader="none"/>
        </w:tabs>
        <w:spacing w:line="271" w:lineRule="exact" w:before="5"/>
        <w:ind w:left="481" w:right="0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nhà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4"/>
          <w:szCs w:val="24"/>
        </w:rPr>
        <w:t>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ddress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Prod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ction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Plant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numPr>
          <w:ilvl w:val="1"/>
          <w:numId w:val="67"/>
        </w:numPr>
        <w:tabs>
          <w:tab w:pos="481" w:val="left" w:leader="none"/>
        </w:tabs>
        <w:spacing w:line="286" w:lineRule="exact"/>
        <w:ind w:left="481" w:right="0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251.039993pt;margin-top:7.217232pt;width:4.08pt;height:.1pt;mso-position-horizontal-relative:page;mso-position-vertical-relative:paragraph;z-index:-5455" coordorigin="5021,144" coordsize="82,2">
            <v:shape style="position:absolute;left:5021;top:144;width:82;height:2" coordorigin="5021,144" coordsize="82,0" path="m5021,144l5102,144e" filled="f" stroked="t" strokeweight=".46002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ý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egist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11"/>
          <w:sz w:val="16"/>
          <w:szCs w:val="16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17"/>
          <w:w w:val="100"/>
          <w:position w:val="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position w:val="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24"/>
          <w:szCs w:val="24"/>
        </w:rPr>
        <w:t>insp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position w:val="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position w:val="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24"/>
          <w:szCs w:val="24"/>
        </w:rPr>
        <w:t>ti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position w:val="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position w:val="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24"/>
          <w:szCs w:val="24"/>
        </w:rPr>
      </w:r>
    </w:p>
    <w:p>
      <w:pPr>
        <w:numPr>
          <w:ilvl w:val="0"/>
          <w:numId w:val="67"/>
        </w:numPr>
        <w:tabs>
          <w:tab w:pos="428" w:val="left" w:leader="none"/>
        </w:tabs>
        <w:spacing w:before="2"/>
        <w:ind w:left="428" w:right="0" w:hanging="308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THÔNG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Ố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Ỹ</w:t>
      </w:r>
      <w:r>
        <w:rPr>
          <w:rFonts w:ascii="Times New Roman" w:hAnsi="Times New Roman" w:cs="Times New Roman" w:eastAsia="Times New Roman"/>
          <w:b/>
          <w:bCs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Ơ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jor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chni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sp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ifi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ation)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numPr>
          <w:ilvl w:val="0"/>
          <w:numId w:val="68"/>
        </w:numPr>
        <w:tabs>
          <w:tab w:pos="361" w:val="left" w:leader="none"/>
          <w:tab w:pos="4263" w:val="left" w:leader="none"/>
        </w:tabs>
        <w:spacing w:before="5"/>
        <w:ind w:left="361" w:right="0" w:hanging="24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thâ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rb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mass)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ab/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>kg</w:t>
      </w:r>
    </w:p>
    <w:p>
      <w:pPr>
        <w:numPr>
          <w:ilvl w:val="0"/>
          <w:numId w:val="68"/>
        </w:numPr>
        <w:tabs>
          <w:tab w:pos="361" w:val="left" w:leader="none"/>
          <w:tab w:pos="7496" w:val="left" w:leader="none"/>
          <w:tab w:pos="8202" w:val="left" w:leader="none"/>
          <w:tab w:pos="8910" w:val="left" w:leader="none"/>
        </w:tabs>
        <w:spacing w:before="5"/>
        <w:ind w:left="361" w:right="0" w:hanging="241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Kích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ớ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bao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Dà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ra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ll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ons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ab/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>mm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numPr>
          <w:ilvl w:val="0"/>
          <w:numId w:val="68"/>
        </w:numPr>
        <w:tabs>
          <w:tab w:pos="361" w:val="left" w:leader="none"/>
        </w:tabs>
        <w:spacing w:before="2"/>
        <w:ind w:left="361" w:right="0" w:hanging="24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Engin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4"/>
          <w:szCs w:val="24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numPr>
          <w:ilvl w:val="1"/>
          <w:numId w:val="68"/>
        </w:numPr>
        <w:tabs>
          <w:tab w:pos="541" w:val="left" w:leader="none"/>
        </w:tabs>
        <w:spacing w:before="5"/>
        <w:ind w:left="541" w:right="0" w:hanging="4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đố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ong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nterna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combustio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engin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numPr>
          <w:ilvl w:val="2"/>
          <w:numId w:val="68"/>
        </w:numPr>
        <w:tabs>
          <w:tab w:pos="721" w:val="left" w:leader="none"/>
        </w:tabs>
        <w:spacing w:before="5"/>
        <w:ind w:left="721" w:right="0" w:hanging="60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ý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hi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u,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độ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ngin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model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engin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ty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):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numPr>
          <w:ilvl w:val="2"/>
          <w:numId w:val="68"/>
        </w:numPr>
        <w:tabs>
          <w:tab w:pos="724" w:val="left" w:leader="none"/>
        </w:tabs>
        <w:spacing w:before="2"/>
        <w:ind w:left="724" w:right="0" w:hanging="60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nhiên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(Fue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):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numPr>
          <w:ilvl w:val="2"/>
          <w:numId w:val="68"/>
        </w:numPr>
        <w:tabs>
          <w:tab w:pos="722" w:val="left" w:leader="none"/>
          <w:tab w:pos="7748" w:val="left" w:leader="none"/>
          <w:tab w:pos="8415" w:val="left" w:leader="none"/>
        </w:tabs>
        <w:spacing w:before="5"/>
        <w:ind w:left="722" w:right="0" w:hanging="601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Công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su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ớ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/t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độ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q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output/rpm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ab/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4"/>
          <w:szCs w:val="24"/>
        </w:rPr>
        <w:t>/rpm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numPr>
          <w:ilvl w:val="1"/>
          <w:numId w:val="68"/>
        </w:numPr>
        <w:tabs>
          <w:tab w:pos="541" w:val="left" w:leader="none"/>
        </w:tabs>
        <w:spacing w:before="5"/>
        <w:ind w:left="541" w:right="0" w:hanging="4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4"/>
          <w:szCs w:val="24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ec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ic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mo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ec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ic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M)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numPr>
          <w:ilvl w:val="2"/>
          <w:numId w:val="68"/>
        </w:numPr>
        <w:tabs>
          <w:tab w:pos="721" w:val="left" w:leader="none"/>
        </w:tabs>
        <w:spacing w:before="2"/>
        <w:ind w:left="721" w:right="0" w:hanging="60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ý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hi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u,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độ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tor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mod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l,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motor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pe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numPr>
          <w:ilvl w:val="2"/>
          <w:numId w:val="68"/>
        </w:numPr>
        <w:tabs>
          <w:tab w:pos="721" w:val="left" w:leader="none"/>
          <w:tab w:pos="3167" w:val="left" w:leader="none"/>
        </w:tabs>
        <w:spacing w:before="5"/>
        <w:ind w:left="721" w:right="0" w:hanging="60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oltag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ab/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4"/>
          <w:szCs w:val="24"/>
        </w:rPr>
        <w:t>(V)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numPr>
          <w:ilvl w:val="2"/>
          <w:numId w:val="68"/>
        </w:numPr>
        <w:tabs>
          <w:tab w:pos="722" w:val="left" w:leader="none"/>
          <w:tab w:pos="3301" w:val="left" w:leader="none"/>
        </w:tabs>
        <w:spacing w:before="5"/>
        <w:ind w:left="722" w:right="0" w:hanging="601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Công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su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utpu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ab/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4"/>
          <w:szCs w:val="24"/>
        </w:rPr>
        <w:t>W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>)</w:t>
      </w:r>
    </w:p>
    <w:p>
      <w:pPr>
        <w:numPr>
          <w:ilvl w:val="2"/>
          <w:numId w:val="68"/>
        </w:numPr>
        <w:tabs>
          <w:tab w:pos="724" w:val="left" w:leader="none"/>
          <w:tab w:pos="3447" w:val="left" w:leader="none"/>
          <w:tab w:pos="4115" w:val="left" w:leader="none"/>
          <w:tab w:pos="4854" w:val="left" w:leader="none"/>
        </w:tabs>
        <w:spacing w:before="2"/>
        <w:ind w:left="724" w:right="0" w:hanging="60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ắ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q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att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ab/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>/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ab/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>-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ab/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4"/>
          <w:szCs w:val="24"/>
        </w:rPr>
        <w:t>-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>)</w:t>
      </w:r>
    </w:p>
    <w:p>
      <w:pPr>
        <w:numPr>
          <w:ilvl w:val="0"/>
          <w:numId w:val="68"/>
        </w:numPr>
        <w:tabs>
          <w:tab w:pos="361" w:val="left" w:leader="none"/>
          <w:tab w:pos="7086" w:val="left" w:leader="none"/>
        </w:tabs>
        <w:spacing w:before="5"/>
        <w:ind w:left="361" w:right="0" w:hanging="24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ớ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(Ma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tra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ellin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spe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d)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ab/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>km/h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numPr>
          <w:ilvl w:val="0"/>
          <w:numId w:val="69"/>
        </w:numPr>
        <w:tabs>
          <w:tab w:pos="522" w:val="left" w:leader="none"/>
        </w:tabs>
        <w:spacing w:before="5"/>
        <w:ind w:left="522" w:right="0" w:hanging="401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THÔNG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Ố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Ỹ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ĐẶ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Ư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cial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hni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sp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ifi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ation)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244" w:lineRule="auto"/>
        <w:ind w:left="304" w:right="301" w:hanging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4"/>
          <w:szCs w:val="24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gh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4"/>
          <w:szCs w:val="24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má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ch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yê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dùn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Ph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hàn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kè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theo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Thông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này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spacing w:line="274" w:lineRule="exact"/>
        <w:ind w:left="1618" w:right="1613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min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rding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atta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sp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ial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hnical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sp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ifi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ation)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spacing w:line="280" w:lineRule="exact" w:before="6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4015" w:right="285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ơ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ở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xu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anuf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ture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spacing w:before="2"/>
        <w:ind w:left="4276" w:right="549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Ký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ê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óng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-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Si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an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stampe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24"/>
          <w:szCs w:val="24"/>
        </w:rPr>
        <w:sectPr>
          <w:headerReference w:type="default" r:id="rId42"/>
          <w:footerReference w:type="default" r:id="rId43"/>
          <w:pgSz w:w="11905" w:h="16840"/>
          <w:pgMar w:header="1068" w:footer="0" w:top="1380" w:bottom="280" w:left="1160" w:right="1160"/>
          <w:pgNumType w:start="43"/>
        </w:sectPr>
      </w:pPr>
    </w:p>
    <w:p>
      <w:pPr>
        <w:spacing w:line="140" w:lineRule="exact" w:before="1"/>
        <w:rPr>
          <w:sz w:val="14"/>
          <w:szCs w:val="14"/>
        </w:rPr>
      </w:pPr>
      <w:r>
        <w:rPr/>
        <w:pict>
          <v:group style="position:absolute;margin-left:770.859985pt;margin-top:62.990002pt;width:2.541pt;height:469.58pt;mso-position-horizontal-relative:page;mso-position-vertical-relative:page;z-index:-5453" coordorigin="15417,1260" coordsize="51,9392">
            <v:group style="position:absolute;left:15422;top:1265;width:2;height:9382" coordorigin="15422,1265" coordsize="2,9382">
              <v:shape style="position:absolute;left:15422;top:1265;width:2;height:9382" coordorigin="15422,1265" coordsize="0,9382" path="m15422,1265l15422,10646e" filled="f" stroked="t" strokeweight=".5pt" strokecolor="#010202">
                <v:path arrowok="t"/>
              </v:shape>
            </v:group>
            <v:group style="position:absolute;left:15463;top:1265;width:2;height:9382" coordorigin="15463,1265" coordsize="2,9382">
              <v:shape style="position:absolute;left:15463;top:1265;width:2;height:9382" coordorigin="15463,1265" coordsize="0,9382" path="m15463,1265l15463,10646e" filled="f" stroked="t" strokeweight=".5pt" strokecolor="#010202">
                <v:path arrowok="t"/>
              </v:shape>
            </v:group>
            <w10:wrap type="none"/>
          </v:group>
        </w:pict>
      </w:r>
      <w:r>
        <w:rPr/>
        <w:pict>
          <v:shape style="position:absolute;margin-left:775.259094pt;margin-top:61.880001pt;width:14.96pt;height:14.960001pt;mso-position-horizontal-relative:page;mso-position-vertical-relative:page;z-index:-5451" type="#_x0000_t202" filled="f" stroked="f">
            <v:textbox inset="0,0,0,0" style="layout-flow:vertical">
              <w:txbxContent>
                <w:p>
                  <w:pPr>
                    <w:spacing w:line="285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w w:val="99"/>
                      <w:sz w:val="26"/>
                      <w:szCs w:val="26"/>
                    </w:rPr>
                    <w:t>44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w w:val="100"/>
                      <w:sz w:val="26"/>
                      <w:szCs w:val="2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75.259094pt;margin-top:177.559662pt;width:14.96pt;height:238.525191pt;mso-position-horizontal-relative:page;mso-position-vertical-relative:page;z-index:-5450" type="#_x0000_t202" filled="f" stroked="f">
            <v:textbox inset="0,0,0,0" style="layout-flow:vertical">
              <w:txbxContent>
                <w:p>
                  <w:pPr>
                    <w:spacing w:line="285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w w:val="99"/>
                      <w:sz w:val="26"/>
                      <w:szCs w:val="26"/>
                    </w:rPr>
                    <w:t>CÔNG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-1"/>
                      <w:w w:val="100"/>
                      <w:sz w:val="26"/>
                      <w:szCs w:val="2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2"/>
                      <w:w w:val="99"/>
                      <w:sz w:val="26"/>
                      <w:szCs w:val="26"/>
                    </w:rPr>
                    <w:t>B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0"/>
                      <w:w w:val="99"/>
                      <w:sz w:val="26"/>
                      <w:szCs w:val="26"/>
                    </w:rPr>
                    <w:t>ÁO/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-1"/>
                      <w:w w:val="99"/>
                      <w:sz w:val="26"/>
                      <w:szCs w:val="26"/>
                    </w:rPr>
                    <w:t>S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0"/>
                      <w:w w:val="99"/>
                      <w:sz w:val="26"/>
                      <w:szCs w:val="26"/>
                    </w:rPr>
                    <w:t>ố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2"/>
                      <w:w w:val="100"/>
                      <w:sz w:val="26"/>
                      <w:szCs w:val="2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0"/>
                      <w:w w:val="99"/>
                      <w:sz w:val="26"/>
                      <w:szCs w:val="26"/>
                    </w:rPr>
                    <w:t>197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-1"/>
                      <w:w w:val="100"/>
                      <w:sz w:val="26"/>
                      <w:szCs w:val="2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0"/>
                      <w:w w:val="99"/>
                      <w:sz w:val="26"/>
                      <w:szCs w:val="26"/>
                    </w:rPr>
                    <w:t>+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2"/>
                      <w:w w:val="100"/>
                      <w:sz w:val="26"/>
                      <w:szCs w:val="2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0"/>
                      <w:w w:val="99"/>
                      <w:sz w:val="26"/>
                      <w:szCs w:val="26"/>
                    </w:rPr>
                    <w:t>198/Ngày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2"/>
                      <w:w w:val="100"/>
                      <w:sz w:val="26"/>
                      <w:szCs w:val="2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0"/>
                      <w:w w:val="99"/>
                      <w:sz w:val="26"/>
                      <w:szCs w:val="26"/>
                    </w:rPr>
                    <w:t>25-02-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2"/>
                      <w:w w:val="99"/>
                      <w:sz w:val="26"/>
                      <w:szCs w:val="26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0"/>
                      <w:w w:val="99"/>
                      <w:sz w:val="26"/>
                      <w:szCs w:val="26"/>
                    </w:rPr>
                    <w:t>016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0"/>
                      <w:w w:val="100"/>
                      <w:sz w:val="26"/>
                      <w:szCs w:val="26"/>
                    </w:rPr>
                  </w:r>
                </w:p>
              </w:txbxContent>
            </v:textbox>
            <w10:wrap type="none"/>
          </v:shape>
        </w:pict>
      </w:r>
      <w:r>
        <w:rPr>
          <w:sz w:val="14"/>
          <w:szCs w:val="14"/>
        </w:rPr>
      </w:r>
    </w:p>
    <w:p>
      <w:pPr>
        <w:spacing w:before="66"/>
        <w:ind w:left="0" w:right="24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PH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Ụ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6"/>
          <w:szCs w:val="26"/>
        </w:rPr>
        <w:t>X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II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20"/>
        <w:ind w:left="0" w:right="24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Ẫ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KÊ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CÁC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Ổ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ÀNH,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TH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6"/>
          <w:szCs w:val="26"/>
        </w:rPr>
        <w:t>X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TR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O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ƯỚ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VÀ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Ẩ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20"/>
        <w:ind w:left="0" w:right="17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/>
        <w:pict>
          <v:group style="position:absolute;margin-left:130.791pt;margin-top:18.416224pt;width:584.04pt;height:.1pt;mso-position-horizontal-relative:page;mso-position-vertical-relative:paragraph;z-index:-5452" coordorigin="2616,368" coordsize="11681,2">
            <v:shape style="position:absolute;left:2616;top:368;width:11681;height:2" coordorigin="2616,368" coordsize="11681,0" path="m2616,368l14297,368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hành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kèm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theo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ông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8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9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/201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5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/TT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-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BGTV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gà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3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hán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15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6"/>
          <w:szCs w:val="26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Giao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thông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i)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line="220" w:lineRule="exact" w:before="2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0" w:right="24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KÊ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ÁC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Ổ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À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H,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TH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6"/>
          <w:szCs w:val="26"/>
        </w:rPr>
        <w:t>X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TR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O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Ư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Ớ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VÀ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NH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Ẩ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before="20"/>
        <w:ind w:left="0" w:right="22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Nhãn</w:t>
      </w:r>
      <w:r>
        <w:rPr>
          <w:rFonts w:ascii="Times New Roman" w:hAnsi="Times New Roman" w:cs="Times New Roman" w:eastAsia="Times New Roman"/>
          <w:b w:val="0"/>
          <w:bCs w:val="0"/>
          <w:spacing w:val="-1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hi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u: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......</w:t>
      </w:r>
      <w:r>
        <w:rPr>
          <w:rFonts w:ascii="Times New Roman" w:hAnsi="Times New Roman" w:cs="Times New Roman" w:eastAsia="Times New Roman"/>
          <w:b w:val="0"/>
          <w:bCs w:val="0"/>
          <w:spacing w:val="-1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Tên</w:t>
      </w:r>
      <w:r>
        <w:rPr>
          <w:rFonts w:ascii="Times New Roman" w:hAnsi="Times New Roman" w:cs="Times New Roman" w:eastAsia="Times New Roman"/>
          <w:b w:val="0"/>
          <w:bCs w:val="0"/>
          <w:spacing w:val="-1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6"/>
          <w:szCs w:val="26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-1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: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.......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..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.............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  <w:t>Mã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  <w:t>ki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6"/>
          <w:szCs w:val="26"/>
        </w:rPr>
        <w:t>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  <w:t>: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................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.....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line="120" w:lineRule="exact" w:before="8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0" w:type="auto"/>
        <w:jc w:val="left"/>
        <w:tblInd w:w="9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70" w:hRule="exact"/>
        </w:trPr>
        <w:tc>
          <w:tcPr>
            <w:tcW w:w="71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0" w:lineRule="exact" w:before="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91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6"/>
                <w:szCs w:val="26"/>
              </w:rPr>
              <w:t>TT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457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0" w:lineRule="exact" w:before="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100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1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6"/>
                <w:szCs w:val="26"/>
              </w:rPr>
              <w:t>ổ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1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9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1"/>
                <w:w w:val="100"/>
                <w:sz w:val="26"/>
                <w:szCs w:val="26"/>
              </w:rPr>
              <w:t>th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2"/>
                <w:w w:val="100"/>
                <w:sz w:val="26"/>
                <w:szCs w:val="26"/>
              </w:rPr>
              <w:t>à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1"/>
                <w:w w:val="100"/>
                <w:sz w:val="26"/>
                <w:szCs w:val="26"/>
              </w:rPr>
              <w:t>nh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8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1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1"/>
                <w:w w:val="100"/>
                <w:sz w:val="26"/>
                <w:szCs w:val="26"/>
              </w:rPr>
              <w:t>thà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2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538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4"/>
              <w:ind w:right="0"/>
              <w:jc w:val="center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6"/>
                <w:szCs w:val="26"/>
              </w:rPr>
              <w:t>Ng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1"/>
                <w:w w:val="100"/>
                <w:sz w:val="26"/>
                <w:szCs w:val="26"/>
              </w:rPr>
              <w:t>u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6"/>
                <w:szCs w:val="26"/>
              </w:rPr>
              <w:t>ồ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13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2"/>
                <w:w w:val="100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29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6" w:lineRule="auto" w:before="51"/>
              <w:ind w:left="404" w:right="0" w:hanging="18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6"/>
                <w:szCs w:val="26"/>
              </w:rPr>
              <w:t>ơ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9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1"/>
                <w:w w:val="100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99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6"/>
                <w:szCs w:val="26"/>
              </w:rPr>
              <w:t>x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1"/>
                <w:w w:val="100"/>
                <w:sz w:val="26"/>
                <w:szCs w:val="26"/>
              </w:rPr>
              <w:t>u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63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6" w:lineRule="auto" w:before="51"/>
              <w:ind w:left="383" w:right="0" w:hanging="202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1"/>
                <w:w w:val="100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6"/>
                <w:szCs w:val="26"/>
              </w:rPr>
              <w:t>y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12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1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6"/>
                <w:szCs w:val="26"/>
              </w:rPr>
              <w:t>ứ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1"/>
                <w:w w:val="100"/>
                <w:sz w:val="26"/>
                <w:szCs w:val="26"/>
              </w:rPr>
              <w:t>ng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1"/>
                <w:w w:val="99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1"/>
                <w:w w:val="100"/>
                <w:sz w:val="26"/>
                <w:szCs w:val="26"/>
              </w:rPr>
              <w:t>nh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9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1"/>
                <w:w w:val="100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370" w:hRule="exact"/>
        </w:trPr>
        <w:tc>
          <w:tcPr>
            <w:tcW w:w="71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57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4"/>
              <w:ind w:left="183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1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13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6"/>
                <w:szCs w:val="26"/>
              </w:rPr>
              <w:t>k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2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6"/>
                <w:szCs w:val="26"/>
              </w:rPr>
              <w:t>ẩ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6"/>
                <w:szCs w:val="26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6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4"/>
              <w:ind w:left="157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6"/>
                <w:szCs w:val="26"/>
              </w:rPr>
              <w:t>ự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1"/>
                <w:w w:val="100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7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1"/>
                <w:w w:val="100"/>
                <w:sz w:val="26"/>
                <w:szCs w:val="26"/>
              </w:rPr>
              <w:t>xu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2"/>
                <w:w w:val="100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2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4"/>
              <w:ind w:left="198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1"/>
                <w:w w:val="100"/>
                <w:sz w:val="26"/>
                <w:szCs w:val="26"/>
              </w:rPr>
              <w:t>Mu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10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1"/>
                <w:w w:val="100"/>
                <w:sz w:val="26"/>
                <w:szCs w:val="26"/>
              </w:rPr>
              <w:t>tr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2"/>
                <w:w w:val="100"/>
                <w:sz w:val="26"/>
                <w:szCs w:val="26"/>
              </w:rPr>
              <w:t>o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1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9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1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6"/>
                <w:szCs w:val="26"/>
              </w:rPr>
              <w:t>ướ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29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63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5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4"/>
              <w:ind w:left="102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Độ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à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6"/>
                <w:szCs w:val="26"/>
              </w:rPr>
              <w:t>ự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6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7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4"/>
              <w:ind w:left="102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1.1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4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4"/>
              <w:ind w:left="102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...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6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4"/>
              <w:ind w:left="747" w:right="752"/>
              <w:jc w:val="center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372" w:hRule="exact"/>
        </w:trPr>
        <w:tc>
          <w:tcPr>
            <w:tcW w:w="5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4"/>
              <w:ind w:left="102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2.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xe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6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7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4"/>
              <w:ind w:left="102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2.1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4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4"/>
              <w:ind w:left="102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6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4"/>
              <w:ind w:right="4"/>
              <w:jc w:val="center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370" w:hRule="exact"/>
        </w:trPr>
        <w:tc>
          <w:tcPr>
            <w:tcW w:w="7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4"/>
              <w:ind w:left="102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2.2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4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4"/>
              <w:ind w:left="102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...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6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5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4"/>
              <w:ind w:left="102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3.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lái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6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4"/>
              <w:ind w:left="747" w:right="752"/>
              <w:jc w:val="center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370" w:hRule="exact"/>
        </w:trPr>
        <w:tc>
          <w:tcPr>
            <w:tcW w:w="5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4"/>
              <w:ind w:left="102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4.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phanh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6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7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4"/>
              <w:ind w:left="102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4.1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4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4"/>
              <w:ind w:left="102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Bình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khí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én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6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4"/>
              <w:ind w:left="747" w:right="752"/>
              <w:jc w:val="center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372" w:hRule="exact"/>
        </w:trPr>
        <w:tc>
          <w:tcPr>
            <w:tcW w:w="7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4"/>
              <w:ind w:left="102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4.2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4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4"/>
              <w:ind w:left="102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...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6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4"/>
              <w:ind w:left="747" w:right="752"/>
              <w:jc w:val="center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370" w:hRule="exact"/>
        </w:trPr>
        <w:tc>
          <w:tcPr>
            <w:tcW w:w="5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4"/>
              <w:ind w:left="102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5.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treo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6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7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4"/>
              <w:ind w:left="102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5.1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4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4"/>
              <w:ind w:left="102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...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6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4"/>
              <w:ind w:left="747" w:right="752"/>
              <w:jc w:val="center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370" w:hRule="exact"/>
        </w:trPr>
        <w:tc>
          <w:tcPr>
            <w:tcW w:w="5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4"/>
              <w:ind w:left="102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6.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nhiên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li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6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4"/>
              <w:ind w:left="747" w:right="752"/>
              <w:jc w:val="center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370" w:hRule="exact"/>
        </w:trPr>
        <w:tc>
          <w:tcPr>
            <w:tcW w:w="5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4"/>
              <w:ind w:left="102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7.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6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7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4"/>
              <w:ind w:left="102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7.1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4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4"/>
              <w:ind w:left="102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...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6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4"/>
              <w:ind w:left="747" w:right="752"/>
              <w:jc w:val="center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372" w:hRule="exact"/>
        </w:trPr>
        <w:tc>
          <w:tcPr>
            <w:tcW w:w="5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4"/>
              <w:ind w:left="102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8.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Khung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và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thân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ỏ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6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7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4"/>
              <w:ind w:left="102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8.1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4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4"/>
              <w:ind w:left="102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...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6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4"/>
              <w:ind w:left="747" w:right="752"/>
              <w:jc w:val="center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370" w:hRule="exact"/>
        </w:trPr>
        <w:tc>
          <w:tcPr>
            <w:tcW w:w="5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4"/>
              <w:ind w:left="102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9.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Kính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ắ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gió,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ính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6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7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4"/>
              <w:ind w:left="102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9.1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4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4"/>
              <w:ind w:left="102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Kính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ắ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gió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6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after="0"/>
        <w:sectPr>
          <w:headerReference w:type="even" r:id="rId44"/>
          <w:footerReference w:type="even" r:id="rId45"/>
          <w:pgSz w:w="16840" w:h="11920" w:orient="landscape"/>
          <w:pgMar w:header="0" w:footer="0" w:top="1080" w:bottom="280" w:left="1520" w:right="1500"/>
        </w:sectPr>
      </w:pPr>
    </w:p>
    <w:p>
      <w:pPr>
        <w:spacing w:line="190" w:lineRule="exact" w:before="1"/>
        <w:rPr>
          <w:sz w:val="19"/>
          <w:szCs w:val="19"/>
        </w:rPr>
      </w:pPr>
      <w:r>
        <w:rPr>
          <w:sz w:val="19"/>
          <w:szCs w:val="19"/>
        </w:rPr>
      </w:r>
    </w:p>
    <w:tbl>
      <w:tblPr>
        <w:tblW w:w="0" w:type="auto"/>
        <w:jc w:val="left"/>
        <w:tblInd w:w="11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70" w:hRule="exact"/>
        </w:trPr>
        <w:tc>
          <w:tcPr>
            <w:tcW w:w="71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0" w:lineRule="exact" w:before="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91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6"/>
                <w:szCs w:val="26"/>
              </w:rPr>
              <w:t>TT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457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0" w:lineRule="exact" w:before="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100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1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6"/>
                <w:szCs w:val="26"/>
              </w:rPr>
              <w:t>ổ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1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9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1"/>
                <w:w w:val="100"/>
                <w:sz w:val="26"/>
                <w:szCs w:val="26"/>
              </w:rPr>
              <w:t>th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2"/>
                <w:w w:val="100"/>
                <w:sz w:val="26"/>
                <w:szCs w:val="26"/>
              </w:rPr>
              <w:t>à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1"/>
                <w:w w:val="100"/>
                <w:sz w:val="26"/>
                <w:szCs w:val="26"/>
              </w:rPr>
              <w:t>nh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8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1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1"/>
                <w:w w:val="100"/>
                <w:sz w:val="26"/>
                <w:szCs w:val="26"/>
              </w:rPr>
              <w:t>thà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2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538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4"/>
              <w:ind w:right="0"/>
              <w:jc w:val="center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6"/>
                <w:szCs w:val="26"/>
              </w:rPr>
              <w:t>Ng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1"/>
                <w:w w:val="100"/>
                <w:sz w:val="26"/>
                <w:szCs w:val="26"/>
              </w:rPr>
              <w:t>u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6"/>
                <w:szCs w:val="26"/>
              </w:rPr>
              <w:t>ồ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13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2"/>
                <w:w w:val="100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29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6" w:lineRule="auto" w:before="51"/>
              <w:ind w:left="404" w:right="0" w:hanging="18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6"/>
                <w:szCs w:val="26"/>
              </w:rPr>
              <w:t>ơ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9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1"/>
                <w:w w:val="100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99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6"/>
                <w:szCs w:val="26"/>
              </w:rPr>
              <w:t>x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1"/>
                <w:w w:val="100"/>
                <w:sz w:val="26"/>
                <w:szCs w:val="26"/>
              </w:rPr>
              <w:t>u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63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6" w:lineRule="auto" w:before="51"/>
              <w:ind w:left="383" w:right="0" w:hanging="202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1"/>
                <w:w w:val="100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6"/>
                <w:szCs w:val="26"/>
              </w:rPr>
              <w:t>y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12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1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6"/>
                <w:szCs w:val="26"/>
              </w:rPr>
              <w:t>ứ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1"/>
                <w:w w:val="100"/>
                <w:sz w:val="26"/>
                <w:szCs w:val="26"/>
              </w:rPr>
              <w:t>ng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1"/>
                <w:w w:val="99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1"/>
                <w:w w:val="100"/>
                <w:sz w:val="26"/>
                <w:szCs w:val="26"/>
              </w:rPr>
              <w:t>nh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9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1"/>
                <w:w w:val="100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370" w:hRule="exact"/>
        </w:trPr>
        <w:tc>
          <w:tcPr>
            <w:tcW w:w="71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57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4"/>
              <w:ind w:left="183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1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13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6"/>
                <w:szCs w:val="26"/>
              </w:rPr>
              <w:t>k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2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6"/>
                <w:szCs w:val="26"/>
              </w:rPr>
              <w:t>ẩ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6"/>
                <w:szCs w:val="26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6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4"/>
              <w:ind w:left="157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6"/>
                <w:szCs w:val="26"/>
              </w:rPr>
              <w:t>ự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1"/>
                <w:w w:val="100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7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1"/>
                <w:w w:val="100"/>
                <w:sz w:val="26"/>
                <w:szCs w:val="26"/>
              </w:rPr>
              <w:t>xu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2"/>
                <w:w w:val="100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2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4"/>
              <w:ind w:left="198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1"/>
                <w:w w:val="100"/>
                <w:sz w:val="26"/>
                <w:szCs w:val="26"/>
              </w:rPr>
              <w:t>Mu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10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1"/>
                <w:w w:val="100"/>
                <w:sz w:val="26"/>
                <w:szCs w:val="26"/>
              </w:rPr>
              <w:t>tr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2"/>
                <w:w w:val="100"/>
                <w:sz w:val="26"/>
                <w:szCs w:val="26"/>
              </w:rPr>
              <w:t>o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1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9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1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6"/>
                <w:szCs w:val="26"/>
              </w:rPr>
              <w:t>ướ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0"/>
                <w:w w:val="10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29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63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7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4"/>
              <w:ind w:left="102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9.2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4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4"/>
              <w:ind w:left="102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Kính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6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7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4"/>
              <w:ind w:left="102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9.3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4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4"/>
              <w:ind w:left="102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...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6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72" w:hRule="exact"/>
        </w:trPr>
        <w:tc>
          <w:tcPr>
            <w:tcW w:w="5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4"/>
              <w:ind w:left="102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10.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èn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sáng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và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ín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6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7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4"/>
              <w:ind w:left="102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10.1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4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4"/>
              <w:ind w:left="102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èn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chi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áng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phía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6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7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4"/>
              <w:ind w:left="102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10.2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4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4"/>
              <w:ind w:left="102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...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6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4"/>
              <w:ind w:left="747" w:right="752"/>
              <w:jc w:val="center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370" w:hRule="exact"/>
        </w:trPr>
        <w:tc>
          <w:tcPr>
            <w:tcW w:w="5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4"/>
              <w:ind w:left="102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11.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6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5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4"/>
              <w:ind w:left="102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12.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4"/>
                <w:w w:val="100"/>
                <w:sz w:val="26"/>
                <w:szCs w:val="26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ên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dù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6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4"/>
              <w:ind w:left="747" w:right="752"/>
              <w:jc w:val="center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372" w:hRule="exact"/>
        </w:trPr>
        <w:tc>
          <w:tcPr>
            <w:tcW w:w="528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4"/>
              <w:ind w:left="102"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13.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tùng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  <w:t>khác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3"/>
                <w:w w:val="100"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1"/>
                <w:w w:val="1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2"/>
                <w:w w:val="100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6"/>
                <w:szCs w:val="26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-6"/>
                <w:w w:val="100"/>
                <w:sz w:val="26"/>
                <w:szCs w:val="26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2"/>
                <w:w w:val="100"/>
                <w:sz w:val="26"/>
                <w:szCs w:val="26"/>
              </w:rPr>
              <w:t>ó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spacing w:val="0"/>
                <w:w w:val="100"/>
                <w:sz w:val="26"/>
                <w:szCs w:val="26"/>
              </w:rPr>
              <w:t>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1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6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4"/>
              <w:ind w:left="747" w:right="752"/>
              <w:jc w:val="center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6"/>
                <w:szCs w:val="26"/>
              </w:rPr>
            </w:r>
          </w:p>
        </w:tc>
      </w:tr>
    </w:tbl>
    <w:p>
      <w:pPr>
        <w:spacing w:before="92"/>
        <w:ind w:left="112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vào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thí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p)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258" w:lineRule="auto" w:before="99"/>
        <w:ind w:left="112" w:right="115" w:hanging="1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Công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chúng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tôi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ph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ẩ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nêu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trên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đượ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xu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ắ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ráp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các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tùng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ớ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0%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và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có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úng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kê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6"/>
          <w:szCs w:val="26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có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gì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sai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ác,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chú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ô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xin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rách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nhi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6"/>
          <w:szCs w:val="26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ớ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pháp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t.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240" w:lineRule="exact" w:before="13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after="0" w:line="240" w:lineRule="exact"/>
        <w:rPr>
          <w:sz w:val="24"/>
          <w:szCs w:val="24"/>
        </w:rPr>
        <w:sectPr>
          <w:headerReference w:type="default" r:id="rId46"/>
          <w:footerReference w:type="default" r:id="rId47"/>
          <w:pgSz w:w="16840" w:h="11920" w:orient="landscape"/>
          <w:pgMar w:header="0" w:footer="0" w:top="1080" w:bottom="280" w:left="1500" w:right="1500"/>
        </w:sectPr>
      </w:pPr>
    </w:p>
    <w:p>
      <w:pPr>
        <w:spacing w:before="69"/>
        <w:ind w:left="112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772.18103pt;margin-top:61.790001pt;width:2.66pt;height:469.58pt;mso-position-horizontal-relative:page;mso-position-vertical-relative:page;z-index:-5449" coordorigin="15444,1236" coordsize="53,9392">
            <v:group style="position:absolute;left:15449;top:1241;width:2;height:9382" coordorigin="15449,1241" coordsize="2,9382">
              <v:shape style="position:absolute;left:15449;top:1241;width:2;height:9382" coordorigin="15449,1241" coordsize="0,9382" path="m15449,1241l15449,10622e" filled="f" stroked="t" strokeweight=".5pt" strokecolor="#010202">
                <v:path arrowok="t"/>
              </v:shape>
            </v:group>
            <v:group style="position:absolute;left:15492;top:1241;width:2;height:9382" coordorigin="15492,1241" coordsize="2,9382">
              <v:shape style="position:absolute;left:15492;top:1241;width:2;height:9382" coordorigin="15492,1241" coordsize="0,9382" path="m15492,1241l15492,10622e" filled="f" stroked="t" strokeweight=".5pt" strokecolor="#010202">
                <v:path arrowok="t"/>
              </v:shape>
            </v:group>
            <w10:wrap type="none"/>
          </v:group>
        </w:pict>
      </w:r>
      <w:r>
        <w:rPr/>
        <w:pict>
          <v:shape style="position:absolute;margin-left:776.579041pt;margin-top:176.840439pt;width:14.96pt;height:238.523896pt;mso-position-horizontal-relative:page;mso-position-vertical-relative:page;z-index:-5448" type="#_x0000_t202" filled="f" stroked="f">
            <v:textbox inset="0,0,0,0" style="layout-flow:vertical">
              <w:txbxContent>
                <w:p>
                  <w:pPr>
                    <w:spacing w:line="285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w w:val="99"/>
                      <w:sz w:val="26"/>
                      <w:szCs w:val="26"/>
                    </w:rPr>
                    <w:t>CÔNG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-1"/>
                      <w:w w:val="100"/>
                      <w:sz w:val="26"/>
                      <w:szCs w:val="2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2"/>
                      <w:w w:val="99"/>
                      <w:sz w:val="26"/>
                      <w:szCs w:val="26"/>
                    </w:rPr>
                    <w:t>B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0"/>
                      <w:w w:val="99"/>
                      <w:sz w:val="26"/>
                      <w:szCs w:val="26"/>
                    </w:rPr>
                    <w:t>ÁO/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-1"/>
                      <w:w w:val="99"/>
                      <w:sz w:val="26"/>
                      <w:szCs w:val="26"/>
                    </w:rPr>
                    <w:t>S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0"/>
                      <w:w w:val="99"/>
                      <w:sz w:val="26"/>
                      <w:szCs w:val="26"/>
                    </w:rPr>
                    <w:t>ố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2"/>
                      <w:w w:val="100"/>
                      <w:sz w:val="26"/>
                      <w:szCs w:val="2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0"/>
                      <w:w w:val="99"/>
                      <w:sz w:val="26"/>
                      <w:szCs w:val="26"/>
                    </w:rPr>
                    <w:t>197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-1"/>
                      <w:w w:val="100"/>
                      <w:sz w:val="26"/>
                      <w:szCs w:val="2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0"/>
                      <w:w w:val="99"/>
                      <w:sz w:val="26"/>
                      <w:szCs w:val="26"/>
                    </w:rPr>
                    <w:t>+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2"/>
                      <w:w w:val="100"/>
                      <w:sz w:val="26"/>
                      <w:szCs w:val="2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0"/>
                      <w:w w:val="99"/>
                      <w:sz w:val="26"/>
                      <w:szCs w:val="26"/>
                    </w:rPr>
                    <w:t>198/Ngày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2"/>
                      <w:w w:val="100"/>
                      <w:sz w:val="26"/>
                      <w:szCs w:val="2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0"/>
                      <w:w w:val="99"/>
                      <w:sz w:val="26"/>
                      <w:szCs w:val="26"/>
                    </w:rPr>
                    <w:t>25-02-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2"/>
                      <w:w w:val="99"/>
                      <w:sz w:val="26"/>
                      <w:szCs w:val="26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0"/>
                      <w:w w:val="99"/>
                      <w:sz w:val="26"/>
                      <w:szCs w:val="26"/>
                    </w:rPr>
                    <w:t>016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0"/>
                      <w:w w:val="100"/>
                      <w:sz w:val="26"/>
                      <w:szCs w:val="2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76.579102pt;margin-top:516.080017pt;width:14.96pt;height:14.960001pt;mso-position-horizontal-relative:page;mso-position-vertical-relative:page;z-index:-5447" type="#_x0000_t202" filled="f" stroked="f">
            <v:textbox inset="0,0,0,0" style="layout-flow:vertical">
              <w:txbxContent>
                <w:p>
                  <w:pPr>
                    <w:spacing w:line="285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w w:val="99"/>
                      <w:sz w:val="26"/>
                      <w:szCs w:val="26"/>
                    </w:rPr>
                    <w:t>45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w w:val="100"/>
                      <w:sz w:val="26"/>
                      <w:szCs w:val="2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Ghi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chú: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numPr>
          <w:ilvl w:val="0"/>
          <w:numId w:val="70"/>
        </w:numPr>
        <w:tabs>
          <w:tab w:pos="251" w:val="left" w:leader="none"/>
        </w:tabs>
        <w:spacing w:before="24"/>
        <w:ind w:left="254" w:right="0" w:hanging="142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áp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ghi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“x”,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không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áp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ghi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“-”;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numPr>
          <w:ilvl w:val="0"/>
          <w:numId w:val="70"/>
        </w:numPr>
        <w:tabs>
          <w:tab w:pos="252" w:val="left" w:leader="none"/>
        </w:tabs>
        <w:spacing w:line="260" w:lineRule="auto" w:before="24"/>
        <w:ind w:left="254" w:right="59" w:hanging="142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tùng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ẩ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ghi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4"/>
          <w:szCs w:val="24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ớ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t,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ph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tùng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mua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trong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4"/>
          <w:szCs w:val="24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ớ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th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ì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gh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õ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tê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đị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ơ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4"/>
          <w:szCs w:val="24"/>
        </w:rPr>
        <w:t>t)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spacing w:line="260" w:lineRule="auto" w:before="1"/>
        <w:ind w:left="254" w:right="0" w:hanging="22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Ch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áp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ớ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cá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li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thu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đố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4"/>
          <w:szCs w:val="24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ph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tra,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nghi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spacing w:before="69"/>
        <w:ind w:left="0" w:right="1186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spacing w:val="0"/>
          <w:w w:val="100"/>
        </w:rPr>
        <w:br w:type="column"/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ơ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ở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xu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spacing w:before="24"/>
        <w:ind w:left="0" w:right="1179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Ký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ê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óng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4"/>
          <w:szCs w:val="24"/>
        </w:rPr>
        <w:t>u)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6840" w:h="11920" w:orient="landscape"/>
          <w:pgMar w:top="1380" w:bottom="280" w:left="1500" w:right="1500"/>
          <w:cols w:num="2" w:equalWidth="0">
            <w:col w:w="6050" w:space="4356"/>
            <w:col w:w="3434"/>
          </w:cols>
        </w:sectPr>
      </w:pPr>
    </w:p>
    <w:p>
      <w:pPr>
        <w:spacing w:line="190" w:lineRule="exact" w:before="6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before="69"/>
        <w:ind w:left="164" w:right="14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63.240002pt;margin-top:-7.906582pt;width:467.76pt;height:.1pt;mso-position-horizontal-relative:page;mso-position-vertical-relative:paragraph;z-index:-5446" coordorigin="1265,-158" coordsize="9355,2">
            <v:shape style="position:absolute;left:1265;top:-158;width:9355;height:2" coordorigin="1265,-158" coordsize="9355,0" path="m1265,-158l10620,-158e" filled="f" stroked="t" strokeweight=".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Ụ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XIII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ind w:left="479" w:right="455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Ẫ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Ứ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Ư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Ợ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À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Ỹ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ind w:left="648" w:right="624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À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Ệ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Ô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Ư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Ờ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MÁ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CH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Ê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DÙ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XU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T,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Ắ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spacing w:line="227" w:lineRule="exact"/>
        <w:ind w:left="229" w:right="201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63.069996pt;margin-top:21.114473pt;width:470.38001pt;height:603.46018pt;mso-position-horizontal-relative:page;mso-position-vertical-relative:paragraph;z-index:-5441" coordorigin="1261,422" coordsize="9408,12069">
            <v:group style="position:absolute;left:1267;top:438;width:9396;height:2" coordorigin="1267,438" coordsize="9396,2">
              <v:shape style="position:absolute;left:1267;top:438;width:9396;height:2" coordorigin="1267,438" coordsize="9396,0" path="m1267,438l10663,438e" filled="f" stroked="t" strokeweight=".579980pt" strokecolor="#000000">
                <v:path arrowok="t"/>
              </v:shape>
            </v:group>
            <v:group style="position:absolute;left:1286;top:458;width:9358;height:2" coordorigin="1286,458" coordsize="9358,2">
              <v:shape style="position:absolute;left:1286;top:458;width:9358;height:2" coordorigin="1286,458" coordsize="9358,0" path="m1286,458l10644,458e" filled="f" stroked="t" strokeweight=".70004pt" strokecolor="#000000">
                <v:path arrowok="t"/>
              </v:shape>
            </v:group>
            <v:group style="position:absolute;left:1291;top:464;width:2;height:11988" coordorigin="1291,464" coordsize="2,11988">
              <v:shape style="position:absolute;left:1291;top:464;width:2;height:11988" coordorigin="1291,464" coordsize="0,11988" path="m1291,464l1291,12452e" filled="f" stroked="t" strokeweight=".58001pt" strokecolor="#000000">
                <v:path arrowok="t"/>
              </v:shape>
            </v:group>
            <v:group style="position:absolute;left:1272;top:428;width:2;height:12053" coordorigin="1272,428" coordsize="2,12053">
              <v:shape style="position:absolute;left:1272;top:428;width:2;height:12053" coordorigin="1272,428" coordsize="0,12053" path="m1272,428l1272,12481e" filled="f" stroked="t" strokeweight=".580pt" strokecolor="#000000">
                <v:path arrowok="t"/>
              </v:shape>
            </v:group>
            <v:group style="position:absolute;left:1267;top:12476;width:9396;height:2" coordorigin="1267,12476" coordsize="9396,2">
              <v:shape style="position:absolute;left:1267;top:12476;width:9396;height:2" coordorigin="1267,12476" coordsize="9396,0" path="m1267,12476l10663,12476e" filled="f" stroked="t" strokeweight=".58001pt" strokecolor="#000000">
                <v:path arrowok="t"/>
              </v:shape>
            </v:group>
            <v:group style="position:absolute;left:1286;top:12457;width:9358;height:2" coordorigin="1286,12457" coordsize="9358,2">
              <v:shape style="position:absolute;left:1286;top:12457;width:9358;height:2" coordorigin="1286,12457" coordsize="9358,0" path="m1286,12457l10644,12457e" filled="f" stroked="t" strokeweight=".58001pt" strokecolor="#000000">
                <v:path arrowok="t"/>
              </v:shape>
            </v:group>
            <v:group style="position:absolute;left:10658;top:428;width:2;height:12058" coordorigin="10658,428" coordsize="2,12058">
              <v:shape style="position:absolute;left:10658;top:428;width:2;height:12058" coordorigin="10658,428" coordsize="0,12058" path="m10658,428l10658,12486e" filled="f" stroked="t" strokeweight=".58004pt" strokecolor="#000000">
                <v:path arrowok="t"/>
              </v:shape>
            </v:group>
            <v:group style="position:absolute;left:10639;top:464;width:2;height:11988" coordorigin="10639,464" coordsize="2,11988">
              <v:shape style="position:absolute;left:10639;top:464;width:2;height:11988" coordorigin="10639,464" coordsize="0,11988" path="m10639,464l10639,12452e" filled="f" stroked="t" strokeweight=".579980pt" strokecolor="#000000">
                <v:path arrowok="t"/>
              </v:shape>
            </v:group>
            <v:group style="position:absolute;left:6763;top:1851;width:2676;height:2" coordorigin="6763,1851" coordsize="2676,2">
              <v:shape style="position:absolute;left:6763;top:1851;width:2676;height:2" coordorigin="6763,1851" coordsize="2676,0" path="m6763,1851l9439,1851e" filled="f" stroked="t" strokeweight=".75pt" strokecolor="#010202">
                <v:path arrowok="t"/>
              </v:shape>
            </v:group>
            <v:group style="position:absolute;left:2414;top:1707;width:2011;height:2" coordorigin="2414,1707" coordsize="2011,2">
              <v:shape style="position:absolute;left:2414;top:1707;width:2011;height:2" coordorigin="2414,1707" coordsize="2011,0" path="m2414,1707l4426,1707e" filled="f" stroked="t" strokeweight=".75pt" strokecolor="#010202">
                <v:path arrowok="t"/>
              </v:shape>
            </v:group>
            <v:group style="position:absolute;left:2316;top:1057;width:2191;height:2" coordorigin="2316,1057" coordsize="2191,2">
              <v:shape style="position:absolute;left:2316;top:1057;width:2191;height:2" coordorigin="2316,1057" coordsize="2191,0" path="m2316,1057l4507,1057e" filled="f" stroked="t" strokeweight=".75pt" strokecolor="#010202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4.080002pt;margin-top:14.324615pt;width:467.04pt;height:.1pt;mso-position-horizontal-relative:page;mso-position-vertical-relative:paragraph;z-index:-5440" coordorigin="1282,286" coordsize="9341,2">
            <v:shape style="position:absolute;left:1282;top:286;width:9341;height:2" coordorigin="1282,286" coordsize="9341,0" path="m1282,286l10622,286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hàn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è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hôn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89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2015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-B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ngà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3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hán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201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5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hôn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i)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240" w:lineRule="exact" w:before="20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after="0" w:line="240" w:lineRule="exact"/>
        <w:rPr>
          <w:sz w:val="24"/>
          <w:szCs w:val="24"/>
        </w:rPr>
        <w:sectPr>
          <w:headerReference w:type="even" r:id="rId48"/>
          <w:headerReference w:type="default" r:id="rId49"/>
          <w:footerReference w:type="even" r:id="rId50"/>
          <w:pgSz w:w="11905" w:h="16840"/>
          <w:pgMar w:header="1068" w:footer="0" w:top="1380" w:bottom="280" w:left="1140" w:right="1160"/>
          <w:pgNumType w:start="46"/>
        </w:sectPr>
      </w:pPr>
    </w:p>
    <w:p>
      <w:pPr>
        <w:spacing w:before="72"/>
        <w:ind w:left="948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HÔN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I</w:t>
      </w:r>
    </w:p>
    <w:p>
      <w:pPr>
        <w:spacing w:before="4"/>
        <w:ind w:left="782" w:right="0" w:firstLine="0"/>
        <w:jc w:val="center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</w:rPr>
        <w:t>Đ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Ă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K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NAM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41" w:lineRule="auto"/>
        <w:ind w:left="1233" w:right="138" w:hanging="312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RANSPORT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NA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REG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ER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</w:r>
    </w:p>
    <w:p>
      <w:pPr>
        <w:spacing w:before="51"/>
        <w:ind w:left="957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/>
        <w:pict>
          <v:group style="position:absolute;margin-left:129.600006pt;margin-top:9.766126pt;width:3.48pt;height:.35999pt;mso-position-horizontal-relative:page;mso-position-vertical-relative:paragraph;z-index:-5445" coordorigin="2592,195" coordsize="70,7">
            <v:shape style="position:absolute;left:2592;top:195;width:70;height:7" coordorigin="2592,195" coordsize="70,7" path="m2592,199l2662,199e" filled="f" stroked="t" strokeweight=".45999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10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position w:val="0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22"/>
          <w:szCs w:val="22"/>
        </w:rPr>
        <w:t>:</w:t>
      </w:r>
    </w:p>
    <w:p>
      <w:pPr>
        <w:spacing w:before="77"/>
        <w:ind w:left="265" w:right="0" w:firstLine="0"/>
        <w:jc w:val="center"/>
        <w:rPr>
          <w:rFonts w:ascii="Times New Roman" w:hAnsi="Times New Roman" w:cs="Times New Roman" w:eastAsia="Times New Roman"/>
          <w:sz w:val="22"/>
          <w:szCs w:val="22"/>
        </w:rPr>
      </w:pPr>
      <w:r>
        <w:rPr>
          <w:spacing w:val="0"/>
          <w:w w:val="100"/>
        </w:rPr>
        <w:br w:type="column"/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Ộ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Ò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X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Ã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Ủ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NG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Ĩ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NAM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</w:r>
    </w:p>
    <w:p>
      <w:pPr>
        <w:spacing w:line="252" w:lineRule="exact"/>
        <w:ind w:left="266" w:right="0" w:firstLine="0"/>
        <w:jc w:val="center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/>
          <w:bCs/>
          <w:sz w:val="22"/>
          <w:szCs w:val="22"/>
        </w:rPr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  <w:u w:val="single" w:color="010202"/>
        </w:rPr>
        <w:t>Đ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  <w:u w:val="single" w:color="010202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  <w:u w:val="single" w:color="010202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  <w:u w:val="single" w:color="010202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  <w:u w:val="single" w:color="010202"/>
        </w:rPr>
        <w:t>l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  <w:u w:val="single" w:color="010202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  <w:u w:val="single" w:color="010202"/>
        </w:rPr>
        <w:t>p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2"/>
          <w:szCs w:val="22"/>
          <w:u w:val="single" w:color="010202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  <w:u w:val="single" w:color="010202"/>
        </w:rPr>
        <w:t>-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  <w:u w:val="single" w:color="01020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  <w:u w:val="single" w:color="010202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  <w:u w:val="single" w:color="010202"/>
        </w:rPr>
        <w:t>ự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  <w:u w:val="single" w:color="010202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  <w:u w:val="single" w:color="010202"/>
        </w:rPr>
        <w:t>do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  <w:u w:val="single" w:color="010202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  <w:u w:val="single" w:color="010202"/>
        </w:rPr>
        <w:t>-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2"/>
          <w:szCs w:val="22"/>
          <w:u w:val="single" w:color="010202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  <w:u w:val="single" w:color="010202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  <w:u w:val="single" w:color="010202"/>
        </w:rPr>
        <w:t>ạ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  <w:u w:val="single" w:color="010202"/>
        </w:rPr>
        <w:t>nh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  <w:u w:val="single" w:color="010202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2"/>
          <w:szCs w:val="22"/>
          <w:u w:val="single" w:color="010202"/>
        </w:rPr>
        <w:t>p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  <w:u w:val="single" w:color="010202"/>
        </w:rPr>
        <w:t>húc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  <w:u w:val="none"/>
        </w:rPr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  <w:u w:val="none"/>
        </w:rPr>
      </w:r>
    </w:p>
    <w:p>
      <w:pPr>
        <w:spacing w:line="240" w:lineRule="exact" w:before="13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265" w:right="0" w:firstLine="0"/>
        <w:jc w:val="center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RE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IC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ETNAM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</w:r>
    </w:p>
    <w:p>
      <w:pPr>
        <w:spacing w:line="252" w:lineRule="exact"/>
        <w:ind w:left="264" w:right="0" w:firstLine="0"/>
        <w:jc w:val="center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Independe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ce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edom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ap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ss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</w:r>
    </w:p>
    <w:p>
      <w:pPr>
        <w:spacing w:after="0" w:line="252" w:lineRule="exact"/>
        <w:jc w:val="center"/>
        <w:rPr>
          <w:rFonts w:ascii="Times New Roman" w:hAnsi="Times New Roman" w:cs="Times New Roman" w:eastAsia="Times New Roman"/>
          <w:sz w:val="22"/>
          <w:szCs w:val="22"/>
        </w:rPr>
        <w:sectPr>
          <w:type w:val="continuous"/>
          <w:pgSz w:w="11905" w:h="16840"/>
          <w:pgMar w:top="1380" w:bottom="280" w:left="1140" w:right="1160"/>
          <w:cols w:num="2" w:equalWidth="0">
            <w:col w:w="3801" w:space="40"/>
            <w:col w:w="5764"/>
          </w:cols>
        </w:sectPr>
      </w:pPr>
    </w:p>
    <w:p>
      <w:pPr>
        <w:spacing w:line="200" w:lineRule="exact" w:before="19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9"/>
        <w:ind w:left="648" w:right="606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Ứ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Ư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Ợ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À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Ỹ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À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Ô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Ư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Ờ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CHUY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ÊN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DÙ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3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XU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T,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Ắ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spacing w:line="271" w:lineRule="exact"/>
        <w:ind w:left="40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APPROVA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CER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IFICAT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FO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TRA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SPORT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CONSTRUCTION</w:t>
      </w:r>
      <w:r>
        <w:rPr>
          <w:rFonts w:ascii="Times New Roman" w:hAnsi="Times New Roman" w:cs="Times New Roman" w:eastAsia="Times New Roman"/>
          <w:b w:val="0"/>
          <w:bCs w:val="0"/>
          <w:i/>
          <w:spacing w:val="-1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MACHINERY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tabs>
          <w:tab w:pos="3825" w:val="left" w:leader="none"/>
        </w:tabs>
        <w:ind w:left="1444" w:right="1401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theo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Thông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2015/TT-BGTVT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ngày...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tháng......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2015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tr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4"/>
          <w:szCs w:val="24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Giao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thông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i)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05" w:h="16840"/>
          <w:pgMar w:top="1380" w:bottom="280" w:left="1140" w:right="1160"/>
        </w:sectPr>
      </w:pPr>
    </w:p>
    <w:p>
      <w:pPr>
        <w:spacing w:line="150" w:lineRule="exact" w:before="10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26" w:lineRule="exact"/>
        <w:ind w:left="35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ào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ă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ý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spacing w:line="235" w:lineRule="exact"/>
        <w:ind w:left="357" w:right="0" w:firstLine="0"/>
        <w:jc w:val="left"/>
        <w:rPr>
          <w:rFonts w:ascii="Times New Roman" w:hAnsi="Times New Roman" w:cs="Times New Roman" w:eastAsia="Times New Roman"/>
          <w:sz w:val="13"/>
          <w:szCs w:val="13"/>
        </w:rPr>
      </w:pPr>
      <w:r>
        <w:rPr/>
        <w:pict>
          <v:group style="position:absolute;margin-left:229.080002pt;margin-top:5.726074pt;width:3.24pt;height:.36002pt;mso-position-horizontal-relative:page;mso-position-vertical-relative:paragraph;z-index:-5444" coordorigin="4582,115" coordsize="65,7">
            <v:shape style="position:absolute;left:4582;top:115;width:65;height:7" coordorigin="4582,115" coordsize="65,7" path="m4582,118l4646,118e" filled="f" stroked="t" strokeweight=".46002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Pu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uant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ec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cal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do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ument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9"/>
          <w:sz w:val="13"/>
          <w:szCs w:val="13"/>
        </w:rPr>
        <w:t>0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13"/>
          <w:szCs w:val="13"/>
        </w:rPr>
      </w:r>
    </w:p>
    <w:p>
      <w:pPr>
        <w:spacing w:line="226" w:lineRule="exact"/>
        <w:ind w:left="35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ào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báo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cáo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án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á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tra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ượ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spacing w:line="235" w:lineRule="exact"/>
        <w:ind w:left="357" w:right="0" w:firstLine="0"/>
        <w:jc w:val="left"/>
        <w:rPr>
          <w:rFonts w:ascii="Times New Roman" w:hAnsi="Times New Roman" w:cs="Times New Roman" w:eastAsia="Times New Roman"/>
          <w:sz w:val="13"/>
          <w:szCs w:val="13"/>
        </w:rPr>
      </w:pPr>
      <w:r>
        <w:rPr/>
        <w:pict>
          <v:group style="position:absolute;margin-left:288.239990pt;margin-top:5.726176pt;width:3.24pt;height:.35999pt;mso-position-horizontal-relative:page;mso-position-vertical-relative:paragraph;z-index:-5443" coordorigin="5765,115" coordsize="65,7">
            <v:shape style="position:absolute;left:5765;top:115;width:65;height:7" coordorigin="5765,115" coordsize="65,7" path="m5765,118l5830,118e" filled="f" stroked="t" strokeweight=".45999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Pu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uant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.O.P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exam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na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9"/>
          <w:sz w:val="13"/>
          <w:szCs w:val="13"/>
        </w:rPr>
        <w:t>0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13"/>
          <w:szCs w:val="13"/>
        </w:rPr>
      </w:r>
    </w:p>
    <w:p>
      <w:pPr>
        <w:spacing w:line="226" w:lineRule="exact"/>
        <w:ind w:left="35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ào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báo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cáo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ra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spacing w:line="235" w:lineRule="exact"/>
        <w:ind w:left="357" w:right="0" w:firstLine="0"/>
        <w:jc w:val="left"/>
        <w:rPr>
          <w:rFonts w:ascii="Times New Roman" w:hAnsi="Times New Roman" w:cs="Times New Roman" w:eastAsia="Times New Roman"/>
          <w:sz w:val="13"/>
          <w:szCs w:val="13"/>
        </w:rPr>
      </w:pPr>
      <w:r>
        <w:rPr/>
        <w:pict>
          <v:group style="position:absolute;margin-left:244.559998pt;margin-top:5.726035pt;width:3.24pt;height:.35999pt;mso-position-horizontal-relative:page;mso-position-vertical-relative:paragraph;z-index:-5442" coordorigin="4891,115" coordsize="65,7">
            <v:shape style="position:absolute;left:4891;top:115;width:65;height:7" coordorigin="4891,115" coordsize="65,7" path="m4891,118l4956,118e" filled="f" stroked="t" strokeweight=".45999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Pu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uant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epo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9"/>
          <w:sz w:val="13"/>
          <w:szCs w:val="13"/>
        </w:rPr>
        <w:t>0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13"/>
          <w:szCs w:val="13"/>
        </w:rPr>
      </w:r>
    </w:p>
    <w:p>
      <w:pPr>
        <w:spacing w:line="150" w:lineRule="exact" w:before="10"/>
        <w:rPr>
          <w:sz w:val="15"/>
          <w:szCs w:val="15"/>
        </w:rPr>
      </w:pPr>
      <w:r>
        <w:rPr/>
        <w:br w:type="column"/>
      </w:r>
      <w:r>
        <w:rPr>
          <w:sz w:val="15"/>
          <w:szCs w:val="15"/>
        </w:rPr>
      </w:r>
    </w:p>
    <w:p>
      <w:pPr>
        <w:tabs>
          <w:tab w:pos="1246" w:val="left" w:leader="none"/>
        </w:tabs>
        <w:ind w:left="35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4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ind w:left="35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te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tabs>
          <w:tab w:pos="1246" w:val="left" w:leader="none"/>
        </w:tabs>
        <w:ind w:left="35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4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ind w:left="35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te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tabs>
          <w:tab w:pos="1246" w:val="left" w:leader="none"/>
        </w:tabs>
        <w:ind w:left="35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4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ind w:left="35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te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05" w:h="16840"/>
          <w:pgMar w:top="1380" w:bottom="280" w:left="1140" w:right="1160"/>
          <w:cols w:num="2" w:equalWidth="0">
            <w:col w:w="5981" w:space="722"/>
            <w:col w:w="2902"/>
          </w:cols>
        </w:sectPr>
      </w:pPr>
    </w:p>
    <w:p>
      <w:pPr>
        <w:spacing w:before="61"/>
        <w:ind w:left="1453" w:right="1406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Ư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Ở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ĐĂ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Ứ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spacing w:line="227" w:lineRule="exact"/>
        <w:ind w:left="46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Gene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ec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nam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Reg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er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he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eby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app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oves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hat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ind w:left="143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THÔNG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Ố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Ỹ</w:t>
      </w:r>
      <w:r>
        <w:rPr>
          <w:rFonts w:ascii="Times New Roman" w:hAnsi="Times New Roman" w:cs="Times New Roman" w:eastAsia="Times New Roman"/>
          <w:b/>
          <w:bCs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Ơ</w:t>
      </w:r>
      <w:r>
        <w:rPr>
          <w:rFonts w:ascii="Times New Roman" w:hAnsi="Times New Roman" w:cs="Times New Roman" w:eastAsia="Times New Roman"/>
          <w:b/>
          <w:bCs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-1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j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tec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ecific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ti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numPr>
          <w:ilvl w:val="1"/>
          <w:numId w:val="69"/>
        </w:numPr>
        <w:tabs>
          <w:tab w:pos="592" w:val="left" w:leader="none"/>
          <w:tab w:pos="7096" w:val="left" w:leader="none"/>
        </w:tabs>
        <w:spacing w:before="56"/>
        <w:ind w:left="592" w:right="0" w:hanging="20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ượ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â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ab/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0"/>
          <w:szCs w:val="20"/>
        </w:rPr>
        <w:t>kg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numPr>
          <w:ilvl w:val="1"/>
          <w:numId w:val="69"/>
        </w:numPr>
        <w:tabs>
          <w:tab w:pos="592" w:val="left" w:leader="none"/>
          <w:tab w:pos="6542" w:val="left" w:leader="none"/>
          <w:tab w:pos="7130" w:val="left" w:leader="none"/>
          <w:tab w:pos="7715" w:val="left" w:leader="none"/>
        </w:tabs>
        <w:spacing w:before="60"/>
        <w:ind w:left="592" w:right="0" w:hanging="20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ướ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bao: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Dài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(Ove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all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dimen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ions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ab/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0"/>
          <w:szCs w:val="20"/>
        </w:rPr>
        <w:t>mm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numPr>
          <w:ilvl w:val="1"/>
          <w:numId w:val="69"/>
        </w:numPr>
        <w:tabs>
          <w:tab w:pos="592" w:val="left" w:leader="none"/>
        </w:tabs>
        <w:spacing w:before="60"/>
        <w:ind w:left="592" w:right="0" w:hanging="20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ne)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numPr>
          <w:ilvl w:val="2"/>
          <w:numId w:val="69"/>
        </w:numPr>
        <w:tabs>
          <w:tab w:pos="741" w:val="left" w:leader="none"/>
        </w:tabs>
        <w:spacing w:before="60"/>
        <w:ind w:left="741" w:right="0" w:hanging="35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đố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tr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nal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combu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ne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numPr>
          <w:ilvl w:val="3"/>
          <w:numId w:val="69"/>
        </w:numPr>
        <w:tabs>
          <w:tab w:pos="892" w:val="left" w:leader="none"/>
        </w:tabs>
        <w:spacing w:before="60"/>
        <w:ind w:left="892" w:right="0" w:hanging="50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ý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độ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Eng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ne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mode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ne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ype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numPr>
          <w:ilvl w:val="3"/>
          <w:numId w:val="69"/>
        </w:numPr>
        <w:tabs>
          <w:tab w:pos="892" w:val="left" w:leader="none"/>
        </w:tabs>
        <w:spacing w:before="58"/>
        <w:ind w:left="892" w:right="0" w:hanging="50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ê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li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Fuel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nd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numPr>
          <w:ilvl w:val="3"/>
          <w:numId w:val="69"/>
        </w:numPr>
        <w:tabs>
          <w:tab w:pos="892" w:val="left" w:leader="none"/>
          <w:tab w:pos="6498" w:val="left" w:leader="none"/>
          <w:tab w:pos="7106" w:val="left" w:leader="none"/>
        </w:tabs>
        <w:spacing w:before="60"/>
        <w:ind w:left="892" w:right="0" w:hanging="50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ô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ớ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độ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/t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ay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ax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ou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pu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ab/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0"/>
          <w:szCs w:val="20"/>
        </w:rPr>
        <w:t>/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numPr>
          <w:ilvl w:val="2"/>
          <w:numId w:val="69"/>
        </w:numPr>
        <w:tabs>
          <w:tab w:pos="741" w:val="left" w:leader="none"/>
        </w:tabs>
        <w:spacing w:before="60"/>
        <w:ind w:left="741" w:right="0" w:hanging="35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Elect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motor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elect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numPr>
          <w:ilvl w:val="3"/>
          <w:numId w:val="69"/>
        </w:numPr>
        <w:tabs>
          <w:tab w:pos="892" w:val="left" w:leader="none"/>
        </w:tabs>
        <w:spacing w:before="60"/>
        <w:ind w:left="892" w:right="0" w:hanging="50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ý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độ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ty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):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numPr>
          <w:ilvl w:val="3"/>
          <w:numId w:val="69"/>
        </w:numPr>
        <w:tabs>
          <w:tab w:pos="892" w:val="left" w:leader="none"/>
          <w:tab w:pos="2933" w:val="left" w:leader="none"/>
        </w:tabs>
        <w:spacing w:before="60"/>
        <w:ind w:left="892" w:right="0" w:hanging="50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áp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Vo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ag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):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ab/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(V)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numPr>
          <w:ilvl w:val="3"/>
          <w:numId w:val="69"/>
        </w:numPr>
        <w:tabs>
          <w:tab w:pos="892" w:val="left" w:leader="none"/>
          <w:tab w:pos="3043" w:val="left" w:leader="none"/>
        </w:tabs>
        <w:spacing w:before="60"/>
        <w:ind w:left="892" w:right="0" w:hanging="50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ô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pu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):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ab/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numPr>
          <w:ilvl w:val="3"/>
          <w:numId w:val="69"/>
        </w:numPr>
        <w:tabs>
          <w:tab w:pos="892" w:val="left" w:leader="none"/>
          <w:tab w:pos="3165" w:val="left" w:leader="none"/>
          <w:tab w:pos="3722" w:val="left" w:leader="none"/>
          <w:tab w:pos="4339" w:val="left" w:leader="none"/>
        </w:tabs>
        <w:spacing w:before="58"/>
        <w:ind w:left="892" w:right="0" w:hanging="50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ắ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quy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ttery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):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ab/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/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ab/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-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ab/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(V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0"/>
          <w:szCs w:val="20"/>
        </w:rPr>
        <w:t>-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numPr>
          <w:ilvl w:val="1"/>
          <w:numId w:val="69"/>
        </w:numPr>
        <w:tabs>
          <w:tab w:pos="592" w:val="left" w:leader="none"/>
          <w:tab w:pos="5755" w:val="left" w:leader="none"/>
        </w:tabs>
        <w:spacing w:before="60"/>
        <w:ind w:left="592" w:right="0" w:hanging="20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di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ớ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(Max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ra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elli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ee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):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spacing w:before="82"/>
        <w:ind w:left="0" w:right="1831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HÔN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Ặ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eci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tec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ecific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ti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before="77"/>
        <w:ind w:left="674" w:right="114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Đượ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eo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chu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ên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ù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Dete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ed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cc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ecific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M’s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ty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e)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240" w:lineRule="auto"/>
        <w:ind w:left="249" w:right="194" w:firstLine="424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tr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ê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ỏ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ãn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tiêu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ẩ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qu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ẩ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0"/>
          <w:szCs w:val="20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àn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ô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0"/>
          <w:szCs w:val="20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đố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ớ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hu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ê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dù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spacing w:before="60"/>
        <w:ind w:left="676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TC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1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-1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li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2"/>
          <w:w w:val="10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it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1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12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-1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b w:val="0"/>
          <w:bCs w:val="0"/>
          <w:i/>
          <w:spacing w:val="-1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li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1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fet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1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-1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vir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-1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12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ti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1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TCM.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tabs>
          <w:tab w:pos="5937" w:val="left" w:leader="none"/>
          <w:tab w:pos="6619" w:val="left" w:leader="none"/>
          <w:tab w:pos="7315" w:val="left" w:leader="none"/>
        </w:tabs>
        <w:ind w:left="35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chú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ab/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"/>
          <w:w w:val="100"/>
          <w:sz w:val="20"/>
          <w:szCs w:val="20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ab/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áng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ab/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"/>
          <w:w w:val="100"/>
          <w:sz w:val="20"/>
          <w:szCs w:val="20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ind w:left="5093" w:right="531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Ă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VI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spacing w:line="230" w:lineRule="exact"/>
        <w:ind w:left="6410" w:right="1819" w:hanging="29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1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er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Ge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eral</w:t>
      </w:r>
      <w:r>
        <w:rPr>
          <w:rFonts w:ascii="Times New Roman" w:hAnsi="Times New Roman" w:cs="Times New Roman" w:eastAsia="Times New Roman"/>
          <w:b w:val="0"/>
          <w:bCs w:val="0"/>
          <w:spacing w:val="-1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Direct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spacing w:line="160" w:lineRule="exact" w:before="6"/>
        <w:rPr>
          <w:sz w:val="16"/>
          <w:szCs w:val="16"/>
        </w:rPr>
      </w:pPr>
      <w:r>
        <w:rPr>
          <w:sz w:val="16"/>
          <w:szCs w:val="16"/>
        </w:rPr>
      </w:r>
    </w:p>
    <w:p>
      <w:pPr>
        <w:ind w:left="14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chú: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Màu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ắ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"/>
          <w:w w:val="100"/>
          <w:sz w:val="20"/>
          <w:szCs w:val="20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rên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"/>
          <w:w w:val="100"/>
          <w:sz w:val="20"/>
          <w:szCs w:val="20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"/>
          <w:w w:val="100"/>
          <w:sz w:val="20"/>
          <w:szCs w:val="20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0"/>
          <w:szCs w:val="20"/>
        </w:rPr>
        <w:t>nh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"/>
          <w:w w:val="100"/>
          <w:sz w:val="20"/>
          <w:szCs w:val="20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0"/>
          <w:szCs w:val="2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Đă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"/>
          <w:w w:val="100"/>
          <w:sz w:val="20"/>
          <w:szCs w:val="2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0"/>
          <w:szCs w:val="20"/>
        </w:rPr>
        <w:t>qu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0"/>
          <w:szCs w:val="2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05" w:h="16840"/>
          <w:pgMar w:top="1380" w:bottom="280" w:left="1140" w:right="1160"/>
        </w:sectPr>
      </w:pPr>
    </w:p>
    <w:p>
      <w:pPr>
        <w:spacing w:line="200" w:lineRule="exact" w:before="8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9"/>
        <w:ind w:left="2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63.48pt;margin-top:-8.506582pt;width:467.64pt;height:.1pt;mso-position-horizontal-relative:page;mso-position-vertical-relative:paragraph;z-index:-5439" coordorigin="1270,-170" coordsize="9353,2">
            <v:shape style="position:absolute;left:1270;top:-170;width:9353;height:2" coordorigin="1270,-170" coordsize="9353,0" path="m1270,-170l10622,-170e" filled="f" stroked="t" strokeweight=".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Ụ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ind w:left="1740" w:right="1737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Ẫ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Ế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3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Ư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Ợ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Ư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Ở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spacing w:line="227" w:lineRule="exact"/>
        <w:ind w:left="209" w:right="201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64.320000pt;margin-top:16.484602pt;width:467.16pt;height:.1pt;mso-position-horizontal-relative:page;mso-position-vertical-relative:paragraph;z-index:-5435" coordorigin="1286,330" coordsize="9343,2">
            <v:shape style="position:absolute;left:1286;top:330;width:9343;height:2" coordorigin="1286,330" coordsize="9343,0" path="m1286,330l10630,330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hàn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è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hôn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89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2015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-B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ngà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3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hán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201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5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hôn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i)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9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headerReference w:type="default" r:id="rId51"/>
          <w:headerReference w:type="even" r:id="rId52"/>
          <w:footerReference w:type="default" r:id="rId53"/>
          <w:pgSz w:w="11905" w:h="16840"/>
          <w:pgMar w:header="1068" w:footer="0" w:top="1380" w:bottom="280" w:left="1160" w:right="1160"/>
          <w:pgNumType w:start="47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22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U</w:t>
      </w:r>
    </w:p>
    <w:p>
      <w:pPr>
        <w:spacing w:line="260" w:lineRule="exact" w:before="14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118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Nhã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u: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ind w:left="1189" w:right="338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khun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độ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spacing w:before="69"/>
        <w:ind w:left="0" w:right="327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spacing w:val="0"/>
          <w:w w:val="100"/>
        </w:rPr>
        <w:br w:type="column"/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Ế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Ư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Ợ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XU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Ư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Ở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spacing w:line="271" w:lineRule="exact"/>
        <w:ind w:left="0" w:right="329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(DÙN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MÁ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HUYÊ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DÙ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G)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ind w:left="0" w:right="327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spacing w:line="260" w:lineRule="exact" w:before="14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1616" w:right="2934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Tên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ã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lo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hình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ắ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ráp: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tabs>
          <w:tab w:pos="3560" w:val="left" w:leader="none"/>
          <w:tab w:pos="4347" w:val="left" w:leader="none"/>
        </w:tabs>
        <w:spacing w:line="240" w:lineRule="auto" w:before="24"/>
        <w:ind w:left="2819" w:right="1414" w:hanging="5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Ngày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tháng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24"/>
          <w:szCs w:val="24"/>
        </w:rPr>
        <w:t>Th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24"/>
          <w:szCs w:val="24"/>
        </w:rPr>
        <w:t>ủ</w:t>
      </w:r>
      <w:r>
        <w:rPr>
          <w:rFonts w:ascii="Times New Roman" w:hAnsi="Times New Roman" w:cs="Times New Roman" w:eastAsia="Times New Roman"/>
          <w:b/>
          <w:bCs/>
          <w:i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-1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i w:val="0"/>
          <w:spacing w:val="-2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/>
          <w:bCs/>
          <w:i w:val="0"/>
          <w:spacing w:val="-1"/>
          <w:w w:val="100"/>
          <w:sz w:val="24"/>
          <w:szCs w:val="24"/>
        </w:rPr>
        <w:t>ưở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b/>
          <w:bCs/>
          <w:i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/>
          <w:bCs/>
          <w:i w:val="0"/>
          <w:spacing w:val="-1"/>
          <w:w w:val="100"/>
          <w:sz w:val="24"/>
          <w:szCs w:val="24"/>
        </w:rPr>
        <w:t>ơ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i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  <w:sz w:val="24"/>
          <w:szCs w:val="24"/>
        </w:rPr>
        <w:t>ị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Ký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ê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óng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4"/>
          <w:szCs w:val="24"/>
        </w:rPr>
        <w:t>u)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spacing w:after="0" w:line="240" w:lineRule="auto"/>
        <w:jc w:val="center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05" w:h="16840"/>
          <w:pgMar w:top="1380" w:bottom="280" w:left="1160" w:right="1160"/>
          <w:cols w:num="2" w:equalWidth="0">
            <w:col w:w="2681" w:space="641"/>
            <w:col w:w="6263"/>
          </w:cols>
        </w:sectPr>
      </w:pPr>
    </w:p>
    <w:p>
      <w:pPr>
        <w:spacing w:line="260" w:lineRule="exact" w:before="19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line="274" w:lineRule="exact" w:before="74"/>
        <w:ind w:left="1220" w:right="5857" w:firstLine="432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phá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hàn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Đă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Vi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Nam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spacing w:line="180" w:lineRule="exact" w:before="8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9"/>
        <w:ind w:left="72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62.529999pt;margin-top:-214.716583pt;width:470.86pt;height:195.58pt;mso-position-horizontal-relative:page;mso-position-vertical-relative:paragraph;z-index:-5438" coordorigin="1251,-4294" coordsize="9417,3912">
            <v:group style="position:absolute;left:1267;top:-4278;width:9384;height:2" coordorigin="1267,-4278" coordsize="9384,2">
              <v:shape style="position:absolute;left:1267;top:-4278;width:9384;height:2" coordorigin="1267,-4278" coordsize="9384,0" path="m1267,-4278l10651,-4278e" filled="f" stroked="t" strokeweight="1.66pt" strokecolor="#000000">
                <v:path arrowok="t"/>
              </v:shape>
            </v:group>
            <v:group style="position:absolute;left:1282;top:-4262;width:2;height:3864" coordorigin="1282,-4262" coordsize="2,3864">
              <v:shape style="position:absolute;left:1282;top:-4262;width:2;height:3864" coordorigin="1282,-4262" coordsize="0,3864" path="m1282,-4262l1282,-398e" filled="f" stroked="t" strokeweight="1.54pt" strokecolor="#000000">
                <v:path arrowok="t"/>
              </v:shape>
            </v:group>
            <v:group style="position:absolute;left:10637;top:-4262;width:2;height:3864" coordorigin="10637,-4262" coordsize="2,3864">
              <v:shape style="position:absolute;left:10637;top:-4262;width:2;height:3864" coordorigin="10637,-4262" coordsize="0,3864" path="m10637,-4262l10637,-398e" filled="f" stroked="t" strokeweight="1.54pt" strokecolor="#000000">
                <v:path arrowok="t"/>
              </v:shape>
            </v:group>
            <v:group style="position:absolute;left:2251;top:-1189;width:2767;height:2" coordorigin="2251,-1189" coordsize="2767,2">
              <v:shape style="position:absolute;left:2251;top:-1189;width:2767;height:2" coordorigin="2251,-1189" coordsize="2767,0" path="m2251,-1189l5018,-1189e" filled="f" stroked="t" strokeweight="1.66pt" strokecolor="#000000">
                <v:path arrowok="t"/>
              </v:shape>
            </v:group>
            <v:group style="position:absolute;left:2266;top:-1173;width:2;height:634" coordorigin="2266,-1173" coordsize="2,634">
              <v:shape style="position:absolute;left:2266;top:-1173;width:2;height:634" coordorigin="2266,-1173" coordsize="0,634" path="m2266,-1173l2266,-540e" filled="f" stroked="t" strokeweight="1.54pt" strokecolor="#000000">
                <v:path arrowok="t"/>
              </v:shape>
            </v:group>
            <v:group style="position:absolute;left:2251;top:-554;width:2767;height:2" coordorigin="2251,-554" coordsize="2767,2">
              <v:shape style="position:absolute;left:2251;top:-554;width:2767;height:2" coordorigin="2251,-554" coordsize="2767,0" path="m2251,-554l5018,-554e" filled="f" stroked="t" strokeweight="1.54pt" strokecolor="#000000">
                <v:path arrowok="t"/>
              </v:shape>
            </v:group>
            <v:group style="position:absolute;left:5004;top:-1173;width:2;height:634" coordorigin="5004,-1173" coordsize="2,634">
              <v:shape style="position:absolute;left:5004;top:-1173;width:2;height:634" coordorigin="5004,-1173" coordsize="0,634" path="m5004,-1173l5004,-540e" filled="f" stroked="t" strokeweight="1.54pt" strokecolor="#000000">
                <v:path arrowok="t"/>
              </v:shape>
            </v:group>
            <v:group style="position:absolute;left:1267;top:-413;width:9384;height:2" coordorigin="1267,-413" coordsize="9384,2">
              <v:shape style="position:absolute;left:1267;top:-413;width:9384;height:2" coordorigin="1267,-413" coordsize="9384,0" path="m1267,-413l10651,-413e" filled="f" stroked="t" strokeweight="1.54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Ộ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HÒ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Ã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Ủ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Ĩ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spacing w:before="7"/>
        <w:ind w:left="1256" w:right="118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  <w:u w:val="single" w:color="010202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  <w:u w:val="single" w:color="010202"/>
        </w:rPr>
        <w:t>c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  <w:u w:val="single" w:color="010202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  <w:u w:val="single" w:color="010202"/>
        </w:rPr>
        <w:t>l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  <w:u w:val="single" w:color="010202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  <w:u w:val="single" w:color="010202"/>
        </w:rPr>
        <w:t>p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  <w:u w:val="single" w:color="010202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  <w:u w:val="single" w:color="010202"/>
        </w:rPr>
        <w:t>-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  <w:u w:val="single" w:color="010202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  <w:u w:val="single" w:color="010202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  <w:u w:val="single" w:color="010202"/>
        </w:rPr>
        <w:t>ự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  <w:u w:val="single" w:color="01020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  <w:u w:val="single" w:color="010202"/>
        </w:rPr>
        <w:t>do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  <w:u w:val="single" w:color="010202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  <w:u w:val="single" w:color="010202"/>
        </w:rPr>
        <w:t>-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  <w:u w:val="single" w:color="010202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  <w:u w:val="single" w:color="010202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  <w:u w:val="single" w:color="010202"/>
        </w:rPr>
        <w:t>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  <w:u w:val="single" w:color="010202"/>
        </w:rPr>
        <w:t>nh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  <w:u w:val="single" w:color="010202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  <w:u w:val="single" w:color="010202"/>
        </w:rPr>
        <w:t>phúc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  <w:u w:val="none"/>
        </w:rPr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  <w:u w:val="none"/>
        </w:rPr>
      </w:r>
    </w:p>
    <w:p>
      <w:pPr>
        <w:spacing w:line="150" w:lineRule="exact" w:before="8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9"/>
        <w:ind w:left="1740" w:right="1713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Ế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Ư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Ợ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XU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Ư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Ở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spacing w:line="271" w:lineRule="exact"/>
        <w:ind w:left="2757" w:right="2731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DÙN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HUYÊ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DÙ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G</w:t>
      </w:r>
    </w:p>
    <w:p>
      <w:pPr>
        <w:ind w:left="165" w:right="139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tabs>
          <w:tab w:pos="5428" w:val="left" w:leader="none"/>
          <w:tab w:pos="6314" w:val="left" w:leader="none"/>
        </w:tabs>
        <w:ind w:left="241" w:right="412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shape style="position:absolute;margin-left:68.080002pt;margin-top:27.347055pt;width:422.173985pt;height:84.6pt;mso-position-horizontal-relative:page;mso-position-vertical-relative:paragraph;z-index:-5434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/>
                  <w:tr>
                    <w:trPr>
                      <w:trHeight w:val="294" w:hRule="exact"/>
                    </w:trPr>
                    <w:tc>
                      <w:tcPr>
                        <w:tcW w:w="28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-1"/>
                            <w:w w:val="100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0"/>
                            <w:w w:val="100"/>
                            <w:sz w:val="24"/>
                            <w:szCs w:val="24"/>
                          </w:rPr>
                          <w:t>ơ</w:t>
                        </w: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-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0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0"/>
                            <w:w w:val="100"/>
                            <w:sz w:val="24"/>
                            <w:szCs w:val="24"/>
                          </w:rPr>
                          <w:t>ở</w:t>
                        </w: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-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0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0"/>
                            <w:w w:val="100"/>
                            <w:sz w:val="24"/>
                            <w:szCs w:val="24"/>
                          </w:rPr>
                          <w:t>ả</w:t>
                        </w: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0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-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0"/>
                            <w:w w:val="100"/>
                            <w:sz w:val="24"/>
                            <w:szCs w:val="24"/>
                          </w:rPr>
                          <w:t>xu</w:t>
                        </w: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0"/>
                            <w:w w:val="100"/>
                            <w:sz w:val="24"/>
                            <w:szCs w:val="24"/>
                          </w:rPr>
                          <w:t>ấ</w:t>
                        </w:r>
                        <w:r>
                          <w:rPr>
                            <w:rFonts w:ascii="Times New Roman" w:hAnsi="Times New Roman" w:cs="Times New Roman" w:eastAsia="Times New Roman"/>
                            <w:b/>
                            <w:bCs/>
                            <w:spacing w:val="-1"/>
                            <w:w w:val="100"/>
                            <w:sz w:val="24"/>
                            <w:szCs w:val="24"/>
                          </w:rPr>
                          <w:t>t: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2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86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4"/>
                            <w:szCs w:val="24"/>
                          </w:rPr>
                          <w:t>đ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4"/>
                            <w:szCs w:val="24"/>
                          </w:rPr>
                          <w:t>ả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4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4"/>
                            <w:szCs w:val="24"/>
                          </w:rPr>
                          <w:t>ả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3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4"/>
                            <w:szCs w:val="24"/>
                          </w:rPr>
                          <w:t>ằ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3"/>
                            <w:w w:val="100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4"/>
                            <w:szCs w:val="24"/>
                          </w:rPr>
                          <w:t>: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76" w:hRule="exact"/>
                    </w:trPr>
                    <w:tc>
                      <w:tcPr>
                        <w:tcW w:w="28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3" w:lineRule="exact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4"/>
                            <w:szCs w:val="24"/>
                          </w:rPr>
                          <w:t>ả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4"/>
                            <w:szCs w:val="24"/>
                          </w:rPr>
                          <w:t>ph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4"/>
                            <w:szCs w:val="24"/>
                          </w:rPr>
                          <w:t>ẩ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4"/>
                            <w:szCs w:val="24"/>
                          </w:rPr>
                          <w:t>m: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2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3" w:lineRule="exact"/>
                          <w:ind w:left="113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4"/>
                            <w:szCs w:val="24"/>
                          </w:rPr>
                          <w:t>Nh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4"/>
                            <w:szCs w:val="24"/>
                          </w:rPr>
                          <w:t>ã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4"/>
                            <w:szCs w:val="24"/>
                          </w:rPr>
                          <w:t>hi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4"/>
                            <w:szCs w:val="24"/>
                          </w:rPr>
                          <w:t>ệ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4"/>
                            <w:szCs w:val="24"/>
                          </w:rPr>
                          <w:t>u: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76" w:hRule="exact"/>
                    </w:trPr>
                    <w:tc>
                      <w:tcPr>
                        <w:tcW w:w="28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3" w:lineRule="exact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4"/>
                            <w:szCs w:val="24"/>
                          </w:rPr>
                          <w:t>Tên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7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4"/>
                            <w:szCs w:val="24"/>
                          </w:rPr>
                          <w:t>ư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4"/>
                            <w:szCs w:val="24"/>
                          </w:rPr>
                          <w:t>ơ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4"/>
                            <w:szCs w:val="24"/>
                          </w:rPr>
                          <w:t>ng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2"/>
                            <w:w w:val="10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4"/>
                            <w:szCs w:val="24"/>
                          </w:rPr>
                          <w:t>ạ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4"/>
                            <w:szCs w:val="24"/>
                          </w:rPr>
                          <w:t>i: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2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3" w:lineRule="exact"/>
                          <w:ind w:left="113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4"/>
                            <w:szCs w:val="24"/>
                          </w:rPr>
                          <w:t>Mã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4"/>
                            <w:szCs w:val="24"/>
                          </w:rPr>
                          <w:t>ki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4"/>
                            <w:szCs w:val="24"/>
                          </w:rPr>
                          <w:t>ể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4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4"/>
                            <w:szCs w:val="24"/>
                          </w:rPr>
                          <w:t>lo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4"/>
                            <w:szCs w:val="24"/>
                          </w:rPr>
                          <w:t>ạ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4"/>
                            <w:szCs w:val="24"/>
                          </w:rPr>
                          <w:t>i: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76" w:hRule="exact"/>
                    </w:trPr>
                    <w:tc>
                      <w:tcPr>
                        <w:tcW w:w="28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3" w:lineRule="exact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3"/>
                            <w:w w:val="10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4"/>
                            <w:szCs w:val="24"/>
                          </w:rPr>
                          <w:t>ạ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4"/>
                            <w:szCs w:val="24"/>
                          </w:rPr>
                          <w:t>hình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4"/>
                            <w:szCs w:val="24"/>
                          </w:rPr>
                          <w:t>ắ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3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4"/>
                            <w:szCs w:val="24"/>
                          </w:rPr>
                          <w:t>ráp: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2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3" w:lineRule="exact"/>
                          <w:ind w:right="97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4"/>
                            <w:szCs w:val="24"/>
                          </w:rPr>
                          <w:t>ầ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4"/>
                            <w:szCs w:val="24"/>
                          </w:rPr>
                          <w:t>ơ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4"/>
                            <w:szCs w:val="24"/>
                          </w:rPr>
                          <w:t>n: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76" w:hRule="exact"/>
                    </w:trPr>
                    <w:tc>
                      <w:tcPr>
                        <w:tcW w:w="28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3" w:lineRule="exact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4"/>
                            <w:szCs w:val="24"/>
                          </w:rPr>
                          <w:t>ố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4"/>
                            <w:szCs w:val="24"/>
                          </w:rPr>
                          <w:t>khun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3"/>
                            <w:w w:val="100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4"/>
                            <w:szCs w:val="24"/>
                          </w:rPr>
                          <w:t>: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2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3" w:lineRule="exact"/>
                          <w:ind w:right="4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4"/>
                            <w:szCs w:val="24"/>
                          </w:rPr>
                          <w:t>,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4"/>
                            <w:szCs w:val="24"/>
                          </w:rPr>
                          <w:t>đ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4"/>
                            <w:szCs w:val="24"/>
                          </w:rPr>
                          <w:t>óng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4"/>
                            <w:szCs w:val="24"/>
                          </w:rPr>
                          <w:t>ạ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4"/>
                            <w:szCs w:val="24"/>
                          </w:rPr>
                          <w:t>i: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94" w:hRule="exact"/>
                    </w:trPr>
                    <w:tc>
                      <w:tcPr>
                        <w:tcW w:w="28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3" w:lineRule="exact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4"/>
                            <w:szCs w:val="24"/>
                          </w:rPr>
                          <w:t>ố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4"/>
                            <w:szCs w:val="24"/>
                          </w:rPr>
                          <w:t>độ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4"/>
                            <w:szCs w:val="24"/>
                          </w:rPr>
                          <w:t>ng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4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4"/>
                            <w:szCs w:val="24"/>
                          </w:rPr>
                          <w:t>ơ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4"/>
                            <w:szCs w:val="24"/>
                          </w:rPr>
                          <w:t>: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28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3" w:lineRule="exact"/>
                          <w:ind w:right="4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4"/>
                            <w:szCs w:val="24"/>
                          </w:rPr>
                          <w:t>,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2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4"/>
                            <w:szCs w:val="24"/>
                          </w:rPr>
                          <w:t>đ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4"/>
                            <w:szCs w:val="24"/>
                          </w:rPr>
                          <w:t>óng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-1"/>
                            <w:w w:val="100"/>
                            <w:sz w:val="24"/>
                            <w:szCs w:val="24"/>
                          </w:rPr>
                          <w:t>ạ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4"/>
                            <w:szCs w:val="24"/>
                          </w:rPr>
                          <w:t>i: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2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ch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4"/>
          <w:szCs w:val="24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4"/>
          <w:szCs w:val="24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lo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ngà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4"/>
          <w:szCs w:val="24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Nam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và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q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ự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tr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4"/>
          <w:szCs w:val="24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an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toàn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thu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trong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quá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trình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t,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ắ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ráp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9"/>
        <w:ind w:left="241" w:right="216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do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chúng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tôi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xu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hoà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toà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ph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ù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ớ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ph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ẩ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ẫ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ó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đư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2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ỏ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2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ê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chu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ẩ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2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hàn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spacing w:val="1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và</w:t>
      </w:r>
      <w:r>
        <w:rPr>
          <w:rFonts w:ascii="Times New Roman" w:hAnsi="Times New Roman" w:cs="Times New Roman" w:eastAsia="Times New Roman"/>
          <w:b w:val="0"/>
          <w:bCs w:val="0"/>
          <w:spacing w:val="2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môi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đố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ớ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hu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ê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dù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g</w:t>
      </w:r>
    </w:p>
    <w:p>
      <w:pPr>
        <w:spacing w:line="220" w:lineRule="exact" w:before="18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after="0" w:line="220" w:lineRule="exact"/>
        <w:rPr>
          <w:sz w:val="22"/>
          <w:szCs w:val="22"/>
        </w:rPr>
        <w:sectPr>
          <w:type w:val="continuous"/>
          <w:pgSz w:w="11905" w:h="16840"/>
          <w:pgMar w:top="1380" w:bottom="280" w:left="1160" w:right="1160"/>
        </w:sectPr>
      </w:pPr>
    </w:p>
    <w:p>
      <w:pPr>
        <w:spacing w:line="100" w:lineRule="exact" w:before="10"/>
        <w:rPr>
          <w:sz w:val="10"/>
          <w:szCs w:val="10"/>
        </w:rPr>
      </w:pPr>
      <w:r>
        <w:rPr>
          <w:sz w:val="10"/>
          <w:szCs w:val="10"/>
        </w:rPr>
      </w:r>
    </w:p>
    <w:p>
      <w:pPr>
        <w:ind w:left="979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phá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hành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spacing w:line="274" w:lineRule="exact"/>
        <w:ind w:left="978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Đă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Vi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tabs>
          <w:tab w:pos="1738" w:val="left" w:leader="none"/>
          <w:tab w:pos="2511" w:val="left" w:leader="none"/>
        </w:tabs>
        <w:spacing w:line="240" w:lineRule="auto" w:before="69"/>
        <w:ind w:left="978" w:right="1890" w:firstLine="1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spacing w:val="0"/>
          <w:w w:val="100"/>
        </w:rPr>
        <w:br w:type="column"/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4"/>
          <w:szCs w:val="24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thá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ủ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ưở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ị</w:t>
      </w:r>
      <w:r>
        <w:rPr>
          <w:rFonts w:ascii="Times New Roman" w:hAnsi="Times New Roman" w:cs="Times New Roman" w:eastAsia="Times New Roman"/>
          <w:b/>
          <w:bCs/>
          <w:spacing w:val="0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ý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tê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ó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u)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spacing w:after="0" w:line="240" w:lineRule="auto"/>
        <w:jc w:val="center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05" w:h="16840"/>
          <w:pgMar w:top="1380" w:bottom="280" w:left="1160" w:right="1160"/>
          <w:cols w:num="2" w:equalWidth="0">
            <w:col w:w="3878" w:space="800"/>
            <w:col w:w="4907"/>
          </w:cols>
        </w:sectPr>
      </w:pPr>
    </w:p>
    <w:p>
      <w:pPr>
        <w:spacing w:line="260" w:lineRule="exact" w:before="14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69"/>
        <w:ind w:left="24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99.849998pt;margin-top:-56.316578pt;width:158.980pt;height:47.14pt;mso-position-horizontal-relative:page;mso-position-vertical-relative:paragraph;z-index:-5437" coordorigin="1997,-1126" coordsize="3180,943">
            <v:group style="position:absolute;left:2014;top:-1110;width:3146;height:2" coordorigin="2014,-1110" coordsize="3146,2">
              <v:shape style="position:absolute;left:2014;top:-1110;width:3146;height:2" coordorigin="2014,-1110" coordsize="3146,0" path="m2014,-1110l5160,-1110e" filled="f" stroked="t" strokeweight="1.66pt" strokecolor="#000000">
                <v:path arrowok="t"/>
              </v:shape>
            </v:group>
            <v:group style="position:absolute;left:2028;top:-1094;width:2;height:895" coordorigin="2028,-1094" coordsize="2,895">
              <v:shape style="position:absolute;left:2028;top:-1094;width:2;height:895" coordorigin="2028,-1094" coordsize="0,895" path="m2028,-1094l2028,-199e" filled="f" stroked="t" strokeweight="1.54pt" strokecolor="#000000">
                <v:path arrowok="t"/>
              </v:shape>
            </v:group>
            <v:group style="position:absolute;left:2014;top:-213;width:3146;height:2" coordorigin="2014,-213" coordsize="3146,2">
              <v:shape style="position:absolute;left:2014;top:-213;width:3146;height:2" coordorigin="2014,-213" coordsize="3146,0" path="m2014,-213l5160,-213e" filled="f" stroked="t" strokeweight="1.54pt" strokecolor="#000000">
                <v:path arrowok="t"/>
              </v:shape>
            </v:group>
            <v:group style="position:absolute;left:5146;top:-1094;width:2;height:895" coordorigin="5146,-1094" coordsize="2,895">
              <v:shape style="position:absolute;left:5146;top:-1094;width:2;height:895" coordorigin="5146,-1094" coordsize="0,895" path="m5146,-1094l5146,-199e" filled="f" stroked="t" strokeweight="1.54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Phi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do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Đă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Vi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phát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hành.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spacing w:line="150" w:lineRule="exact" w:before="8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72"/>
        <w:ind w:left="121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/>
        <w:pict>
          <v:group style="position:absolute;margin-left:63.130001pt;margin-top:-365.260071pt;width:470.26pt;height:353.74pt;mso-position-horizontal-relative:page;mso-position-vertical-relative:paragraph;z-index:-5436" coordorigin="1263,-7305" coordsize="9405,7075">
            <v:group style="position:absolute;left:1279;top:-7289;width:9372;height:2" coordorigin="1279,-7289" coordsize="9372,2">
              <v:shape style="position:absolute;left:1279;top:-7289;width:9372;height:2" coordorigin="1279,-7289" coordsize="9372,0" path="m1279,-7289l10651,-7289e" filled="f" stroked="t" strokeweight="1.66pt" strokecolor="#000000">
                <v:path arrowok="t"/>
              </v:shape>
            </v:group>
            <v:group style="position:absolute;left:1294;top:-7273;width:2;height:7027" coordorigin="1294,-7273" coordsize="2,7027">
              <v:shape style="position:absolute;left:1294;top:-7273;width:2;height:7027" coordorigin="1294,-7273" coordsize="0,7027" path="m1294,-7273l1294,-246e" filled="f" stroked="t" strokeweight="1.54pt" strokecolor="#000000">
                <v:path arrowok="t"/>
              </v:shape>
            </v:group>
            <v:group style="position:absolute;left:1279;top:-260;width:9372;height:2" coordorigin="1279,-260" coordsize="9372,2">
              <v:shape style="position:absolute;left:1279;top:-260;width:9372;height:2" coordorigin="1279,-260" coordsize="9372,0" path="m1279,-260l10651,-260e" filled="f" stroked="t" strokeweight="1.54pt" strokecolor="#000000">
                <v:path arrowok="t"/>
              </v:shape>
            </v:group>
            <v:group style="position:absolute;left:10637;top:-7273;width:2;height:7027" coordorigin="10637,-7273" coordsize="2,7027">
              <v:shape style="position:absolute;left:10637;top:-7273;width:2;height:7027" coordorigin="10637,-7273" coordsize="0,7027" path="m10637,-7273l10637,-246e" filled="f" stroked="t" strokeweight="1.54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Gh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ú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ắ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hoa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ên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Nam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quy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ể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22"/>
          <w:szCs w:val="22"/>
        </w:rPr>
        <w:sectPr>
          <w:type w:val="continuous"/>
          <w:pgSz w:w="11905" w:h="16840"/>
          <w:pgMar w:top="1380" w:bottom="280" w:left="1160" w:right="1160"/>
        </w:sectPr>
      </w:pPr>
    </w:p>
    <w:p>
      <w:pPr>
        <w:spacing w:line="190" w:lineRule="exact" w:before="6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before="69"/>
        <w:ind w:left="2103" w:right="2079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63.240002pt;margin-top:-7.906582pt;width:467.76pt;height:.1pt;mso-position-horizontal-relative:page;mso-position-vertical-relative:paragraph;z-index:-5433" coordorigin="1265,-158" coordsize="9355,2">
            <v:shape style="position:absolute;left:1265;top:-158;width:9355;height:2" coordorigin="1265,-158" coordsize="9355,0" path="m1265,-158l10620,-158e" filled="f" stroked="t" strokeweight=".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Ụ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ind w:left="1415" w:right="1394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Ẫ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DU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Ồ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Ơ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THI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Ế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Ế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spacing w:line="227" w:lineRule="exact"/>
        <w:ind w:left="229" w:right="201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64.919998pt;margin-top:18.284601pt;width:465.36pt;height:.1pt;mso-position-horizontal-relative:page;mso-position-vertical-relative:paragraph;z-index:-5432" coordorigin="1298,366" coordsize="9307,2">
            <v:shape style="position:absolute;left:1298;top:366;width:9307;height:2" coordorigin="1298,366" coordsize="9307,0" path="m1298,366l10606,366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hàn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è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hôn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89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2015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-B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ngà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3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hán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201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5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hôn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i)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120" w:lineRule="exact" w:before="5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415" w:right="1394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DUN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Ồ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Ơ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THI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Ế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Ế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numPr>
          <w:ilvl w:val="0"/>
          <w:numId w:val="71"/>
        </w:numPr>
        <w:tabs>
          <w:tab w:pos="887" w:val="left" w:leader="none"/>
        </w:tabs>
        <w:spacing w:before="60"/>
        <w:ind w:left="887" w:right="0" w:hanging="29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Thuy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ế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nh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ế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ế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ỹ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hu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Xe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spacing w:before="55"/>
        <w:ind w:left="595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minh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thi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ph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hi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đư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du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4"/>
          <w:szCs w:val="24"/>
        </w:rPr>
        <w:t>â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numPr>
          <w:ilvl w:val="1"/>
          <w:numId w:val="71"/>
        </w:numPr>
        <w:tabs>
          <w:tab w:pos="841" w:val="left" w:leader="none"/>
        </w:tabs>
        <w:spacing w:before="60"/>
        <w:ind w:left="141" w:right="116" w:firstLine="453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ớ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thi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íc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Tro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ph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4"/>
          <w:szCs w:val="24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ớ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thi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đư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4"/>
          <w:szCs w:val="24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íc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ê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thi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.</w:t>
      </w:r>
    </w:p>
    <w:p>
      <w:pPr>
        <w:numPr>
          <w:ilvl w:val="1"/>
          <w:numId w:val="71"/>
        </w:numPr>
        <w:tabs>
          <w:tab w:pos="835" w:val="left" w:leader="none"/>
        </w:tabs>
        <w:spacing w:before="60"/>
        <w:ind w:left="835" w:right="0" w:hanging="24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Đặ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tín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thu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ớ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sa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o.</w:t>
      </w:r>
    </w:p>
    <w:p>
      <w:pPr>
        <w:numPr>
          <w:ilvl w:val="1"/>
          <w:numId w:val="71"/>
        </w:numPr>
        <w:tabs>
          <w:tab w:pos="835" w:val="left" w:leader="none"/>
        </w:tabs>
        <w:spacing w:before="60"/>
        <w:ind w:left="141" w:right="123" w:firstLine="453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í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4"/>
          <w:szCs w:val="24"/>
        </w:rPr>
        <w:t>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4"/>
          <w:szCs w:val="24"/>
        </w:rPr>
        <w:t>ặ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4"/>
          <w:szCs w:val="24"/>
        </w:rPr>
        <w:t>í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độ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ọ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ự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ọ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4"/>
          <w:szCs w:val="24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4"/>
          <w:szCs w:val="24"/>
        </w:rPr>
        <w:t>gh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4"/>
          <w:szCs w:val="24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4"/>
          <w:szCs w:val="24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cá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nh,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dung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sau: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spacing w:before="60"/>
        <w:ind w:left="141" w:right="117" w:firstLine="453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minh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thi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thu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Xe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đư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hi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trê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4"/>
          <w:szCs w:val="24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ắ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kh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A4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ó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óng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tra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ặ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i;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an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ìa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ó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ý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ê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ó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di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1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thi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minh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thi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ba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dung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sau: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0" w:type="auto"/>
        <w:jc w:val="left"/>
        <w:tblInd w:w="13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65" w:hRule="exact"/>
        </w:trPr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13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STT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right="2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ộ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dung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tính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toán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13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ộ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dung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</w:p>
        </w:tc>
      </w:tr>
      <w:tr>
        <w:trPr>
          <w:trHeight w:val="367" w:hRule="exact"/>
        </w:trPr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67" w:right="269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6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Tính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toán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4"/>
                <w:w w:val="100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ể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n</w:t>
            </w:r>
          </w:p>
        </w:tc>
        <w:tc>
          <w:tcPr>
            <w:tcW w:w="18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788" w:right="791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---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65" w:hRule="exact"/>
        </w:trPr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67" w:right="269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2</w:t>
            </w:r>
          </w:p>
        </w:tc>
        <w:tc>
          <w:tcPr>
            <w:tcW w:w="6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Tính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toán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q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y</w:t>
            </w:r>
          </w:p>
        </w:tc>
        <w:tc>
          <w:tcPr>
            <w:tcW w:w="18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right="2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---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67" w:hRule="exact"/>
        </w:trPr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67" w:right="269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6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Tính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toán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ệ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th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ô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right="4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x</w:t>
            </w:r>
          </w:p>
        </w:tc>
      </w:tr>
      <w:tr>
        <w:trPr>
          <w:trHeight w:val="365" w:hRule="exact"/>
        </w:trPr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67" w:right="269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4</w:t>
            </w:r>
          </w:p>
        </w:tc>
        <w:tc>
          <w:tcPr>
            <w:tcW w:w="6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Tính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toán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ệ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th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th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4"/>
                <w:w w:val="100"/>
                <w:sz w:val="24"/>
                <w:szCs w:val="24"/>
              </w:rPr>
              <w:t>ủ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ự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846" w:right="85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x</w:t>
            </w:r>
          </w:p>
        </w:tc>
      </w:tr>
      <w:tr>
        <w:trPr>
          <w:trHeight w:val="367" w:hRule="exact"/>
        </w:trPr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67" w:right="269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5</w:t>
            </w:r>
          </w:p>
        </w:tc>
        <w:tc>
          <w:tcPr>
            <w:tcW w:w="6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Tính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toán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anh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ẫ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độ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an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4"/>
                <w:w w:val="100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4"/>
                <w:szCs w:val="24"/>
              </w:rPr>
              <w:t>ể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n</w:t>
            </w:r>
          </w:p>
        </w:tc>
        <w:tc>
          <w:tcPr>
            <w:tcW w:w="18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788" w:right="791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---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65" w:hRule="exact"/>
        </w:trPr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67" w:right="269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6</w:t>
            </w:r>
          </w:p>
        </w:tc>
        <w:tc>
          <w:tcPr>
            <w:tcW w:w="6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Tính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toán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liên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ế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ủ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ệ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th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cô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4"/>
                <w:szCs w:val="24"/>
              </w:rPr>
              <w:t>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ớ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khung,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ầ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ính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right="4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x</w:t>
            </w:r>
          </w:p>
        </w:tc>
      </w:tr>
      <w:tr>
        <w:trPr>
          <w:trHeight w:val="367" w:hRule="exact"/>
        </w:trPr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67" w:right="269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7</w:t>
            </w:r>
          </w:p>
        </w:tc>
        <w:tc>
          <w:tcPr>
            <w:tcW w:w="6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Tính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toán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ổ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đị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ủ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kh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ể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ê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846" w:right="85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x</w:t>
            </w:r>
          </w:p>
        </w:tc>
      </w:tr>
      <w:tr>
        <w:trPr>
          <w:trHeight w:val="365" w:hRule="exact"/>
        </w:trPr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67" w:right="269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8</w:t>
            </w:r>
          </w:p>
        </w:tc>
        <w:tc>
          <w:tcPr>
            <w:tcW w:w="6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Tính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toán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ổ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đị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ủ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kh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độ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ở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ế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4"/>
                <w:szCs w:val="24"/>
              </w:rPr>
              <w:t>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ộ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ớ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846" w:right="85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x</w:t>
            </w:r>
          </w:p>
        </w:tc>
      </w:tr>
      <w:tr>
        <w:trPr>
          <w:trHeight w:val="1195" w:hRule="exact"/>
        </w:trPr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40" w:lineRule="exact" w:before="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Paragraph"/>
              <w:ind w:left="267" w:right="269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9</w:t>
            </w:r>
          </w:p>
        </w:tc>
        <w:tc>
          <w:tcPr>
            <w:tcW w:w="6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102" w:right="526"/>
              <w:jc w:val="both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Cá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tín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1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toá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4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khá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3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ế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3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ó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2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ỉ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4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1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đố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2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ớ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1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ữ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1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ộ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99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dung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7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tính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án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ki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ể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9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ghi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ệ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1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ề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2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cho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2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chi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9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ế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t,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ổ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thành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99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kh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2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4"/>
                <w:w w:val="100"/>
                <w:sz w:val="24"/>
                <w:szCs w:val="24"/>
              </w:rPr>
              <w:t>ù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8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th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ộ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5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và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2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4"/>
                <w:szCs w:val="24"/>
              </w:rPr>
              <w:t>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ặ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4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ể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4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ế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3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5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4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ể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2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4"/>
                <w:szCs w:val="24"/>
              </w:rPr>
              <w:t>ủ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4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ừ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4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3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Xe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đư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ế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ế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và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hình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t,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ắ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rá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th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ự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ế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right="4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x</w:t>
            </w:r>
          </w:p>
        </w:tc>
      </w:tr>
    </w:tbl>
    <w:p>
      <w:pPr>
        <w:spacing w:line="239" w:lineRule="auto" w:before="73"/>
        <w:ind w:left="141" w:right="116" w:firstLine="453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Tr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2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ó</w:t>
      </w:r>
      <w:r>
        <w:rPr>
          <w:rFonts w:ascii="Times New Roman" w:hAnsi="Times New Roman" w:cs="Times New Roman" w:eastAsia="Times New Roman"/>
          <w:b w:val="0"/>
          <w:bCs w:val="0"/>
          <w:spacing w:val="2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để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ự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ỏ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mã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độ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t,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thành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2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thu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2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2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ắ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2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2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ph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2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tính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2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2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hi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2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2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nêu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ê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2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thì</w:t>
      </w:r>
      <w:r>
        <w:rPr>
          <w:rFonts w:ascii="Times New Roman" w:hAnsi="Times New Roman" w:cs="Times New Roman" w:eastAsia="Times New Roman"/>
          <w:b w:val="0"/>
          <w:bCs w:val="0"/>
          <w:spacing w:val="2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minh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ph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nê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õ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ý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khô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tín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toá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hi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đố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ớ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4"/>
          <w:szCs w:val="24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.</w:t>
      </w:r>
    </w:p>
    <w:p>
      <w:pPr>
        <w:numPr>
          <w:ilvl w:val="1"/>
          <w:numId w:val="71"/>
        </w:numPr>
        <w:tabs>
          <w:tab w:pos="835" w:val="left" w:leader="none"/>
        </w:tabs>
        <w:spacing w:before="82"/>
        <w:ind w:left="835" w:right="0" w:hanging="24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chu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minh.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numPr>
          <w:ilvl w:val="1"/>
          <w:numId w:val="71"/>
        </w:numPr>
        <w:tabs>
          <w:tab w:pos="835" w:val="left" w:leader="none"/>
        </w:tabs>
        <w:spacing w:before="79"/>
        <w:ind w:left="835" w:right="0" w:hanging="24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và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li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tham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tron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q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á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trì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.</w:t>
      </w:r>
    </w:p>
    <w:p>
      <w:pPr>
        <w:numPr>
          <w:ilvl w:val="0"/>
          <w:numId w:val="71"/>
        </w:numPr>
        <w:tabs>
          <w:tab w:pos="875" w:val="left" w:leader="none"/>
        </w:tabs>
        <w:spacing w:before="86"/>
        <w:ind w:left="875" w:right="0" w:hanging="281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ẽ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ỹ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hu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ậ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t: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numPr>
          <w:ilvl w:val="1"/>
          <w:numId w:val="71"/>
        </w:numPr>
        <w:tabs>
          <w:tab w:pos="835" w:val="left" w:leader="none"/>
        </w:tabs>
        <w:spacing w:before="74"/>
        <w:ind w:left="141" w:right="0" w:firstLine="45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ẽ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trí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chu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Xe.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numPr>
          <w:ilvl w:val="1"/>
          <w:numId w:val="71"/>
        </w:numPr>
        <w:tabs>
          <w:tab w:pos="852" w:val="left" w:leader="none"/>
        </w:tabs>
        <w:spacing w:before="79"/>
        <w:ind w:left="141" w:right="114" w:firstLine="45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ẽ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ắ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ặ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thành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ê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-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ẽ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thô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thu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thành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trong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ớ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spacing w:line="274" w:lineRule="exact" w:before="86"/>
        <w:ind w:left="141" w:right="0" w:firstLine="45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ẽ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nói</w:t>
      </w:r>
      <w:r>
        <w:rPr>
          <w:rFonts w:ascii="Times New Roman" w:hAnsi="Times New Roman" w:cs="Times New Roman" w:eastAsia="Times New Roman"/>
          <w:b w:val="0"/>
          <w:bCs w:val="0"/>
          <w:spacing w:val="1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trên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đư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ì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ê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2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ẩ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q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ẩ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spacing w:val="1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thu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hi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hành.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spacing w:after="0" w:line="274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headerReference w:type="even" r:id="rId54"/>
          <w:headerReference w:type="default" r:id="rId55"/>
          <w:footerReference w:type="even" r:id="rId56"/>
          <w:pgSz w:w="11905" w:h="16840"/>
          <w:pgMar w:header="1068" w:footer="0" w:top="1380" w:bottom="280" w:left="1140" w:right="1160"/>
          <w:pgNumType w:start="48"/>
        </w:sectPr>
      </w:pPr>
    </w:p>
    <w:p>
      <w:pPr>
        <w:spacing w:line="200" w:lineRule="exact" w:before="8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9"/>
        <w:ind w:left="0" w:right="42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63.48pt;margin-top:-8.506582pt;width:467.64pt;height:.1pt;mso-position-horizontal-relative:page;mso-position-vertical-relative:paragraph;z-index:-5431" coordorigin="1270,-170" coordsize="9353,2">
            <v:shape style="position:absolute;left:1270;top:-170;width:9353;height:2" coordorigin="1270,-170" coordsize="9353,0" path="m1270,-170l10622,-170e" filled="f" stroked="t" strokeweight=".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Ụ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ind w:left="1517" w:right="1514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Ẫ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HÔN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MÁ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CHUY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ÊN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DÙN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spacing w:line="227" w:lineRule="exact"/>
        <w:ind w:left="184" w:right="202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63.720001pt;margin-top:17.084602pt;width:467.16pt;height:.1pt;mso-position-horizontal-relative:page;mso-position-vertical-relative:paragraph;z-index:-5430" coordorigin="1274,342" coordsize="9343,2">
            <v:shape style="position:absolute;left:1274;top:342;width:9343;height:2" coordorigin="1274,342" coordsize="9343,0" path="m1274,342l10618,342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hàn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è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hôn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89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2015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-B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ngà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3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hán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201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5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hôn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i)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120" w:lineRule="exact" w:before="8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768" w:right="766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ÔNG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XE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MÁY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HUY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Ê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D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ÙNG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150" w:lineRule="exact" w:before="9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0"/>
          <w:numId w:val="72"/>
        </w:numPr>
        <w:tabs>
          <w:tab w:pos="351" w:val="left" w:leader="none"/>
        </w:tabs>
        <w:ind w:left="351" w:right="0" w:hanging="231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THÔ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/>
          <w:bCs/>
          <w:spacing w:val="-1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spacing w:val="-1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CH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numPr>
          <w:ilvl w:val="1"/>
          <w:numId w:val="72"/>
        </w:numPr>
        <w:tabs>
          <w:tab w:pos="380" w:val="left" w:leader="none"/>
        </w:tabs>
        <w:spacing w:before="51"/>
        <w:ind w:left="380" w:right="0" w:hanging="26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numPr>
          <w:ilvl w:val="1"/>
          <w:numId w:val="72"/>
        </w:numPr>
        <w:tabs>
          <w:tab w:pos="380" w:val="left" w:leader="none"/>
        </w:tabs>
        <w:spacing w:before="61"/>
        <w:ind w:left="380" w:right="0" w:hanging="26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Đị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numPr>
          <w:ilvl w:val="1"/>
          <w:numId w:val="72"/>
        </w:numPr>
        <w:tabs>
          <w:tab w:pos="380" w:val="left" w:leader="none"/>
        </w:tabs>
        <w:spacing w:before="61"/>
        <w:ind w:left="380" w:right="0" w:hanging="26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6"/>
          <w:szCs w:val="26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đạ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di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numPr>
          <w:ilvl w:val="1"/>
          <w:numId w:val="72"/>
        </w:numPr>
        <w:tabs>
          <w:tab w:pos="380" w:val="left" w:leader="none"/>
        </w:tabs>
        <w:spacing w:before="58"/>
        <w:ind w:left="380" w:right="0" w:hanging="26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numPr>
          <w:ilvl w:val="1"/>
          <w:numId w:val="72"/>
        </w:numPr>
        <w:tabs>
          <w:tab w:pos="380" w:val="left" w:leader="none"/>
        </w:tabs>
        <w:spacing w:before="61"/>
        <w:ind w:left="380" w:right="0" w:hanging="26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6"/>
          <w:szCs w:val="26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numPr>
          <w:ilvl w:val="1"/>
          <w:numId w:val="72"/>
        </w:numPr>
        <w:tabs>
          <w:tab w:pos="380" w:val="left" w:leader="none"/>
        </w:tabs>
        <w:spacing w:before="58"/>
        <w:ind w:left="380" w:right="0" w:hanging="26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Lo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xe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6"/>
          <w:szCs w:val="26"/>
        </w:rPr>
        <w:t>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1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ê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dùn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numPr>
          <w:ilvl w:val="1"/>
          <w:numId w:val="72"/>
        </w:numPr>
        <w:tabs>
          <w:tab w:pos="380" w:val="left" w:leader="none"/>
        </w:tabs>
        <w:spacing w:before="61"/>
        <w:ind w:left="380" w:right="0" w:hanging="26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Nhãn</w:t>
      </w:r>
      <w:r>
        <w:rPr>
          <w:rFonts w:ascii="Times New Roman" w:hAnsi="Times New Roman" w:cs="Times New Roman" w:eastAsia="Times New Roman"/>
          <w:b w:val="0"/>
          <w:bCs w:val="0"/>
          <w:spacing w:val="-1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numPr>
          <w:ilvl w:val="1"/>
          <w:numId w:val="72"/>
        </w:numPr>
        <w:tabs>
          <w:tab w:pos="380" w:val="left" w:leader="none"/>
        </w:tabs>
        <w:spacing w:before="58"/>
        <w:ind w:left="380" w:right="0" w:hanging="26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Tên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6"/>
          <w:szCs w:val="26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numPr>
          <w:ilvl w:val="1"/>
          <w:numId w:val="72"/>
        </w:numPr>
        <w:tabs>
          <w:tab w:pos="380" w:val="left" w:leader="none"/>
        </w:tabs>
        <w:spacing w:before="61"/>
        <w:ind w:left="380" w:right="0" w:hanging="26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Mã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numPr>
          <w:ilvl w:val="1"/>
          <w:numId w:val="72"/>
        </w:numPr>
        <w:tabs>
          <w:tab w:pos="510" w:val="left" w:leader="none"/>
        </w:tabs>
        <w:spacing w:before="61"/>
        <w:ind w:left="510" w:right="0" w:hanging="389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Nhà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6"/>
          <w:szCs w:val="26"/>
        </w:rPr>
        <w:t>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numPr>
          <w:ilvl w:val="0"/>
          <w:numId w:val="72"/>
        </w:numPr>
        <w:tabs>
          <w:tab w:pos="452" w:val="left" w:leader="none"/>
        </w:tabs>
        <w:spacing w:before="66"/>
        <w:ind w:left="452" w:right="0" w:hanging="332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TH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Ô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Ỹ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HU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Ơ</w:t>
      </w:r>
      <w:r>
        <w:rPr>
          <w:rFonts w:ascii="Times New Roman" w:hAnsi="Times New Roman" w:cs="Times New Roman" w:eastAsia="Times New Roman"/>
          <w:b/>
          <w:bCs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numPr>
          <w:ilvl w:val="0"/>
          <w:numId w:val="73"/>
        </w:numPr>
        <w:tabs>
          <w:tab w:pos="380" w:val="left" w:leader="none"/>
          <w:tab w:pos="8125" w:val="left" w:leader="none"/>
        </w:tabs>
        <w:spacing w:before="54"/>
        <w:ind w:left="380" w:right="0" w:hanging="26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Kh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6"/>
          <w:szCs w:val="26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â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: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kg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numPr>
          <w:ilvl w:val="0"/>
          <w:numId w:val="73"/>
        </w:numPr>
        <w:tabs>
          <w:tab w:pos="380" w:val="left" w:leader="none"/>
          <w:tab w:pos="8125" w:val="left" w:leader="none"/>
        </w:tabs>
        <w:spacing w:before="58"/>
        <w:ind w:left="380" w:right="0" w:hanging="26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Kích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6"/>
          <w:szCs w:val="26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ớ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bao: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Cao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mm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numPr>
          <w:ilvl w:val="0"/>
          <w:numId w:val="73"/>
        </w:numPr>
        <w:tabs>
          <w:tab w:pos="380" w:val="left" w:leader="none"/>
        </w:tabs>
        <w:spacing w:before="61"/>
        <w:ind w:left="380" w:right="0" w:hanging="26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Độ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numPr>
          <w:ilvl w:val="1"/>
          <w:numId w:val="73"/>
        </w:numPr>
        <w:tabs>
          <w:tab w:pos="575" w:val="left" w:leader="none"/>
        </w:tabs>
        <w:spacing w:before="61"/>
        <w:ind w:left="575" w:right="0" w:hanging="454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Độ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đố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trong: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numPr>
          <w:ilvl w:val="2"/>
          <w:numId w:val="73"/>
        </w:numPr>
        <w:tabs>
          <w:tab w:pos="769" w:val="left" w:leader="none"/>
        </w:tabs>
        <w:spacing w:before="58"/>
        <w:ind w:left="769" w:right="0" w:hanging="648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Ký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hi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u,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lo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độ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numPr>
          <w:ilvl w:val="2"/>
          <w:numId w:val="73"/>
        </w:numPr>
        <w:tabs>
          <w:tab w:pos="769" w:val="left" w:leader="none"/>
        </w:tabs>
        <w:spacing w:before="61"/>
        <w:ind w:left="769" w:right="0" w:hanging="649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nhiên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u: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numPr>
          <w:ilvl w:val="2"/>
          <w:numId w:val="73"/>
        </w:numPr>
        <w:tabs>
          <w:tab w:pos="769" w:val="left" w:leader="none"/>
          <w:tab w:pos="8058" w:val="left" w:leader="none"/>
        </w:tabs>
        <w:spacing w:before="58"/>
        <w:ind w:left="769" w:right="0" w:hanging="648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Cô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ớ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độ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độ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q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W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pm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numPr>
          <w:ilvl w:val="1"/>
          <w:numId w:val="73"/>
        </w:numPr>
        <w:tabs>
          <w:tab w:pos="575" w:val="left" w:leader="none"/>
        </w:tabs>
        <w:spacing w:before="61"/>
        <w:ind w:left="575" w:right="0" w:hanging="454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Độ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ho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xe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6"/>
          <w:szCs w:val="26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numPr>
          <w:ilvl w:val="2"/>
          <w:numId w:val="73"/>
        </w:numPr>
        <w:tabs>
          <w:tab w:pos="769" w:val="left" w:leader="none"/>
        </w:tabs>
        <w:spacing w:before="58"/>
        <w:ind w:left="769" w:right="0" w:hanging="648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Ký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hi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u,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lo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độ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ơ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numPr>
          <w:ilvl w:val="2"/>
          <w:numId w:val="73"/>
        </w:numPr>
        <w:tabs>
          <w:tab w:pos="769" w:val="left" w:leader="none"/>
          <w:tab w:pos="8060" w:val="left" w:leader="none"/>
        </w:tabs>
        <w:spacing w:before="61"/>
        <w:ind w:left="769" w:right="0" w:hanging="648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á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: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numPr>
          <w:ilvl w:val="2"/>
          <w:numId w:val="73"/>
        </w:numPr>
        <w:tabs>
          <w:tab w:pos="769" w:val="left" w:leader="none"/>
          <w:tab w:pos="8060" w:val="left" w:leader="none"/>
        </w:tabs>
        <w:spacing w:before="61"/>
        <w:ind w:left="769" w:right="0" w:hanging="648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Cô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W)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numPr>
          <w:ilvl w:val="2"/>
          <w:numId w:val="73"/>
        </w:numPr>
        <w:tabs>
          <w:tab w:pos="769" w:val="left" w:leader="none"/>
          <w:tab w:pos="2785" w:val="left" w:leader="none"/>
          <w:tab w:pos="3505" w:val="left" w:leader="none"/>
          <w:tab w:pos="8060" w:val="left" w:leader="none"/>
        </w:tabs>
        <w:spacing w:before="58"/>
        <w:ind w:left="769" w:right="0" w:hanging="649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ắ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q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-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-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numPr>
          <w:ilvl w:val="0"/>
          <w:numId w:val="73"/>
        </w:numPr>
        <w:tabs>
          <w:tab w:pos="380" w:val="left" w:leader="none"/>
          <w:tab w:pos="8060" w:val="left" w:leader="none"/>
        </w:tabs>
        <w:spacing w:before="61"/>
        <w:ind w:left="380" w:right="0" w:hanging="26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di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6"/>
          <w:szCs w:val="26"/>
        </w:rPr>
        <w:t>ớ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km/h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numPr>
          <w:ilvl w:val="0"/>
          <w:numId w:val="74"/>
        </w:numPr>
        <w:tabs>
          <w:tab w:pos="553" w:val="left" w:leader="none"/>
        </w:tabs>
        <w:spacing w:before="66"/>
        <w:ind w:left="553" w:right="0" w:hanging="432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TH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Ô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/>
          <w:bCs/>
          <w:spacing w:val="-10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Ố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Ỹ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6"/>
          <w:szCs w:val="26"/>
        </w:rPr>
        <w:t>TH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ĐẶ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6"/>
          <w:szCs w:val="26"/>
        </w:rPr>
        <w:t>Ư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6"/>
          <w:szCs w:val="26"/>
        </w:rPr>
      </w:r>
    </w:p>
    <w:p>
      <w:pPr>
        <w:spacing w:line="280" w:lineRule="exact" w:before="11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4201" w:right="0" w:firstLine="0"/>
        <w:jc w:val="left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Đư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6"/>
          <w:szCs w:val="26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ghi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theo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lo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xe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máy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chu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ên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dùng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6976" w:val="left" w:leader="none"/>
          <w:tab w:pos="7895" w:val="left" w:leader="none"/>
        </w:tabs>
        <w:ind w:left="3729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................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.......,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at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)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Ngày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áng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line="298" w:lineRule="exact"/>
        <w:ind w:left="3731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6"/>
          <w:szCs w:val="26"/>
        </w:rPr>
        <w:t>T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26"/>
          <w:szCs w:val="26"/>
        </w:rPr>
        <w:t>h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6"/>
          <w:szCs w:val="26"/>
        </w:rPr>
        <w:t>ủ</w:t>
      </w:r>
      <w:r>
        <w:rPr>
          <w:rFonts w:ascii="Times New Roman" w:hAnsi="Times New Roman" w:cs="Times New Roman" w:eastAsia="Times New Roman"/>
          <w:b/>
          <w:bCs/>
          <w:i/>
          <w:spacing w:val="-9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26"/>
          <w:szCs w:val="26"/>
        </w:rPr>
        <w:t>tr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6"/>
          <w:szCs w:val="26"/>
        </w:rPr>
        <w:t>ưở</w:t>
      </w:r>
      <w:r>
        <w:rPr>
          <w:rFonts w:ascii="Times New Roman" w:hAnsi="Times New Roman" w:cs="Times New Roman" w:eastAsia="Times New Roman"/>
          <w:b/>
          <w:bCs/>
          <w:i/>
          <w:spacing w:val="2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/>
          <w:bCs/>
          <w:i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6"/>
          <w:szCs w:val="26"/>
        </w:rPr>
        <w:t>đơ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6"/>
          <w:szCs w:val="26"/>
        </w:rPr>
        <w:t>n</w:t>
      </w:r>
      <w:r>
        <w:rPr>
          <w:rFonts w:ascii="Times New Roman" w:hAnsi="Times New Roman" w:cs="Times New Roman" w:eastAsia="Times New Roman"/>
          <w:b/>
          <w:bCs/>
          <w:i/>
          <w:spacing w:val="-8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6"/>
          <w:szCs w:val="26"/>
        </w:rPr>
        <w:t>v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6"/>
          <w:szCs w:val="26"/>
        </w:rPr>
        <w:t>ị</w:t>
      </w:r>
      <w:r>
        <w:rPr>
          <w:rFonts w:ascii="Times New Roman" w:hAnsi="Times New Roman" w:cs="Times New Roman" w:eastAsia="Times New Roman"/>
          <w:b/>
          <w:bCs/>
          <w:i/>
          <w:spacing w:val="-4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anage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before="1"/>
        <w:ind w:left="3729" w:right="0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6"/>
          <w:szCs w:val="26"/>
        </w:rPr>
        <w:t>Ký</w:t>
      </w:r>
      <w:r>
        <w:rPr>
          <w:rFonts w:ascii="Times New Roman" w:hAnsi="Times New Roman" w:cs="Times New Roman" w:eastAsia="Times New Roman"/>
          <w:b/>
          <w:bCs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6"/>
          <w:szCs w:val="26"/>
        </w:rPr>
        <w:t>tên</w:t>
      </w:r>
      <w:r>
        <w:rPr>
          <w:rFonts w:ascii="Times New Roman" w:hAnsi="Times New Roman" w:cs="Times New Roman" w:eastAsia="Times New Roman"/>
          <w:b/>
          <w:bCs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6"/>
          <w:szCs w:val="26"/>
        </w:rPr>
        <w:t>và</w:t>
      </w:r>
      <w:r>
        <w:rPr>
          <w:rFonts w:ascii="Times New Roman" w:hAnsi="Times New Roman" w:cs="Times New Roman" w:eastAsia="Times New Roman"/>
          <w:b/>
          <w:bCs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2"/>
          <w:w w:val="100"/>
          <w:sz w:val="26"/>
          <w:szCs w:val="26"/>
        </w:rPr>
        <w:t>đ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26"/>
          <w:szCs w:val="26"/>
        </w:rPr>
        <w:t>ón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6"/>
          <w:szCs w:val="26"/>
        </w:rPr>
        <w:t>g</w:t>
      </w:r>
      <w:r>
        <w:rPr>
          <w:rFonts w:ascii="Times New Roman" w:hAnsi="Times New Roman" w:cs="Times New Roman" w:eastAsia="Times New Roman"/>
          <w:b/>
          <w:bCs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2"/>
          <w:w w:val="100"/>
          <w:sz w:val="26"/>
          <w:szCs w:val="26"/>
        </w:rPr>
        <w:t>d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6"/>
          <w:szCs w:val="26"/>
        </w:rPr>
        <w:t>ấ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6"/>
          <w:szCs w:val="26"/>
        </w:rPr>
        <w:t>u</w:t>
      </w:r>
      <w:r>
        <w:rPr>
          <w:rFonts w:ascii="Times New Roman" w:hAnsi="Times New Roman" w:cs="Times New Roman" w:eastAsia="Times New Roman"/>
          <w:b/>
          <w:bCs/>
          <w:i/>
          <w:spacing w:val="-5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-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6"/>
          <w:szCs w:val="26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igned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6"/>
          <w:szCs w:val="2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6"/>
          <w:szCs w:val="26"/>
        </w:rPr>
        <w:t>stamped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26"/>
          <w:szCs w:val="26"/>
        </w:rPr>
        <w:sectPr>
          <w:headerReference w:type="default" r:id="rId57"/>
          <w:headerReference w:type="even" r:id="rId58"/>
          <w:footerReference w:type="default" r:id="rId59"/>
          <w:pgSz w:w="11905" w:h="16840"/>
          <w:pgMar w:header="1068" w:footer="0" w:top="1380" w:bottom="280" w:left="1160" w:right="1160"/>
          <w:pgNumType w:start="49"/>
        </w:sectPr>
      </w:pPr>
    </w:p>
    <w:p>
      <w:pPr>
        <w:spacing w:line="190" w:lineRule="exact" w:before="6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before="69"/>
        <w:ind w:left="800" w:right="775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63.240002pt;margin-top:-7.906582pt;width:467.76pt;height:.1pt;mso-position-horizontal-relative:page;mso-position-vertical-relative:paragraph;z-index:-5429" coordorigin="1265,-158" coordsize="9355,2">
            <v:shape style="position:absolute;left:1265;top:-158;width:9355;height:2" coordorigin="1265,-158" coordsize="9355,0" path="m1265,-158l10620,-158e" filled="f" stroked="t" strokeweight=".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Ụ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VII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ind w:left="1415" w:right="1394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Ẫ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Ứ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Ẩ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Ị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NH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Ế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Ế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spacing w:line="227" w:lineRule="exact"/>
        <w:ind w:left="229" w:right="201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63.119999pt;margin-top:14.084602pt;width:467.76pt;height:.1pt;mso-position-horizontal-relative:page;mso-position-vertical-relative:paragraph;z-index:-5427" coordorigin="1262,282" coordsize="9355,2">
            <v:shape style="position:absolute;left:1262;top:282;width:9355;height:2" coordorigin="1262,282" coordsize="9355,0" path="m1262,282l10618,282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hàn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è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hôn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89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2015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-B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ngà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3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hán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201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5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hôn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i)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120" w:lineRule="exact" w:before="6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headerReference w:type="even" r:id="rId60"/>
          <w:headerReference w:type="default" r:id="rId61"/>
          <w:footerReference w:type="even" r:id="rId62"/>
          <w:pgSz w:w="11905" w:h="16840"/>
          <w:pgMar w:header="1068" w:footer="0" w:top="1380" w:bottom="280" w:left="1140" w:right="1160"/>
          <w:pgNumType w:start="50"/>
        </w:sectPr>
      </w:pPr>
    </w:p>
    <w:p>
      <w:pPr>
        <w:spacing w:before="69"/>
        <w:ind w:left="595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Ô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</w:p>
    <w:p>
      <w:pPr>
        <w:spacing w:before="5"/>
        <w:ind w:left="595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z w:val="24"/>
          <w:szCs w:val="24"/>
        </w:rPr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  <w:u w:val="single" w:color="010202"/>
        </w:rPr>
        <w:t>C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  <w:u w:val="single" w:color="010202"/>
        </w:rPr>
        <w:t>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  <w:u w:val="single" w:color="010202"/>
        </w:rPr>
        <w:t>C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  <w:u w:val="single" w:color="01020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  <w:u w:val="single" w:color="010202"/>
        </w:rPr>
        <w:t>ĐĂ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4"/>
          <w:szCs w:val="24"/>
          <w:u w:val="single" w:color="010202"/>
        </w:rPr>
        <w:t>NG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  <w:u w:val="single" w:color="010202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  <w:u w:val="single" w:color="010202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  <w:u w:val="single" w:color="010202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  <w:u w:val="single" w:color="010202"/>
        </w:rPr>
        <w:t>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  <w:u w:val="single" w:color="010202"/>
        </w:rPr>
        <w:t>M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  <w:u w:val="single" w:color="01020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  <w:u w:val="single" w:color="010202"/>
        </w:rPr>
        <w:t>V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4"/>
          <w:szCs w:val="24"/>
          <w:u w:val="single" w:color="010202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  <w:u w:val="single" w:color="010202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  <w:u w:val="single" w:color="010202"/>
        </w:rPr>
        <w:t>T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  <w:u w:val="single" w:color="01020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  <w:u w:val="single" w:color="010202"/>
        </w:rPr>
        <w:t>NAM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  <w:u w:val="none"/>
        </w:rPr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  <w:u w:val="none"/>
        </w:rPr>
      </w:r>
    </w:p>
    <w:p>
      <w:pPr>
        <w:spacing w:line="110" w:lineRule="exact" w:before="5"/>
        <w:rPr>
          <w:sz w:val="11"/>
          <w:szCs w:val="11"/>
        </w:rPr>
      </w:pPr>
      <w:r>
        <w:rPr>
          <w:sz w:val="11"/>
          <w:szCs w:val="11"/>
        </w:rPr>
      </w:r>
    </w:p>
    <w:p>
      <w:pPr>
        <w:ind w:left="114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spacing w:before="74"/>
        <w:ind w:left="143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spacing w:val="0"/>
          <w:w w:val="100"/>
        </w:rPr>
        <w:br w:type="column"/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Ộ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HÒ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Ã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Ủ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Ĩ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ind w:left="142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z w:val="24"/>
          <w:szCs w:val="24"/>
        </w:rPr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  <w:u w:val="single" w:color="010202"/>
        </w:rPr>
        <w:t>Đ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  <w:u w:val="single" w:color="010202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  <w:u w:val="single" w:color="010202"/>
        </w:rPr>
        <w:t>c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  <w:u w:val="single" w:color="010202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  <w:u w:val="single" w:color="010202"/>
        </w:rPr>
        <w:t>l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  <w:u w:val="single" w:color="010202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  <w:u w:val="single" w:color="010202"/>
        </w:rPr>
        <w:t>p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  <w:u w:val="single" w:color="010202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  <w:u w:val="single" w:color="010202"/>
        </w:rPr>
        <w:t>-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  <w:u w:val="single" w:color="010202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  <w:u w:val="single" w:color="010202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  <w:u w:val="single" w:color="010202"/>
        </w:rPr>
        <w:t>ự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  <w:u w:val="single" w:color="01020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  <w:u w:val="single" w:color="010202"/>
        </w:rPr>
        <w:t>do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  <w:u w:val="single" w:color="010202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  <w:u w:val="single" w:color="010202"/>
        </w:rPr>
        <w:t>-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  <w:u w:val="single" w:color="010202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  <w:u w:val="single" w:color="010202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  <w:u w:val="single" w:color="010202"/>
        </w:rPr>
        <w:t>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  <w:u w:val="single" w:color="010202"/>
        </w:rPr>
        <w:t>nh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  <w:u w:val="single" w:color="010202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  <w:u w:val="single" w:color="010202"/>
        </w:rPr>
        <w:t>phúc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  <w:u w:val="none"/>
        </w:rPr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  <w:u w:val="none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05" w:h="16840"/>
          <w:pgMar w:top="1380" w:bottom="280" w:left="1140" w:right="1160"/>
          <w:cols w:num="2" w:equalWidth="0">
            <w:col w:w="3889" w:space="40"/>
            <w:col w:w="5676"/>
          </w:cols>
        </w:sectPr>
      </w:pPr>
    </w:p>
    <w:p>
      <w:pPr>
        <w:spacing w:line="200" w:lineRule="exact" w:before="12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9"/>
        <w:ind w:left="174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Ứ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Ẩ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Ị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NH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Ế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Ế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spacing w:line="260" w:lineRule="exact" w:before="11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42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và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ơ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thi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ind w:left="42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và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q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ẩ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đị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nh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biên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ẩ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đị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nh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type w:val="continuous"/>
          <w:pgSz w:w="11905" w:h="16840"/>
          <w:pgMar w:top="1380" w:bottom="280" w:left="1140" w:right="116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2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32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spacing w:line="308" w:lineRule="auto" w:before="79"/>
        <w:ind w:left="32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ý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hi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thi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thi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spacing w:before="69"/>
        <w:ind w:left="32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spacing w:val="0"/>
          <w:w w:val="100"/>
        </w:rPr>
        <w:br w:type="column"/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ĐĂ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NAM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05" w:h="16840"/>
          <w:pgMar w:top="1380" w:bottom="280" w:left="1140" w:right="1160"/>
          <w:cols w:num="2" w:equalWidth="0">
            <w:col w:w="1927" w:space="965"/>
            <w:col w:w="6713"/>
          </w:cols>
        </w:sectPr>
      </w:pPr>
    </w:p>
    <w:p>
      <w:pPr>
        <w:tabs>
          <w:tab w:pos="5385" w:val="left" w:leader="none"/>
        </w:tabs>
        <w:spacing w:before="5"/>
        <w:ind w:left="32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4"/>
          <w:szCs w:val="24"/>
        </w:rPr>
        <w:t>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ê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dù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Nhã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hi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tabs>
          <w:tab w:pos="5385" w:val="left" w:leader="none"/>
        </w:tabs>
        <w:spacing w:before="79"/>
        <w:ind w:left="32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khun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ab/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>độ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>ơ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spacing w:before="79"/>
        <w:ind w:left="32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ă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ý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ã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đư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4"/>
          <w:szCs w:val="24"/>
        </w:rPr>
        <w:t>p)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spacing w:before="81"/>
        <w:ind w:left="32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ph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</w:p>
    <w:p>
      <w:pPr>
        <w:spacing w:before="79"/>
        <w:ind w:left="32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837" w:right="1781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Ã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Ư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Ă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NA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3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Ẩ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Ị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spacing w:line="110" w:lineRule="exact" w:before="5"/>
        <w:rPr>
          <w:sz w:val="11"/>
          <w:szCs w:val="11"/>
        </w:rPr>
      </w:pPr>
      <w:r>
        <w:rPr>
          <w:sz w:val="11"/>
          <w:szCs w:val="11"/>
        </w:rPr>
      </w:r>
    </w:p>
    <w:p>
      <w:pPr>
        <w:ind w:left="1016" w:right="955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dung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chính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thi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4"/>
          <w:szCs w:val="24"/>
        </w:rPr>
        <w:t>o)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6723" w:val="left" w:leader="none"/>
          <w:tab w:pos="7570" w:val="left" w:leader="none"/>
        </w:tabs>
        <w:ind w:left="5136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i,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ngày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tháng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spacing w:before="5"/>
        <w:ind w:left="5744" w:right="545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ĐĂ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NAM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5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73"/>
        <w:ind w:left="14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62.470001pt;margin-top:-610.943787pt;width:472.18pt;height:610.420pt;mso-position-horizontal-relative:page;mso-position-vertical-relative:paragraph;z-index:-5428" coordorigin="1249,-12219" coordsize="9444,12208">
            <v:group style="position:absolute;left:1279;top:-12203;width:2;height:12163" coordorigin="1279,-12203" coordsize="2,12163">
              <v:shape style="position:absolute;left:1279;top:-12203;width:2;height:12163" coordorigin="1279,-12203" coordsize="0,12163" path="m1279,-12203l1279,-40e" filled="f" stroked="t" strokeweight="1.54pt" strokecolor="#000000">
                <v:path arrowok="t"/>
              </v:shape>
            </v:group>
            <v:group style="position:absolute;left:1265;top:-12189;width:9413;height:2" coordorigin="1265,-12189" coordsize="9413,2">
              <v:shape style="position:absolute;left:1265;top:-12189;width:9413;height:2" coordorigin="1265,-12189" coordsize="9413,0" path="m1265,-12189l10678,-12189e" filled="f" stroked="t" strokeweight="1.5399pt" strokecolor="#000000">
                <v:path arrowok="t"/>
              </v:shape>
            </v:group>
            <v:group style="position:absolute;left:1308;top:-12153;width:9326;height:2" coordorigin="1308,-12153" coordsize="9326,2">
              <v:shape style="position:absolute;left:1308;top:-12153;width:9326;height:2" coordorigin="1308,-12153" coordsize="9326,0" path="m1308,-12153l10634,-12153e" filled="f" stroked="t" strokeweight=".82003pt" strokecolor="#000000">
                <v:path arrowok="t"/>
              </v:shape>
            </v:group>
            <v:group style="position:absolute;left:10663;top:-12203;width:2;height:12178" coordorigin="10663,-12203" coordsize="2,12178">
              <v:shape style="position:absolute;left:10663;top:-12203;width:2;height:12178" coordorigin="10663,-12203" coordsize="0,12178" path="m10663,-12203l10663,-26e" filled="f" stroked="t" strokeweight="1.54pt" strokecolor="#000000">
                <v:path arrowok="t"/>
              </v:shape>
            </v:group>
            <v:group style="position:absolute;left:1322;top:-12115;width:9298;height:2" coordorigin="1322,-12115" coordsize="9298,2">
              <v:shape style="position:absolute;left:1322;top:-12115;width:9298;height:2" coordorigin="1322,-12115" coordsize="9298,0" path="m1322,-12115l10620,-12115e" filled="f" stroked="t" strokeweight="3.22pt" strokecolor="#FFFFFF">
                <v:path arrowok="t"/>
              </v:shape>
            </v:group>
            <v:group style="position:absolute;left:1324;top:-12083;width:2;height:11923" coordorigin="1324,-12083" coordsize="2,11923">
              <v:shape style="position:absolute;left:1324;top:-12083;width:2;height:11923" coordorigin="1324,-12083" coordsize="0,11923" path="m1324,-12083l1324,-160e" filled="f" stroked="t" strokeweight="3.1pt" strokecolor="#FFFFFF">
                <v:path arrowok="t"/>
              </v:shape>
            </v:group>
            <v:group style="position:absolute;left:10619;top:-12083;width:2;height:11923" coordorigin="10619,-12083" coordsize="2,11923">
              <v:shape style="position:absolute;left:10619;top:-12083;width:2;height:11923" coordorigin="10619,-12083" coordsize="0,11923" path="m10619,-12083l10619,-160e" filled="f" stroked="t" strokeweight="3.1pt" strokecolor="#FFFFFF">
                <v:path arrowok="t"/>
              </v:shape>
            </v:group>
            <v:group style="position:absolute;left:1315;top:-12167;width:2;height:12070" coordorigin="1315,-12167" coordsize="2,12070">
              <v:shape style="position:absolute;left:1315;top:-12167;width:2;height:12070" coordorigin="1315,-12167" coordsize="0,12070" path="m1315,-12167l1315,-98e" filled="f" stroked="t" strokeweight=".82pt" strokecolor="#000000">
                <v:path arrowok="t"/>
              </v:shape>
            </v:group>
            <v:group style="position:absolute;left:1265;top:-55;width:9413;height:2" coordorigin="1265,-55" coordsize="9413,2">
              <v:shape style="position:absolute;left:1265;top:-55;width:9413;height:2" coordorigin="1265,-55" coordsize="9413,0" path="m1265,-55l10678,-55e" filled="f" stroked="t" strokeweight="1.54pt" strokecolor="#000000">
                <v:path arrowok="t"/>
              </v:shape>
            </v:group>
            <v:group style="position:absolute;left:1308;top:-91;width:9326;height:2" coordorigin="1308,-91" coordsize="9326,2">
              <v:shape style="position:absolute;left:1308;top:-91;width:9326;height:2" coordorigin="1308,-91" coordsize="9326,0" path="m1308,-91l10634,-91e" filled="f" stroked="t" strokeweight=".82pt" strokecolor="#000000">
                <v:path arrowok="t"/>
              </v:shape>
            </v:group>
            <v:group style="position:absolute;left:10627;top:-12167;width:2;height:12070" coordorigin="10627,-12167" coordsize="2,12070">
              <v:shape style="position:absolute;left:10627;top:-12167;width:2;height:12070" coordorigin="10627,-12167" coordsize="0,12070" path="m10627,-12167l10627,-98e" filled="f" stroked="t" strokeweight=".82003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chú: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Màu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ắ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"/>
          <w:w w:val="100"/>
          <w:sz w:val="20"/>
          <w:szCs w:val="20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rên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"/>
          <w:w w:val="100"/>
          <w:sz w:val="20"/>
          <w:szCs w:val="20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"/>
          <w:w w:val="100"/>
          <w:sz w:val="20"/>
          <w:szCs w:val="20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0"/>
          <w:szCs w:val="20"/>
        </w:rPr>
        <w:t>nh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"/>
          <w:w w:val="100"/>
          <w:sz w:val="20"/>
          <w:szCs w:val="20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0"/>
          <w:szCs w:val="2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Đă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"/>
          <w:w w:val="100"/>
          <w:sz w:val="20"/>
          <w:szCs w:val="2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0"/>
          <w:szCs w:val="20"/>
        </w:rPr>
        <w:t>qu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0"/>
          <w:szCs w:val="2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05" w:h="16840"/>
          <w:pgMar w:top="1380" w:bottom="280" w:left="1140" w:right="1160"/>
        </w:sectPr>
      </w:pPr>
    </w:p>
    <w:p>
      <w:pPr>
        <w:spacing w:line="200" w:lineRule="exact" w:before="8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9"/>
        <w:ind w:left="3614" w:right="355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63.48pt;margin-top:-8.506582pt;width:467.64pt;height:.1pt;mso-position-horizontal-relative:page;mso-position-vertical-relative:paragraph;z-index:-5426" coordorigin="1270,-170" coordsize="9353,2">
            <v:shape style="position:absolute;left:1270;top:-170;width:9353;height:2" coordorigin="1270,-170" coordsize="9353,0" path="m1270,-170l10622,-170e" filled="f" stroked="t" strokeweight=".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Ụ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VIII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ind w:left="508" w:right="507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Ẫ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Ứ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Ư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Ợ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À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Ỹ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À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Ô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Ư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Ờ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CHUY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ÊN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DÙ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spacing w:line="227" w:lineRule="exact"/>
        <w:ind w:left="209" w:right="201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63.119999pt;margin-top:16.484613pt;width:468.36pt;height:.1pt;mso-position-horizontal-relative:page;mso-position-vertical-relative:paragraph;z-index:-5424" coordorigin="1262,330" coordsize="9367,2">
            <v:shape style="position:absolute;left:1262;top:330;width:9367;height:2" coordorigin="1262,330" coordsize="9367,0" path="m1262,330l10630,330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hàn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è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hôn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89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2015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-B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ngà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3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hán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201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5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hôn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i)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100" w:lineRule="exact" w:before="2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headerReference w:type="default" r:id="rId63"/>
          <w:headerReference w:type="even" r:id="rId64"/>
          <w:footerReference w:type="default" r:id="rId65"/>
          <w:pgSz w:w="11905" w:h="16840"/>
          <w:pgMar w:header="1068" w:footer="0" w:top="1380" w:bottom="280" w:left="1160" w:right="1160"/>
          <w:pgNumType w:start="51"/>
        </w:sectPr>
      </w:pPr>
    </w:p>
    <w:p>
      <w:pPr>
        <w:spacing w:before="69"/>
        <w:ind w:left="513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Ô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</w:p>
    <w:p>
      <w:pPr>
        <w:spacing w:before="2"/>
        <w:ind w:left="512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ĐĂ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NAM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spacing w:line="110" w:lineRule="exact" w:before="5"/>
        <w:rPr>
          <w:sz w:val="11"/>
          <w:szCs w:val="11"/>
        </w:rPr>
      </w:pPr>
      <w:r>
        <w:rPr>
          <w:sz w:val="11"/>
          <w:szCs w:val="11"/>
        </w:rPr>
      </w:r>
    </w:p>
    <w:p>
      <w:pPr>
        <w:ind w:left="105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spacing w:before="74"/>
        <w:ind w:left="138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spacing w:val="0"/>
          <w:w w:val="100"/>
        </w:rPr>
        <w:br w:type="column"/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Ộ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HÒ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Ã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Ủ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Ĩ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spacing w:line="274" w:lineRule="exact"/>
        <w:ind w:left="142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z w:val="24"/>
          <w:szCs w:val="24"/>
        </w:rPr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  <w:u w:val="single" w:color="010202"/>
        </w:rPr>
        <w:t>Đ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  <w:u w:val="single" w:color="010202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  <w:u w:val="single" w:color="010202"/>
        </w:rPr>
        <w:t>c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  <w:u w:val="single" w:color="010202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  <w:u w:val="single" w:color="010202"/>
        </w:rPr>
        <w:t>l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  <w:u w:val="single" w:color="010202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  <w:u w:val="single" w:color="010202"/>
        </w:rPr>
        <w:t>p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  <w:u w:val="single" w:color="010202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  <w:u w:val="single" w:color="010202"/>
        </w:rPr>
        <w:t>-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  <w:u w:val="single" w:color="010202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  <w:u w:val="single" w:color="010202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  <w:u w:val="single" w:color="010202"/>
        </w:rPr>
        <w:t>ự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  <w:u w:val="single" w:color="01020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  <w:u w:val="single" w:color="010202"/>
        </w:rPr>
        <w:t>do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  <w:u w:val="single" w:color="010202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  <w:u w:val="single" w:color="010202"/>
        </w:rPr>
        <w:t>-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  <w:u w:val="single" w:color="010202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  <w:u w:val="single" w:color="010202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  <w:u w:val="single" w:color="010202"/>
        </w:rPr>
        <w:t>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  <w:u w:val="single" w:color="010202"/>
        </w:rPr>
        <w:t>nh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  <w:u w:val="single" w:color="010202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  <w:u w:val="single" w:color="010202"/>
        </w:rPr>
        <w:t>phúc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  <w:u w:val="none"/>
        </w:rPr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  <w:u w:val="none"/>
        </w:rPr>
      </w:r>
    </w:p>
    <w:p>
      <w:pPr>
        <w:spacing w:after="0" w:line="274" w:lineRule="exact"/>
        <w:jc w:val="center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05" w:h="16840"/>
          <w:pgMar w:top="1380" w:bottom="280" w:left="1160" w:right="1160"/>
          <w:cols w:num="2" w:equalWidth="0">
            <w:col w:w="3806" w:space="40"/>
            <w:col w:w="5739"/>
          </w:cols>
        </w:sectPr>
      </w:pPr>
    </w:p>
    <w:p>
      <w:pPr>
        <w:spacing w:line="200" w:lineRule="exact" w:before="12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9"/>
        <w:ind w:left="828" w:right="82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Ứ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Ư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Ợ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À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Ỹ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À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Ô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Ư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Ờ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CHUY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ÊN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DÙ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tabs>
          <w:tab w:pos="2467" w:val="left" w:leader="none"/>
        </w:tabs>
        <w:spacing w:line="271" w:lineRule="exact"/>
        <w:ind w:left="9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Thô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/2015/TT-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TV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4"/>
          <w:szCs w:val="24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thán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....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2015</w:t>
      </w:r>
    </w:p>
    <w:p>
      <w:pPr>
        <w:ind w:left="2977" w:right="2964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Gia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hôn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i)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ind w:left="0" w:right="5465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ê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spacing w:line="110" w:lineRule="exact" w:before="7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33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ẩ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đị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thi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tabs>
          <w:tab w:pos="5867" w:val="left" w:leader="none"/>
        </w:tabs>
        <w:spacing w:before="41"/>
        <w:ind w:left="33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4"/>
          <w:szCs w:val="24"/>
        </w:rPr>
        <w:t>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ê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dù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Nhã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u: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tabs>
          <w:tab w:pos="5867" w:val="left" w:leader="none"/>
        </w:tabs>
        <w:spacing w:before="79"/>
        <w:ind w:left="33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khun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độ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spacing w:before="81"/>
        <w:ind w:left="33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ă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ý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ã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đư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4"/>
          <w:szCs w:val="24"/>
        </w:rPr>
        <w:t>p)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spacing w:before="79"/>
        <w:ind w:left="33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ph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</w:p>
    <w:p>
      <w:pPr>
        <w:spacing w:before="79"/>
        <w:ind w:left="33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spacing w:before="81"/>
        <w:ind w:left="33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o: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spacing w:before="79"/>
        <w:ind w:left="33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spacing w:before="79"/>
        <w:ind w:left="33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ê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tra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0" w:right="57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THÔNG</w:t>
      </w:r>
      <w:r>
        <w:rPr>
          <w:rFonts w:ascii="Times New Roman" w:hAnsi="Times New Roman" w:cs="Times New Roman" w:eastAsia="Times New Roman"/>
          <w:b/>
          <w:bCs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Ố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Ỹ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Ơ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spacing w:line="190" w:lineRule="exact" w:before="1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0" w:right="54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4"/>
          <w:szCs w:val="24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th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4"/>
          <w:szCs w:val="24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má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ch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yê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dù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g)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0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229" w:right="0" w:firstLine="427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Chi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ê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ỏ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2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2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ê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ẩ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2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q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ẩ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2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spacing w:val="1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thu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2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hi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2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2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thu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môi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đố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ớ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ê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dù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.</w:t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5648" w:val="left" w:leader="none"/>
          <w:tab w:pos="7232" w:val="left" w:leader="none"/>
          <w:tab w:pos="8067" w:val="left" w:leader="none"/>
        </w:tabs>
        <w:ind w:left="337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Gh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chú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ab/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3"/>
          <w:w w:val="100"/>
          <w:sz w:val="24"/>
          <w:szCs w:val="24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ab/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4"/>
          <w:szCs w:val="24"/>
        </w:rPr>
        <w:t>thá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ab/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4"/>
          <w:szCs w:val="24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ind w:left="5915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QUA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TRA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spacing w:line="160" w:lineRule="exact" w:before="2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72"/>
        <w:ind w:left="121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/>
        <w:pict>
          <v:group style="position:absolute;margin-left:63.54998pt;margin-top:-534.10022pt;width:468.82004pt;height:522.220040pt;mso-position-horizontal-relative:page;mso-position-vertical-relative:paragraph;z-index:-5425" coordorigin="1271,-10682" coordsize="9376,10444">
            <v:group style="position:absolute;left:1277;top:-10676;width:9365;height:2" coordorigin="1277,-10676" coordsize="9365,2">
              <v:shape style="position:absolute;left:1277;top:-10676;width:9365;height:2" coordorigin="1277,-10676" coordsize="9365,0" path="m1277,-10676l10642,-10676e" filled="f" stroked="t" strokeweight=".58004pt" strokecolor="#000000">
                <v:path arrowok="t"/>
              </v:shape>
            </v:group>
            <v:group style="position:absolute;left:1282;top:-10671;width:2;height:10428" coordorigin="1282,-10671" coordsize="2,10428">
              <v:shape style="position:absolute;left:1282;top:-10671;width:2;height:10428" coordorigin="1282,-10671" coordsize="0,10428" path="m1282,-10671l1282,-243e" filled="f" stroked="t" strokeweight=".580pt" strokecolor="#000000">
                <v:path arrowok="t"/>
              </v:shape>
            </v:group>
            <v:group style="position:absolute;left:1277;top:-248;width:9365;height:2" coordorigin="1277,-248" coordsize="9365,2">
              <v:shape style="position:absolute;left:1277;top:-248;width:9365;height:2" coordorigin="1277,-248" coordsize="9365,0" path="m1277,-248l10642,-248e" filled="f" stroked="t" strokeweight=".580pt" strokecolor="#000000">
                <v:path arrowok="t"/>
              </v:shape>
            </v:group>
            <v:group style="position:absolute;left:10637;top:-10671;width:2;height:10428" coordorigin="10637,-10671" coordsize="2,10428">
              <v:shape style="position:absolute;left:10637;top:-10671;width:2;height:10428" coordorigin="10637,-10671" coordsize="0,10428" path="m10637,-10671l10637,-243e" filled="f" stroked="t" strokeweight=".579980pt" strokecolor="#000000">
                <v:path arrowok="t"/>
              </v:shape>
            </v:group>
            <v:group style="position:absolute;left:1718;top:-10086;width:3259;height:2" coordorigin="1718,-10086" coordsize="3259,2">
              <v:shape style="position:absolute;left:1718;top:-10086;width:3259;height:2" coordorigin="1718,-10086" coordsize="3259,0" path="m1718,-10086l4978,-10086e" filled="f" stroked="t" strokeweight=".75pt" strokecolor="#010202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2"/>
          <w:szCs w:val="22"/>
        </w:rPr>
        <w:t>Gh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ch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2"/>
          <w:szCs w:val="22"/>
        </w:rPr>
        <w:t>ú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àu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2"/>
          <w:szCs w:val="22"/>
        </w:rPr>
        <w:t>ắ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hoa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2"/>
          <w:szCs w:val="22"/>
        </w:rPr>
        <w:t>ê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nh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do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2"/>
          <w:szCs w:val="22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2"/>
          <w:szCs w:val="22"/>
        </w:rPr>
        <w:t>k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4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Nam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4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quy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2"/>
          <w:szCs w:val="22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nh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.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22"/>
          <w:szCs w:val="22"/>
        </w:rPr>
        <w:sectPr>
          <w:type w:val="continuous"/>
          <w:pgSz w:w="11905" w:h="16840"/>
          <w:pgMar w:top="1380" w:bottom="280" w:left="1160" w:right="1160"/>
        </w:sectPr>
      </w:pPr>
    </w:p>
    <w:p>
      <w:pPr>
        <w:spacing w:line="190" w:lineRule="exact" w:before="6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before="69"/>
        <w:ind w:left="1189" w:right="1167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63.240002pt;margin-top:-7.906582pt;width:467.76pt;height:.1pt;mso-position-horizontal-relative:page;mso-position-vertical-relative:paragraph;z-index:-5423" coordorigin="1265,-158" coordsize="9355,2">
            <v:shape style="position:absolute;left:1265;top:-158;width:9355;height:2" coordorigin="1265,-158" coordsize="9355,0" path="m1265,-158l10620,-158e" filled="f" stroked="t" strokeweight=".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Ụ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ind w:left="219" w:right="195" w:hanging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Ẫ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Ề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Ị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À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Ỹ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À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Ệ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Ô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Ư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Ờ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MÁ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CHUY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ÊN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ÙN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RO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Ử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Ụ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spacing w:line="227" w:lineRule="exact"/>
        <w:ind w:left="229" w:right="201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63.720001pt;margin-top:18.284615pt;width:468.36pt;height:.1pt;mso-position-horizontal-relative:page;mso-position-vertical-relative:paragraph;z-index:-5422" coordorigin="1274,366" coordsize="9367,2">
            <v:shape style="position:absolute;left:1274;top:366;width:9367;height:2" coordorigin="1274,366" coordsize="9367,0" path="m1274,366l10642,366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hàn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è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hôn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89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2015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-B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ngà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3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hán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201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5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hôn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i)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160" w:lineRule="exact" w:before="5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609" w:right="584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Ộ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HÒ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Ã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Ủ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Ĩ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ind w:left="1012" w:right="988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z w:val="24"/>
          <w:szCs w:val="24"/>
        </w:rPr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  <w:u w:val="single" w:color="010202"/>
        </w:rPr>
        <w:t>Đ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  <w:u w:val="single" w:color="010202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  <w:u w:val="single" w:color="010202"/>
        </w:rPr>
        <w:t>c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  <w:u w:val="single" w:color="010202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  <w:u w:val="single" w:color="010202"/>
        </w:rPr>
        <w:t>l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  <w:u w:val="single" w:color="010202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  <w:u w:val="single" w:color="010202"/>
        </w:rPr>
        <w:t>p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  <w:u w:val="single" w:color="010202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  <w:u w:val="single" w:color="010202"/>
        </w:rPr>
        <w:t>-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  <w:u w:val="single" w:color="010202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  <w:u w:val="single" w:color="010202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  <w:u w:val="single" w:color="010202"/>
        </w:rPr>
        <w:t>ự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  <w:u w:val="single" w:color="01020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  <w:u w:val="single" w:color="010202"/>
        </w:rPr>
        <w:t>do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  <w:u w:val="single" w:color="010202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  <w:u w:val="single" w:color="010202"/>
        </w:rPr>
        <w:t>-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  <w:u w:val="single" w:color="010202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  <w:u w:val="single" w:color="010202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  <w:u w:val="single" w:color="010202"/>
        </w:rPr>
        <w:t>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  <w:u w:val="single" w:color="010202"/>
        </w:rPr>
        <w:t>nh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  <w:u w:val="single" w:color="010202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  <w:u w:val="single" w:color="010202"/>
        </w:rPr>
        <w:t>phúc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  <w:u w:val="none"/>
        </w:rPr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  <w:u w:val="none"/>
        </w:rPr>
      </w:r>
    </w:p>
    <w:p>
      <w:pPr>
        <w:spacing w:line="260" w:lineRule="exact" w:before="16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21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Ề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Ị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À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Ỹ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ind w:left="223" w:right="195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À</w:t>
      </w:r>
      <w:r>
        <w:rPr>
          <w:rFonts w:ascii="Times New Roman" w:hAnsi="Times New Roman" w:cs="Times New Roman" w:eastAsia="Times New Roman"/>
          <w:b/>
          <w:bCs/>
          <w:spacing w:val="-1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/>
          <w:bCs/>
          <w:spacing w:val="-1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Ệ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7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4"/>
          <w:szCs w:val="24"/>
        </w:rPr>
        <w:t>Ô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-1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Ư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4"/>
          <w:szCs w:val="24"/>
        </w:rPr>
        <w:t>Ờ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-1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/>
          <w:bCs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7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/>
          <w:bCs/>
          <w:spacing w:val="-1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Ê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-1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4"/>
          <w:szCs w:val="24"/>
        </w:rPr>
        <w:t>Ù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-1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-1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-1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-1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Ử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Ụ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spacing w:line="271" w:lineRule="exact"/>
        <w:ind w:left="2103" w:right="2019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khi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đề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ngh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4"/>
          <w:szCs w:val="24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tra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ngoài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ơ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a)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ind w:left="1423" w:right="1401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Kính</w:t>
      </w:r>
      <w:r>
        <w:rPr>
          <w:rFonts w:ascii="Times New Roman" w:hAnsi="Times New Roman" w:cs="Times New Roman" w:eastAsia="Times New Roman"/>
          <w:b w:val="0"/>
          <w:bCs w:val="0"/>
          <w:i/>
          <w:spacing w:val="-2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4"/>
          <w:szCs w:val="24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i:........................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...............................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spacing w:line="260" w:lineRule="exact" w:before="18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164" w:right="147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4"/>
          <w:szCs w:val="24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4"/>
          <w:szCs w:val="24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4"/>
          <w:szCs w:val="24"/>
        </w:rPr>
        <w:t>   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4"/>
          <w:szCs w:val="24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4"/>
          <w:szCs w:val="24"/>
        </w:rPr>
        <w:t>   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95"/>
          <w:sz w:val="24"/>
          <w:szCs w:val="24"/>
        </w:rPr>
        <w:t>ữ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4"/>
          <w:szCs w:val="24"/>
        </w:rPr>
        <w:t>u:.............................................................................................................................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4"/>
          <w:szCs w:val="24"/>
        </w:rPr>
        <w:t>...........</w:t>
      </w:r>
    </w:p>
    <w:p>
      <w:pPr>
        <w:spacing w:before="81"/>
        <w:ind w:left="0" w:right="35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95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4"/>
          <w:szCs w:val="24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4"/>
          <w:szCs w:val="24"/>
        </w:rPr>
        <w:t>      </w:t>
      </w:r>
      <w:r>
        <w:rPr>
          <w:rFonts w:ascii="Times New Roman" w:hAnsi="Times New Roman" w:cs="Times New Roman" w:eastAsia="Times New Roman"/>
          <w:b w:val="0"/>
          <w:bCs w:val="0"/>
          <w:spacing w:val="38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95"/>
          <w:sz w:val="24"/>
          <w:szCs w:val="24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4"/>
          <w:szCs w:val="24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4"/>
          <w:szCs w:val="24"/>
        </w:rPr>
        <w:t>:..............................................................................................................................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4"/>
          <w:szCs w:val="24"/>
        </w:rPr>
        <w:t>................</w:t>
      </w:r>
    </w:p>
    <w:p>
      <w:pPr>
        <w:spacing w:before="81"/>
        <w:ind w:left="0" w:right="6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4"/>
          <w:szCs w:val="24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4"/>
          <w:szCs w:val="24"/>
        </w:rPr>
        <w:t>   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95"/>
          <w:sz w:val="24"/>
          <w:szCs w:val="24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4"/>
          <w:szCs w:val="24"/>
        </w:rPr>
        <w:t>   </w:t>
      </w:r>
      <w:r>
        <w:rPr>
          <w:rFonts w:ascii="Times New Roman" w:hAnsi="Times New Roman" w:cs="Times New Roman" w:eastAsia="Times New Roman"/>
          <w:b w:val="0"/>
          <w:bCs w:val="0"/>
          <w:spacing w:val="21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4"/>
          <w:szCs w:val="24"/>
        </w:rPr>
        <w:t>tho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95"/>
          <w:sz w:val="24"/>
          <w:szCs w:val="24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4"/>
          <w:szCs w:val="24"/>
        </w:rPr>
        <w:t>i:............................................................................................................................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5"/>
          <w:sz w:val="24"/>
          <w:szCs w:val="24"/>
        </w:rPr>
        <w:t>........</w:t>
      </w:r>
    </w:p>
    <w:p>
      <w:pPr>
        <w:spacing w:before="79"/>
        <w:ind w:left="0" w:right="47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..................................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lo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ê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dù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đư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li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kê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sau: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spacing w:line="280" w:lineRule="exact" w:before="1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0" w:type="auto"/>
        <w:jc w:val="left"/>
        <w:tblInd w:w="13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732" w:hRule="exact"/>
        </w:trPr>
        <w:tc>
          <w:tcPr>
            <w:tcW w:w="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0" w:lineRule="exact" w:before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2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TT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0"/>
              <w:ind w:left="452" w:right="452" w:firstLine="16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4"/>
                <w:szCs w:val="24"/>
              </w:rPr>
              <w:t>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4"/>
                <w:szCs w:val="24"/>
              </w:rPr>
              <w:t>ê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dù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g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0"/>
              <w:ind w:left="361" w:right="148" w:hanging="216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ể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ă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4"/>
                <w:w w:val="100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4"/>
                <w:szCs w:val="24"/>
              </w:rPr>
              <w:t>ý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99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khung</w:t>
            </w:r>
          </w:p>
        </w:tc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0" w:lineRule="exact" w:before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4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Nhã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ệ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u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0"/>
              <w:ind w:left="347" w:right="99" w:hanging="25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ớ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0"/>
              <w:ind w:left="231" w:right="162" w:hanging="7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ờ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ki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ể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0"/>
              <w:ind w:left="229" w:right="184" w:hanging="46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ị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ể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99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ki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ể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415" w:hRule="exact"/>
        </w:trPr>
        <w:tc>
          <w:tcPr>
            <w:tcW w:w="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415" w:hRule="exact"/>
        </w:trPr>
        <w:tc>
          <w:tcPr>
            <w:tcW w:w="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418" w:hRule="exact"/>
        </w:trPr>
        <w:tc>
          <w:tcPr>
            <w:tcW w:w="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415" w:hRule="exact"/>
        </w:trPr>
        <w:tc>
          <w:tcPr>
            <w:tcW w:w="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</w:tbl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ind w:left="14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ọ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thông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tin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xin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liên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ớ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Ông/Bà.............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tho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i:....................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;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Fax:.................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spacing w:line="190" w:lineRule="exact" w:before="6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5627" w:right="129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.....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ngày..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tháng..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m....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spacing w:before="5"/>
        <w:ind w:left="5730" w:right="1394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ườ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đề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spacing w:line="271" w:lineRule="exact"/>
        <w:ind w:left="4871" w:right="531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Ký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gh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õ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ọ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ê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spacing w:after="0" w:line="271" w:lineRule="exact"/>
        <w:jc w:val="center"/>
        <w:rPr>
          <w:rFonts w:ascii="Times New Roman" w:hAnsi="Times New Roman" w:cs="Times New Roman" w:eastAsia="Times New Roman"/>
          <w:sz w:val="24"/>
          <w:szCs w:val="24"/>
        </w:rPr>
        <w:sectPr>
          <w:headerReference w:type="even" r:id="rId66"/>
          <w:headerReference w:type="default" r:id="rId67"/>
          <w:footerReference w:type="even" r:id="rId68"/>
          <w:pgSz w:w="11905" w:h="16840"/>
          <w:pgMar w:header="1068" w:footer="0" w:top="1380" w:bottom="280" w:left="1140" w:right="1160"/>
          <w:pgNumType w:start="52"/>
        </w:sectPr>
      </w:pPr>
    </w:p>
    <w:p>
      <w:pPr>
        <w:spacing w:line="200" w:lineRule="exact" w:before="8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9"/>
        <w:ind w:left="0" w:right="35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63.48pt;margin-top:-8.506582pt;width:467.64pt;height:.1pt;mso-position-horizontal-relative:page;mso-position-vertical-relative:paragraph;z-index:-5421" coordorigin="1270,-170" coordsize="9353,2">
            <v:shape style="position:absolute;left:1270;top:-170;width:9353;height:2" coordorigin="1270,-170" coordsize="9353,0" path="m1270,-170l10622,-170e" filled="f" stroked="t" strokeweight=".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Ụ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ind w:left="1840" w:right="1873" w:hanging="6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Ẫ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BIÊN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3"/>
          <w:w w:val="100"/>
          <w:sz w:val="24"/>
          <w:szCs w:val="24"/>
        </w:rPr>
        <w:t>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À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Ỹ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À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Ệ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Ô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Ư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Ờ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MÁ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CH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Ê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DÙ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spacing w:line="227" w:lineRule="exact"/>
        <w:ind w:left="0" w:right="31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63.720001pt;margin-top:15.884614pt;width:468.36pt;height:.1pt;mso-position-horizontal-relative:page;mso-position-vertical-relative:paragraph;z-index:-5419" coordorigin="1274,318" coordsize="9367,2">
            <v:shape style="position:absolute;left:1274;top:318;width:9367;height:2" coordorigin="1274,318" coordsize="9367,0" path="m1274,318l10642,318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hàn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è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hôn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89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2015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-B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ngà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3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hán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201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5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hôn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i)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8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248" w:lineRule="auto" w:before="69"/>
        <w:ind w:left="2377" w:right="107" w:firstLine="405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shape style="position:absolute;margin-left:80.459999pt;margin-top:-5.51658pt;width:69.19pt;height:54.86pt;mso-position-horizontal-relative:page;mso-position-vertical-relative:paragraph;z-index:-5420" type="#_x0000_t75">
            <v:imagedata r:id="rId72" o:title=""/>
          </v:shape>
        </w:pic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BIÊN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À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Ỹ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À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Ô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Ư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Ờ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CHUY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ÊN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DÙ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Ử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Ụ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6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before="64"/>
        <w:ind w:left="119" w:right="0" w:firstLine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  <w:sz w:val="20"/>
          <w:szCs w:val="2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</w:r>
    </w:p>
    <w:p>
      <w:pPr>
        <w:spacing w:line="220" w:lineRule="exact" w:before="5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left="82" w:right="179" w:firstLine="0"/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ữ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............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</w:r>
    </w:p>
    <w:p>
      <w:pPr>
        <w:spacing w:line="160" w:lineRule="exac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ind w:left="0" w:right="87" w:firstLine="0"/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................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</w:r>
    </w:p>
    <w:p>
      <w:pPr>
        <w:spacing w:line="160" w:lineRule="exac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ind w:left="0" w:right="74" w:firstLine="0"/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Tê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XMCD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.............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............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</w:r>
    </w:p>
    <w:p>
      <w:pPr>
        <w:spacing w:line="160" w:lineRule="exact" w:before="3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ind w:left="0" w:right="57" w:firstLine="0"/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ă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ý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...............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Hã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...........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</w:r>
    </w:p>
    <w:p>
      <w:pPr>
        <w:spacing w:line="160" w:lineRule="exac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ind w:left="0" w:right="102" w:firstLine="0"/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độ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..............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kh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................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</w:r>
    </w:p>
    <w:p>
      <w:pPr>
        <w:spacing w:line="160" w:lineRule="exac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ind w:left="139" w:right="179" w:firstLine="0"/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........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..........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</w:r>
    </w:p>
    <w:p>
      <w:pPr>
        <w:spacing w:line="190" w:lineRule="exact" w:before="5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0" w:right="39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Ế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Q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0" w:type="auto"/>
        <w:jc w:val="left"/>
        <w:tblInd w:w="173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67" w:hRule="exact"/>
        </w:trPr>
        <w:tc>
          <w:tcPr>
            <w:tcW w:w="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6"/>
              <w:ind w:left="2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TT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1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6"/>
              <w:ind w:left="113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ộ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dung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ki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ể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6"/>
              <w:ind w:left="37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/L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65" w:hRule="exact"/>
        </w:trPr>
        <w:tc>
          <w:tcPr>
            <w:tcW w:w="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42" w:right="242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01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1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117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ể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ổ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q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át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67" w:hRule="exact"/>
        </w:trPr>
        <w:tc>
          <w:tcPr>
            <w:tcW w:w="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41" w:right="241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02</w:t>
            </w:r>
          </w:p>
        </w:tc>
        <w:tc>
          <w:tcPr>
            <w:tcW w:w="41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right="2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ệ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th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65" w:hRule="exact"/>
        </w:trPr>
        <w:tc>
          <w:tcPr>
            <w:tcW w:w="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41" w:right="241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03</w:t>
            </w:r>
          </w:p>
        </w:tc>
        <w:tc>
          <w:tcPr>
            <w:tcW w:w="41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113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ệ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th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4"/>
                <w:w w:val="100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ể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n</w:t>
            </w:r>
          </w:p>
        </w:tc>
        <w:tc>
          <w:tcPr>
            <w:tcW w:w="11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67" w:hRule="exact"/>
        </w:trPr>
        <w:tc>
          <w:tcPr>
            <w:tcW w:w="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41" w:right="241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04</w:t>
            </w:r>
          </w:p>
        </w:tc>
        <w:tc>
          <w:tcPr>
            <w:tcW w:w="41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110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ệ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th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ề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khi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ể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n</w:t>
            </w:r>
          </w:p>
        </w:tc>
        <w:tc>
          <w:tcPr>
            <w:tcW w:w="11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65" w:hRule="exact"/>
        </w:trPr>
        <w:tc>
          <w:tcPr>
            <w:tcW w:w="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41" w:right="241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05</w:t>
            </w:r>
          </w:p>
        </w:tc>
        <w:tc>
          <w:tcPr>
            <w:tcW w:w="41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1026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ệ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th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4"/>
                <w:w w:val="100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ề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độ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4"/>
                <w:szCs w:val="24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65" w:hRule="exact"/>
        </w:trPr>
        <w:tc>
          <w:tcPr>
            <w:tcW w:w="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41" w:right="241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06</w:t>
            </w:r>
          </w:p>
        </w:tc>
        <w:tc>
          <w:tcPr>
            <w:tcW w:w="41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13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ệ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th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anh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67" w:hRule="exact"/>
        </w:trPr>
        <w:tc>
          <w:tcPr>
            <w:tcW w:w="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41" w:right="241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07</w:t>
            </w:r>
          </w:p>
        </w:tc>
        <w:tc>
          <w:tcPr>
            <w:tcW w:w="41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120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ệ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th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cô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ác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65" w:hRule="exact"/>
        </w:trPr>
        <w:tc>
          <w:tcPr>
            <w:tcW w:w="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41" w:right="241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08</w:t>
            </w:r>
          </w:p>
        </w:tc>
        <w:tc>
          <w:tcPr>
            <w:tcW w:w="41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55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ệ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th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ế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sá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à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tín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hi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ệ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u</w:t>
            </w:r>
          </w:p>
        </w:tc>
        <w:tc>
          <w:tcPr>
            <w:tcW w:w="11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67" w:hRule="exact"/>
        </w:trPr>
        <w:tc>
          <w:tcPr>
            <w:tcW w:w="7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42" w:right="242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09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1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567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Q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đị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ề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ệ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môi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ờ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ng</w:t>
            </w:r>
          </w:p>
        </w:tc>
        <w:tc>
          <w:tcPr>
            <w:tcW w:w="11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after="0"/>
        <w:sectPr>
          <w:headerReference w:type="default" r:id="rId69"/>
          <w:headerReference w:type="even" r:id="rId70"/>
          <w:footerReference w:type="default" r:id="rId71"/>
          <w:pgSz w:w="11905" w:h="16840"/>
          <w:pgMar w:header="1068" w:footer="0" w:top="1380" w:bottom="280" w:left="1160" w:right="1120"/>
          <w:pgNumType w:start="53"/>
        </w:sectPr>
      </w:pPr>
    </w:p>
    <w:p>
      <w:pPr>
        <w:spacing w:line="190" w:lineRule="exact" w:before="9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before="69"/>
        <w:ind w:left="164" w:right="14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63.240002pt;margin-top:-8.026577pt;width:467.76pt;height:.1pt;mso-position-horizontal-relative:page;mso-position-vertical-relative:paragraph;z-index:-5418" coordorigin="1265,-161" coordsize="9355,2">
            <v:shape style="position:absolute;left:1265;top:-161;width:9355;height:2" coordorigin="1265,-161" coordsize="9355,0" path="m1265,-161l10620,-161e" filled="f" stroked="t" strokeweight=".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/>
          <w:bCs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Ử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1012" w:right="987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Á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đố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ớ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thi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nâng)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tbl>
      <w:tblPr>
        <w:tblW w:w="0" w:type="auto"/>
        <w:jc w:val="left"/>
        <w:tblInd w:w="14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65" w:hRule="exact"/>
        </w:trPr>
        <w:tc>
          <w:tcPr>
            <w:tcW w:w="300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75"/>
              <w:ind w:right="1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ầ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ớ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ặ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kh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ẩ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độ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  <w:p>
            <w:pPr>
              <w:pStyle w:val="TableParagraph"/>
              <w:ind w:left="0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4"/>
                <w:w w:val="100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1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6"/>
              <w:ind w:left="584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ọ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ử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(t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ấ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n)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21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77"/>
              <w:ind w:left="351" w:right="215" w:hanging="137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ứ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nâng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ho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ph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é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4"/>
                <w:szCs w:val="24"/>
              </w:rPr>
              <w:t>ứ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ớ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99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0"/>
                <w:sz w:val="24"/>
                <w:szCs w:val="24"/>
              </w:rPr>
              <w:t>ầ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ớ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trong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2"/>
                <w:w w:val="100"/>
                <w:sz w:val="24"/>
                <w:szCs w:val="24"/>
              </w:rPr>
              <w:t>ộ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(t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ấ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3"/>
                <w:w w:val="100"/>
                <w:sz w:val="24"/>
                <w:szCs w:val="24"/>
              </w:rPr>
              <w:t>n)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67" w:hRule="exact"/>
        </w:trPr>
        <w:tc>
          <w:tcPr>
            <w:tcW w:w="300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6"/>
              <w:ind w:left="320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Th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ử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ĩ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5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6"/>
              <w:ind w:left="26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ử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độ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21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65" w:hRule="exact"/>
        </w:trPr>
        <w:tc>
          <w:tcPr>
            <w:tcW w:w="3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right="2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2</w:t>
            </w:r>
          </w:p>
        </w:tc>
        <w:tc>
          <w:tcPr>
            <w:tcW w:w="15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right="4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3</w:t>
            </w:r>
          </w:p>
        </w:tc>
        <w:tc>
          <w:tcPr>
            <w:tcW w:w="32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4</w:t>
            </w:r>
          </w:p>
        </w:tc>
      </w:tr>
      <w:tr>
        <w:trPr>
          <w:trHeight w:val="367" w:hRule="exact"/>
        </w:trPr>
        <w:tc>
          <w:tcPr>
            <w:tcW w:w="3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2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65" w:hRule="exact"/>
        </w:trPr>
        <w:tc>
          <w:tcPr>
            <w:tcW w:w="3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2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67" w:hRule="exact"/>
        </w:trPr>
        <w:tc>
          <w:tcPr>
            <w:tcW w:w="3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2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line="160" w:lineRule="exact" w:before="9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headerReference w:type="even" r:id="rId73"/>
          <w:headerReference w:type="default" r:id="rId74"/>
          <w:footerReference w:type="even" r:id="rId75"/>
          <w:pgSz w:w="11905" w:h="16840"/>
          <w:pgMar w:header="1068" w:footer="0" w:top="1380" w:bottom="280" w:left="1140" w:right="1160"/>
          <w:pgNumType w:start="54"/>
        </w:sectPr>
      </w:pPr>
    </w:p>
    <w:p>
      <w:pPr>
        <w:spacing w:before="72"/>
        <w:ind w:left="240" w:right="0" w:firstLine="0"/>
        <w:jc w:val="center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ữ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ý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ủ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2"/>
          <w:szCs w:val="22"/>
        </w:rPr>
        <w:t>ủ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/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đ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ủ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ở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ữ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</w:r>
    </w:p>
    <w:p>
      <w:pPr>
        <w:spacing w:line="250" w:lineRule="exact"/>
        <w:ind w:left="243" w:right="0" w:firstLine="0"/>
        <w:jc w:val="center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2"/>
          <w:szCs w:val="22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ý,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ghi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rõ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ọ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ên)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</w:r>
    </w:p>
    <w:p>
      <w:pPr>
        <w:spacing w:before="72"/>
        <w:ind w:left="240" w:right="2352" w:firstLine="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spacing w:val="0"/>
          <w:w w:val="100"/>
        </w:rPr>
        <w:br w:type="column"/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ế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ủ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</w:rPr>
        <w:t>Đ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ă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2"/>
          <w:szCs w:val="22"/>
        </w:rPr>
        <w:t>k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</w:rPr>
        <w:t>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ê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52" w:lineRule="exact"/>
        <w:ind w:left="240" w:right="255" w:hanging="1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áy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chu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ên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dùn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..................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êu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an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àn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thu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ôi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eo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quy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QC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13: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011/B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TV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;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QC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22: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010/B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TV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.</w:t>
      </w:r>
    </w:p>
    <w:p>
      <w:pPr>
        <w:spacing w:line="110" w:lineRule="exact" w:before="9"/>
        <w:rPr>
          <w:sz w:val="11"/>
          <w:szCs w:val="11"/>
        </w:rPr>
      </w:pPr>
      <w:r>
        <w:rPr>
          <w:sz w:val="11"/>
          <w:szCs w:val="11"/>
        </w:rPr>
      </w:r>
    </w:p>
    <w:p>
      <w:pPr>
        <w:ind w:left="1459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2"/>
          <w:szCs w:val="22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KV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ký,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ghi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rõ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ọ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ên)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2"/>
          <w:szCs w:val="22"/>
        </w:rPr>
        <w:sectPr>
          <w:type w:val="continuous"/>
          <w:pgSz w:w="11905" w:h="16840"/>
          <w:pgMar w:top="1380" w:bottom="280" w:left="1140" w:right="1160"/>
          <w:cols w:num="2" w:equalWidth="0">
            <w:col w:w="3630" w:space="587"/>
            <w:col w:w="5388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3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64"/>
        <w:ind w:left="141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uyên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ân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8"/>
          <w:szCs w:val="28"/>
        </w:rPr>
        <w:t>k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ông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đ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8"/>
          <w:szCs w:val="28"/>
        </w:rPr>
        <w:t>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(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8"/>
          <w:szCs w:val="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ó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8"/>
          <w:szCs w:val="28"/>
        </w:rPr>
        <w:t>)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............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.......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.......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8"/>
          <w:szCs w:val="28"/>
        </w:rPr>
        <w:t>...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0" w:firstLine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...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ind w:left="14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chú: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ghi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“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”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đạ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ê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ầ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“K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”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khô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đạ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ê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ầ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“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O”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khô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á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0"/>
          <w:szCs w:val="2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05" w:h="16840"/>
          <w:pgMar w:top="1380" w:bottom="280" w:left="1140" w:right="1160"/>
        </w:sectPr>
      </w:pPr>
    </w:p>
    <w:p>
      <w:pPr>
        <w:spacing w:line="200" w:lineRule="exact" w:before="8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9"/>
        <w:ind w:left="768" w:right="766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63.48pt;margin-top:-8.506582pt;width:467.64pt;height:.1pt;mso-position-horizontal-relative:page;mso-position-vertical-relative:paragraph;z-index:-5417" coordorigin="1270,-170" coordsize="9353,2">
            <v:shape style="position:absolute;left:1270;top:-170;width:9353;height:2" coordorigin="1270,-170" coordsize="9353,0" path="m1270,-170l10622,-170e" filled="f" stroked="t" strokeweight=".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Ụ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ind w:left="1358" w:right="1354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Ẫ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Ế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Ế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Q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Ị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spacing w:line="227" w:lineRule="exact"/>
        <w:ind w:left="209" w:right="201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63.720001pt;margin-top:19.724602pt;width:466.56pt;height:.1pt;mso-position-horizontal-relative:page;mso-position-vertical-relative:paragraph;z-index:-5414" coordorigin="1274,394" coordsize="9331,2">
            <v:shape style="position:absolute;left:1274;top:394;width:9331;height:2" coordorigin="1274,394" coordsize="9331,0" path="m1274,394l10606,394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hàn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è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hôn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89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2015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-B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ngà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3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hán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201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5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hôn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i)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150" w:lineRule="exact" w:before="2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tabs>
          <w:tab w:pos="5082" w:val="left" w:leader="none"/>
        </w:tabs>
        <w:ind w:left="0" w:right="65" w:firstLine="0"/>
        <w:jc w:val="center"/>
        <w:rPr>
          <w:rFonts w:ascii="Times New Roman" w:hAnsi="Times New Roman" w:cs="Times New Roman" w:eastAsia="Times New Roman"/>
        </w:rPr>
      </w:pPr>
      <w:r>
        <w:rPr/>
        <w:pict>
          <v:group style="position:absolute;margin-left:64.080002pt;margin-top:40.309849pt;width:221.64pt;height:267.840pt;mso-position-horizontal-relative:page;mso-position-vertical-relative:paragraph;z-index:-5416" coordorigin="1282,806" coordsize="4433,5357">
            <v:shape style="position:absolute;left:1282;top:806;width:4433;height:5357" coordorigin="1282,806" coordsize="4433,5357" path="m5714,806l1282,806,1282,6163,5714,6163,5714,806xe" filled="f" stroked="t" strokeweight=".75pt" strokecolor="#010202">
              <v:path arrowok="t"/>
            </v:shape>
            <w10:wrap type="none"/>
          </v:group>
        </w:pict>
      </w:r>
      <w:r>
        <w:rPr/>
        <w:pict>
          <v:group style="position:absolute;margin-left:308.519989pt;margin-top:40.18985pt;width:223.2pt;height:266.160pt;mso-position-horizontal-relative:page;mso-position-vertical-relative:paragraph;z-index:-5415" coordorigin="6170,804" coordsize="4464,5323">
            <v:shape style="position:absolute;left:6170;top:804;width:4464;height:5323" coordorigin="6170,804" coordsize="4464,5323" path="m10634,804l6170,804,6170,6127,10634,6127,10634,804x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Ặ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Ớ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Ặ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SAU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7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after="0" w:line="280" w:lineRule="exact"/>
        <w:rPr>
          <w:sz w:val="28"/>
          <w:szCs w:val="28"/>
        </w:rPr>
        <w:sectPr>
          <w:headerReference w:type="default" r:id="rId76"/>
          <w:headerReference w:type="even" r:id="rId77"/>
          <w:footerReference w:type="default" r:id="rId78"/>
          <w:pgSz w:w="11905" w:h="16840"/>
          <w:pgMar w:header="1068" w:footer="0" w:top="1380" w:bottom="280" w:left="1160" w:right="1160"/>
          <w:pgNumType w:start="55"/>
        </w:sectPr>
      </w:pPr>
    </w:p>
    <w:p>
      <w:pPr>
        <w:spacing w:before="76"/>
        <w:ind w:left="460" w:right="0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18"/>
          <w:szCs w:val="18"/>
        </w:rPr>
        <w:t>Ộ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18"/>
          <w:szCs w:val="18"/>
        </w:rPr>
        <w:t>Ò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18"/>
          <w:szCs w:val="18"/>
        </w:rPr>
        <w:t>X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8"/>
          <w:szCs w:val="18"/>
        </w:rPr>
        <w:t>Ã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18"/>
          <w:szCs w:val="18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8"/>
          <w:szCs w:val="18"/>
        </w:rPr>
        <w:t>Ủ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18"/>
          <w:szCs w:val="18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18"/>
          <w:szCs w:val="18"/>
        </w:rPr>
        <w:t>Ĩ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8"/>
          <w:szCs w:val="18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18"/>
          <w:szCs w:val="18"/>
        </w:rPr>
        <w:t>NAM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183" w:lineRule="exact"/>
        <w:ind w:left="464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b/>
          <w:bCs/>
          <w:sz w:val="16"/>
          <w:szCs w:val="16"/>
        </w:rPr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16"/>
          <w:szCs w:val="16"/>
          <w:u w:val="single" w:color="010202"/>
        </w:rPr>
        <w:t>ĐỘ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6"/>
          <w:szCs w:val="16"/>
          <w:u w:val="single" w:color="010202"/>
        </w:rPr>
        <w:t>C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16"/>
          <w:szCs w:val="16"/>
          <w:u w:val="single" w:color="010202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6"/>
          <w:szCs w:val="16"/>
          <w:u w:val="single" w:color="010202"/>
        </w:rPr>
        <w:t>L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16"/>
          <w:szCs w:val="16"/>
          <w:u w:val="single" w:color="010202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6"/>
          <w:szCs w:val="16"/>
          <w:u w:val="single" w:color="010202"/>
        </w:rPr>
        <w:t>P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6"/>
          <w:szCs w:val="16"/>
          <w:u w:val="single" w:color="010202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6"/>
          <w:szCs w:val="16"/>
          <w:u w:val="single" w:color="010202"/>
        </w:rPr>
        <w:t>-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16"/>
          <w:szCs w:val="16"/>
          <w:u w:val="single" w:color="010202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6"/>
          <w:szCs w:val="16"/>
          <w:u w:val="single" w:color="010202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6"/>
          <w:szCs w:val="16"/>
          <w:u w:val="single" w:color="010202"/>
        </w:rPr>
        <w:t>Ự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16"/>
          <w:szCs w:val="16"/>
          <w:u w:val="single" w:color="01020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16"/>
          <w:szCs w:val="16"/>
          <w:u w:val="single" w:color="010202"/>
        </w:rPr>
        <w:t>DO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6"/>
          <w:szCs w:val="16"/>
          <w:u w:val="single" w:color="010202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6"/>
          <w:szCs w:val="16"/>
          <w:u w:val="single" w:color="010202"/>
        </w:rPr>
        <w:t>-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16"/>
          <w:szCs w:val="16"/>
          <w:u w:val="single" w:color="01020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16"/>
          <w:szCs w:val="16"/>
          <w:u w:val="single" w:color="010202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16"/>
          <w:szCs w:val="16"/>
          <w:u w:val="single" w:color="010202"/>
        </w:rPr>
        <w:t>Ạ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16"/>
          <w:szCs w:val="16"/>
          <w:u w:val="single" w:color="010202"/>
        </w:rPr>
        <w:t>NH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6"/>
          <w:szCs w:val="16"/>
          <w:u w:val="single" w:color="010202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6"/>
          <w:szCs w:val="16"/>
          <w:u w:val="single" w:color="010202"/>
        </w:rPr>
        <w:t>P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16"/>
          <w:szCs w:val="16"/>
          <w:u w:val="single" w:color="010202"/>
        </w:rPr>
        <w:t>H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16"/>
          <w:szCs w:val="16"/>
          <w:u w:val="single" w:color="010202"/>
        </w:rPr>
        <w:t>Ú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6"/>
          <w:szCs w:val="16"/>
          <w:u w:val="single" w:color="010202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16"/>
          <w:szCs w:val="16"/>
          <w:u w:val="none"/>
        </w:rPr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6"/>
          <w:szCs w:val="16"/>
          <w:u w:val="none"/>
        </w:rPr>
      </w:r>
    </w:p>
    <w:p>
      <w:pPr>
        <w:spacing w:line="170" w:lineRule="exact" w:before="9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460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PH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0"/>
          <w:szCs w:val="20"/>
        </w:rPr>
        <w:t>Ế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0"/>
          <w:szCs w:val="20"/>
        </w:rPr>
        <w:t>Ế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0"/>
          <w:szCs w:val="20"/>
        </w:rPr>
        <w:t>Q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ind w:left="463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b/>
          <w:bCs/>
          <w:i/>
          <w:spacing w:val="1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20"/>
          <w:szCs w:val="20"/>
        </w:rPr>
        <w:t>Ể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/>
          <w:bCs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0"/>
          <w:szCs w:val="20"/>
        </w:rPr>
        <w:t>Đ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20"/>
          <w:szCs w:val="20"/>
        </w:rPr>
        <w:t>Ị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0"/>
          <w:szCs w:val="20"/>
        </w:rPr>
        <w:t>NH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190" w:lineRule="exact"/>
        <w:rPr>
          <w:sz w:val="19"/>
          <w:szCs w:val="19"/>
        </w:rPr>
      </w:pPr>
      <w:r>
        <w:rPr/>
        <w:br w:type="column"/>
      </w:r>
      <w:r>
        <w:rPr>
          <w:sz w:val="19"/>
          <w:szCs w:val="19"/>
        </w:rPr>
      </w:r>
    </w:p>
    <w:p>
      <w:pPr>
        <w:numPr>
          <w:ilvl w:val="1"/>
          <w:numId w:val="74"/>
        </w:numPr>
        <w:tabs>
          <w:tab w:pos="661" w:val="left" w:leader="none"/>
        </w:tabs>
        <w:ind w:left="709" w:right="2294" w:hanging="25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Đơ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numPr>
          <w:ilvl w:val="1"/>
          <w:numId w:val="74"/>
        </w:numPr>
        <w:tabs>
          <w:tab w:pos="661" w:val="left" w:leader="none"/>
        </w:tabs>
        <w:spacing w:line="365" w:lineRule="auto"/>
        <w:ind w:left="709" w:right="3064" w:hanging="25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ín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numPr>
          <w:ilvl w:val="1"/>
          <w:numId w:val="74"/>
        </w:numPr>
        <w:tabs>
          <w:tab w:pos="661" w:val="left" w:leader="none"/>
        </w:tabs>
        <w:spacing w:before="4"/>
        <w:ind w:left="661" w:right="0" w:hanging="202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ượ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ng: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ind w:left="688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+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Mã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u: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ind w:left="688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+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o: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ind w:left="688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+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o: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ind w:left="688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+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o: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ind w:left="688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+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Đặ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í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t: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05" w:h="16840"/>
          <w:pgMar w:top="1380" w:bottom="280" w:left="1160" w:right="1160"/>
          <w:cols w:num="2" w:equalWidth="0">
            <w:col w:w="4213" w:space="491"/>
            <w:col w:w="4881"/>
          </w:cols>
        </w:sectPr>
      </w:pP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72"/>
        <w:ind w:left="121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22"/>
          <w:szCs w:val="22"/>
        </w:rPr>
        <w:t>Gh</w:t>
      </w:r>
      <w:r>
        <w:rPr>
          <w:rFonts w:ascii="Times New Roman" w:hAnsi="Times New Roman" w:cs="Times New Roman" w:eastAsia="Times New Roman"/>
          <w:b/>
          <w:bCs/>
          <w:i/>
          <w:spacing w:val="0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/>
          <w:bCs/>
          <w:i/>
          <w:spacing w:val="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  <w:w w:val="100"/>
          <w:sz w:val="22"/>
          <w:szCs w:val="22"/>
        </w:rPr>
        <w:t>chú: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numPr>
          <w:ilvl w:val="0"/>
          <w:numId w:val="75"/>
        </w:numPr>
        <w:tabs>
          <w:tab w:pos="570" w:val="left" w:leader="none"/>
        </w:tabs>
        <w:ind w:left="570" w:right="0" w:hanging="125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ớ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15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21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có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ặ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t.</w:t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3"/>
        <w:rPr>
          <w:sz w:val="28"/>
          <w:szCs w:val="28"/>
        </w:rPr>
      </w:pPr>
      <w:r>
        <w:rPr>
          <w:sz w:val="28"/>
          <w:szCs w:val="28"/>
        </w:rPr>
      </w:r>
    </w:p>
    <w:p>
      <w:pPr>
        <w:numPr>
          <w:ilvl w:val="0"/>
          <w:numId w:val="75"/>
        </w:numPr>
        <w:tabs>
          <w:tab w:pos="572" w:val="left" w:leader="none"/>
        </w:tabs>
        <w:ind w:left="572" w:right="0" w:hanging="128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Ô</w:t>
      </w:r>
      <w:r>
        <w:rPr>
          <w:rFonts w:ascii="Times New Roman" w:hAnsi="Times New Roman" w:cs="Times New Roman" w:eastAsia="Times New Roman"/>
          <w:b w:val="0"/>
          <w:bCs w:val="0"/>
          <w:spacing w:val="-1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ự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đố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dan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hôn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32/2011/T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2"/>
          <w:szCs w:val="22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.</w:t>
      </w:r>
    </w:p>
    <w:p>
      <w:pPr>
        <w:spacing w:line="110" w:lineRule="exact" w:before="9"/>
        <w:rPr>
          <w:sz w:val="11"/>
          <w:szCs w:val="11"/>
        </w:rPr>
      </w:pPr>
      <w:r>
        <w:rPr>
          <w:sz w:val="11"/>
          <w:szCs w:val="11"/>
        </w:rPr>
      </w:r>
    </w:p>
    <w:p>
      <w:pPr>
        <w:numPr>
          <w:ilvl w:val="0"/>
          <w:numId w:val="75"/>
        </w:numPr>
        <w:tabs>
          <w:tab w:pos="572" w:val="left" w:leader="none"/>
        </w:tabs>
        <w:ind w:left="572" w:right="0" w:hanging="128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Ô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hi: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ự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theo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quy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nh.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22"/>
          <w:szCs w:val="22"/>
        </w:rPr>
        <w:sectPr>
          <w:type w:val="continuous"/>
          <w:pgSz w:w="11905" w:h="16840"/>
          <w:pgMar w:top="1380" w:bottom="280" w:left="1160" w:right="1160"/>
        </w:sectPr>
      </w:pPr>
    </w:p>
    <w:p>
      <w:pPr>
        <w:spacing w:line="190" w:lineRule="exact" w:before="6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before="69"/>
        <w:ind w:left="800" w:right="775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63.240002pt;margin-top:-7.906582pt;width:467.76pt;height:.1pt;mso-position-horizontal-relative:page;mso-position-vertical-relative:paragraph;z-index:-5413" coordorigin="1265,-158" coordsize="9355,2">
            <v:shape style="position:absolute;left:1265;top:-158;width:9355;height:2" coordorigin="1265,-158" coordsize="9355,0" path="m1265,-158l10620,-158e" filled="f" stroked="t" strokeweight=".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Ụ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XII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ind w:left="735" w:right="714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Ẫ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Ứ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À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Ỹ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À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Ô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Ư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Ờ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CHUY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ÊN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DÙ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3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Ử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Ụ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spacing w:line="227" w:lineRule="exact"/>
        <w:ind w:left="229" w:right="201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63.720001pt;margin-top:16.484613pt;width:465.96pt;height:.1pt;mso-position-horizontal-relative:page;mso-position-vertical-relative:paragraph;z-index:-5406" coordorigin="1274,330" coordsize="9319,2">
            <v:shape style="position:absolute;left:1274;top:330;width:9319;height:2" coordorigin="1274,330" coordsize="9319,0" path="m1274,330l10594,330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hàn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è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hôn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89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2015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-B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ngà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3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hán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201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5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hôn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i)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4975" w:val="left" w:leader="none"/>
        </w:tabs>
        <w:ind w:left="962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GI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HÔNG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Ò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Ã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NGH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Ĩ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VI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headerReference w:type="even" r:id="rId79"/>
          <w:headerReference w:type="default" r:id="rId80"/>
          <w:footerReference w:type="even" r:id="rId81"/>
          <w:pgSz w:w="11905" w:h="16840"/>
          <w:pgMar w:header="1068" w:footer="0" w:top="1380" w:bottom="280" w:left="1140" w:right="1160"/>
          <w:pgNumType w:start="56"/>
        </w:sectPr>
      </w:pPr>
    </w:p>
    <w:p>
      <w:pPr>
        <w:spacing w:line="222" w:lineRule="exact" w:before="5"/>
        <w:ind w:left="81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w w:val="99"/>
          <w:sz w:val="20"/>
          <w:szCs w:val="20"/>
        </w:rPr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  <w:u w:val="thick" w:color="000000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  <w:u w:val="thick" w:color="000000"/>
        </w:rPr>
        <w:t>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  <w:u w:val="thick" w:color="000000"/>
        </w:rPr>
        <w:t>C</w:t>
      </w:r>
      <w:r>
        <w:rPr>
          <w:rFonts w:ascii="Times New Roman" w:hAnsi="Times New Roman" w:cs="Times New Roman" w:eastAsia="Times New Roman"/>
          <w:b/>
          <w:bCs/>
          <w:spacing w:val="-7"/>
          <w:w w:val="100"/>
          <w:sz w:val="20"/>
          <w:szCs w:val="20"/>
          <w:u w:val="thick" w:color="00000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  <w:u w:val="thick" w:color="000000"/>
        </w:rPr>
        <w:t>ĐĂ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0"/>
          <w:szCs w:val="20"/>
          <w:u w:val="thick" w:color="000000"/>
        </w:rPr>
        <w:t>NG</w:t>
      </w:r>
      <w:r>
        <w:rPr>
          <w:rFonts w:ascii="Times New Roman" w:hAnsi="Times New Roman" w:cs="Times New Roman" w:eastAsia="Times New Roman"/>
          <w:b/>
          <w:bCs/>
          <w:spacing w:val="-11"/>
          <w:w w:val="100"/>
          <w:sz w:val="20"/>
          <w:szCs w:val="20"/>
          <w:u w:val="thick" w:color="000000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0"/>
          <w:szCs w:val="20"/>
          <w:u w:val="thick" w:color="000000"/>
        </w:rPr>
        <w:t>K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0"/>
          <w:szCs w:val="20"/>
          <w:u w:val="thick" w:color="000000"/>
        </w:rPr>
        <w:t>I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0"/>
          <w:szCs w:val="20"/>
          <w:u w:val="thick" w:color="000000"/>
        </w:rPr>
        <w:t>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  <w:u w:val="thick" w:color="000000"/>
        </w:rPr>
        <w:t>M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0"/>
          <w:szCs w:val="20"/>
          <w:u w:val="thick" w:color="00000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  <w:u w:val="thick" w:color="000000"/>
        </w:rPr>
        <w:t>V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0"/>
          <w:szCs w:val="20"/>
          <w:u w:val="thick" w:color="000000"/>
        </w:rPr>
        <w:t>I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0"/>
          <w:szCs w:val="20"/>
          <w:u w:val="thick" w:color="000000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  <w:u w:val="thick" w:color="000000"/>
        </w:rPr>
        <w:t>T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0"/>
          <w:szCs w:val="20"/>
          <w:u w:val="thick" w:color="000000"/>
        </w:rPr>
        <w:t> 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0"/>
          <w:szCs w:val="20"/>
          <w:u w:val="thick" w:color="000000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  <w:u w:val="thick" w:color="000000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  <w:u w:val="thick" w:color="000000"/>
        </w:rPr>
        <w:t>M</w:t>
      </w:r>
      <w:r>
        <w:rPr>
          <w:rFonts w:ascii="Times New Roman" w:hAnsi="Times New Roman" w:cs="Times New Roman" w:eastAsia="Times New Roman"/>
          <w:b/>
          <w:bCs/>
          <w:spacing w:val="0"/>
          <w:w w:val="99"/>
          <w:sz w:val="20"/>
          <w:szCs w:val="20"/>
          <w:u w:val="none"/>
        </w:rPr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  <w:u w:val="none"/>
        </w:rPr>
      </w:r>
    </w:p>
    <w:p>
      <w:pPr>
        <w:spacing w:line="231" w:lineRule="exact"/>
        <w:ind w:left="85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123.599998pt;margin-top:5.546012pt;width:3.24pt;height:.35999pt;mso-position-horizontal-relative:page;mso-position-vertical-relative:paragraph;z-index:-5412" coordorigin="2472,111" coordsize="65,7">
            <v:shape style="position:absolute;left:2472;top:111;width:65;height:7" coordorigin="2472,111" coordsize="65,7" path="m2472,115l2537,115e" filled="f" stroked="t" strokeweight=".45999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(N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9"/>
          <w:sz w:val="13"/>
          <w:szCs w:val="13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):.....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position w:val="0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  <w:t>....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position w:val="0"/>
          <w:sz w:val="20"/>
          <w:szCs w:val="20"/>
        </w:rPr>
      </w:r>
    </w:p>
    <w:p>
      <w:pPr>
        <w:spacing w:before="5"/>
        <w:ind w:left="81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spacing w:val="0"/>
          <w:w w:val="100"/>
        </w:rPr>
        <w:br w:type="column"/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  <w:u w:val="thick" w:color="000000"/>
        </w:rPr>
        <w:t>Đ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0"/>
          <w:szCs w:val="20"/>
          <w:u w:val="thick" w:color="000000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  <w:u w:val="thick" w:color="000000"/>
        </w:rPr>
        <w:t>c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0"/>
          <w:szCs w:val="20"/>
          <w:u w:val="thick" w:color="000000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0"/>
          <w:szCs w:val="20"/>
          <w:u w:val="thick" w:color="000000"/>
        </w:rPr>
        <w:t>l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0"/>
          <w:szCs w:val="20"/>
          <w:u w:val="thick" w:color="000000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  <w:u w:val="thick" w:color="000000"/>
        </w:rPr>
        <w:t>p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0"/>
          <w:szCs w:val="20"/>
          <w:u w:val="thick" w:color="00000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  <w:u w:val="thick" w:color="000000"/>
        </w:rPr>
        <w:t>-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0"/>
          <w:szCs w:val="20"/>
          <w:u w:val="thick" w:color="000000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0"/>
          <w:szCs w:val="20"/>
          <w:u w:val="thick" w:color="000000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  <w:u w:val="thick" w:color="000000"/>
        </w:rPr>
        <w:t>ự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0"/>
          <w:szCs w:val="20"/>
          <w:u w:val="thick" w:color="00000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  <w:u w:val="thick" w:color="000000"/>
        </w:rPr>
        <w:t>do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0"/>
          <w:szCs w:val="20"/>
          <w:u w:val="thick" w:color="00000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  <w:u w:val="thick" w:color="000000"/>
        </w:rPr>
        <w:t>-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0"/>
          <w:szCs w:val="20"/>
          <w:u w:val="thick" w:color="00000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  <w:u w:val="thick" w:color="000000"/>
        </w:rPr>
        <w:t>H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0"/>
          <w:szCs w:val="20"/>
          <w:u w:val="thick" w:color="000000"/>
        </w:rPr>
        <w:t>ạ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0"/>
          <w:szCs w:val="20"/>
          <w:u w:val="thick" w:color="000000"/>
        </w:rPr>
        <w:t>nh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0"/>
          <w:szCs w:val="20"/>
          <w:u w:val="thick" w:color="000000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0"/>
          <w:szCs w:val="20"/>
          <w:u w:val="thick" w:color="000000"/>
        </w:rPr>
        <w:t>phúc</w:t>
      </w:r>
      <w:r>
        <w:rPr>
          <w:rFonts w:ascii="Times New Roman" w:hAnsi="Times New Roman" w:cs="Times New Roman" w:eastAsia="Times New Roman"/>
          <w:b/>
          <w:bCs/>
          <w:spacing w:val="-1"/>
          <w:w w:val="99"/>
          <w:sz w:val="20"/>
          <w:szCs w:val="20"/>
          <w:u w:val="none"/>
        </w:rPr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  <w:u w:val="none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05" w:h="16840"/>
          <w:pgMar w:top="1380" w:bottom="280" w:left="1140" w:right="1160"/>
          <w:cols w:num="2" w:equalWidth="0">
            <w:col w:w="3556" w:space="1374"/>
            <w:col w:w="4675"/>
          </w:cols>
        </w:sectPr>
      </w:pPr>
    </w:p>
    <w:p>
      <w:pPr>
        <w:spacing w:line="180" w:lineRule="exact" w:before="5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before="72"/>
        <w:ind w:left="1989" w:right="1966" w:firstLine="0"/>
        <w:jc w:val="center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Ứ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TR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À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Ỹ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</w:r>
    </w:p>
    <w:p>
      <w:pPr>
        <w:spacing w:before="18"/>
        <w:ind w:left="21" w:right="0" w:firstLine="0"/>
        <w:jc w:val="center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À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Ệ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Ô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2"/>
          <w:szCs w:val="22"/>
        </w:rPr>
        <w:t>Ư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Ờ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X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Ê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DÙN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TR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K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Ử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Ụ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</w:r>
    </w:p>
    <w:p>
      <w:pPr>
        <w:spacing w:before="16"/>
        <w:ind w:left="1016" w:right="987" w:firstLine="0"/>
        <w:jc w:val="center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Inspe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ti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ic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chni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sa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ety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nv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ro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ental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pr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or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ed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TCM)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</w:r>
    </w:p>
    <w:p>
      <w:pPr>
        <w:spacing w:before="20"/>
        <w:ind w:left="141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ữ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(Ow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er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:.......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.................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...........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...........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.................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...........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...........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.................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.........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.......</w:t>
      </w:r>
    </w:p>
    <w:p>
      <w:pPr>
        <w:spacing w:line="252" w:lineRule="exact"/>
        <w:ind w:left="141" w:right="194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ddr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ss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:......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.......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.................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...........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...........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.................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...........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...........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.................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....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......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......</w:t>
      </w:r>
    </w:p>
    <w:p>
      <w:pPr>
        <w:spacing w:line="252" w:lineRule="exact"/>
        <w:ind w:left="141" w:right="194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ên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XMCD:....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............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.....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.................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...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Nhã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u:..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.................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.......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.....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.................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...........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.......</w:t>
      </w:r>
    </w:p>
    <w:p>
      <w:pPr>
        <w:tabs>
          <w:tab w:pos="3861" w:val="left" w:leader="none"/>
          <w:tab w:pos="6435" w:val="left" w:leader="none"/>
        </w:tabs>
        <w:spacing w:before="1"/>
        <w:ind w:left="141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2"/>
          <w:szCs w:val="22"/>
        </w:rPr>
        <w:t>Nam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2"/>
          <w:szCs w:val="22"/>
        </w:rPr>
        <w:t>TC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Trade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ma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Mo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el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code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</w:r>
    </w:p>
    <w:p>
      <w:pPr>
        <w:spacing w:line="252" w:lineRule="exact"/>
        <w:ind w:left="141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đă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ý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................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.................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.....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ớ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t: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...........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........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..........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............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........</w:t>
      </w:r>
    </w:p>
    <w:p>
      <w:pPr>
        <w:tabs>
          <w:tab w:pos="3846" w:val="left" w:leader="none"/>
          <w:tab w:pos="6440" w:val="left" w:leader="none"/>
        </w:tabs>
        <w:spacing w:line="249" w:lineRule="exact" w:before="1"/>
        <w:ind w:left="141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egis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ra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ion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Num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er)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Pr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du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tion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ount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rodu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ear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</w:r>
    </w:p>
    <w:p>
      <w:pPr>
        <w:spacing w:line="256" w:lineRule="exact"/>
        <w:ind w:left="141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/>
        <w:pict>
          <v:group style="position:absolute;margin-left:156.839996pt;margin-top:6.110571pt;width:3.48pt;height:.35999pt;mso-position-horizontal-relative:page;mso-position-vertical-relative:paragraph;z-index:-5411" coordorigin="3137,122" coordsize="70,7">
            <v:shape style="position:absolute;left:3137;top:122;width:70;height:7" coordorigin="3137,122" coordsize="70,7" path="m3137,126l3206,126e" filled="f" stroked="t" strokeweight=".45999pt" strokecolor="#000000">
              <v:path arrowok="t"/>
            </v:shape>
            <w10:wrap type="none"/>
          </v:group>
        </w:pict>
      </w:r>
      <w:r>
        <w:rPr/>
        <w:pict>
          <v:group style="position:absolute;margin-left:385.320007pt;margin-top:6.110571pt;width:3.48pt;height:.35999pt;mso-position-horizontal-relative:page;mso-position-vertical-relative:paragraph;z-index:-5410" coordorigin="7706,122" coordsize="70,7">
            <v:shape style="position:absolute;left:7706;top:122;width:70;height:7" coordorigin="7706,122" coordsize="70,7" path="m7706,126l7776,126e" filled="f" stroked="t" strokeweight=".45999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hung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hassis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10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position w:val="0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22"/>
          <w:szCs w:val="22"/>
        </w:rPr>
        <w:t>.......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position w:val="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22"/>
          <w:szCs w:val="22"/>
        </w:rPr>
        <w:t>.................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position w:val="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22"/>
          <w:szCs w:val="22"/>
        </w:rPr>
        <w:t>...........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position w:val="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22"/>
          <w:szCs w:val="22"/>
        </w:rPr>
        <w:t>......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position w:val="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22"/>
          <w:szCs w:val="22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position w:val="0"/>
          <w:sz w:val="22"/>
          <w:szCs w:val="22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22"/>
          <w:szCs w:val="22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22"/>
          <w:szCs w:val="22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4"/>
          <w:w w:val="100"/>
          <w:position w:val="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22"/>
          <w:szCs w:val="22"/>
        </w:rPr>
        <w:t>ơ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position w:val="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position w:val="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position w:val="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position w:val="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position w:val="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position w:val="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10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position w:val="0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22"/>
          <w:szCs w:val="22"/>
        </w:rPr>
        <w:t>..........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position w:val="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position w:val="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22"/>
          <w:szCs w:val="22"/>
        </w:rPr>
        <w:t>.................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position w:val="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22"/>
          <w:szCs w:val="22"/>
        </w:rPr>
        <w:t>...........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position w:val="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22"/>
          <w:szCs w:val="22"/>
        </w:rPr>
        <w:t>.......</w:t>
      </w:r>
    </w:p>
    <w:p>
      <w:pPr>
        <w:spacing w:line="274" w:lineRule="auto" w:before="59"/>
        <w:ind w:left="141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/>
        <w:pict>
          <v:group style="position:absolute;margin-left:250.320007pt;margin-top:24.620316pt;width:3.48pt;height:.35999pt;mso-position-horizontal-relative:page;mso-position-vertical-relative:paragraph;z-index:-5409" coordorigin="5006,492" coordsize="70,7">
            <v:shape style="position:absolute;left:5006;top:492;width:70;height:7" coordorigin="5006,492" coordsize="70,7" path="m5006,496l5076,496e" filled="f" stroked="t" strokeweight=".45999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2"/>
          <w:szCs w:val="22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2"/>
          <w:szCs w:val="22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ra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ate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pec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ion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:...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...........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.......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2"/>
          <w:szCs w:val="22"/>
        </w:rPr>
        <w:t>ơ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2"/>
          <w:szCs w:val="22"/>
        </w:rPr>
        <w:t>k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4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ra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ce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nsp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ti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:.............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...........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.......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biên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2"/>
          <w:szCs w:val="22"/>
        </w:rPr>
        <w:t>k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4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ra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nsp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ct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Rep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rt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10"/>
          <w:sz w:val="14"/>
          <w:szCs w:val="14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position w:val="1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position w:val="0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22"/>
          <w:szCs w:val="22"/>
        </w:rPr>
        <w:t>......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position w:val="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22"/>
          <w:szCs w:val="22"/>
        </w:rPr>
        <w:t>.........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position w:val="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position w:val="0"/>
          <w:sz w:val="22"/>
          <w:szCs w:val="22"/>
        </w:rPr>
        <w:t>K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22"/>
          <w:szCs w:val="22"/>
        </w:rPr>
        <w:t>ý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position w:val="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position w:val="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22"/>
          <w:szCs w:val="22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position w:val="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22"/>
          <w:szCs w:val="22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position w:val="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22"/>
          <w:szCs w:val="22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22"/>
          <w:szCs w:val="22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position w:val="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position w:val="0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22"/>
          <w:szCs w:val="22"/>
        </w:rPr>
        <w:t>Iden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position w:val="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position w:val="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position w:val="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22"/>
          <w:szCs w:val="22"/>
        </w:rPr>
        <w:t>ca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position w:val="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22"/>
          <w:szCs w:val="22"/>
        </w:rPr>
        <w:t>ion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22"/>
          <w:szCs w:val="22"/>
        </w:rPr>
        <w:t>ma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position w:val="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position w:val="0"/>
          <w:sz w:val="22"/>
          <w:szCs w:val="22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position w:val="0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22"/>
          <w:szCs w:val="22"/>
        </w:rPr>
        <w:t>:..........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position w:val="0"/>
          <w:sz w:val="22"/>
          <w:szCs w:val="22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position w:val="0"/>
          <w:sz w:val="22"/>
          <w:szCs w:val="22"/>
        </w:rPr>
        <w:t>.....</w:t>
      </w:r>
    </w:p>
    <w:p>
      <w:pPr>
        <w:spacing w:line="240" w:lineRule="exact" w:before="18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1415" w:right="1390" w:firstLine="0"/>
        <w:jc w:val="center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HÔ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Ố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Ỹ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Ơ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</w:r>
    </w:p>
    <w:p>
      <w:pPr>
        <w:spacing w:before="16"/>
        <w:ind w:left="27" w:right="0" w:firstLine="0"/>
        <w:jc w:val="center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Major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chn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cal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sp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fi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on)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</w:r>
    </w:p>
    <w:p>
      <w:pPr>
        <w:tabs>
          <w:tab w:pos="8404" w:val="left" w:leader="none"/>
        </w:tabs>
        <w:spacing w:before="20"/>
        <w:ind w:left="141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thân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(K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ss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kg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</w:r>
    </w:p>
    <w:p>
      <w:pPr>
        <w:tabs>
          <w:tab w:pos="8404" w:val="left" w:leader="none"/>
        </w:tabs>
        <w:spacing w:line="252" w:lineRule="exact"/>
        <w:ind w:left="141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ớ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ba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Ca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verall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di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si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x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W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x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</w:r>
    </w:p>
    <w:p>
      <w:pPr>
        <w:spacing w:line="252" w:lineRule="exact" w:before="5"/>
        <w:ind w:left="141" w:right="4647" w:hanging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ý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u,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độ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ne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mod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l,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ne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ty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2"/>
          <w:szCs w:val="22"/>
        </w:rPr>
        <w:t>K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ý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u,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2"/>
          <w:szCs w:val="22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độ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ơ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Motor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mo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el,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tor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pe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1"/>
          <w:w w:val="1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iên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2"/>
          <w:w w:val="1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1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2"/>
          <w:szCs w:val="22"/>
        </w:rPr>
        <w:t>(F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</w:r>
    </w:p>
    <w:p>
      <w:pPr>
        <w:tabs>
          <w:tab w:pos="8403" w:val="left" w:leader="none"/>
        </w:tabs>
        <w:spacing w:line="252" w:lineRule="exact"/>
        <w:ind w:left="141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ắ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qu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dung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ype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ba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te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vo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ge-c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pa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ity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V-Ah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</w:r>
    </w:p>
    <w:p>
      <w:pPr>
        <w:tabs>
          <w:tab w:pos="8405" w:val="left" w:leader="none"/>
        </w:tabs>
        <w:spacing w:line="252" w:lineRule="exact"/>
        <w:ind w:left="141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Công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ớ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/t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độ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q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ay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Max.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ne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tp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rpm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2"/>
          <w:szCs w:val="22"/>
        </w:rPr>
        <w:t>W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/rpm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</w:r>
    </w:p>
    <w:p>
      <w:pPr>
        <w:tabs>
          <w:tab w:pos="8404" w:val="left" w:leader="none"/>
        </w:tabs>
        <w:spacing w:before="1"/>
        <w:ind w:left="141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Công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ớ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Max.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tor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ra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power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kW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</w:r>
    </w:p>
    <w:p>
      <w:pPr>
        <w:tabs>
          <w:tab w:pos="8405" w:val="left" w:leader="none"/>
        </w:tabs>
        <w:spacing w:line="252" w:lineRule="exact"/>
        <w:ind w:left="141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di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chu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ớ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Max.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rav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spe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)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: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km/h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</w:r>
    </w:p>
    <w:p>
      <w:pPr>
        <w:spacing w:line="260" w:lineRule="exact" w:before="20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1685" w:right="1663" w:firstLine="0"/>
        <w:jc w:val="center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HÔ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Ố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Ỹ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</w:rPr>
        <w:t>Đ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Ặ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TR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Ư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</w:r>
    </w:p>
    <w:p>
      <w:pPr>
        <w:spacing w:before="13"/>
        <w:ind w:left="1808" w:right="1781" w:firstLine="0"/>
        <w:jc w:val="center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Speci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ech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ec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tion)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</w:r>
    </w:p>
    <w:p>
      <w:pPr>
        <w:spacing w:line="257" w:lineRule="auto" w:before="20"/>
        <w:ind w:left="1687" w:right="1663" w:hanging="0"/>
        <w:jc w:val="center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2"/>
          <w:szCs w:val="22"/>
        </w:rPr>
        <w:t>Đư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ghi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heo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2"/>
          <w:szCs w:val="22"/>
        </w:rPr>
        <w:t>ừ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xe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ch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yên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ùng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2"/>
          <w:szCs w:val="22"/>
        </w:rPr>
        <w:t>đư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2"/>
          <w:szCs w:val="22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2"/>
          <w:szCs w:val="22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ớ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2"/>
          <w:szCs w:val="22"/>
        </w:rPr>
        <w:t>ẫ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2"/>
          <w:szCs w:val="22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2"/>
          <w:szCs w:val="22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II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ban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2"/>
          <w:szCs w:val="22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nh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kèm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eo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Thông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2"/>
          <w:szCs w:val="22"/>
        </w:rPr>
        <w:t>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</w:r>
    </w:p>
    <w:p>
      <w:pPr>
        <w:spacing w:line="260" w:lineRule="exact" w:before="17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line="249" w:lineRule="auto"/>
        <w:ind w:left="141" w:right="356" w:hanging="1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áy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chu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ên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dùng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ra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an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toàn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ỹ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thu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quy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ành.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TCM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en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nsp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ied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2"/>
          <w:szCs w:val="22"/>
        </w:rPr>
        <w:t>w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ith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qu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ty,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tec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ni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al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af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ty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req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ements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pre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regu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ions.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</w:r>
    </w:p>
    <w:p>
      <w:pPr>
        <w:spacing w:before="11"/>
        <w:ind w:left="141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này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có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2"/>
          <w:szCs w:val="22"/>
        </w:rPr>
        <w:t>ự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đế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...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thán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...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20.....</w:t>
      </w:r>
    </w:p>
    <w:p>
      <w:pPr>
        <w:spacing w:before="20"/>
        <w:ind w:left="141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his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2"/>
          <w:szCs w:val="22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f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ic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is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l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il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2"/>
          <w:szCs w:val="22"/>
        </w:rPr>
        <w:sectPr>
          <w:type w:val="continuous"/>
          <w:pgSz w:w="11905" w:h="16840"/>
          <w:pgMar w:top="1380" w:bottom="280" w:left="1140" w:right="1160"/>
        </w:sectPr>
      </w:pPr>
    </w:p>
    <w:p>
      <w:pPr>
        <w:spacing w:line="160" w:lineRule="exact" w:before="3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78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nh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ổ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spacing w:line="140" w:lineRule="exact" w:before="7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77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Seri: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0000000</w:t>
      </w:r>
    </w:p>
    <w:p>
      <w:pPr>
        <w:spacing w:line="190" w:lineRule="exact"/>
        <w:rPr>
          <w:sz w:val="19"/>
          <w:szCs w:val="19"/>
        </w:rPr>
      </w:pPr>
      <w:r>
        <w:rPr/>
        <w:br w:type="column"/>
      </w: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550" w:lineRule="atLeast"/>
        <w:ind w:left="811" w:right="0" w:firstLine="446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64.080002pt;margin-top:-12.895398pt;width:130.56pt;height:93.96pt;mso-position-horizontal-relative:page;mso-position-vertical-relative:paragraph;z-index:-5408" coordorigin="1282,-258" coordsize="2611,1879">
            <v:shape style="position:absolute;left:1282;top:-258;width:2611;height:1879" coordorigin="1282,-258" coordsize="2611,1879" path="m3893,-258l1282,-258,1282,1621,3893,1621,3893,-258x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nh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bi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ố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ặ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ố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khung;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ho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ặ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spacing w:before="7"/>
        <w:ind w:left="77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nh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à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ố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kh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ng)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tabs>
          <w:tab w:pos="1243" w:val="left" w:leader="none"/>
          <w:tab w:pos="2008" w:val="left" w:leader="none"/>
        </w:tabs>
        <w:spacing w:before="18"/>
        <w:ind w:left="101" w:right="0" w:firstLine="0"/>
        <w:jc w:val="center"/>
        <w:rPr>
          <w:rFonts w:ascii="Times New Roman" w:hAnsi="Times New Roman" w:cs="Times New Roman" w:eastAsia="Times New Roman"/>
          <w:sz w:val="22"/>
          <w:szCs w:val="22"/>
        </w:rPr>
      </w:pPr>
      <w:r>
        <w:rPr>
          <w:spacing w:val="0"/>
          <w:w w:val="100"/>
        </w:rPr>
        <w:br w:type="column"/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......,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2"/>
          <w:szCs w:val="22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ày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tháng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ă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  <w:t>...</w:t>
      </w:r>
    </w:p>
    <w:p>
      <w:pPr>
        <w:tabs>
          <w:tab w:pos="1986" w:val="left" w:leader="none"/>
          <w:tab w:pos="2811" w:val="left" w:leader="none"/>
        </w:tabs>
        <w:spacing w:before="1"/>
        <w:ind w:left="1281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/>
        <w:pict>
          <v:group style="position:absolute;margin-left:214.080002pt;margin-top:-8.280556pt;width:129.72pt;height:93.96pt;mso-position-horizontal-relative:page;mso-position-vertical-relative:paragraph;z-index:-5407" coordorigin="4282,-166" coordsize="2594,1879">
            <v:shape style="position:absolute;left:4282;top:-166;width:2594;height:1879" coordorigin="4282,-166" coordsize="2594,1879" path="m6876,-166l4282,-166,4282,1714,6876,1714,6876,-166x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Date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mo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ye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r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</w:r>
    </w:p>
    <w:p>
      <w:pPr>
        <w:spacing w:before="4"/>
        <w:ind w:left="98" w:right="0" w:firstLine="0"/>
        <w:jc w:val="center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</w:rPr>
        <w:t>Đ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ị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2"/>
          <w:szCs w:val="22"/>
        </w:rPr>
        <w:t>k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m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2"/>
          <w:szCs w:val="22"/>
        </w:rPr>
        <w:t>tra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2"/>
          <w:szCs w:val="22"/>
        </w:rPr>
      </w:r>
    </w:p>
    <w:p>
      <w:pPr>
        <w:spacing w:line="250" w:lineRule="exact"/>
        <w:ind w:left="100" w:right="0" w:firstLine="0"/>
        <w:jc w:val="center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2"/>
          <w:szCs w:val="22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tr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2"/>
          <w:szCs w:val="22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2"/>
          <w:szCs w:val="22"/>
        </w:rPr>
        <w:t>ơ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ký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tên,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óng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2"/>
          <w:szCs w:val="22"/>
        </w:rPr>
        <w:t>u)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2"/>
          <w:szCs w:val="22"/>
        </w:rPr>
      </w:r>
    </w:p>
    <w:p>
      <w:pPr>
        <w:spacing w:after="0" w:line="250" w:lineRule="exact"/>
        <w:jc w:val="center"/>
        <w:rPr>
          <w:rFonts w:ascii="Times New Roman" w:hAnsi="Times New Roman" w:cs="Times New Roman" w:eastAsia="Times New Roman"/>
          <w:sz w:val="22"/>
          <w:szCs w:val="22"/>
        </w:rPr>
        <w:sectPr>
          <w:type w:val="continuous"/>
          <w:pgSz w:w="11905" w:h="16840"/>
          <w:pgMar w:top="1380" w:bottom="280" w:left="1140" w:right="1160"/>
          <w:cols w:num="3" w:equalWidth="0">
            <w:col w:w="2125" w:space="448"/>
            <w:col w:w="2982" w:space="40"/>
            <w:col w:w="4010"/>
          </w:cols>
        </w:sectPr>
      </w:pPr>
    </w:p>
    <w:p>
      <w:pPr>
        <w:spacing w:line="200" w:lineRule="exact" w:before="8"/>
        <w:rPr>
          <w:sz w:val="20"/>
          <w:szCs w:val="20"/>
        </w:rPr>
      </w:pPr>
      <w:r>
        <w:rPr/>
        <w:pict>
          <v:shape style="position:absolute;margin-left:64.079994pt;margin-top:187.919678pt;width:483.839996pt;height:360.23999pt;mso-position-horizontal-relative:page;mso-position-vertical-relative:page;z-index:-5404" type="#_x0000_t75">
            <v:imagedata r:id="rId85" o:title=""/>
          </v:shape>
        </w:pict>
      </w:r>
      <w:r>
        <w:rPr>
          <w:sz w:val="20"/>
          <w:szCs w:val="20"/>
        </w:rPr>
      </w:r>
    </w:p>
    <w:p>
      <w:pPr>
        <w:spacing w:before="69"/>
        <w:ind w:left="3558" w:right="3553" w:firstLine="355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63.48pt;margin-top:-8.506582pt;width:467.64pt;height:.1pt;mso-position-horizontal-relative:page;mso-position-vertical-relative:paragraph;z-index:-5405" coordorigin="1270,-170" coordsize="9353,2">
            <v:shape style="position:absolute;left:1270;top:-170;width:9353;height:2" coordorigin="1270,-170" coordsize="9353,0" path="m1270,-170l10622,-170e" filled="f" stroked="t" strokeweight=".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Ụ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XIII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Ẫ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/>
          <w:bCs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TEM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spacing w:line="227" w:lineRule="exact"/>
        <w:ind w:left="184" w:right="202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63.119999pt;margin-top:17.684603pt;width:467.76pt;height:.1pt;mso-position-horizontal-relative:page;mso-position-vertical-relative:paragraph;z-index:-5403" coordorigin="1262,354" coordsize="9355,2">
            <v:shape style="position:absolute;left:1262;top:354;width:9355;height:2" coordorigin="1262,354" coordsize="9355,0" path="m1262,354l10618,354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hàn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è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hôn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89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2015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-B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ngà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3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hán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201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5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hôn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i)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130" w:lineRule="exact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spacing w:before="50"/>
        <w:ind w:right="1613"/>
        <w:jc w:val="center"/>
        <w:rPr>
          <w:b w:val="0"/>
          <w:bCs w:val="0"/>
        </w:rPr>
      </w:pPr>
      <w:r>
        <w:rPr>
          <w:spacing w:val="0"/>
          <w:w w:val="100"/>
        </w:rPr>
        <w:t>(S</w:t>
      </w:r>
      <w:r>
        <w:rPr>
          <w:rFonts w:ascii="Times New Roman" w:hAnsi="Times New Roman" w:cs="Times New Roman" w:eastAsia="Times New Roman"/>
          <w:spacing w:val="0"/>
          <w:w w:val="100"/>
        </w:rPr>
        <w:t>ố</w:t>
      </w:r>
      <w:r>
        <w:rPr>
          <w:rFonts w:ascii="Times New Roman" w:hAnsi="Times New Roman" w:cs="Times New Roman" w:eastAsia="Times New Roman"/>
          <w:spacing w:val="-12"/>
          <w:w w:val="100"/>
        </w:rPr>
        <w:t> </w:t>
      </w:r>
      <w:r>
        <w:rPr>
          <w:spacing w:val="-1"/>
          <w:w w:val="100"/>
        </w:rPr>
        <w:t>seri)</w:t>
      </w:r>
      <w:r>
        <w:rPr>
          <w:b w:val="0"/>
          <w:bCs w:val="0"/>
          <w:spacing w:val="0"/>
          <w:w w:val="100"/>
        </w:rPr>
      </w:r>
    </w:p>
    <w:p>
      <w:pPr>
        <w:spacing w:line="2745" w:lineRule="exact" w:before="72"/>
        <w:ind w:left="2118" w:right="114" w:firstLine="0"/>
        <w:jc w:val="left"/>
        <w:rPr>
          <w:rFonts w:ascii="Arial" w:hAnsi="Arial" w:cs="Arial" w:eastAsia="Arial"/>
          <w:sz w:val="242"/>
          <w:szCs w:val="242"/>
        </w:rPr>
      </w:pPr>
      <w:r>
        <w:rPr>
          <w:rFonts w:ascii="Arial" w:hAnsi="Arial" w:cs="Arial" w:eastAsia="Arial"/>
          <w:b/>
          <w:bCs/>
          <w:spacing w:val="0"/>
          <w:w w:val="100"/>
          <w:sz w:val="242"/>
          <w:szCs w:val="242"/>
        </w:rPr>
        <w:t>10</w:t>
      </w:r>
      <w:r>
        <w:rPr>
          <w:rFonts w:ascii="Arial" w:hAnsi="Arial" w:cs="Arial" w:eastAsia="Arial"/>
          <w:b/>
          <w:bCs/>
          <w:spacing w:val="-55"/>
          <w:w w:val="100"/>
          <w:sz w:val="242"/>
          <w:szCs w:val="242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42"/>
          <w:szCs w:val="242"/>
        </w:rPr>
        <w:t>15</w:t>
      </w:r>
      <w:r>
        <w:rPr>
          <w:rFonts w:ascii="Arial" w:hAnsi="Arial" w:cs="Arial" w:eastAsia="Arial"/>
          <w:b w:val="0"/>
          <w:bCs w:val="0"/>
          <w:spacing w:val="0"/>
          <w:w w:val="100"/>
          <w:sz w:val="242"/>
          <w:szCs w:val="242"/>
        </w:rPr>
      </w:r>
    </w:p>
    <w:p>
      <w:pPr>
        <w:pStyle w:val="Heading1"/>
        <w:spacing w:line="349" w:lineRule="exact"/>
        <w:ind w:left="5380" w:right="202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spacing w:val="-1"/>
          <w:w w:val="100"/>
        </w:rPr>
        <w:t>M</w:t>
      </w:r>
      <w:r>
        <w:rPr>
          <w:spacing w:val="0"/>
          <w:w w:val="100"/>
        </w:rPr>
        <w:t>ã</w:t>
      </w:r>
      <w:r>
        <w:rPr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</w:rPr>
        <w:t>Đơ</w:t>
      </w:r>
      <w:r>
        <w:rPr>
          <w:spacing w:val="0"/>
          <w:w w:val="100"/>
        </w:rPr>
        <w:t>n</w:t>
      </w:r>
      <w:r>
        <w:rPr>
          <w:spacing w:val="-7"/>
          <w:w w:val="100"/>
        </w:rPr>
        <w:t> </w:t>
      </w:r>
      <w:r>
        <w:rPr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pacing w:val="0"/>
          <w:w w:val="100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</w:r>
    </w:p>
    <w:p>
      <w:pPr>
        <w:spacing w:line="100" w:lineRule="exact" w:before="5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9"/>
        <w:ind w:left="12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Chú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thích: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numPr>
          <w:ilvl w:val="0"/>
          <w:numId w:val="76"/>
        </w:numPr>
        <w:tabs>
          <w:tab w:pos="261" w:val="left" w:leader="none"/>
        </w:tabs>
        <w:spacing w:before="79"/>
        <w:ind w:left="121" w:right="0" w:hanging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Hìn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elíp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kíc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th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ớ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c: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14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mm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87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mm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numPr>
          <w:ilvl w:val="0"/>
          <w:numId w:val="76"/>
        </w:numPr>
        <w:tabs>
          <w:tab w:pos="261" w:val="left" w:leader="none"/>
        </w:tabs>
        <w:spacing w:before="79"/>
        <w:ind w:left="261" w:right="0" w:hanging="14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Vàn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oà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mà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ắ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ữ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nh</w:t>
      </w:r>
    </w:p>
    <w:p>
      <w:pPr>
        <w:numPr>
          <w:ilvl w:val="0"/>
          <w:numId w:val="76"/>
        </w:numPr>
        <w:tabs>
          <w:tab w:pos="280" w:val="left" w:leader="none"/>
        </w:tabs>
        <w:spacing w:line="274" w:lineRule="exact" w:before="86"/>
        <w:ind w:left="121" w:right="119" w:hanging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Ph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tron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â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vàn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cam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1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ữ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1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â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là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lo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Đă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Vi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m;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ê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là</w:t>
      </w:r>
      <w:r>
        <w:rPr>
          <w:rFonts w:ascii="Times New Roman" w:hAnsi="Times New Roman" w:cs="Times New Roman" w:eastAsia="Times New Roman"/>
          <w:b w:val="0"/>
          <w:bCs w:val="0"/>
          <w:spacing w:val="1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đỏ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ữ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cò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en.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numPr>
          <w:ilvl w:val="0"/>
          <w:numId w:val="76"/>
        </w:numPr>
        <w:tabs>
          <w:tab w:pos="260" w:val="left" w:leader="none"/>
        </w:tabs>
        <w:spacing w:before="78"/>
        <w:ind w:left="260" w:right="0" w:hanging="14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Ph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trong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hình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mà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và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cam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ữ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á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.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headerReference w:type="default" r:id="rId82"/>
          <w:headerReference w:type="even" r:id="rId83"/>
          <w:footerReference w:type="default" r:id="rId84"/>
          <w:pgSz w:w="11905" w:h="16840"/>
          <w:pgMar w:header="1068" w:footer="0" w:top="1380" w:bottom="280" w:left="1160" w:right="1160"/>
          <w:pgNumType w:start="57"/>
        </w:sectPr>
      </w:pPr>
    </w:p>
    <w:p>
      <w:pPr>
        <w:spacing w:line="190" w:lineRule="exact" w:before="6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before="69"/>
        <w:ind w:left="21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63.240002pt;margin-top:-7.906582pt;width:467.76pt;height:.1pt;mso-position-horizontal-relative:page;mso-position-vertical-relative:paragraph;z-index:-5402" coordorigin="1265,-158" coordsize="9355,2">
            <v:shape style="position:absolute;left:1265;top:-158;width:9355;height:2" coordorigin="1265,-158" coordsize="9355,0" path="m1265,-158l10620,-158e" filled="f" stroked="t" strokeweight=".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Ụ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XIV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ind w:left="743" w:right="718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Ẫ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Ế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Ề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Ị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CUN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HÔ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Ứ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Ỉ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À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MÁY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CHUY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ÊN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DÙ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Ử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Ụ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spacing w:line="227" w:lineRule="exact"/>
        <w:ind w:left="229" w:right="201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64.320000pt;margin-top:17.684614pt;width:467.16pt;height:.1pt;mso-position-horizontal-relative:page;mso-position-vertical-relative:paragraph;z-index:-5399" coordorigin="1286,354" coordsize="9343,2">
            <v:shape style="position:absolute;left:1286;top:354;width:9343;height:2" coordorigin="1286,354" coordsize="9343,0" path="m1286,354l10630,354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hàn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è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hôn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89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2015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-B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ngà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3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hán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2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201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5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hôn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0"/>
          <w:szCs w:val="20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6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0"/>
          <w:szCs w:val="20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0"/>
          <w:szCs w:val="20"/>
        </w:rPr>
        <w:t>i)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headerReference w:type="even" r:id="rId86"/>
          <w:footerReference w:type="even" r:id="rId87"/>
          <w:pgSz w:w="11905" w:h="16840"/>
          <w:pgMar w:header="1068" w:footer="0" w:top="1380" w:bottom="280" w:left="1140" w:right="1160"/>
          <w:pgNumType w:start="58"/>
        </w:sectPr>
      </w:pPr>
    </w:p>
    <w:p>
      <w:pPr>
        <w:spacing w:before="69"/>
        <w:ind w:left="780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.................................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ind w:left="780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106.919998pt;margin-top:15.523455pt;width:112.2pt;height:.1pt;mso-position-horizontal-relative:page;mso-position-vertical-relative:paragraph;z-index:-5400" coordorigin="2138,310" coordsize="2244,2">
            <v:shape style="position:absolute;left:2138;top:310;width:2244;height:2" coordorigin="2138,310" coordsize="2244,0" path="m2138,310l4382,310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-7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4"/>
          <w:szCs w:val="24"/>
        </w:rPr>
        <w:t>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-1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Ị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/>
          <w:bCs/>
          <w:spacing w:val="-1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.....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...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spacing w:line="260" w:lineRule="exact" w:before="16"/>
        <w:rPr>
          <w:sz w:val="26"/>
          <w:szCs w:val="26"/>
        </w:rPr>
      </w:pPr>
      <w:r>
        <w:rPr>
          <w:sz w:val="26"/>
          <w:szCs w:val="26"/>
        </w:rPr>
      </w:r>
    </w:p>
    <w:p>
      <w:pPr>
        <w:tabs>
          <w:tab w:pos="1714" w:val="left" w:leader="none"/>
        </w:tabs>
        <w:ind w:left="780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ố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ab/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spacing w:before="69"/>
        <w:ind w:left="558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spacing w:val="0"/>
          <w:w w:val="100"/>
        </w:rPr>
        <w:br w:type="column"/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Ộ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HÒ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Ã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Ủ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Ĩ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Ệ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ind w:left="556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328.679993pt;margin-top:14.083454pt;width:144pt;height:.1pt;mso-position-horizontal-relative:page;mso-position-vertical-relative:paragraph;z-index:-5401" coordorigin="6574,282" coordsize="2880,2">
            <v:shape style="position:absolute;left:6574;top:282;width:2880;height:2" coordorigin="6574,282" coordsize="2880,0" path="m6574,282l9454,282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ộ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ậ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-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ự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-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nh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phúc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spacing w:line="260" w:lineRule="exact" w:before="11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554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........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(Dat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ngày......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háng.......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m.......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05" w:h="16840"/>
          <w:pgMar w:top="1380" w:bottom="280" w:left="1140" w:right="1160"/>
          <w:cols w:num="2" w:equalWidth="0">
            <w:col w:w="3413" w:space="182"/>
            <w:col w:w="6010"/>
          </w:cols>
        </w:sectPr>
      </w:pP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9"/>
        <w:ind w:left="735" w:right="711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Ế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Ề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Ị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CU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HÔ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Ứ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ind w:left="571" w:right="545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À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MÁ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UY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ÊN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DÙ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RO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TH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Ử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Ụ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spacing w:line="260" w:lineRule="exact" w:before="14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1428" w:right="1406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i/>
          <w:w w:val="99"/>
          <w:sz w:val="24"/>
          <w:szCs w:val="24"/>
        </w:rPr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  <w:u w:val="single" w:color="000000"/>
        </w:rPr>
        <w:t>Kính</w:t>
      </w:r>
      <w:r>
        <w:rPr>
          <w:rFonts w:ascii="Times New Roman" w:hAnsi="Times New Roman" w:cs="Times New Roman" w:eastAsia="Times New Roman"/>
          <w:b w:val="0"/>
          <w:bCs w:val="0"/>
          <w:i/>
          <w:spacing w:val="-21"/>
          <w:w w:val="100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  <w:u w:val="single" w:color="0000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4"/>
          <w:szCs w:val="24"/>
          <w:u w:val="single" w:color="000000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  <w:u w:val="single" w:color="000000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  <w:u w:val="none"/>
        </w:rPr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  <w:u w:val="none"/>
        </w:rPr>
        <w:t>:........................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-3"/>
          <w:w w:val="100"/>
          <w:sz w:val="24"/>
          <w:szCs w:val="24"/>
          <w:u w:val="none"/>
        </w:rPr>
        <w:t>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  <w:u w:val="none"/>
        </w:rPr>
        <w:t>......................</w:t>
      </w:r>
    </w:p>
    <w:p>
      <w:pPr>
        <w:spacing w:line="150" w:lineRule="exact" w:before="2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360" w:lineRule="auto"/>
        <w:ind w:left="141" w:right="114" w:firstLine="561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tra.............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................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đề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đư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un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ki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tro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thán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......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m..........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ợ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nh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sau: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spacing w:line="280" w:lineRule="exact" w:before="4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0" w:type="auto"/>
        <w:jc w:val="left"/>
        <w:tblInd w:w="13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67" w:hRule="exact"/>
        </w:trPr>
        <w:tc>
          <w:tcPr>
            <w:tcW w:w="91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0" w:lineRule="exact" w:before="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22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STT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1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0" w:lineRule="exact" w:before="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48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Lo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ạ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ứ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ỉ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61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6"/>
              <w:ind w:left="84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ố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ượ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0" w:lineRule="exact" w:before="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24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hú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65" w:hRule="exact"/>
        </w:trPr>
        <w:tc>
          <w:tcPr>
            <w:tcW w:w="91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451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207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ế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ho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14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Th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ự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9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ệ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n</w:t>
            </w:r>
          </w:p>
        </w:tc>
        <w:tc>
          <w:tcPr>
            <w:tcW w:w="13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67" w:hRule="exact"/>
        </w:trPr>
        <w:tc>
          <w:tcPr>
            <w:tcW w:w="9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(1)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(2)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1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(3)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right="3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(4)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right="1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(5)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65" w:hRule="exact"/>
        </w:trPr>
        <w:tc>
          <w:tcPr>
            <w:tcW w:w="9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370" w:right="37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1</w:t>
            </w:r>
          </w:p>
        </w:tc>
        <w:tc>
          <w:tcPr>
            <w:tcW w:w="4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10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4"/>
                <w:szCs w:val="24"/>
              </w:rPr>
              <w:t>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ứ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nh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ậ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àn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67" w:hRule="exact"/>
        </w:trPr>
        <w:tc>
          <w:tcPr>
            <w:tcW w:w="9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370" w:right="37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2</w:t>
            </w:r>
          </w:p>
        </w:tc>
        <w:tc>
          <w:tcPr>
            <w:tcW w:w="4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31"/>
              <w:ind w:left="10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Tem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ể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3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9"/>
        <w:ind w:left="14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i/>
          <w:sz w:val="24"/>
          <w:szCs w:val="24"/>
        </w:rPr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  <w:u w:val="single" w:color="000000"/>
        </w:rPr>
        <w:t>Ghi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  <w:u w:val="single" w:color="000000"/>
        </w:rPr>
        <w:t>chú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  <w:u w:val="none"/>
        </w:rPr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  <w:u w:val="none"/>
        </w:rPr>
        <w:t>: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  <w:u w:val="none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  <w:u w:val="none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  <w:u w:val="none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  <w:u w:val="none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  <w:u w:val="none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  <w:u w:val="none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  <w:u w:val="none"/>
        </w:rPr>
        <w:t>cá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  <w:u w:val="none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  <w:u w:val="none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  <w:u w:val="none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  <w:u w:val="none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  <w:u w:val="none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  <w:u w:val="none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  <w:u w:val="none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4"/>
          <w:szCs w:val="24"/>
          <w:u w:val="none"/>
        </w:rPr>
        <w:t>u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  <w:u w:val="none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  <w:u w:val="none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  <w:u w:val="none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  <w:u w:val="none"/>
        </w:rPr>
        <w:t>ầ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  <w:u w:val="none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  <w:u w:val="none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  <w:u w:val="none"/>
        </w:rPr>
        <w:t>thi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  <w:u w:val="none"/>
        </w:rPr>
        <w:t>ế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  <w:u w:val="none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  <w:u w:val="none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  <w:u w:val="none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  <w:u w:val="none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  <w:u w:val="none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  <w:u w:val="none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  <w:u w:val="none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4"/>
          <w:szCs w:val="24"/>
          <w:u w:val="none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  <w:u w:val="none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  <w:u w:val="none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  <w:u w:val="none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  <w:u w:val="none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  <w:u w:val="none"/>
        </w:rPr>
        <w:t>p,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  <w:u w:val="none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  <w:u w:val="none"/>
        </w:rPr>
        <w:t>nh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  <w:u w:val="none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  <w:u w:val="none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  <w:u w:val="none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  <w:u w:val="none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  <w:u w:val="none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4"/>
          <w:szCs w:val="24"/>
          <w:u w:val="none"/>
        </w:rPr>
        <w:t>ứ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  <w:u w:val="none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  <w:u w:val="none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  <w:u w:val="none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  <w:u w:val="none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  <w:u w:val="none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  <w:u w:val="none"/>
        </w:rPr>
        <w:t>ỉ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  <w:u w:val="none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  <w:u w:val="none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5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4550" w:right="201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Ị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RA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spacing w:line="271" w:lineRule="exact"/>
        <w:ind w:left="5231" w:right="792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tr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4"/>
          <w:szCs w:val="24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ơ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ý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4"/>
          <w:szCs w:val="24"/>
        </w:rPr>
        <w:t>ê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óng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u)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spacing w:after="0" w:line="271" w:lineRule="exact"/>
        <w:jc w:val="center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05" w:h="16840"/>
          <w:pgMar w:top="1380" w:bottom="280" w:left="1140" w:right="1160"/>
        </w:sectPr>
      </w:pPr>
    </w:p>
    <w:p>
      <w:pPr>
        <w:spacing w:line="130" w:lineRule="exact" w:before="9"/>
        <w:rPr>
          <w:sz w:val="13"/>
          <w:szCs w:val="13"/>
        </w:rPr>
      </w:pPr>
      <w:r>
        <w:rPr/>
        <w:pict>
          <v:group style="position:absolute;margin-left:772.18103pt;margin-top:61.790001pt;width:2.66pt;height:469.58pt;mso-position-horizontal-relative:page;mso-position-vertical-relative:page;z-index:-5398" coordorigin="15444,1236" coordsize="53,9392">
            <v:group style="position:absolute;left:15449;top:1241;width:2;height:9382" coordorigin="15449,1241" coordsize="2,9382">
              <v:shape style="position:absolute;left:15449;top:1241;width:2;height:9382" coordorigin="15449,1241" coordsize="0,9382" path="m15449,1241l15449,10622e" filled="f" stroked="t" strokeweight=".5pt" strokecolor="#010202">
                <v:path arrowok="t"/>
              </v:shape>
            </v:group>
            <v:group style="position:absolute;left:15492;top:1241;width:2;height:9382" coordorigin="15492,1241" coordsize="2,9382">
              <v:shape style="position:absolute;left:15492;top:1241;width:2;height:9382" coordorigin="15492,1241" coordsize="0,9382" path="m15492,1241l15492,10622e" filled="f" stroked="t" strokeweight=".5pt" strokecolor="#010202">
                <v:path arrowok="t"/>
              </v:shape>
            </v:group>
            <w10:wrap type="none"/>
          </v:group>
        </w:pict>
      </w:r>
      <w:r>
        <w:rPr/>
        <w:pict>
          <v:shape style="position:absolute;margin-left:776.579041pt;margin-top:176.840439pt;width:14.96pt;height:238.523896pt;mso-position-horizontal-relative:page;mso-position-vertical-relative:page;z-index:-5396" type="#_x0000_t202" filled="f" stroked="f">
            <v:textbox inset="0,0,0,0" style="layout-flow:vertical">
              <w:txbxContent>
                <w:p>
                  <w:pPr>
                    <w:spacing w:line="285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w w:val="99"/>
                      <w:sz w:val="26"/>
                      <w:szCs w:val="26"/>
                    </w:rPr>
                    <w:t>CÔNG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-1"/>
                      <w:w w:val="100"/>
                      <w:sz w:val="26"/>
                      <w:szCs w:val="2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2"/>
                      <w:w w:val="99"/>
                      <w:sz w:val="26"/>
                      <w:szCs w:val="26"/>
                    </w:rPr>
                    <w:t>B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0"/>
                      <w:w w:val="99"/>
                      <w:sz w:val="26"/>
                      <w:szCs w:val="26"/>
                    </w:rPr>
                    <w:t>ÁO/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-1"/>
                      <w:w w:val="99"/>
                      <w:sz w:val="26"/>
                      <w:szCs w:val="26"/>
                    </w:rPr>
                    <w:t>S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0"/>
                      <w:w w:val="99"/>
                      <w:sz w:val="26"/>
                      <w:szCs w:val="26"/>
                    </w:rPr>
                    <w:t>ố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2"/>
                      <w:w w:val="100"/>
                      <w:sz w:val="26"/>
                      <w:szCs w:val="2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0"/>
                      <w:w w:val="99"/>
                      <w:sz w:val="26"/>
                      <w:szCs w:val="26"/>
                    </w:rPr>
                    <w:t>197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-1"/>
                      <w:w w:val="100"/>
                      <w:sz w:val="26"/>
                      <w:szCs w:val="2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0"/>
                      <w:w w:val="99"/>
                      <w:sz w:val="26"/>
                      <w:szCs w:val="26"/>
                    </w:rPr>
                    <w:t>+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2"/>
                      <w:w w:val="100"/>
                      <w:sz w:val="26"/>
                      <w:szCs w:val="2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0"/>
                      <w:w w:val="99"/>
                      <w:sz w:val="26"/>
                      <w:szCs w:val="26"/>
                    </w:rPr>
                    <w:t>198/Ngày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2"/>
                      <w:w w:val="100"/>
                      <w:sz w:val="26"/>
                      <w:szCs w:val="26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0"/>
                      <w:w w:val="99"/>
                      <w:sz w:val="26"/>
                      <w:szCs w:val="26"/>
                    </w:rPr>
                    <w:t>25-02-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2"/>
                      <w:w w:val="99"/>
                      <w:sz w:val="26"/>
                      <w:szCs w:val="26"/>
                    </w:rPr>
                    <w:t>2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0"/>
                      <w:w w:val="99"/>
                      <w:sz w:val="26"/>
                      <w:szCs w:val="26"/>
                    </w:rPr>
                    <w:t>016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spacing w:val="0"/>
                      <w:w w:val="100"/>
                      <w:sz w:val="26"/>
                      <w:szCs w:val="2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76.579102pt;margin-top:516.080017pt;width:14.96pt;height:14.960001pt;mso-position-horizontal-relative:page;mso-position-vertical-relative:page;z-index:-5395" type="#_x0000_t202" filled="f" stroked="f">
            <v:textbox inset="0,0,0,0" style="layout-flow:vertical">
              <w:txbxContent>
                <w:p>
                  <w:pPr>
                    <w:spacing w:line="285" w:lineRule="exact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w w:val="99"/>
                      <w:sz w:val="26"/>
                      <w:szCs w:val="26"/>
                    </w:rPr>
                    <w:t>59</w:t>
                  </w:r>
                  <w:r>
                    <w:rPr>
                      <w:rFonts w:ascii="Times New Roman" w:hAnsi="Times New Roman" w:cs="Times New Roman" w:eastAsia="Times New Roman"/>
                      <w:b w:val="0"/>
                      <w:bCs w:val="0"/>
                      <w:w w:val="100"/>
                      <w:sz w:val="26"/>
                      <w:szCs w:val="26"/>
                    </w:rPr>
                  </w:r>
                </w:p>
              </w:txbxContent>
            </v:textbox>
            <w10:wrap type="none"/>
          </v:shape>
        </w:pict>
      </w:r>
      <w:r>
        <w:rPr>
          <w:sz w:val="13"/>
          <w:szCs w:val="13"/>
        </w:rPr>
      </w:r>
    </w:p>
    <w:p>
      <w:pPr>
        <w:spacing w:before="69"/>
        <w:ind w:left="0" w:right="1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Ụ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L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Ụ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spacing w:before="24"/>
        <w:ind w:left="0" w:right="1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Ẫ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U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CÁ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Ê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CH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Ứ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Ỉ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ÀN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spacing w:before="24"/>
        <w:ind w:left="0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134.031006pt;margin-top:19.003128pt;width:572.16pt;height:.1pt;mso-position-horizontal-relative:page;mso-position-vertical-relative:paragraph;z-index:-5397" coordorigin="2681,380" coordsize="11443,2">
            <v:shape style="position:absolute;left:2681;top:380;width:11443;height:2" coordorigin="2681,380" coordsize="11443,0" path="m2681,380l14124,380e" filled="f" stroked="t" strokeweight=".75pt" strokecolor="#010202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hàn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kè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Thôn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89/2015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TT-BGTVT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ngày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31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tháng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12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201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5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tr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4"/>
          <w:szCs w:val="24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ộ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Giao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thông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i)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0" w:right="4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Đơ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/>
          <w:bCs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ị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4"/>
          <w:szCs w:val="24"/>
        </w:rPr>
        <w:t>ể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/>
          <w:bCs/>
          <w:spacing w:val="-7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tra............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.........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spacing w:before="24"/>
        <w:ind w:left="0" w:right="4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Thán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....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/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......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spacing w:before="24"/>
        <w:ind w:left="61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i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....../T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ổ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ố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....</w:t>
      </w:r>
      <w:r>
        <w:rPr>
          <w:rFonts w:ascii="Times New Roman" w:hAnsi="Times New Roman" w:cs="Times New Roman" w:eastAsia="Times New Roman"/>
          <w:b w:val="0"/>
          <w:bCs w:val="0"/>
          <w:i/>
          <w:spacing w:val="2"/>
          <w:w w:val="10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spacing w:before="24"/>
        <w:ind w:left="1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gà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ồ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5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hàn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thán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cá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Đơ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Ki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tr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ả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4"/>
          <w:szCs w:val="24"/>
        </w:rPr>
        <w:t>ử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bá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cá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nà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ề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ụ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ă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ể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ệ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Na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984" w:hRule="exact"/>
        </w:trPr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50" w:lineRule="exact" w:before="1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3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TT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0" w:lineRule="exact" w:before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60" w:lineRule="auto"/>
              <w:ind w:left="291" w:right="292" w:firstLine="64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Tên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xe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4"/>
                <w:w w:val="100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áy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huy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ê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4"/>
                <w:szCs w:val="24"/>
              </w:rPr>
              <w:t>ù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0" w:lineRule="auto" w:before="51"/>
              <w:ind w:left="102" w:right="99" w:hanging="6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Nhãn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hi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ệ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u,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hãng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xu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ấ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0" w:lineRule="exact" w:before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Bi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ể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ố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  <w:p>
            <w:pPr>
              <w:pStyle w:val="TableParagraph"/>
              <w:spacing w:before="24"/>
              <w:ind w:right="2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và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ố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kh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0" w:lineRule="exact" w:before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ủ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ở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ữ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u/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  <w:p>
            <w:pPr>
              <w:pStyle w:val="TableParagraph"/>
              <w:spacing w:before="24"/>
              <w:ind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Đ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ệ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ho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ạ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0" w:lineRule="exact" w:before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60" w:lineRule="auto"/>
              <w:ind w:left="241" w:right="241" w:firstLine="79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2"/>
                <w:w w:val="100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ấ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ứ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ng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nh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ậ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toàn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0" w:lineRule="exact" w:before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60" w:lineRule="auto"/>
              <w:ind w:left="359" w:right="358" w:firstLine="216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ố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5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Tem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99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ki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ể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4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Xe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1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0" w:lineRule="exact" w:before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60" w:lineRule="auto"/>
              <w:ind w:left="395" w:right="310" w:hanging="87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Ngày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ấ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0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0" w:lineRule="exact" w:before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60" w:lineRule="auto"/>
              <w:ind w:left="138" w:right="139" w:firstLine="117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Ngày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24"/>
                <w:szCs w:val="24"/>
              </w:rPr>
              <w:t>ế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3"/>
                <w:w w:val="100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ạ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389" w:hRule="exact"/>
        </w:trPr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91" w:hRule="exact"/>
        </w:trPr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89" w:hRule="exact"/>
        </w:trPr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91" w:hRule="exact"/>
        </w:trPr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89" w:hRule="exact"/>
        </w:trPr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91" w:hRule="exact"/>
        </w:trPr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89" w:hRule="exact"/>
        </w:trPr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91" w:hRule="exact"/>
        </w:trPr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389" w:hRule="exact"/>
        </w:trPr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2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1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10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line="240" w:lineRule="exact" w:befor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tabs>
          <w:tab w:pos="8425" w:val="left" w:leader="none"/>
        </w:tabs>
        <w:spacing w:before="69"/>
        <w:ind w:left="238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ư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ờ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là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bá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cá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.....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4"/>
          <w:szCs w:val="24"/>
        </w:rPr>
        <w:t>à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......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á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....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4"/>
          <w:szCs w:val="24"/>
        </w:rPr>
        <w:t>ă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m..........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spacing w:before="24"/>
        <w:ind w:left="8282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Th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ủ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tr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4"/>
          <w:szCs w:val="24"/>
        </w:rPr>
        <w:t>ư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ở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ơ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v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ị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ý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4"/>
          <w:szCs w:val="24"/>
        </w:rPr>
        <w:t>ê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b w:val="0"/>
          <w:bCs w:val="0"/>
          <w:i/>
          <w:spacing w:val="-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đ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óng</w:t>
      </w:r>
      <w:r>
        <w:rPr>
          <w:rFonts w:ascii="Times New Roman" w:hAnsi="Times New Roman" w:cs="Times New Roman" w:eastAsia="Times New Roman"/>
          <w:b w:val="0"/>
          <w:bCs w:val="0"/>
          <w:i/>
          <w:spacing w:val="-2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ấ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u)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sectPr>
      <w:headerReference w:type="default" r:id="rId88"/>
      <w:footerReference w:type="default" r:id="rId89"/>
      <w:pgSz w:w="16840" w:h="11920" w:orient="landscape"/>
      <w:pgMar w:header="0" w:footer="0" w:top="1080" w:bottom="280" w:left="1500" w:right="1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.VnTime">
    <w:altName w:val=".VnTime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63.080002pt;margin-top:750.436096pt;width:434.360624pt;height:13.04pt;mso-position-horizontal-relative:page;mso-position-vertical-relative:page;z-index:-5545" type="#_x0000_t202" filled="f" stroked="f">
          <v:textbox inset="0,0,0,0">
            <w:txbxContent>
              <w:p>
                <w:pPr>
                  <w:spacing w:line="245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2"/>
                    <w:szCs w:val="22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/>
                    <w:spacing w:val="-1"/>
                    <w:w w:val="100"/>
                    <w:sz w:val="22"/>
                    <w:szCs w:val="22"/>
                  </w:rPr>
                  <w:t>Gh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/>
                    <w:spacing w:val="0"/>
                    <w:w w:val="100"/>
                    <w:sz w:val="22"/>
                    <w:szCs w:val="22"/>
                  </w:rPr>
                  <w:t>i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/>
                    <w:spacing w:val="1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/>
                    <w:spacing w:val="0"/>
                    <w:w w:val="100"/>
                    <w:sz w:val="22"/>
                    <w:szCs w:val="22"/>
                  </w:rPr>
                  <w:t>ch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/>
                    <w:spacing w:val="-3"/>
                    <w:w w:val="100"/>
                    <w:sz w:val="22"/>
                    <w:szCs w:val="22"/>
                  </w:rPr>
                  <w:t>ú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/>
                    <w:spacing w:val="0"/>
                    <w:w w:val="100"/>
                    <w:sz w:val="22"/>
                    <w:szCs w:val="22"/>
                  </w:rPr>
                  <w:t>: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/>
                    <w:spacing w:val="1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-2"/>
                    <w:w w:val="100"/>
                    <w:sz w:val="22"/>
                    <w:szCs w:val="22"/>
                  </w:rPr>
                  <w:t>M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àu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-2"/>
                    <w:w w:val="100"/>
                    <w:sz w:val="22"/>
                    <w:szCs w:val="22"/>
                  </w:rPr>
                  <w:t>ắ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c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-3"/>
                    <w:w w:val="100"/>
                    <w:sz w:val="22"/>
                    <w:szCs w:val="22"/>
                  </w:rPr>
                  <w:t>v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à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hoa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-3"/>
                    <w:w w:val="100"/>
                    <w:sz w:val="22"/>
                    <w:szCs w:val="22"/>
                  </w:rPr>
                  <w:t>v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ă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n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-1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-2"/>
                    <w:w w:val="100"/>
                    <w:sz w:val="22"/>
                    <w:szCs w:val="22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-1"/>
                    <w:w w:val="100"/>
                    <w:sz w:val="22"/>
                    <w:szCs w:val="22"/>
                  </w:rPr>
                  <w:t>ê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n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-1"/>
                    <w:w w:val="100"/>
                    <w:sz w:val="22"/>
                    <w:szCs w:val="22"/>
                  </w:rPr>
                  <w:t>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-2"/>
                    <w:w w:val="100"/>
                    <w:sz w:val="22"/>
                    <w:szCs w:val="22"/>
                  </w:rPr>
                  <w:t>i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ấ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-3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c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-1"/>
                    <w:w w:val="100"/>
                    <w:sz w:val="22"/>
                    <w:szCs w:val="22"/>
                  </w:rPr>
                  <w:t>h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ứ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-3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nh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ậ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n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do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-3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-1"/>
                    <w:w w:val="100"/>
                    <w:sz w:val="22"/>
                    <w:szCs w:val="22"/>
                  </w:rPr>
                  <w:t>C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ụ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c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-2"/>
                    <w:w w:val="100"/>
                    <w:sz w:val="22"/>
                    <w:szCs w:val="22"/>
                  </w:rPr>
                  <w:t>Đ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ă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-3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-3"/>
                    <w:w w:val="100"/>
                    <w:sz w:val="22"/>
                    <w:szCs w:val="22"/>
                  </w:rPr>
                  <w:t>k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1"/>
                    <w:w w:val="100"/>
                    <w:sz w:val="22"/>
                    <w:szCs w:val="22"/>
                  </w:rPr>
                  <w:t>i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ể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m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-4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1"/>
                    <w:w w:val="100"/>
                    <w:sz w:val="22"/>
                    <w:szCs w:val="22"/>
                  </w:rPr>
                  <w:t>V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1"/>
                    <w:w w:val="100"/>
                    <w:sz w:val="22"/>
                    <w:szCs w:val="22"/>
                  </w:rPr>
                  <w:t>i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ệ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Nam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-4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quy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-3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đ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1"/>
                    <w:w w:val="100"/>
                    <w:sz w:val="22"/>
                    <w:szCs w:val="22"/>
                  </w:rPr>
                  <w:t>ị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nh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c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ụ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-3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1"/>
                    <w:w w:val="100"/>
                    <w:sz w:val="22"/>
                    <w:szCs w:val="22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h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ể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.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/>
      <w:rPr>
        <w:sz w:val="4"/>
        <w:szCs w:val="4"/>
      </w:rPr>
    </w:pPr>
    <w:r>
      <w:rPr>
        <w:sz w:val="4"/>
        <w:szCs w:val="4"/>
      </w:rPr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/>
      <w:rPr>
        <w:sz w:val="4"/>
        <w:szCs w:val="4"/>
      </w:rPr>
    </w:pPr>
    <w:r>
      <w:rPr>
        <w:sz w:val="4"/>
        <w:szCs w:val="4"/>
      </w:rPr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/>
      <w:rPr>
        <w:sz w:val="4"/>
        <w:szCs w:val="4"/>
      </w:rPr>
    </w:pPr>
    <w:r>
      <w:rPr>
        <w:sz w:val="4"/>
        <w:szCs w:val="4"/>
      </w:rPr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/>
      <w:rPr>
        <w:sz w:val="4"/>
        <w:szCs w:val="4"/>
      </w:rPr>
    </w:pPr>
    <w:r>
      <w:rPr>
        <w:sz w:val="4"/>
        <w:szCs w:val="4"/>
      </w:rPr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/>
      <w:rPr>
        <w:sz w:val="4"/>
        <w:szCs w:val="4"/>
      </w:rPr>
    </w:pPr>
    <w:r>
      <w:rPr>
        <w:sz w:val="4"/>
        <w:szCs w:val="4"/>
      </w:rPr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/>
      <w:rPr>
        <w:sz w:val="4"/>
        <w:szCs w:val="4"/>
      </w:rPr>
    </w:pPr>
    <w:r>
      <w:rPr>
        <w:sz w:val="4"/>
        <w:szCs w:val="4"/>
      </w:rPr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/>
      <w:rPr>
        <w:sz w:val="4"/>
        <w:szCs w:val="4"/>
      </w:rPr>
    </w:pPr>
    <w:r>
      <w:rPr>
        <w:sz w:val="4"/>
        <w:szCs w:val="4"/>
      </w:rPr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/>
      <w:rPr>
        <w:sz w:val="4"/>
        <w:szCs w:val="4"/>
      </w:rPr>
    </w:pPr>
    <w:r>
      <w:rPr>
        <w:sz w:val="4"/>
        <w:szCs w:val="4"/>
      </w:rPr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/>
      <w:rPr>
        <w:sz w:val="4"/>
        <w:szCs w:val="4"/>
      </w:rPr>
    </w:pPr>
    <w:r>
      <w:rPr>
        <w:sz w:val="4"/>
        <w:szCs w:val="4"/>
      </w:rPr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/>
      <w:rPr>
        <w:sz w:val="4"/>
        <w:szCs w:val="4"/>
      </w:rPr>
    </w:pPr>
    <w:r>
      <w:rPr>
        <w:sz w:val="4"/>
        <w:szCs w:val="4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/>
      <w:rPr>
        <w:sz w:val="4"/>
        <w:szCs w:val="4"/>
      </w:rPr>
    </w:pPr>
    <w:r>
      <w:rPr>
        <w:sz w:val="4"/>
        <w:szCs w:val="4"/>
      </w:rPr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/>
      <w:rPr>
        <w:sz w:val="4"/>
        <w:szCs w:val="4"/>
      </w:rPr>
    </w:pPr>
    <w:r>
      <w:rPr>
        <w:sz w:val="4"/>
        <w:szCs w:val="4"/>
      </w:rPr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/>
      <w:rPr>
        <w:sz w:val="4"/>
        <w:szCs w:val="4"/>
      </w:rPr>
    </w:pPr>
    <w:r>
      <w:rPr>
        <w:sz w:val="4"/>
        <w:szCs w:val="4"/>
      </w:rPr>
    </w: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/>
      <w:rPr>
        <w:sz w:val="4"/>
        <w:szCs w:val="4"/>
      </w:rPr>
    </w:pPr>
    <w:r>
      <w:rPr>
        <w:sz w:val="4"/>
        <w:szCs w:val="4"/>
      </w:rPr>
    </w: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/>
      <w:rPr>
        <w:sz w:val="4"/>
        <w:szCs w:val="4"/>
      </w:rPr>
    </w:pPr>
    <w:r>
      <w:rPr>
        <w:sz w:val="4"/>
        <w:szCs w:val="4"/>
      </w:rPr>
    </w: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/>
      <w:rPr>
        <w:sz w:val="4"/>
        <w:szCs w:val="4"/>
      </w:rPr>
    </w:pPr>
    <w:r>
      <w:rPr>
        <w:sz w:val="4"/>
        <w:szCs w:val="4"/>
      </w:rPr>
    </w: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/>
      <w:rPr>
        <w:sz w:val="4"/>
        <w:szCs w:val="4"/>
      </w:rPr>
    </w:pPr>
    <w:r>
      <w:rPr>
        <w:sz w:val="4"/>
        <w:szCs w:val="4"/>
      </w:rPr>
    </w:r>
  </w:p>
</w:ftr>
</file>

<file path=word/footer2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/>
      <w:rPr>
        <w:sz w:val="4"/>
        <w:szCs w:val="4"/>
      </w:rPr>
    </w:pPr>
    <w:r>
      <w:rPr>
        <w:sz w:val="4"/>
        <w:szCs w:val="4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63.080002pt;margin-top:740.476013pt;width:434.360624pt;height:13.04pt;mso-position-horizontal-relative:page;mso-position-vertical-relative:page;z-index:-5538" type="#_x0000_t202" filled="f" stroked="f">
          <v:textbox inset="0,0,0,0">
            <w:txbxContent>
              <w:p>
                <w:pPr>
                  <w:spacing w:line="245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2"/>
                    <w:szCs w:val="22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/>
                    <w:spacing w:val="-1"/>
                    <w:w w:val="100"/>
                    <w:sz w:val="22"/>
                    <w:szCs w:val="22"/>
                  </w:rPr>
                  <w:t>Gh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/>
                    <w:spacing w:val="0"/>
                    <w:w w:val="100"/>
                    <w:sz w:val="22"/>
                    <w:szCs w:val="22"/>
                  </w:rPr>
                  <w:t>i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/>
                    <w:spacing w:val="1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/>
                    <w:spacing w:val="0"/>
                    <w:w w:val="100"/>
                    <w:sz w:val="22"/>
                    <w:szCs w:val="22"/>
                  </w:rPr>
                  <w:t>ch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/>
                    <w:spacing w:val="-3"/>
                    <w:w w:val="100"/>
                    <w:sz w:val="22"/>
                    <w:szCs w:val="22"/>
                  </w:rPr>
                  <w:t>ú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/>
                    <w:spacing w:val="0"/>
                    <w:w w:val="100"/>
                    <w:sz w:val="22"/>
                    <w:szCs w:val="22"/>
                  </w:rPr>
                  <w:t>: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/>
                    <w:spacing w:val="1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-2"/>
                    <w:w w:val="100"/>
                    <w:sz w:val="22"/>
                    <w:szCs w:val="22"/>
                  </w:rPr>
                  <w:t>M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àu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-2"/>
                    <w:w w:val="100"/>
                    <w:sz w:val="22"/>
                    <w:szCs w:val="22"/>
                  </w:rPr>
                  <w:t>ắ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c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-3"/>
                    <w:w w:val="100"/>
                    <w:sz w:val="22"/>
                    <w:szCs w:val="22"/>
                  </w:rPr>
                  <w:t>v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à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hoa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-3"/>
                    <w:w w:val="100"/>
                    <w:sz w:val="22"/>
                    <w:szCs w:val="22"/>
                  </w:rPr>
                  <w:t>v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ă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n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-1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-2"/>
                    <w:w w:val="100"/>
                    <w:sz w:val="22"/>
                    <w:szCs w:val="22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-1"/>
                    <w:w w:val="100"/>
                    <w:sz w:val="22"/>
                    <w:szCs w:val="22"/>
                  </w:rPr>
                  <w:t>ê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n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-1"/>
                    <w:w w:val="100"/>
                    <w:sz w:val="22"/>
                    <w:szCs w:val="22"/>
                  </w:rPr>
                  <w:t>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-2"/>
                    <w:w w:val="100"/>
                    <w:sz w:val="22"/>
                    <w:szCs w:val="22"/>
                  </w:rPr>
                  <w:t>i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ấ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-3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c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-1"/>
                    <w:w w:val="100"/>
                    <w:sz w:val="22"/>
                    <w:szCs w:val="22"/>
                  </w:rPr>
                  <w:t>h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ứ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-3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nh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ậ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n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do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-3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-1"/>
                    <w:w w:val="100"/>
                    <w:sz w:val="22"/>
                    <w:szCs w:val="22"/>
                  </w:rPr>
                  <w:t>C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ụ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c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-2"/>
                    <w:w w:val="100"/>
                    <w:sz w:val="22"/>
                    <w:szCs w:val="22"/>
                  </w:rPr>
                  <w:t>Đ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ă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-3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-3"/>
                    <w:w w:val="100"/>
                    <w:sz w:val="22"/>
                    <w:szCs w:val="22"/>
                  </w:rPr>
                  <w:t>k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1"/>
                    <w:w w:val="100"/>
                    <w:sz w:val="22"/>
                    <w:szCs w:val="22"/>
                  </w:rPr>
                  <w:t>i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ể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m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-4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1"/>
                    <w:w w:val="100"/>
                    <w:sz w:val="22"/>
                    <w:szCs w:val="22"/>
                  </w:rPr>
                  <w:t>V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1"/>
                    <w:w w:val="100"/>
                    <w:sz w:val="22"/>
                    <w:szCs w:val="22"/>
                  </w:rPr>
                  <w:t>i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ệ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Nam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-4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quy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-3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đ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1"/>
                    <w:w w:val="100"/>
                    <w:sz w:val="22"/>
                    <w:szCs w:val="22"/>
                  </w:rPr>
                  <w:t>ị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nh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c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ụ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-3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1"/>
                    <w:w w:val="100"/>
                    <w:sz w:val="22"/>
                    <w:szCs w:val="22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h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ể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.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/>
      <w:rPr>
        <w:sz w:val="4"/>
        <w:szCs w:val="4"/>
      </w:rPr>
    </w:pPr>
    <w:r>
      <w:rPr>
        <w:sz w:val="4"/>
        <w:szCs w:val="4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63.080002pt;margin-top:749.836121pt;width:434.360624pt;height:13.04pt;mso-position-horizontal-relative:page;mso-position-vertical-relative:page;z-index:-5531" type="#_x0000_t202" filled="f" stroked="f">
          <v:textbox inset="0,0,0,0">
            <w:txbxContent>
              <w:p>
                <w:pPr>
                  <w:spacing w:line="245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2"/>
                    <w:szCs w:val="22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/>
                    <w:spacing w:val="-1"/>
                    <w:w w:val="100"/>
                    <w:sz w:val="22"/>
                    <w:szCs w:val="22"/>
                  </w:rPr>
                  <w:t>Gh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/>
                    <w:spacing w:val="0"/>
                    <w:w w:val="100"/>
                    <w:sz w:val="22"/>
                    <w:szCs w:val="22"/>
                  </w:rPr>
                  <w:t>i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/>
                    <w:spacing w:val="1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/>
                    <w:spacing w:val="0"/>
                    <w:w w:val="100"/>
                    <w:sz w:val="22"/>
                    <w:szCs w:val="22"/>
                  </w:rPr>
                  <w:t>ch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/>
                    <w:spacing w:val="-3"/>
                    <w:w w:val="100"/>
                    <w:sz w:val="22"/>
                    <w:szCs w:val="22"/>
                  </w:rPr>
                  <w:t>ú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/>
                    <w:spacing w:val="0"/>
                    <w:w w:val="100"/>
                    <w:sz w:val="22"/>
                    <w:szCs w:val="22"/>
                  </w:rPr>
                  <w:t>: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/>
                    <w:spacing w:val="1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-2"/>
                    <w:w w:val="100"/>
                    <w:sz w:val="22"/>
                    <w:szCs w:val="22"/>
                  </w:rPr>
                  <w:t>M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àu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-2"/>
                    <w:w w:val="100"/>
                    <w:sz w:val="22"/>
                    <w:szCs w:val="22"/>
                  </w:rPr>
                  <w:t>ắ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c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-3"/>
                    <w:w w:val="100"/>
                    <w:sz w:val="22"/>
                    <w:szCs w:val="22"/>
                  </w:rPr>
                  <w:t>v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à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hoa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-3"/>
                    <w:w w:val="100"/>
                    <w:sz w:val="22"/>
                    <w:szCs w:val="22"/>
                  </w:rPr>
                  <w:t>v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ă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n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-1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-2"/>
                    <w:w w:val="100"/>
                    <w:sz w:val="22"/>
                    <w:szCs w:val="22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-1"/>
                    <w:w w:val="100"/>
                    <w:sz w:val="22"/>
                    <w:szCs w:val="22"/>
                  </w:rPr>
                  <w:t>ê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n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-1"/>
                    <w:w w:val="100"/>
                    <w:sz w:val="22"/>
                    <w:szCs w:val="22"/>
                  </w:rPr>
                  <w:t>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-2"/>
                    <w:w w:val="100"/>
                    <w:sz w:val="22"/>
                    <w:szCs w:val="22"/>
                  </w:rPr>
                  <w:t>i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ấ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-3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c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-1"/>
                    <w:w w:val="100"/>
                    <w:sz w:val="22"/>
                    <w:szCs w:val="22"/>
                  </w:rPr>
                  <w:t>h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ứ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-3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nh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ậ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n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do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-3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-1"/>
                    <w:w w:val="100"/>
                    <w:sz w:val="22"/>
                    <w:szCs w:val="22"/>
                  </w:rPr>
                  <w:t>C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ụ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c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-2"/>
                    <w:w w:val="100"/>
                    <w:sz w:val="22"/>
                    <w:szCs w:val="22"/>
                  </w:rPr>
                  <w:t>Đ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ă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-3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-3"/>
                    <w:w w:val="100"/>
                    <w:sz w:val="22"/>
                    <w:szCs w:val="22"/>
                  </w:rPr>
                  <w:t>k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1"/>
                    <w:w w:val="100"/>
                    <w:sz w:val="22"/>
                    <w:szCs w:val="22"/>
                  </w:rPr>
                  <w:t>i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ể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m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-4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1"/>
                    <w:w w:val="100"/>
                    <w:sz w:val="22"/>
                    <w:szCs w:val="22"/>
                  </w:rPr>
                  <w:t>V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1"/>
                    <w:w w:val="100"/>
                    <w:sz w:val="22"/>
                    <w:szCs w:val="22"/>
                  </w:rPr>
                  <w:t>i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ệ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Nam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-4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quy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-3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đ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1"/>
                    <w:w w:val="100"/>
                    <w:sz w:val="22"/>
                    <w:szCs w:val="22"/>
                  </w:rPr>
                  <w:t>ị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nh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c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ụ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-3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1"/>
                    <w:w w:val="100"/>
                    <w:sz w:val="22"/>
                    <w:szCs w:val="22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h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ể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i w:val="0"/>
                    <w:spacing w:val="0"/>
                    <w:w w:val="100"/>
                    <w:sz w:val="22"/>
                    <w:szCs w:val="22"/>
                  </w:rPr>
                  <w:t>.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/>
      <w:rPr>
        <w:sz w:val="4"/>
        <w:szCs w:val="4"/>
      </w:rPr>
    </w:pPr>
    <w:r>
      <w:rPr>
        <w:sz w:val="4"/>
        <w:szCs w:val="4"/>
      </w:rPr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/>
      <w:rPr>
        <w:sz w:val="4"/>
        <w:szCs w:val="4"/>
      </w:rPr>
    </w:pPr>
    <w:r>
      <w:rPr>
        <w:sz w:val="4"/>
        <w:szCs w:val="4"/>
      </w:rPr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/>
      <w:rPr>
        <w:sz w:val="4"/>
        <w:szCs w:val="4"/>
      </w:rPr>
    </w:pPr>
    <w:r>
      <w:rPr>
        <w:sz w:val="4"/>
        <w:szCs w:val="4"/>
      </w:rPr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/>
      <w:rPr>
        <w:sz w:val="4"/>
        <w:szCs w:val="4"/>
      </w:rPr>
    </w:pPr>
    <w:r>
      <w:rPr>
        <w:sz w:val="4"/>
        <w:szCs w:val="4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63.48pt;margin-top:68.879997pt;width:467.64pt;height:.1pt;mso-position-horizontal-relative:page;mso-position-vertical-relative:page;z-index:-5557" coordorigin="1270,1378" coordsize="9353,2">
          <v:shape style="position:absolute;left:1270;top:1378;width:9353;height:2" coordorigin="1270,1378" coordsize="9353,0" path="m1270,1378l10622,1378e" filled="f" stroked="t" strokeweight=".5pt" strokecolor="#010202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78.639999pt;margin-top:52.411129pt;width:238.52908pt;height:14.96pt;mso-position-horizontal-relative:page;mso-position-vertical-relative:page;z-index:-5556" type="#_x0000_t202" filled="f" stroked="f">
          <v:textbox inset="0,0,0,0">
            <w:txbxContent>
              <w:p>
                <w:pPr>
                  <w:spacing w:line="285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CÔNG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0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2"/>
                    <w:w w:val="100"/>
                    <w:sz w:val="26"/>
                    <w:szCs w:val="26"/>
                  </w:rPr>
                  <w:t>B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ÁO/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"/>
                    <w:w w:val="100"/>
                    <w:sz w:val="26"/>
                    <w:szCs w:val="26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ố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7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197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0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+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7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198/Ng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5"/>
                    <w:w w:val="100"/>
                    <w:sz w:val="26"/>
                    <w:szCs w:val="26"/>
                  </w:rPr>
                  <w:t>à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2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25-02-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2"/>
                    <w:w w:val="100"/>
                    <w:sz w:val="26"/>
                    <w:szCs w:val="26"/>
                  </w:rPr>
                  <w:t>2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016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16.879883pt;margin-top:52.411129pt;width:16.9601pt;height:14.96pt;mso-position-horizontal-relative:page;mso-position-vertical-relative:page;z-index:-5555" type="#_x0000_t202" filled="f" stroked="f">
          <v:textbox inset="0,0,0,0">
            <w:txbxContent>
              <w:p>
                <w:pPr>
                  <w:spacing w:line="285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w w:val="99"/>
                    <w:sz w:val="26"/>
                    <w:szCs w:val="26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63.48pt;margin-top:68.879997pt;width:467.64pt;height:.1pt;mso-position-horizontal-relative:page;mso-position-vertical-relative:page;z-index:-5534" coordorigin="1270,1378" coordsize="9353,2">
          <v:shape style="position:absolute;left:1270;top:1378;width:9353;height:2" coordorigin="1270,1378" coordsize="9353,0" path="m1270,1378l10622,1378e" filled="f" stroked="t" strokeweight=".5pt" strokecolor="#010202">
            <v:path arrowok="t"/>
          </v:shape>
          <w10:wrap type="none"/>
        </v:group>
      </w:pict>
    </w:r>
    <w:r>
      <w:rPr/>
      <w:pict>
        <v:shape style="position:absolute;margin-left:178.639999pt;margin-top:52.411129pt;width:238.52908pt;height:14.96pt;mso-position-horizontal-relative:page;mso-position-vertical-relative:page;z-index:-5533" type="#_x0000_t202" filled="f" stroked="f">
          <v:textbox inset="0,0,0,0">
            <w:txbxContent>
              <w:p>
                <w:pPr>
                  <w:spacing w:line="285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CÔNG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0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2"/>
                    <w:w w:val="100"/>
                    <w:sz w:val="26"/>
                    <w:szCs w:val="26"/>
                  </w:rPr>
                  <w:t>B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ÁO/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"/>
                    <w:w w:val="100"/>
                    <w:sz w:val="26"/>
                    <w:szCs w:val="26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ố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7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197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0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+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7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198/Ng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5"/>
                    <w:w w:val="100"/>
                    <w:sz w:val="26"/>
                    <w:szCs w:val="26"/>
                  </w:rPr>
                  <w:t>à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2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25-02-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2"/>
                    <w:w w:val="100"/>
                    <w:sz w:val="26"/>
                    <w:szCs w:val="26"/>
                  </w:rPr>
                  <w:t>2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016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16.879883pt;margin-top:52.411129pt;width:16.960001pt;height:14.96pt;mso-position-horizontal-relative:page;mso-position-vertical-relative:page;z-index:-5532" type="#_x0000_t202" filled="f" stroked="f">
          <v:textbox inset="0,0,0,0">
            <w:txbxContent>
              <w:p>
                <w:pPr>
                  <w:spacing w:line="285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w w:val="99"/>
                    <w:sz w:val="26"/>
                    <w:szCs w:val="26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39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63.240002pt;margin-top:69.480003pt;width:467.76pt;height:.1pt;mso-position-horizontal-relative:page;mso-position-vertical-relative:page;z-index:-5530" coordorigin="1265,1390" coordsize="9355,2">
          <v:shape style="position:absolute;left:1265;top:1390;width:9355;height:2" coordorigin="1265,1390" coordsize="9355,0" path="m1265,1390l10620,1390e" filled="f" stroked="t" strokeweight=".5pt" strokecolor="#010202">
            <v:path arrowok="t"/>
          </v:shape>
          <w10:wrap type="none"/>
        </v:group>
      </w:pict>
    </w:r>
    <w:r>
      <w:rPr/>
      <w:pict>
        <v:shape style="position:absolute;margin-left:62.080002pt;margin-top:52.411129pt;width:16.960001pt;height:14.96pt;mso-position-horizontal-relative:page;mso-position-vertical-relative:page;z-index:-5529" type="#_x0000_t202" filled="f" stroked="f">
          <v:textbox inset="0,0,0,0">
            <w:txbxContent>
              <w:p>
                <w:pPr>
                  <w:spacing w:line="285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w w:val="99"/>
                    <w:sz w:val="26"/>
                    <w:szCs w:val="26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40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78.759995pt;margin-top:52.411129pt;width:238.52908pt;height:14.96pt;mso-position-horizontal-relative:page;mso-position-vertical-relative:page;z-index:-5528" type="#_x0000_t202" filled="f" stroked="f">
          <v:textbox inset="0,0,0,0">
            <w:txbxContent>
              <w:p>
                <w:pPr>
                  <w:spacing w:line="285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CÔNG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0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2"/>
                    <w:w w:val="100"/>
                    <w:sz w:val="26"/>
                    <w:szCs w:val="26"/>
                  </w:rPr>
                  <w:t>B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ÁO/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"/>
                    <w:w w:val="100"/>
                    <w:sz w:val="26"/>
                    <w:szCs w:val="26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ố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7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197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0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+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7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198/Ng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5"/>
                    <w:w w:val="100"/>
                    <w:sz w:val="26"/>
                    <w:szCs w:val="26"/>
                  </w:rPr>
                  <w:t>à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2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25-02-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2"/>
                    <w:w w:val="100"/>
                    <w:sz w:val="26"/>
                    <w:szCs w:val="26"/>
                  </w:rPr>
                  <w:t>2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016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63.48pt;margin-top:68.879997pt;width:467.64pt;height:.1pt;mso-position-horizontal-relative:page;mso-position-vertical-relative:page;z-index:-5527" coordorigin="1270,1378" coordsize="9353,2">
          <v:shape style="position:absolute;left:1270;top:1378;width:9353;height:2" coordorigin="1270,1378" coordsize="9353,0" path="m1270,1378l10622,1378e" filled="f" stroked="t" strokeweight=".5pt" strokecolor="#010202">
            <v:path arrowok="t"/>
          </v:shape>
          <w10:wrap type="none"/>
        </v:group>
      </w:pict>
    </w:r>
    <w:r>
      <w:rPr/>
      <w:pict>
        <v:shape style="position:absolute;margin-left:178.639999pt;margin-top:52.411129pt;width:238.52908pt;height:14.96pt;mso-position-horizontal-relative:page;mso-position-vertical-relative:page;z-index:-5526" type="#_x0000_t202" filled="f" stroked="f">
          <v:textbox inset="0,0,0,0">
            <w:txbxContent>
              <w:p>
                <w:pPr>
                  <w:spacing w:line="285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CÔNG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0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2"/>
                    <w:w w:val="100"/>
                    <w:sz w:val="26"/>
                    <w:szCs w:val="26"/>
                  </w:rPr>
                  <w:t>B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ÁO/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"/>
                    <w:w w:val="100"/>
                    <w:sz w:val="26"/>
                    <w:szCs w:val="26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ố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7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197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0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+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7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198/Ng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5"/>
                    <w:w w:val="100"/>
                    <w:sz w:val="26"/>
                    <w:szCs w:val="26"/>
                  </w:rPr>
                  <w:t>à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2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25-02-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2"/>
                    <w:w w:val="100"/>
                    <w:sz w:val="26"/>
                    <w:szCs w:val="26"/>
                  </w:rPr>
                  <w:t>2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016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16.879883pt;margin-top:52.411129pt;width:16.960001pt;height:14.96pt;mso-position-horizontal-relative:page;mso-position-vertical-relative:page;z-index:-5525" type="#_x0000_t202" filled="f" stroked="f">
          <v:textbox inset="0,0,0,0">
            <w:txbxContent>
              <w:p>
                <w:pPr>
                  <w:spacing w:line="285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w w:val="99"/>
                    <w:sz w:val="26"/>
                    <w:szCs w:val="26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41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178.639999pt;margin-top:52.411129pt;width:238.52908pt;height:14.96pt;mso-position-horizontal-relative:page;mso-position-vertical-relative:page;z-index:-5524" type="#_x0000_t202" filled="f" stroked="f">
          <v:textbox inset="0,0,0,0">
            <w:txbxContent>
              <w:p>
                <w:pPr>
                  <w:spacing w:line="285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CÔNG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0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2"/>
                    <w:w w:val="100"/>
                    <w:sz w:val="26"/>
                    <w:szCs w:val="26"/>
                  </w:rPr>
                  <w:t>B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ÁO/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"/>
                    <w:w w:val="100"/>
                    <w:sz w:val="26"/>
                    <w:szCs w:val="26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ố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7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197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0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+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7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198/Ng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5"/>
                    <w:w w:val="100"/>
                    <w:sz w:val="26"/>
                    <w:szCs w:val="26"/>
                  </w:rPr>
                  <w:t>à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2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25-02-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2"/>
                    <w:w w:val="100"/>
                    <w:sz w:val="26"/>
                    <w:szCs w:val="26"/>
                  </w:rPr>
                  <w:t>2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016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14.879883pt;margin-top:51.411129pt;width:20.960001pt;height:16.96pt;mso-position-horizontal-relative:page;mso-position-vertical-relative:page;z-index:-5523" type="#_x0000_t202" filled="f" stroked="f">
          <v:textbox inset="0,0,0,0">
            <w:txbxContent>
              <w:p>
                <w:pPr>
                  <w:spacing w:before="6"/>
                  <w:ind w:left="80" w:right="0" w:firstLine="0"/>
                  <w:jc w:val="left"/>
                  <w:rPr>
                    <w:rFonts w:ascii="Times New Roman" w:hAnsi="Times New Roman" w:cs="Times New Roman" w:eastAsia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w w:val="99"/>
                    <w:sz w:val="26"/>
                    <w:szCs w:val="26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41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63.240002pt;margin-top:69.480003pt;width:467.76pt;height:.1pt;mso-position-horizontal-relative:page;mso-position-vertical-relative:page;z-index:-5522" coordorigin="1265,1390" coordsize="9355,2">
          <v:shape style="position:absolute;left:1265;top:1390;width:9355;height:2" coordorigin="1265,1390" coordsize="9355,0" path="m1265,1390l10620,1390e" filled="f" stroked="t" strokeweight=".5pt" strokecolor="#010202">
            <v:path arrowok="t"/>
          </v:shape>
          <w10:wrap type="none"/>
        </v:group>
      </w:pict>
    </w:r>
    <w:r>
      <w:rPr/>
      <w:pict>
        <v:shape style="position:absolute;margin-left:62.080002pt;margin-top:52.411129pt;width:16.960001pt;height:14.96pt;mso-position-horizontal-relative:page;mso-position-vertical-relative:page;z-index:-5521" type="#_x0000_t202" filled="f" stroked="f">
          <v:textbox inset="0,0,0,0">
            <w:txbxContent>
              <w:p>
                <w:pPr>
                  <w:spacing w:line="285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w w:val="99"/>
                    <w:sz w:val="26"/>
                    <w:szCs w:val="26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42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78.759995pt;margin-top:52.411129pt;width:238.52908pt;height:14.96pt;mso-position-horizontal-relative:page;mso-position-vertical-relative:page;z-index:-5520" type="#_x0000_t202" filled="f" stroked="f">
          <v:textbox inset="0,0,0,0">
            <w:txbxContent>
              <w:p>
                <w:pPr>
                  <w:spacing w:line="285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CÔNG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0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2"/>
                    <w:w w:val="100"/>
                    <w:sz w:val="26"/>
                    <w:szCs w:val="26"/>
                  </w:rPr>
                  <w:t>B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ÁO/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"/>
                    <w:w w:val="100"/>
                    <w:sz w:val="26"/>
                    <w:szCs w:val="26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ố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7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197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0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+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7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198/Ng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5"/>
                    <w:w w:val="100"/>
                    <w:sz w:val="26"/>
                    <w:szCs w:val="26"/>
                  </w:rPr>
                  <w:t>à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2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25-02-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2"/>
                    <w:w w:val="100"/>
                    <w:sz w:val="26"/>
                    <w:szCs w:val="26"/>
                  </w:rPr>
                  <w:t>2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016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60.080002pt;margin-top:51.411129pt;width:20.960001pt;height:16.96pt;mso-position-horizontal-relative:page;mso-position-vertical-relative:page;z-index:-5519" type="#_x0000_t202" filled="f" stroked="f">
          <v:textbox inset="0,0,0,0">
            <w:txbxContent>
              <w:p>
                <w:pPr>
                  <w:spacing w:before="6"/>
                  <w:ind w:left="80" w:right="0" w:firstLine="0"/>
                  <w:jc w:val="left"/>
                  <w:rPr>
                    <w:rFonts w:ascii="Times New Roman" w:hAnsi="Times New Roman" w:cs="Times New Roman" w:eastAsia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w w:val="99"/>
                    <w:sz w:val="26"/>
                    <w:szCs w:val="26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42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78.759995pt;margin-top:52.411129pt;width:238.52908pt;height:14.96pt;mso-position-horizontal-relative:page;mso-position-vertical-relative:page;z-index:-5518" type="#_x0000_t202" filled="f" stroked="f">
          <v:textbox inset="0,0,0,0">
            <w:txbxContent>
              <w:p>
                <w:pPr>
                  <w:spacing w:line="285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CÔNG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0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2"/>
                    <w:w w:val="100"/>
                    <w:sz w:val="26"/>
                    <w:szCs w:val="26"/>
                  </w:rPr>
                  <w:t>B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ÁO/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"/>
                    <w:w w:val="100"/>
                    <w:sz w:val="26"/>
                    <w:szCs w:val="26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ố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7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197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0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+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7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198/Ng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5"/>
                    <w:w w:val="100"/>
                    <w:sz w:val="26"/>
                    <w:szCs w:val="26"/>
                  </w:rPr>
                  <w:t>à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2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25-02-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2"/>
                    <w:w w:val="100"/>
                    <w:sz w:val="26"/>
                    <w:szCs w:val="26"/>
                  </w:rPr>
                  <w:t>2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016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63.48pt;margin-top:68.879997pt;width:467.64pt;height:.1pt;mso-position-horizontal-relative:page;mso-position-vertical-relative:page;z-index:-5517" coordorigin="1270,1378" coordsize="9353,2">
          <v:shape style="position:absolute;left:1270;top:1378;width:9353;height:2" coordorigin="1270,1378" coordsize="9353,0" path="m1270,1378l10622,1378e" filled="f" stroked="t" strokeweight=".5pt" strokecolor="#010202">
            <v:path arrowok="t"/>
          </v:shape>
          <w10:wrap type="none"/>
        </v:group>
      </w:pict>
    </w:r>
    <w:r>
      <w:rPr/>
      <w:pict>
        <v:shape style="position:absolute;margin-left:178.639999pt;margin-top:52.411129pt;width:238.52908pt;height:14.96pt;mso-position-horizontal-relative:page;mso-position-vertical-relative:page;z-index:-5516" type="#_x0000_t202" filled="f" stroked="f">
          <v:textbox inset="0,0,0,0">
            <w:txbxContent>
              <w:p>
                <w:pPr>
                  <w:spacing w:line="285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CÔNG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0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2"/>
                    <w:w w:val="100"/>
                    <w:sz w:val="26"/>
                    <w:szCs w:val="26"/>
                  </w:rPr>
                  <w:t>B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ÁO/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"/>
                    <w:w w:val="100"/>
                    <w:sz w:val="26"/>
                    <w:szCs w:val="26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ố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7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197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0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+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7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198/Ng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5"/>
                    <w:w w:val="100"/>
                    <w:sz w:val="26"/>
                    <w:szCs w:val="26"/>
                  </w:rPr>
                  <w:t>à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2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25-02-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2"/>
                    <w:w w:val="100"/>
                    <w:sz w:val="26"/>
                    <w:szCs w:val="26"/>
                  </w:rPr>
                  <w:t>2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016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16.879883pt;margin-top:52.411129pt;width:16.960001pt;height:14.96pt;mso-position-horizontal-relative:page;mso-position-vertical-relative:page;z-index:-5515" type="#_x0000_t202" filled="f" stroked="f">
          <v:textbox inset="0,0,0,0">
            <w:txbxContent>
              <w:p>
                <w:pPr>
                  <w:spacing w:line="285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w w:val="99"/>
                    <w:sz w:val="26"/>
                    <w:szCs w:val="26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43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178.639999pt;margin-top:52.411129pt;width:238.52908pt;height:14.96pt;mso-position-horizontal-relative:page;mso-position-vertical-relative:page;z-index:-5514" type="#_x0000_t202" filled="f" stroked="f">
          <v:textbox inset="0,0,0,0">
            <w:txbxContent>
              <w:p>
                <w:pPr>
                  <w:spacing w:line="285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CÔNG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0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2"/>
                    <w:w w:val="100"/>
                    <w:sz w:val="26"/>
                    <w:szCs w:val="26"/>
                  </w:rPr>
                  <w:t>B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ÁO/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"/>
                    <w:w w:val="100"/>
                    <w:sz w:val="26"/>
                    <w:szCs w:val="26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ố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7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197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0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+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7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198/Ng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5"/>
                    <w:w w:val="100"/>
                    <w:sz w:val="26"/>
                    <w:szCs w:val="26"/>
                  </w:rPr>
                  <w:t>à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2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25-02-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2"/>
                    <w:w w:val="100"/>
                    <w:sz w:val="26"/>
                    <w:szCs w:val="26"/>
                  </w:rPr>
                  <w:t>2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016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14.879883pt;margin-top:51.411129pt;width:20.960001pt;height:16.96pt;mso-position-horizontal-relative:page;mso-position-vertical-relative:page;z-index:-5513" type="#_x0000_t202" filled="f" stroked="f">
          <v:textbox inset="0,0,0,0">
            <w:txbxContent>
              <w:p>
                <w:pPr>
                  <w:spacing w:before="6"/>
                  <w:ind w:left="80" w:right="0" w:firstLine="0"/>
                  <w:jc w:val="left"/>
                  <w:rPr>
                    <w:rFonts w:ascii="Times New Roman" w:hAnsi="Times New Roman" w:cs="Times New Roman" w:eastAsia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w w:val="99"/>
                    <w:sz w:val="26"/>
                    <w:szCs w:val="26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43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/>
      <w:rPr>
        <w:sz w:val="4"/>
        <w:szCs w:val="4"/>
      </w:rPr>
    </w:pPr>
    <w:r>
      <w:rPr>
        <w:sz w:val="4"/>
        <w:szCs w:val="4"/>
      </w:rPr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/>
      <w:rPr>
        <w:sz w:val="4"/>
        <w:szCs w:val="4"/>
      </w:rPr>
    </w:pPr>
    <w:r>
      <w:rPr>
        <w:sz w:val="4"/>
        <w:szCs w:val="4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63.240002pt;margin-top:69.480003pt;width:467.76pt;height:.1pt;mso-position-horizontal-relative:page;mso-position-vertical-relative:page;z-index:-5554" coordorigin="1265,1390" coordsize="9355,2">
          <v:shape style="position:absolute;left:1265;top:1390;width:9355;height:2" coordorigin="1265,1390" coordsize="9355,0" path="m1265,1390l10620,1390e" filled="f" stroked="t" strokeweight=".5pt" strokecolor="#010202">
            <v:path arrowok="t"/>
          </v:shape>
          <w10:wrap type="none"/>
        </v:group>
      </w:pict>
    </w:r>
    <w:r>
      <w:rPr/>
      <w:pict>
        <v:shape style="position:absolute;margin-left:62.080002pt;margin-top:52.411129pt;width:16.960001pt;height:14.96pt;mso-position-horizontal-relative:page;mso-position-vertical-relative:page;z-index:-5553" type="#_x0000_t202" filled="f" stroked="f">
          <v:textbox inset="0,0,0,0">
            <w:txbxContent>
              <w:p>
                <w:pPr>
                  <w:spacing w:line="285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w w:val="99"/>
                    <w:sz w:val="26"/>
                    <w:szCs w:val="26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78.759995pt;margin-top:52.411129pt;width:238.52908pt;height:14.96pt;mso-position-horizontal-relative:page;mso-position-vertical-relative:page;z-index:-5552" type="#_x0000_t202" filled="f" stroked="f">
          <v:textbox inset="0,0,0,0">
            <w:txbxContent>
              <w:p>
                <w:pPr>
                  <w:spacing w:line="285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CÔNG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0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2"/>
                    <w:w w:val="100"/>
                    <w:sz w:val="26"/>
                    <w:szCs w:val="26"/>
                  </w:rPr>
                  <w:t>B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ÁO/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"/>
                    <w:w w:val="100"/>
                    <w:sz w:val="26"/>
                    <w:szCs w:val="26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ố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7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197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0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+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7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198/Ng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5"/>
                    <w:w w:val="100"/>
                    <w:sz w:val="26"/>
                    <w:szCs w:val="26"/>
                  </w:rPr>
                  <w:t>à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2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25-02-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2"/>
                    <w:w w:val="100"/>
                    <w:sz w:val="26"/>
                    <w:szCs w:val="26"/>
                  </w:rPr>
                  <w:t>2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016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63.240002pt;margin-top:69.480003pt;width:467.76pt;height:.1pt;mso-position-horizontal-relative:page;mso-position-vertical-relative:page;z-index:-5512" coordorigin="1265,1390" coordsize="9355,2">
          <v:shape style="position:absolute;left:1265;top:1390;width:9355;height:2" coordorigin="1265,1390" coordsize="9355,0" path="m1265,1390l10620,1390e" filled="f" stroked="t" strokeweight=".5pt" strokecolor="#010202">
            <v:path arrowok="t"/>
          </v:shape>
          <w10:wrap type="none"/>
        </v:group>
      </w:pict>
    </w:r>
    <w:r>
      <w:rPr/>
      <w:pict>
        <v:shape style="position:absolute;margin-left:62.080002pt;margin-top:52.411129pt;width:16.960001pt;height:14.96pt;mso-position-horizontal-relative:page;mso-position-vertical-relative:page;z-index:-5511" type="#_x0000_t202" filled="f" stroked="f">
          <v:textbox inset="0,0,0,0">
            <w:txbxContent>
              <w:p>
                <w:pPr>
                  <w:spacing w:line="285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w w:val="99"/>
                    <w:sz w:val="26"/>
                    <w:szCs w:val="26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46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78.759995pt;margin-top:52.411129pt;width:238.52908pt;height:14.96pt;mso-position-horizontal-relative:page;mso-position-vertical-relative:page;z-index:-5510" type="#_x0000_t202" filled="f" stroked="f">
          <v:textbox inset="0,0,0,0">
            <w:txbxContent>
              <w:p>
                <w:pPr>
                  <w:spacing w:line="285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CÔNG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0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2"/>
                    <w:w w:val="100"/>
                    <w:sz w:val="26"/>
                    <w:szCs w:val="26"/>
                  </w:rPr>
                  <w:t>B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ÁO/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"/>
                    <w:w w:val="100"/>
                    <w:sz w:val="26"/>
                    <w:szCs w:val="26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ố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7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197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0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+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7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198/Ng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5"/>
                    <w:w w:val="100"/>
                    <w:sz w:val="26"/>
                    <w:szCs w:val="26"/>
                  </w:rPr>
                  <w:t>à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2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25-02-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2"/>
                    <w:w w:val="100"/>
                    <w:sz w:val="26"/>
                    <w:szCs w:val="26"/>
                  </w:rPr>
                  <w:t>2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016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63.48pt;margin-top:68.879997pt;width:467.64pt;height:.1pt;mso-position-horizontal-relative:page;mso-position-vertical-relative:page;z-index:-5509" coordorigin="1270,1378" coordsize="9353,2">
          <v:shape style="position:absolute;left:1270;top:1378;width:9353;height:2" coordorigin="1270,1378" coordsize="9353,0" path="m1270,1378l10622,1378e" filled="f" stroked="t" strokeweight=".5pt" strokecolor="#010202">
            <v:path arrowok="t"/>
          </v:shape>
          <w10:wrap type="none"/>
        </v:group>
      </w:pict>
    </w:r>
    <w:r>
      <w:rPr/>
      <w:pict>
        <v:shape style="position:absolute;margin-left:178.639999pt;margin-top:52.411129pt;width:238.52908pt;height:14.96pt;mso-position-horizontal-relative:page;mso-position-vertical-relative:page;z-index:-5508" type="#_x0000_t202" filled="f" stroked="f">
          <v:textbox inset="0,0,0,0">
            <w:txbxContent>
              <w:p>
                <w:pPr>
                  <w:spacing w:line="285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CÔNG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0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2"/>
                    <w:w w:val="100"/>
                    <w:sz w:val="26"/>
                    <w:szCs w:val="26"/>
                  </w:rPr>
                  <w:t>B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ÁO/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"/>
                    <w:w w:val="100"/>
                    <w:sz w:val="26"/>
                    <w:szCs w:val="26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ố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7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197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0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+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7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198/Ng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5"/>
                    <w:w w:val="100"/>
                    <w:sz w:val="26"/>
                    <w:szCs w:val="26"/>
                  </w:rPr>
                  <w:t>à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2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25-02-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2"/>
                    <w:w w:val="100"/>
                    <w:sz w:val="26"/>
                    <w:szCs w:val="26"/>
                  </w:rPr>
                  <w:t>2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016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16.879883pt;margin-top:52.411129pt;width:16.960001pt;height:14.96pt;mso-position-horizontal-relative:page;mso-position-vertical-relative:page;z-index:-5507" type="#_x0000_t202" filled="f" stroked="f">
          <v:textbox inset="0,0,0,0">
            <w:txbxContent>
              <w:p>
                <w:pPr>
                  <w:spacing w:line="285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w w:val="99"/>
                    <w:sz w:val="26"/>
                    <w:szCs w:val="26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47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178.639999pt;margin-top:52.411129pt;width:238.52908pt;height:14.96pt;mso-position-horizontal-relative:page;mso-position-vertical-relative:page;z-index:-5506" type="#_x0000_t202" filled="f" stroked="f">
          <v:textbox inset="0,0,0,0">
            <w:txbxContent>
              <w:p>
                <w:pPr>
                  <w:spacing w:line="285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CÔNG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0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2"/>
                    <w:w w:val="100"/>
                    <w:sz w:val="26"/>
                    <w:szCs w:val="26"/>
                  </w:rPr>
                  <w:t>B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ÁO/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"/>
                    <w:w w:val="100"/>
                    <w:sz w:val="26"/>
                    <w:szCs w:val="26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ố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7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197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0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+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7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198/Ng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5"/>
                    <w:w w:val="100"/>
                    <w:sz w:val="26"/>
                    <w:szCs w:val="26"/>
                  </w:rPr>
                  <w:t>à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2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25-02-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2"/>
                    <w:w w:val="100"/>
                    <w:sz w:val="26"/>
                    <w:szCs w:val="26"/>
                  </w:rPr>
                  <w:t>2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016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14.879883pt;margin-top:51.411129pt;width:20.960001pt;height:16.96pt;mso-position-horizontal-relative:page;mso-position-vertical-relative:page;z-index:-5505" type="#_x0000_t202" filled="f" stroked="f">
          <v:textbox inset="0,0,0,0">
            <w:txbxContent>
              <w:p>
                <w:pPr>
                  <w:spacing w:before="6"/>
                  <w:ind w:left="80" w:right="0" w:firstLine="0"/>
                  <w:jc w:val="left"/>
                  <w:rPr>
                    <w:rFonts w:ascii="Times New Roman" w:hAnsi="Times New Roman" w:cs="Times New Roman" w:eastAsia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w w:val="99"/>
                    <w:sz w:val="26"/>
                    <w:szCs w:val="26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47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63.240002pt;margin-top:69.480003pt;width:467.76pt;height:.1pt;mso-position-horizontal-relative:page;mso-position-vertical-relative:page;z-index:-5504" coordorigin="1265,1390" coordsize="9355,2">
          <v:shape style="position:absolute;left:1265;top:1390;width:9355;height:2" coordorigin="1265,1390" coordsize="9355,0" path="m1265,1390l10620,1390e" filled="f" stroked="t" strokeweight=".5pt" strokecolor="#010202">
            <v:path arrowok="t"/>
          </v:shape>
          <w10:wrap type="none"/>
        </v:group>
      </w:pict>
    </w:r>
    <w:r>
      <w:rPr/>
      <w:pict>
        <v:shape style="position:absolute;margin-left:62.080002pt;margin-top:52.411129pt;width:16.960001pt;height:14.96pt;mso-position-horizontal-relative:page;mso-position-vertical-relative:page;z-index:-5503" type="#_x0000_t202" filled="f" stroked="f">
          <v:textbox inset="0,0,0,0">
            <w:txbxContent>
              <w:p>
                <w:pPr>
                  <w:spacing w:line="285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w w:val="99"/>
                    <w:sz w:val="26"/>
                    <w:szCs w:val="26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48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78.759995pt;margin-top:52.411129pt;width:238.52908pt;height:14.96pt;mso-position-horizontal-relative:page;mso-position-vertical-relative:page;z-index:-5502" type="#_x0000_t202" filled="f" stroked="f">
          <v:textbox inset="0,0,0,0">
            <w:txbxContent>
              <w:p>
                <w:pPr>
                  <w:spacing w:line="285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CÔNG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0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2"/>
                    <w:w w:val="100"/>
                    <w:sz w:val="26"/>
                    <w:szCs w:val="26"/>
                  </w:rPr>
                  <w:t>B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ÁO/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"/>
                    <w:w w:val="100"/>
                    <w:sz w:val="26"/>
                    <w:szCs w:val="26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ố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7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197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0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+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7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198/Ng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5"/>
                    <w:w w:val="100"/>
                    <w:sz w:val="26"/>
                    <w:szCs w:val="26"/>
                  </w:rPr>
                  <w:t>à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2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25-02-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2"/>
                    <w:w w:val="100"/>
                    <w:sz w:val="26"/>
                    <w:szCs w:val="26"/>
                  </w:rPr>
                  <w:t>2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016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60.080002pt;margin-top:51.411129pt;width:20.960001pt;height:16.96pt;mso-position-horizontal-relative:page;mso-position-vertical-relative:page;z-index:-5501" type="#_x0000_t202" filled="f" stroked="f">
          <v:textbox inset="0,0,0,0">
            <w:txbxContent>
              <w:p>
                <w:pPr>
                  <w:spacing w:before="6"/>
                  <w:ind w:left="80" w:right="0" w:firstLine="0"/>
                  <w:jc w:val="left"/>
                  <w:rPr>
                    <w:rFonts w:ascii="Times New Roman" w:hAnsi="Times New Roman" w:cs="Times New Roman" w:eastAsia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w w:val="99"/>
                    <w:sz w:val="26"/>
                    <w:szCs w:val="26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48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78.759995pt;margin-top:52.411129pt;width:238.52908pt;height:14.96pt;mso-position-horizontal-relative:page;mso-position-vertical-relative:page;z-index:-5500" type="#_x0000_t202" filled="f" stroked="f">
          <v:textbox inset="0,0,0,0">
            <w:txbxContent>
              <w:p>
                <w:pPr>
                  <w:spacing w:line="285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CÔNG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0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2"/>
                    <w:w w:val="100"/>
                    <w:sz w:val="26"/>
                    <w:szCs w:val="26"/>
                  </w:rPr>
                  <w:t>B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ÁO/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"/>
                    <w:w w:val="100"/>
                    <w:sz w:val="26"/>
                    <w:szCs w:val="26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ố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7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197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0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+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7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198/Ng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5"/>
                    <w:w w:val="100"/>
                    <w:sz w:val="26"/>
                    <w:szCs w:val="26"/>
                  </w:rPr>
                  <w:t>à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2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25-02-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2"/>
                    <w:w w:val="100"/>
                    <w:sz w:val="26"/>
                    <w:szCs w:val="26"/>
                  </w:rPr>
                  <w:t>2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016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63.48pt;margin-top:68.879997pt;width:467.64pt;height:.1pt;mso-position-horizontal-relative:page;mso-position-vertical-relative:page;z-index:-5499" coordorigin="1270,1378" coordsize="9353,2">
          <v:shape style="position:absolute;left:1270;top:1378;width:9353;height:2" coordorigin="1270,1378" coordsize="9353,0" path="m1270,1378l10622,1378e" filled="f" stroked="t" strokeweight=".5pt" strokecolor="#010202">
            <v:path arrowok="t"/>
          </v:shape>
          <w10:wrap type="none"/>
        </v:group>
      </w:pict>
    </w:r>
    <w:r>
      <w:rPr/>
      <w:pict>
        <v:shape style="position:absolute;margin-left:178.639999pt;margin-top:52.411129pt;width:238.52908pt;height:14.96pt;mso-position-horizontal-relative:page;mso-position-vertical-relative:page;z-index:-5498" type="#_x0000_t202" filled="f" stroked="f">
          <v:textbox inset="0,0,0,0">
            <w:txbxContent>
              <w:p>
                <w:pPr>
                  <w:spacing w:line="285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CÔNG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0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2"/>
                    <w:w w:val="100"/>
                    <w:sz w:val="26"/>
                    <w:szCs w:val="26"/>
                  </w:rPr>
                  <w:t>B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ÁO/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"/>
                    <w:w w:val="100"/>
                    <w:sz w:val="26"/>
                    <w:szCs w:val="26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ố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7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197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0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+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7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198/Ng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5"/>
                    <w:w w:val="100"/>
                    <w:sz w:val="26"/>
                    <w:szCs w:val="26"/>
                  </w:rPr>
                  <w:t>à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2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25-02-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2"/>
                    <w:w w:val="100"/>
                    <w:sz w:val="26"/>
                    <w:szCs w:val="26"/>
                  </w:rPr>
                  <w:t>2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016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16.879883pt;margin-top:52.411129pt;width:16.960001pt;height:14.96pt;mso-position-horizontal-relative:page;mso-position-vertical-relative:page;z-index:-5497" type="#_x0000_t202" filled="f" stroked="f">
          <v:textbox inset="0,0,0,0">
            <w:txbxContent>
              <w:p>
                <w:pPr>
                  <w:spacing w:line="285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w w:val="99"/>
                    <w:sz w:val="26"/>
                    <w:szCs w:val="26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49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178.639999pt;margin-top:52.411129pt;width:238.52908pt;height:14.96pt;mso-position-horizontal-relative:page;mso-position-vertical-relative:page;z-index:-5496" type="#_x0000_t202" filled="f" stroked="f">
          <v:textbox inset="0,0,0,0">
            <w:txbxContent>
              <w:p>
                <w:pPr>
                  <w:spacing w:line="285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CÔNG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0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2"/>
                    <w:w w:val="100"/>
                    <w:sz w:val="26"/>
                    <w:szCs w:val="26"/>
                  </w:rPr>
                  <w:t>B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ÁO/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"/>
                    <w:w w:val="100"/>
                    <w:sz w:val="26"/>
                    <w:szCs w:val="26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ố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7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197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0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+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7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198/Ng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5"/>
                    <w:w w:val="100"/>
                    <w:sz w:val="26"/>
                    <w:szCs w:val="26"/>
                  </w:rPr>
                  <w:t>à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2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25-02-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2"/>
                    <w:w w:val="100"/>
                    <w:sz w:val="26"/>
                    <w:szCs w:val="26"/>
                  </w:rPr>
                  <w:t>2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016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14.879883pt;margin-top:51.411129pt;width:20.960001pt;height:16.96pt;mso-position-horizontal-relative:page;mso-position-vertical-relative:page;z-index:-5495" type="#_x0000_t202" filled="f" stroked="f">
          <v:textbox inset="0,0,0,0">
            <w:txbxContent>
              <w:p>
                <w:pPr>
                  <w:spacing w:before="6"/>
                  <w:ind w:left="80" w:right="0" w:firstLine="0"/>
                  <w:jc w:val="left"/>
                  <w:rPr>
                    <w:rFonts w:ascii="Times New Roman" w:hAnsi="Times New Roman" w:cs="Times New Roman" w:eastAsia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w w:val="99"/>
                    <w:sz w:val="26"/>
                    <w:szCs w:val="26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49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63.240002pt;margin-top:69.480003pt;width:467.76pt;height:.1pt;mso-position-horizontal-relative:page;mso-position-vertical-relative:page;z-index:-5494" coordorigin="1265,1390" coordsize="9355,2">
          <v:shape style="position:absolute;left:1265;top:1390;width:9355;height:2" coordorigin="1265,1390" coordsize="9355,0" path="m1265,1390l10620,1390e" filled="f" stroked="t" strokeweight=".5pt" strokecolor="#010202">
            <v:path arrowok="t"/>
          </v:shape>
          <w10:wrap type="none"/>
        </v:group>
      </w:pict>
    </w:r>
    <w:r>
      <w:rPr/>
      <w:pict>
        <v:shape style="position:absolute;margin-left:62.080002pt;margin-top:52.411129pt;width:16.960001pt;height:14.96pt;mso-position-horizontal-relative:page;mso-position-vertical-relative:page;z-index:-5493" type="#_x0000_t202" filled="f" stroked="f">
          <v:textbox inset="0,0,0,0">
            <w:txbxContent>
              <w:p>
                <w:pPr>
                  <w:spacing w:line="285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w w:val="99"/>
                    <w:sz w:val="26"/>
                    <w:szCs w:val="26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50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78.759995pt;margin-top:52.411129pt;width:238.52908pt;height:14.96pt;mso-position-horizontal-relative:page;mso-position-vertical-relative:page;z-index:-5492" type="#_x0000_t202" filled="f" stroked="f">
          <v:textbox inset="0,0,0,0">
            <w:txbxContent>
              <w:p>
                <w:pPr>
                  <w:spacing w:line="285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CÔNG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0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2"/>
                    <w:w w:val="100"/>
                    <w:sz w:val="26"/>
                    <w:szCs w:val="26"/>
                  </w:rPr>
                  <w:t>B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ÁO/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"/>
                    <w:w w:val="100"/>
                    <w:sz w:val="26"/>
                    <w:szCs w:val="26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ố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7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197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0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+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7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198/Ng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5"/>
                    <w:w w:val="100"/>
                    <w:sz w:val="26"/>
                    <w:szCs w:val="26"/>
                  </w:rPr>
                  <w:t>à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2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25-02-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2"/>
                    <w:w w:val="100"/>
                    <w:sz w:val="26"/>
                    <w:szCs w:val="26"/>
                  </w:rPr>
                  <w:t>2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016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60.080002pt;margin-top:51.411129pt;width:20.960001pt;height:16.96pt;mso-position-horizontal-relative:page;mso-position-vertical-relative:page;z-index:-5491" type="#_x0000_t202" filled="f" stroked="f">
          <v:textbox inset="0,0,0,0">
            <w:txbxContent>
              <w:p>
                <w:pPr>
                  <w:spacing w:before="6"/>
                  <w:ind w:left="80" w:right="0" w:firstLine="0"/>
                  <w:jc w:val="left"/>
                  <w:rPr>
                    <w:rFonts w:ascii="Times New Roman" w:hAnsi="Times New Roman" w:cs="Times New Roman" w:eastAsia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w w:val="99"/>
                    <w:sz w:val="26"/>
                    <w:szCs w:val="26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50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78.759995pt;margin-top:52.411129pt;width:238.52908pt;height:14.96pt;mso-position-horizontal-relative:page;mso-position-vertical-relative:page;z-index:-5490" type="#_x0000_t202" filled="f" stroked="f">
          <v:textbox inset="0,0,0,0">
            <w:txbxContent>
              <w:p>
                <w:pPr>
                  <w:spacing w:line="285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CÔNG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0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2"/>
                    <w:w w:val="100"/>
                    <w:sz w:val="26"/>
                    <w:szCs w:val="26"/>
                  </w:rPr>
                  <w:t>B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ÁO/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"/>
                    <w:w w:val="100"/>
                    <w:sz w:val="26"/>
                    <w:szCs w:val="26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ố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7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197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0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+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7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198/Ng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5"/>
                    <w:w w:val="100"/>
                    <w:sz w:val="26"/>
                    <w:szCs w:val="26"/>
                  </w:rPr>
                  <w:t>à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2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25-02-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2"/>
                    <w:w w:val="100"/>
                    <w:sz w:val="26"/>
                    <w:szCs w:val="26"/>
                  </w:rPr>
                  <w:t>2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016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63.48pt;margin-top:68.879997pt;width:467.64pt;height:.1pt;mso-position-horizontal-relative:page;mso-position-vertical-relative:page;z-index:-5489" coordorigin="1270,1378" coordsize="9353,2">
          <v:shape style="position:absolute;left:1270;top:1378;width:9353;height:2" coordorigin="1270,1378" coordsize="9353,0" path="m1270,1378l10622,1378e" filled="f" stroked="t" strokeweight=".5pt" strokecolor="#010202">
            <v:path arrowok="t"/>
          </v:shape>
          <w10:wrap type="none"/>
        </v:group>
      </w:pict>
    </w:r>
    <w:r>
      <w:rPr/>
      <w:pict>
        <v:shape style="position:absolute;margin-left:178.639999pt;margin-top:52.411129pt;width:238.52908pt;height:14.96pt;mso-position-horizontal-relative:page;mso-position-vertical-relative:page;z-index:-5488" type="#_x0000_t202" filled="f" stroked="f">
          <v:textbox inset="0,0,0,0">
            <w:txbxContent>
              <w:p>
                <w:pPr>
                  <w:spacing w:line="285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CÔNG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0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2"/>
                    <w:w w:val="100"/>
                    <w:sz w:val="26"/>
                    <w:szCs w:val="26"/>
                  </w:rPr>
                  <w:t>B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ÁO/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"/>
                    <w:w w:val="100"/>
                    <w:sz w:val="26"/>
                    <w:szCs w:val="26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ố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7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197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0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+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7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198/Ng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5"/>
                    <w:w w:val="100"/>
                    <w:sz w:val="26"/>
                    <w:szCs w:val="26"/>
                  </w:rPr>
                  <w:t>à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2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25-02-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2"/>
                    <w:w w:val="100"/>
                    <w:sz w:val="26"/>
                    <w:szCs w:val="26"/>
                  </w:rPr>
                  <w:t>2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016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16.879883pt;margin-top:52.411129pt;width:16.960001pt;height:14.96pt;mso-position-horizontal-relative:page;mso-position-vertical-relative:page;z-index:-5487" type="#_x0000_t202" filled="f" stroked="f">
          <v:textbox inset="0,0,0,0">
            <w:txbxContent>
              <w:p>
                <w:pPr>
                  <w:spacing w:line="285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w w:val="99"/>
                    <w:sz w:val="26"/>
                    <w:szCs w:val="26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51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/>
      <w:rPr>
        <w:sz w:val="4"/>
        <w:szCs w:val="4"/>
      </w:rPr>
    </w:pPr>
    <w:r>
      <w:rPr>
        <w:sz w:val="4"/>
        <w:szCs w:val="4"/>
      </w:rPr>
    </w:r>
  </w:p>
</w:hdr>
</file>

<file path=word/header3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178.639999pt;margin-top:52.411129pt;width:238.52908pt;height:14.96pt;mso-position-horizontal-relative:page;mso-position-vertical-relative:page;z-index:-5486" type="#_x0000_t202" filled="f" stroked="f">
          <v:textbox inset="0,0,0,0">
            <w:txbxContent>
              <w:p>
                <w:pPr>
                  <w:spacing w:line="285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CÔNG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0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2"/>
                    <w:w w:val="100"/>
                    <w:sz w:val="26"/>
                    <w:szCs w:val="26"/>
                  </w:rPr>
                  <w:t>B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ÁO/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"/>
                    <w:w w:val="100"/>
                    <w:sz w:val="26"/>
                    <w:szCs w:val="26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ố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7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197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0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+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7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198/Ng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5"/>
                    <w:w w:val="100"/>
                    <w:sz w:val="26"/>
                    <w:szCs w:val="26"/>
                  </w:rPr>
                  <w:t>à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2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25-02-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2"/>
                    <w:w w:val="100"/>
                    <w:sz w:val="26"/>
                    <w:szCs w:val="26"/>
                  </w:rPr>
                  <w:t>2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016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14.879883pt;margin-top:51.411129pt;width:20.960001pt;height:16.96pt;mso-position-horizontal-relative:page;mso-position-vertical-relative:page;z-index:-5485" type="#_x0000_t202" filled="f" stroked="f">
          <v:textbox inset="0,0,0,0">
            <w:txbxContent>
              <w:p>
                <w:pPr>
                  <w:spacing w:before="6"/>
                  <w:ind w:left="80" w:right="0" w:firstLine="0"/>
                  <w:jc w:val="left"/>
                  <w:rPr>
                    <w:rFonts w:ascii="Times New Roman" w:hAnsi="Times New Roman" w:cs="Times New Roman" w:eastAsia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w w:val="99"/>
                    <w:sz w:val="26"/>
                    <w:szCs w:val="26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51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63.240002pt;margin-top:69.480003pt;width:467.76pt;height:.1pt;mso-position-horizontal-relative:page;mso-position-vertical-relative:page;z-index:-5484" coordorigin="1265,1390" coordsize="9355,2">
          <v:shape style="position:absolute;left:1265;top:1390;width:9355;height:2" coordorigin="1265,1390" coordsize="9355,0" path="m1265,1390l10620,1390e" filled="f" stroked="t" strokeweight=".5pt" strokecolor="#010202">
            <v:path arrowok="t"/>
          </v:shape>
          <w10:wrap type="none"/>
        </v:group>
      </w:pict>
    </w:r>
    <w:r>
      <w:rPr/>
      <w:pict>
        <v:shape style="position:absolute;margin-left:62.080002pt;margin-top:52.411129pt;width:16.960001pt;height:14.96pt;mso-position-horizontal-relative:page;mso-position-vertical-relative:page;z-index:-5483" type="#_x0000_t202" filled="f" stroked="f">
          <v:textbox inset="0,0,0,0">
            <w:txbxContent>
              <w:p>
                <w:pPr>
                  <w:spacing w:line="285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w w:val="99"/>
                    <w:sz w:val="26"/>
                    <w:szCs w:val="26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52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78.759995pt;margin-top:52.411129pt;width:238.52908pt;height:14.96pt;mso-position-horizontal-relative:page;mso-position-vertical-relative:page;z-index:-5482" type="#_x0000_t202" filled="f" stroked="f">
          <v:textbox inset="0,0,0,0">
            <w:txbxContent>
              <w:p>
                <w:pPr>
                  <w:spacing w:line="285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CÔNG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0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2"/>
                    <w:w w:val="100"/>
                    <w:sz w:val="26"/>
                    <w:szCs w:val="26"/>
                  </w:rPr>
                  <w:t>B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ÁO/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"/>
                    <w:w w:val="100"/>
                    <w:sz w:val="26"/>
                    <w:szCs w:val="26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ố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7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197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0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+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7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198/Ng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5"/>
                    <w:w w:val="100"/>
                    <w:sz w:val="26"/>
                    <w:szCs w:val="26"/>
                  </w:rPr>
                  <w:t>à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2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25-02-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2"/>
                    <w:w w:val="100"/>
                    <w:sz w:val="26"/>
                    <w:szCs w:val="26"/>
                  </w:rPr>
                  <w:t>2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016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60.080002pt;margin-top:51.411129pt;width:20.960001pt;height:16.96pt;mso-position-horizontal-relative:page;mso-position-vertical-relative:page;z-index:-5481" type="#_x0000_t202" filled="f" stroked="f">
          <v:textbox inset="0,0,0,0">
            <w:txbxContent>
              <w:p>
                <w:pPr>
                  <w:spacing w:before="6"/>
                  <w:ind w:left="80" w:right="0" w:firstLine="0"/>
                  <w:jc w:val="left"/>
                  <w:rPr>
                    <w:rFonts w:ascii="Times New Roman" w:hAnsi="Times New Roman" w:cs="Times New Roman" w:eastAsia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w w:val="99"/>
                    <w:sz w:val="26"/>
                    <w:szCs w:val="26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52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78.759995pt;margin-top:52.411129pt;width:238.52908pt;height:14.96pt;mso-position-horizontal-relative:page;mso-position-vertical-relative:page;z-index:-5480" type="#_x0000_t202" filled="f" stroked="f">
          <v:textbox inset="0,0,0,0">
            <w:txbxContent>
              <w:p>
                <w:pPr>
                  <w:spacing w:line="285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CÔNG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0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2"/>
                    <w:w w:val="100"/>
                    <w:sz w:val="26"/>
                    <w:szCs w:val="26"/>
                  </w:rPr>
                  <w:t>B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ÁO/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"/>
                    <w:w w:val="100"/>
                    <w:sz w:val="26"/>
                    <w:szCs w:val="26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ố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7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197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0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+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7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198/Ng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5"/>
                    <w:w w:val="100"/>
                    <w:sz w:val="26"/>
                    <w:szCs w:val="26"/>
                  </w:rPr>
                  <w:t>à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2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25-02-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2"/>
                    <w:w w:val="100"/>
                    <w:sz w:val="26"/>
                    <w:szCs w:val="26"/>
                  </w:rPr>
                  <w:t>2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016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63.48pt;margin-top:68.879997pt;width:467.64pt;height:.1pt;mso-position-horizontal-relative:page;mso-position-vertical-relative:page;z-index:-5479" coordorigin="1270,1378" coordsize="9353,2">
          <v:shape style="position:absolute;left:1270;top:1378;width:9353;height:2" coordorigin="1270,1378" coordsize="9353,0" path="m1270,1378l10622,1378e" filled="f" stroked="t" strokeweight=".5pt" strokecolor="#010202">
            <v:path arrowok="t"/>
          </v:shape>
          <w10:wrap type="none"/>
        </v:group>
      </w:pict>
    </w:r>
    <w:r>
      <w:rPr/>
      <w:pict>
        <v:shape style="position:absolute;margin-left:178.639999pt;margin-top:52.411129pt;width:238.52908pt;height:14.96pt;mso-position-horizontal-relative:page;mso-position-vertical-relative:page;z-index:-5478" type="#_x0000_t202" filled="f" stroked="f">
          <v:textbox inset="0,0,0,0">
            <w:txbxContent>
              <w:p>
                <w:pPr>
                  <w:spacing w:line="285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CÔNG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0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2"/>
                    <w:w w:val="100"/>
                    <w:sz w:val="26"/>
                    <w:szCs w:val="26"/>
                  </w:rPr>
                  <w:t>B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ÁO/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"/>
                    <w:w w:val="100"/>
                    <w:sz w:val="26"/>
                    <w:szCs w:val="26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ố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7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197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0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+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7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198/Ng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5"/>
                    <w:w w:val="100"/>
                    <w:sz w:val="26"/>
                    <w:szCs w:val="26"/>
                  </w:rPr>
                  <w:t>à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2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25-02-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2"/>
                    <w:w w:val="100"/>
                    <w:sz w:val="26"/>
                    <w:szCs w:val="26"/>
                  </w:rPr>
                  <w:t>2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016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16.879883pt;margin-top:52.411129pt;width:16.960001pt;height:14.96pt;mso-position-horizontal-relative:page;mso-position-vertical-relative:page;z-index:-5477" type="#_x0000_t202" filled="f" stroked="f">
          <v:textbox inset="0,0,0,0">
            <w:txbxContent>
              <w:p>
                <w:pPr>
                  <w:spacing w:line="285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w w:val="99"/>
                    <w:sz w:val="26"/>
                    <w:szCs w:val="26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53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178.639999pt;margin-top:52.411129pt;width:238.52908pt;height:14.96pt;mso-position-horizontal-relative:page;mso-position-vertical-relative:page;z-index:-5476" type="#_x0000_t202" filled="f" stroked="f">
          <v:textbox inset="0,0,0,0">
            <w:txbxContent>
              <w:p>
                <w:pPr>
                  <w:spacing w:line="285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CÔNG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0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2"/>
                    <w:w w:val="100"/>
                    <w:sz w:val="26"/>
                    <w:szCs w:val="26"/>
                  </w:rPr>
                  <w:t>B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ÁO/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"/>
                    <w:w w:val="100"/>
                    <w:sz w:val="26"/>
                    <w:szCs w:val="26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ố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7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197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0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+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7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198/Ng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5"/>
                    <w:w w:val="100"/>
                    <w:sz w:val="26"/>
                    <w:szCs w:val="26"/>
                  </w:rPr>
                  <w:t>à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2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25-02-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2"/>
                    <w:w w:val="100"/>
                    <w:sz w:val="26"/>
                    <w:szCs w:val="26"/>
                  </w:rPr>
                  <w:t>2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016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14.879883pt;margin-top:51.411129pt;width:20.960001pt;height:16.96pt;mso-position-horizontal-relative:page;mso-position-vertical-relative:page;z-index:-5475" type="#_x0000_t202" filled="f" stroked="f">
          <v:textbox inset="0,0,0,0">
            <w:txbxContent>
              <w:p>
                <w:pPr>
                  <w:spacing w:before="6"/>
                  <w:ind w:left="80" w:right="0" w:firstLine="0"/>
                  <w:jc w:val="left"/>
                  <w:rPr>
                    <w:rFonts w:ascii="Times New Roman" w:hAnsi="Times New Roman" w:cs="Times New Roman" w:eastAsia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w w:val="99"/>
                    <w:sz w:val="26"/>
                    <w:szCs w:val="26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53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63.240002pt;margin-top:69.480003pt;width:467.76pt;height:.1pt;mso-position-horizontal-relative:page;mso-position-vertical-relative:page;z-index:-5474" coordorigin="1265,1390" coordsize="9355,2">
          <v:shape style="position:absolute;left:1265;top:1390;width:9355;height:2" coordorigin="1265,1390" coordsize="9355,0" path="m1265,1390l10620,1390e" filled="f" stroked="t" strokeweight=".5pt" strokecolor="#010202">
            <v:path arrowok="t"/>
          </v:shape>
          <w10:wrap type="none"/>
        </v:group>
      </w:pict>
    </w:r>
    <w:r>
      <w:rPr/>
      <w:pict>
        <v:shape style="position:absolute;margin-left:62.080002pt;margin-top:52.411129pt;width:16.960001pt;height:14.96pt;mso-position-horizontal-relative:page;mso-position-vertical-relative:page;z-index:-5473" type="#_x0000_t202" filled="f" stroked="f">
          <v:textbox inset="0,0,0,0">
            <w:txbxContent>
              <w:p>
                <w:pPr>
                  <w:spacing w:line="285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w w:val="99"/>
                    <w:sz w:val="26"/>
                    <w:szCs w:val="26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54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78.759995pt;margin-top:52.411129pt;width:238.52908pt;height:14.96pt;mso-position-horizontal-relative:page;mso-position-vertical-relative:page;z-index:-5472" type="#_x0000_t202" filled="f" stroked="f">
          <v:textbox inset="0,0,0,0">
            <w:txbxContent>
              <w:p>
                <w:pPr>
                  <w:spacing w:line="285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CÔNG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0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2"/>
                    <w:w w:val="100"/>
                    <w:sz w:val="26"/>
                    <w:szCs w:val="26"/>
                  </w:rPr>
                  <w:t>B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ÁO/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"/>
                    <w:w w:val="100"/>
                    <w:sz w:val="26"/>
                    <w:szCs w:val="26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ố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7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197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0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+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7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198/Ng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5"/>
                    <w:w w:val="100"/>
                    <w:sz w:val="26"/>
                    <w:szCs w:val="26"/>
                  </w:rPr>
                  <w:t>à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2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25-02-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2"/>
                    <w:w w:val="100"/>
                    <w:sz w:val="26"/>
                    <w:szCs w:val="26"/>
                  </w:rPr>
                  <w:t>2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016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60.080002pt;margin-top:51.411129pt;width:20.960001pt;height:16.96pt;mso-position-horizontal-relative:page;mso-position-vertical-relative:page;z-index:-5471" type="#_x0000_t202" filled="f" stroked="f">
          <v:textbox inset="0,0,0,0">
            <w:txbxContent>
              <w:p>
                <w:pPr>
                  <w:spacing w:before="6"/>
                  <w:ind w:left="80" w:right="0" w:firstLine="0"/>
                  <w:jc w:val="left"/>
                  <w:rPr>
                    <w:rFonts w:ascii="Times New Roman" w:hAnsi="Times New Roman" w:cs="Times New Roman" w:eastAsia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w w:val="99"/>
                    <w:sz w:val="26"/>
                    <w:szCs w:val="26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54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78.759995pt;margin-top:52.411129pt;width:238.52908pt;height:14.96pt;mso-position-horizontal-relative:page;mso-position-vertical-relative:page;z-index:-5470" type="#_x0000_t202" filled="f" stroked="f">
          <v:textbox inset="0,0,0,0">
            <w:txbxContent>
              <w:p>
                <w:pPr>
                  <w:spacing w:line="285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CÔNG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0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2"/>
                    <w:w w:val="100"/>
                    <w:sz w:val="26"/>
                    <w:szCs w:val="26"/>
                  </w:rPr>
                  <w:t>B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ÁO/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"/>
                    <w:w w:val="100"/>
                    <w:sz w:val="26"/>
                    <w:szCs w:val="26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ố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7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197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0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+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7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198/Ng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5"/>
                    <w:w w:val="100"/>
                    <w:sz w:val="26"/>
                    <w:szCs w:val="26"/>
                  </w:rPr>
                  <w:t>à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2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25-02-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2"/>
                    <w:w w:val="100"/>
                    <w:sz w:val="26"/>
                    <w:szCs w:val="26"/>
                  </w:rPr>
                  <w:t>2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016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63.48pt;margin-top:68.879997pt;width:467.64pt;height:.1pt;mso-position-horizontal-relative:page;mso-position-vertical-relative:page;z-index:-5469" coordorigin="1270,1378" coordsize="9353,2">
          <v:shape style="position:absolute;left:1270;top:1378;width:9353;height:2" coordorigin="1270,1378" coordsize="9353,0" path="m1270,1378l10622,1378e" filled="f" stroked="t" strokeweight=".5pt" strokecolor="#010202">
            <v:path arrowok="t"/>
          </v:shape>
          <w10:wrap type="none"/>
        </v:group>
      </w:pict>
    </w:r>
    <w:r>
      <w:rPr/>
      <w:pict>
        <v:shape style="position:absolute;margin-left:178.639999pt;margin-top:52.411129pt;width:238.52908pt;height:14.96pt;mso-position-horizontal-relative:page;mso-position-vertical-relative:page;z-index:-5468" type="#_x0000_t202" filled="f" stroked="f">
          <v:textbox inset="0,0,0,0">
            <w:txbxContent>
              <w:p>
                <w:pPr>
                  <w:spacing w:line="285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CÔNG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0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2"/>
                    <w:w w:val="100"/>
                    <w:sz w:val="26"/>
                    <w:szCs w:val="26"/>
                  </w:rPr>
                  <w:t>B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ÁO/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"/>
                    <w:w w:val="100"/>
                    <w:sz w:val="26"/>
                    <w:szCs w:val="26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ố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7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197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0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+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7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198/Ng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5"/>
                    <w:w w:val="100"/>
                    <w:sz w:val="26"/>
                    <w:szCs w:val="26"/>
                  </w:rPr>
                  <w:t>à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2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25-02-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2"/>
                    <w:w w:val="100"/>
                    <w:sz w:val="26"/>
                    <w:szCs w:val="26"/>
                  </w:rPr>
                  <w:t>2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016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16.879883pt;margin-top:52.411129pt;width:16.960001pt;height:14.96pt;mso-position-horizontal-relative:page;mso-position-vertical-relative:page;z-index:-5467" type="#_x0000_t202" filled="f" stroked="f">
          <v:textbox inset="0,0,0,0">
            <w:txbxContent>
              <w:p>
                <w:pPr>
                  <w:spacing w:line="285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w w:val="99"/>
                    <w:sz w:val="26"/>
                    <w:szCs w:val="26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55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178.639999pt;margin-top:52.411129pt;width:238.52908pt;height:14.96pt;mso-position-horizontal-relative:page;mso-position-vertical-relative:page;z-index:-5466" type="#_x0000_t202" filled="f" stroked="f">
          <v:textbox inset="0,0,0,0">
            <w:txbxContent>
              <w:p>
                <w:pPr>
                  <w:spacing w:line="285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CÔNG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0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2"/>
                    <w:w w:val="100"/>
                    <w:sz w:val="26"/>
                    <w:szCs w:val="26"/>
                  </w:rPr>
                  <w:t>B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ÁO/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"/>
                    <w:w w:val="100"/>
                    <w:sz w:val="26"/>
                    <w:szCs w:val="26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ố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7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197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0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+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7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198/Ng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5"/>
                    <w:w w:val="100"/>
                    <w:sz w:val="26"/>
                    <w:szCs w:val="26"/>
                  </w:rPr>
                  <w:t>à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2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25-02-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2"/>
                    <w:w w:val="100"/>
                    <w:sz w:val="26"/>
                    <w:szCs w:val="26"/>
                  </w:rPr>
                  <w:t>2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016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14.879883pt;margin-top:51.411129pt;width:20.960001pt;height:16.96pt;mso-position-horizontal-relative:page;mso-position-vertical-relative:page;z-index:-5465" type="#_x0000_t202" filled="f" stroked="f">
          <v:textbox inset="0,0,0,0">
            <w:txbxContent>
              <w:p>
                <w:pPr>
                  <w:spacing w:before="6"/>
                  <w:ind w:left="80" w:right="0" w:firstLine="0"/>
                  <w:jc w:val="left"/>
                  <w:rPr>
                    <w:rFonts w:ascii="Times New Roman" w:hAnsi="Times New Roman" w:cs="Times New Roman" w:eastAsia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w w:val="99"/>
                    <w:sz w:val="26"/>
                    <w:szCs w:val="26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55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63.240002pt;margin-top:69.480003pt;width:467.76pt;height:.1pt;mso-position-horizontal-relative:page;mso-position-vertical-relative:page;z-index:-5464" coordorigin="1265,1390" coordsize="9355,2">
          <v:shape style="position:absolute;left:1265;top:1390;width:9355;height:2" coordorigin="1265,1390" coordsize="9355,0" path="m1265,1390l10620,1390e" filled="f" stroked="t" strokeweight=".5pt" strokecolor="#010202">
            <v:path arrowok="t"/>
          </v:shape>
          <w10:wrap type="none"/>
        </v:group>
      </w:pict>
    </w:r>
    <w:r>
      <w:rPr/>
      <w:pict>
        <v:shape style="position:absolute;margin-left:62.080002pt;margin-top:52.411129pt;width:16.960001pt;height:14.96pt;mso-position-horizontal-relative:page;mso-position-vertical-relative:page;z-index:-5463" type="#_x0000_t202" filled="f" stroked="f">
          <v:textbox inset="0,0,0,0">
            <w:txbxContent>
              <w:p>
                <w:pPr>
                  <w:spacing w:line="285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w w:val="99"/>
                    <w:sz w:val="26"/>
                    <w:szCs w:val="26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56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78.759995pt;margin-top:52.411129pt;width:238.52908pt;height:14.96pt;mso-position-horizontal-relative:page;mso-position-vertical-relative:page;z-index:-5462" type="#_x0000_t202" filled="f" stroked="f">
          <v:textbox inset="0,0,0,0">
            <w:txbxContent>
              <w:p>
                <w:pPr>
                  <w:spacing w:line="285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CÔNG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0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2"/>
                    <w:w w:val="100"/>
                    <w:sz w:val="26"/>
                    <w:szCs w:val="26"/>
                  </w:rPr>
                  <w:t>B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ÁO/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"/>
                    <w:w w:val="100"/>
                    <w:sz w:val="26"/>
                    <w:szCs w:val="26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ố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7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197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0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+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7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198/Ng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5"/>
                    <w:w w:val="100"/>
                    <w:sz w:val="26"/>
                    <w:szCs w:val="26"/>
                  </w:rPr>
                  <w:t>à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2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25-02-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2"/>
                    <w:w w:val="100"/>
                    <w:sz w:val="26"/>
                    <w:szCs w:val="26"/>
                  </w:rPr>
                  <w:t>2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016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/>
      <w:rPr>
        <w:sz w:val="4"/>
        <w:szCs w:val="4"/>
      </w:rPr>
    </w:pPr>
    <w:r>
      <w:rPr>
        <w:sz w:val="4"/>
        <w:szCs w:val="4"/>
      </w:rPr>
    </w:r>
  </w:p>
</w:hdr>
</file>

<file path=word/header4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60.080002pt;margin-top:51.411129pt;width:20.960001pt;height:16.96pt;mso-position-horizontal-relative:page;mso-position-vertical-relative:page;z-index:-5461" type="#_x0000_t202" filled="f" stroked="f">
          <v:textbox inset="0,0,0,0">
            <w:txbxContent>
              <w:p>
                <w:pPr>
                  <w:spacing w:before="6"/>
                  <w:ind w:left="80" w:right="0" w:firstLine="0"/>
                  <w:jc w:val="left"/>
                  <w:rPr>
                    <w:rFonts w:ascii="Times New Roman" w:hAnsi="Times New Roman" w:cs="Times New Roman" w:eastAsia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w w:val="99"/>
                    <w:sz w:val="26"/>
                    <w:szCs w:val="26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56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78.759995pt;margin-top:52.411129pt;width:238.52908pt;height:14.96pt;mso-position-horizontal-relative:page;mso-position-vertical-relative:page;z-index:-5460" type="#_x0000_t202" filled="f" stroked="f">
          <v:textbox inset="0,0,0,0">
            <w:txbxContent>
              <w:p>
                <w:pPr>
                  <w:spacing w:line="285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CÔNG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0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2"/>
                    <w:w w:val="100"/>
                    <w:sz w:val="26"/>
                    <w:szCs w:val="26"/>
                  </w:rPr>
                  <w:t>B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ÁO/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"/>
                    <w:w w:val="100"/>
                    <w:sz w:val="26"/>
                    <w:szCs w:val="26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ố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7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197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0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+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7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198/Ng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5"/>
                    <w:w w:val="100"/>
                    <w:sz w:val="26"/>
                    <w:szCs w:val="26"/>
                  </w:rPr>
                  <w:t>à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2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25-02-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2"/>
                    <w:w w:val="100"/>
                    <w:sz w:val="26"/>
                    <w:szCs w:val="26"/>
                  </w:rPr>
                  <w:t>2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016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63.48pt;margin-top:68.879997pt;width:467.64pt;height:.1pt;mso-position-horizontal-relative:page;mso-position-vertical-relative:page;z-index:-5459" coordorigin="1270,1378" coordsize="9353,2">
          <v:shape style="position:absolute;left:1270;top:1378;width:9353;height:2" coordorigin="1270,1378" coordsize="9353,0" path="m1270,1378l10622,1378e" filled="f" stroked="t" strokeweight=".5pt" strokecolor="#010202">
            <v:path arrowok="t"/>
          </v:shape>
          <w10:wrap type="none"/>
        </v:group>
      </w:pict>
    </w:r>
    <w:r>
      <w:rPr/>
      <w:pict>
        <v:shape style="position:absolute;margin-left:178.639999pt;margin-top:52.411129pt;width:238.52908pt;height:14.96pt;mso-position-horizontal-relative:page;mso-position-vertical-relative:page;z-index:-5458" type="#_x0000_t202" filled="f" stroked="f">
          <v:textbox inset="0,0,0,0">
            <w:txbxContent>
              <w:p>
                <w:pPr>
                  <w:spacing w:line="285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CÔNG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0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2"/>
                    <w:w w:val="100"/>
                    <w:sz w:val="26"/>
                    <w:szCs w:val="26"/>
                  </w:rPr>
                  <w:t>B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ÁO/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"/>
                    <w:w w:val="100"/>
                    <w:sz w:val="26"/>
                    <w:szCs w:val="26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ố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7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197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0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+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7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198/Ng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5"/>
                    <w:w w:val="100"/>
                    <w:sz w:val="26"/>
                    <w:szCs w:val="26"/>
                  </w:rPr>
                  <w:t>à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2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25-02-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2"/>
                    <w:w w:val="100"/>
                    <w:sz w:val="26"/>
                    <w:szCs w:val="26"/>
                  </w:rPr>
                  <w:t>2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016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16.879883pt;margin-top:52.411129pt;width:16.960001pt;height:14.96pt;mso-position-horizontal-relative:page;mso-position-vertical-relative:page;z-index:-5457" type="#_x0000_t202" filled="f" stroked="f">
          <v:textbox inset="0,0,0,0">
            <w:txbxContent>
              <w:p>
                <w:pPr>
                  <w:spacing w:line="285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w w:val="99"/>
                    <w:sz w:val="26"/>
                    <w:szCs w:val="26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57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178.639999pt;margin-top:52.411129pt;width:238.52908pt;height:14.96pt;mso-position-horizontal-relative:page;mso-position-vertical-relative:page;z-index:-5456" type="#_x0000_t202" filled="f" stroked="f">
          <v:textbox inset="0,0,0,0">
            <w:txbxContent>
              <w:p>
                <w:pPr>
                  <w:spacing w:line="285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CÔNG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0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2"/>
                    <w:w w:val="100"/>
                    <w:sz w:val="26"/>
                    <w:szCs w:val="26"/>
                  </w:rPr>
                  <w:t>B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ÁO/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"/>
                    <w:w w:val="100"/>
                    <w:sz w:val="26"/>
                    <w:szCs w:val="26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ố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7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197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0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+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7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198/Ng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5"/>
                    <w:w w:val="100"/>
                    <w:sz w:val="26"/>
                    <w:szCs w:val="26"/>
                  </w:rPr>
                  <w:t>à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2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25-02-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2"/>
                    <w:w w:val="100"/>
                    <w:sz w:val="26"/>
                    <w:szCs w:val="26"/>
                  </w:rPr>
                  <w:t>2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016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14.879883pt;margin-top:51.411129pt;width:20.960001pt;height:16.96pt;mso-position-horizontal-relative:page;mso-position-vertical-relative:page;z-index:-5455" type="#_x0000_t202" filled="f" stroked="f">
          <v:textbox inset="0,0,0,0">
            <w:txbxContent>
              <w:p>
                <w:pPr>
                  <w:spacing w:before="6"/>
                  <w:ind w:left="80" w:right="0" w:firstLine="0"/>
                  <w:jc w:val="left"/>
                  <w:rPr>
                    <w:rFonts w:ascii="Times New Roman" w:hAnsi="Times New Roman" w:cs="Times New Roman" w:eastAsia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w w:val="99"/>
                    <w:sz w:val="26"/>
                    <w:szCs w:val="26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57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63.240002pt;margin-top:69.480003pt;width:467.76pt;height:.1pt;mso-position-horizontal-relative:page;mso-position-vertical-relative:page;z-index:-5454" coordorigin="1265,1390" coordsize="9355,2">
          <v:shape style="position:absolute;left:1265;top:1390;width:9355;height:2" coordorigin="1265,1390" coordsize="9355,0" path="m1265,1390l10620,1390e" filled="f" stroked="t" strokeweight=".5pt" strokecolor="#010202">
            <v:path arrowok="t"/>
          </v:shape>
          <w10:wrap type="none"/>
        </v:group>
      </w:pict>
    </w:r>
    <w:r>
      <w:rPr/>
      <w:pict>
        <v:shape style="position:absolute;margin-left:62.080002pt;margin-top:52.411129pt;width:16.960001pt;height:14.96pt;mso-position-horizontal-relative:page;mso-position-vertical-relative:page;z-index:-5453" type="#_x0000_t202" filled="f" stroked="f">
          <v:textbox inset="0,0,0,0">
            <w:txbxContent>
              <w:p>
                <w:pPr>
                  <w:spacing w:line="285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w w:val="99"/>
                    <w:sz w:val="26"/>
                    <w:szCs w:val="26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58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78.759995pt;margin-top:52.411129pt;width:238.52908pt;height:14.96pt;mso-position-horizontal-relative:page;mso-position-vertical-relative:page;z-index:-5452" type="#_x0000_t202" filled="f" stroked="f">
          <v:textbox inset="0,0,0,0">
            <w:txbxContent>
              <w:p>
                <w:pPr>
                  <w:spacing w:line="285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CÔNG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0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2"/>
                    <w:w w:val="100"/>
                    <w:sz w:val="26"/>
                    <w:szCs w:val="26"/>
                  </w:rPr>
                  <w:t>B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ÁO/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"/>
                    <w:w w:val="100"/>
                    <w:sz w:val="26"/>
                    <w:szCs w:val="26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ố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7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197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0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+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7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198/Ng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5"/>
                    <w:w w:val="100"/>
                    <w:sz w:val="26"/>
                    <w:szCs w:val="26"/>
                  </w:rPr>
                  <w:t>à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2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25-02-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2"/>
                    <w:w w:val="100"/>
                    <w:sz w:val="26"/>
                    <w:szCs w:val="26"/>
                  </w:rPr>
                  <w:t>2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016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60.080002pt;margin-top:51.411129pt;width:20.960001pt;height:16.96pt;mso-position-horizontal-relative:page;mso-position-vertical-relative:page;z-index:-5451" type="#_x0000_t202" filled="f" stroked="f">
          <v:textbox inset="0,0,0,0">
            <w:txbxContent>
              <w:p>
                <w:pPr>
                  <w:spacing w:before="6"/>
                  <w:ind w:left="80" w:right="0" w:firstLine="0"/>
                  <w:jc w:val="left"/>
                  <w:rPr>
                    <w:rFonts w:ascii="Times New Roman" w:hAnsi="Times New Roman" w:cs="Times New Roman" w:eastAsia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w w:val="99"/>
                    <w:sz w:val="26"/>
                    <w:szCs w:val="26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58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78.759995pt;margin-top:52.411129pt;width:238.52908pt;height:14.96pt;mso-position-horizontal-relative:page;mso-position-vertical-relative:page;z-index:-5450" type="#_x0000_t202" filled="f" stroked="f">
          <v:textbox inset="0,0,0,0">
            <w:txbxContent>
              <w:p>
                <w:pPr>
                  <w:spacing w:line="285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CÔNG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0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2"/>
                    <w:w w:val="100"/>
                    <w:sz w:val="26"/>
                    <w:szCs w:val="26"/>
                  </w:rPr>
                  <w:t>B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ÁO/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"/>
                    <w:w w:val="100"/>
                    <w:sz w:val="26"/>
                    <w:szCs w:val="26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ố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7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197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0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+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7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198/Ng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5"/>
                    <w:w w:val="100"/>
                    <w:sz w:val="26"/>
                    <w:szCs w:val="26"/>
                  </w:rPr>
                  <w:t>à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2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25-02-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2"/>
                    <w:w w:val="100"/>
                    <w:sz w:val="26"/>
                    <w:szCs w:val="26"/>
                  </w:rPr>
                  <w:t>2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016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/>
      <w:rPr>
        <w:sz w:val="4"/>
        <w:szCs w:val="4"/>
      </w:rPr>
    </w:pPr>
    <w:r>
      <w:rPr>
        <w:sz w:val="4"/>
        <w:szCs w:val="4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63.48pt;margin-top:68.879997pt;width:467.64pt;height:.1pt;mso-position-horizontal-relative:page;mso-position-vertical-relative:page;z-index:-5551" coordorigin="1270,1378" coordsize="9353,2">
          <v:shape style="position:absolute;left:1270;top:1378;width:9353;height:2" coordorigin="1270,1378" coordsize="9353,0" path="m1270,1378l10622,1378e" filled="f" stroked="t" strokeweight=".5pt" strokecolor="#010202">
            <v:path arrowok="t"/>
          </v:shape>
          <w10:wrap type="none"/>
        </v:group>
      </w:pict>
    </w:r>
    <w:r>
      <w:rPr/>
      <w:pict>
        <v:shape style="position:absolute;margin-left:178.639999pt;margin-top:52.411129pt;width:238.52908pt;height:14.96pt;mso-position-horizontal-relative:page;mso-position-vertical-relative:page;z-index:-5550" type="#_x0000_t202" filled="f" stroked="f">
          <v:textbox inset="0,0,0,0">
            <w:txbxContent>
              <w:p>
                <w:pPr>
                  <w:spacing w:line="285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CÔNG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0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2"/>
                    <w:w w:val="100"/>
                    <w:sz w:val="26"/>
                    <w:szCs w:val="26"/>
                  </w:rPr>
                  <w:t>B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ÁO/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"/>
                    <w:w w:val="100"/>
                    <w:sz w:val="26"/>
                    <w:szCs w:val="26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ố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7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197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0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+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7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198/Ng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5"/>
                    <w:w w:val="100"/>
                    <w:sz w:val="26"/>
                    <w:szCs w:val="26"/>
                  </w:rPr>
                  <w:t>à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2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25-02-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2"/>
                    <w:w w:val="100"/>
                    <w:sz w:val="26"/>
                    <w:szCs w:val="26"/>
                  </w:rPr>
                  <w:t>2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016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16.879883pt;margin-top:52.411129pt;width:16.960001pt;height:14.96pt;mso-position-horizontal-relative:page;mso-position-vertical-relative:page;z-index:-5549" type="#_x0000_t202" filled="f" stroked="f">
          <v:textbox inset="0,0,0,0">
            <w:txbxContent>
              <w:p>
                <w:pPr>
                  <w:spacing w:line="285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w w:val="99"/>
                    <w:sz w:val="26"/>
                    <w:szCs w:val="26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27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63.240002pt;margin-top:69.480003pt;width:467.76pt;height:.1pt;mso-position-horizontal-relative:page;mso-position-vertical-relative:page;z-index:-5548" coordorigin="1265,1390" coordsize="9355,2">
          <v:shape style="position:absolute;left:1265;top:1390;width:9355;height:2" coordorigin="1265,1390" coordsize="9355,0" path="m1265,1390l10620,1390e" filled="f" stroked="t" strokeweight=".5pt" strokecolor="#010202">
            <v:path arrowok="t"/>
          </v:shape>
          <w10:wrap type="none"/>
        </v:group>
      </w:pict>
    </w:r>
    <w:r>
      <w:rPr/>
      <w:pict>
        <v:shape style="position:absolute;margin-left:62.080002pt;margin-top:52.411129pt;width:16.960001pt;height:14.96pt;mso-position-horizontal-relative:page;mso-position-vertical-relative:page;z-index:-5547" type="#_x0000_t202" filled="f" stroked="f">
          <v:textbox inset="0,0,0,0">
            <w:txbxContent>
              <w:p>
                <w:pPr>
                  <w:spacing w:line="285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w w:val="99"/>
                    <w:sz w:val="26"/>
                    <w:szCs w:val="26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28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78.759995pt;margin-top:52.411129pt;width:238.52908pt;height:14.96pt;mso-position-horizontal-relative:page;mso-position-vertical-relative:page;z-index:-5546" type="#_x0000_t202" filled="f" stroked="f">
          <v:textbox inset="0,0,0,0">
            <w:txbxContent>
              <w:p>
                <w:pPr>
                  <w:spacing w:line="285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CÔNG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0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2"/>
                    <w:w w:val="100"/>
                    <w:sz w:val="26"/>
                    <w:szCs w:val="26"/>
                  </w:rPr>
                  <w:t>B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ÁO/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"/>
                    <w:w w:val="100"/>
                    <w:sz w:val="26"/>
                    <w:szCs w:val="26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ố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7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197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0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+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7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198/Ng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5"/>
                    <w:w w:val="100"/>
                    <w:sz w:val="26"/>
                    <w:szCs w:val="26"/>
                  </w:rPr>
                  <w:t>à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2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25-02-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2"/>
                    <w:w w:val="100"/>
                    <w:sz w:val="26"/>
                    <w:szCs w:val="26"/>
                  </w:rPr>
                  <w:t>2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016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63.240002pt;margin-top:69.480003pt;width:467.76pt;height:.1pt;mso-position-horizontal-relative:page;mso-position-vertical-relative:page;z-index:-5544" coordorigin="1265,1390" coordsize="9355,2">
          <v:shape style="position:absolute;left:1265;top:1390;width:9355;height:2" coordorigin="1265,1390" coordsize="9355,0" path="m1265,1390l10620,1390e" filled="f" stroked="t" strokeweight=".5pt" strokecolor="#010202">
            <v:path arrowok="t"/>
          </v:shape>
          <w10:wrap type="none"/>
        </v:group>
      </w:pict>
    </w:r>
    <w:r>
      <w:rPr/>
      <w:pict>
        <v:shape style="position:absolute;margin-left:62.080002pt;margin-top:52.411129pt;width:16.960001pt;height:14.96pt;mso-position-horizontal-relative:page;mso-position-vertical-relative:page;z-index:-5543" type="#_x0000_t202" filled="f" stroked="f">
          <v:textbox inset="0,0,0,0">
            <w:txbxContent>
              <w:p>
                <w:pPr>
                  <w:spacing w:line="285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w w:val="99"/>
                    <w:sz w:val="26"/>
                    <w:szCs w:val="26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36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78.759995pt;margin-top:52.411129pt;width:238.52908pt;height:14.96pt;mso-position-horizontal-relative:page;mso-position-vertical-relative:page;z-index:-5542" type="#_x0000_t202" filled="f" stroked="f">
          <v:textbox inset="0,0,0,0">
            <w:txbxContent>
              <w:p>
                <w:pPr>
                  <w:spacing w:line="285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CÔNG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0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2"/>
                    <w:w w:val="100"/>
                    <w:sz w:val="26"/>
                    <w:szCs w:val="26"/>
                  </w:rPr>
                  <w:t>B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ÁO/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"/>
                    <w:w w:val="100"/>
                    <w:sz w:val="26"/>
                    <w:szCs w:val="26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ố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7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197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0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+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7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198/Ng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5"/>
                    <w:w w:val="100"/>
                    <w:sz w:val="26"/>
                    <w:szCs w:val="26"/>
                  </w:rPr>
                  <w:t>à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2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25-02-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2"/>
                    <w:w w:val="100"/>
                    <w:sz w:val="26"/>
                    <w:szCs w:val="26"/>
                  </w:rPr>
                  <w:t>2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016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63.48pt;margin-top:68.879997pt;width:467.64pt;height:.1pt;mso-position-horizontal-relative:page;mso-position-vertical-relative:page;z-index:-5541" coordorigin="1270,1378" coordsize="9353,2">
          <v:shape style="position:absolute;left:1270;top:1378;width:9353;height:2" coordorigin="1270,1378" coordsize="9353,0" path="m1270,1378l10622,1378e" filled="f" stroked="t" strokeweight=".5pt" strokecolor="#010202">
            <v:path arrowok="t"/>
          </v:shape>
          <w10:wrap type="none"/>
        </v:group>
      </w:pict>
    </w:r>
    <w:r>
      <w:rPr/>
      <w:pict>
        <v:shape style="position:absolute;margin-left:178.639999pt;margin-top:52.411129pt;width:238.52908pt;height:14.96pt;mso-position-horizontal-relative:page;mso-position-vertical-relative:page;z-index:-5540" type="#_x0000_t202" filled="f" stroked="f">
          <v:textbox inset="0,0,0,0">
            <w:txbxContent>
              <w:p>
                <w:pPr>
                  <w:spacing w:line="285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CÔNG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0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2"/>
                    <w:w w:val="100"/>
                    <w:sz w:val="26"/>
                    <w:szCs w:val="26"/>
                  </w:rPr>
                  <w:t>B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ÁO/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"/>
                    <w:w w:val="100"/>
                    <w:sz w:val="26"/>
                    <w:szCs w:val="26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ố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7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197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0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+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7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198/Ng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5"/>
                    <w:w w:val="100"/>
                    <w:sz w:val="26"/>
                    <w:szCs w:val="26"/>
                  </w:rPr>
                  <w:t>à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2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25-02-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2"/>
                    <w:w w:val="100"/>
                    <w:sz w:val="26"/>
                    <w:szCs w:val="26"/>
                  </w:rPr>
                  <w:t>2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016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16.879883pt;margin-top:52.411129pt;width:16.960001pt;height:14.96pt;mso-position-horizontal-relative:page;mso-position-vertical-relative:page;z-index:-5539" type="#_x0000_t202" filled="f" stroked="f">
          <v:textbox inset="0,0,0,0">
            <w:txbxContent>
              <w:p>
                <w:pPr>
                  <w:spacing w:line="285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w w:val="99"/>
                    <w:sz w:val="26"/>
                    <w:szCs w:val="26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37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63.240002pt;margin-top:69.480003pt;width:467.76pt;height:.1pt;mso-position-horizontal-relative:page;mso-position-vertical-relative:page;z-index:-5537" coordorigin="1265,1390" coordsize="9355,2">
          <v:shape style="position:absolute;left:1265;top:1390;width:9355;height:2" coordorigin="1265,1390" coordsize="9355,0" path="m1265,1390l10620,1390e" filled="f" stroked="t" strokeweight=".5pt" strokecolor="#010202">
            <v:path arrowok="t"/>
          </v:shape>
          <w10:wrap type="none"/>
        </v:group>
      </w:pict>
    </w:r>
    <w:r>
      <w:rPr/>
      <w:pict>
        <v:shape style="position:absolute;margin-left:62.080002pt;margin-top:52.411129pt;width:16.960001pt;height:14.96pt;mso-position-horizontal-relative:page;mso-position-vertical-relative:page;z-index:-5536" type="#_x0000_t202" filled="f" stroked="f">
          <v:textbox inset="0,0,0,0">
            <w:txbxContent>
              <w:p>
                <w:pPr>
                  <w:spacing w:line="285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w w:val="99"/>
                    <w:sz w:val="26"/>
                    <w:szCs w:val="26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38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78.759995pt;margin-top:52.411129pt;width:238.52908pt;height:14.96pt;mso-position-horizontal-relative:page;mso-position-vertical-relative:page;z-index:-5535" type="#_x0000_t202" filled="f" stroked="f">
          <v:textbox inset="0,0,0,0">
            <w:txbxContent>
              <w:p>
                <w:pPr>
                  <w:spacing w:line="285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CÔNG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0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2"/>
                    <w:w w:val="100"/>
                    <w:sz w:val="26"/>
                    <w:szCs w:val="26"/>
                  </w:rPr>
                  <w:t>B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ÁO/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"/>
                    <w:w w:val="100"/>
                    <w:sz w:val="26"/>
                    <w:szCs w:val="26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ố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7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197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0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+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7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198/Ng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5"/>
                    <w:w w:val="100"/>
                    <w:sz w:val="26"/>
                    <w:szCs w:val="26"/>
                  </w:rPr>
                  <w:t>à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y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2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25-02-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2"/>
                    <w:w w:val="100"/>
                    <w:sz w:val="26"/>
                    <w:szCs w:val="26"/>
                  </w:rPr>
                  <w:t>2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  <w:t>016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6"/>
                    <w:szCs w:val="2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5">
    <w:multiLevelType w:val="hybridMultilevel"/>
    <w:lvl w:ilvl="0">
      <w:start w:val="1"/>
      <w:numFmt w:val="bullet"/>
      <w:lvlText w:val="-"/>
      <w:lvlJc w:val="left"/>
      <w:pPr>
        <w:ind w:hanging="140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74">
    <w:multiLevelType w:val="hybridMultilevel"/>
    <w:lvl w:ilvl="0">
      <w:start w:val="1"/>
      <w:numFmt w:val="bullet"/>
      <w:lvlText w:val="-"/>
      <w:lvlJc w:val="left"/>
      <w:pPr>
        <w:ind w:hanging="125"/>
      </w:pPr>
      <w:rPr>
        <w:rFonts w:hint="default" w:ascii="Times New Roman" w:hAnsi="Times New Roman" w:eastAsia="Times New Roman"/>
        <w:sz w:val="22"/>
        <w:szCs w:val="22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73">
    <w:multiLevelType w:val="hybridMultilevel"/>
    <w:lvl w:ilvl="0">
      <w:start w:val="3"/>
      <w:numFmt w:val="upperRoman"/>
      <w:lvlText w:val="%1."/>
      <w:lvlJc w:val="left"/>
      <w:pPr>
        <w:ind w:hanging="432"/>
        <w:jc w:val="left"/>
      </w:pPr>
      <w:rPr>
        <w:rFonts w:hint="default" w:ascii="Times New Roman" w:hAnsi="Times New Roman" w:eastAsia="Times New Roman"/>
        <w:b/>
        <w:bCs/>
        <w:spacing w:val="-1"/>
        <w:w w:val="99"/>
        <w:sz w:val="26"/>
        <w:szCs w:val="26"/>
      </w:rPr>
    </w:lvl>
    <w:lvl w:ilvl="1">
      <w:start w:val="1"/>
      <w:numFmt w:val="decimal"/>
      <w:lvlText w:val="%2."/>
      <w:lvlJc w:val="left"/>
      <w:pPr>
        <w:ind w:hanging="202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72">
    <w:multiLevelType w:val="hybridMultilevel"/>
    <w:lvl w:ilvl="0">
      <w:start w:val="1"/>
      <w:numFmt w:val="decimal"/>
      <w:lvlText w:val="%1."/>
      <w:lvlJc w:val="left"/>
      <w:pPr>
        <w:ind w:hanging="260"/>
        <w:jc w:val="left"/>
      </w:pPr>
      <w:rPr>
        <w:rFonts w:hint="default" w:ascii="Times New Roman" w:hAnsi="Times New Roman" w:eastAsia="Times New Roman"/>
        <w:w w:val="99"/>
        <w:sz w:val="26"/>
        <w:szCs w:val="26"/>
      </w:rPr>
    </w:lvl>
    <w:lvl w:ilvl="1">
      <w:start w:val="1"/>
      <w:numFmt w:val="decimal"/>
      <w:lvlText w:val="%1.%2."/>
      <w:lvlJc w:val="left"/>
      <w:pPr>
        <w:ind w:hanging="454"/>
        <w:jc w:val="left"/>
      </w:pPr>
      <w:rPr>
        <w:rFonts w:hint="default" w:ascii="Times New Roman" w:hAnsi="Times New Roman" w:eastAsia="Times New Roman"/>
        <w:w w:val="99"/>
        <w:sz w:val="26"/>
        <w:szCs w:val="26"/>
      </w:rPr>
    </w:lvl>
    <w:lvl w:ilvl="2">
      <w:start w:val="1"/>
      <w:numFmt w:val="decimal"/>
      <w:lvlText w:val="%1.%2.%3."/>
      <w:lvlJc w:val="left"/>
      <w:pPr>
        <w:ind w:hanging="648"/>
        <w:jc w:val="left"/>
      </w:pPr>
      <w:rPr>
        <w:rFonts w:hint="default" w:ascii="Times New Roman" w:hAnsi="Times New Roman" w:eastAsia="Times New Roman"/>
        <w:w w:val="99"/>
        <w:sz w:val="26"/>
        <w:szCs w:val="26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71">
    <w:multiLevelType w:val="hybridMultilevel"/>
    <w:lvl w:ilvl="0">
      <w:start w:val="1"/>
      <w:numFmt w:val="upperRoman"/>
      <w:lvlText w:val="%1."/>
      <w:lvlJc w:val="left"/>
      <w:pPr>
        <w:ind w:hanging="231"/>
        <w:jc w:val="left"/>
      </w:pPr>
      <w:rPr>
        <w:rFonts w:hint="default" w:ascii="Times New Roman" w:hAnsi="Times New Roman" w:eastAsia="Times New Roman"/>
        <w:b/>
        <w:bCs/>
        <w:spacing w:val="-1"/>
        <w:w w:val="99"/>
        <w:sz w:val="26"/>
        <w:szCs w:val="26"/>
      </w:rPr>
    </w:lvl>
    <w:lvl w:ilvl="1">
      <w:start w:val="1"/>
      <w:numFmt w:val="decimal"/>
      <w:lvlText w:val="%2."/>
      <w:lvlJc w:val="left"/>
      <w:pPr>
        <w:ind w:hanging="260"/>
        <w:jc w:val="left"/>
      </w:pPr>
      <w:rPr>
        <w:rFonts w:hint="default" w:ascii="Times New Roman" w:hAnsi="Times New Roman" w:eastAsia="Times New Roman"/>
        <w:w w:val="99"/>
        <w:sz w:val="26"/>
        <w:szCs w:val="26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70">
    <w:multiLevelType w:val="hybridMultilevel"/>
    <w:lvl w:ilvl="0">
      <w:start w:val="1"/>
      <w:numFmt w:val="upperLetter"/>
      <w:lvlText w:val="%1."/>
      <w:lvlJc w:val="left"/>
      <w:pPr>
        <w:ind w:hanging="293"/>
        <w:jc w:val="left"/>
      </w:pPr>
      <w:rPr>
        <w:rFonts w:hint="default" w:ascii="Times New Roman" w:hAnsi="Times New Roman" w:eastAsia="Times New Roman"/>
        <w:b/>
        <w:bCs/>
        <w:spacing w:val="-1"/>
        <w:sz w:val="24"/>
        <w:szCs w:val="24"/>
      </w:rPr>
    </w:lvl>
    <w:lvl w:ilvl="1">
      <w:start w:val="1"/>
      <w:numFmt w:val="decimal"/>
      <w:lvlText w:val="%2."/>
      <w:lvlJc w:val="left"/>
      <w:pPr>
        <w:ind w:hanging="247"/>
        <w:jc w:val="left"/>
      </w:pPr>
      <w:rPr>
        <w:rFonts w:hint="default" w:ascii="Times New Roman" w:hAnsi="Times New Roman" w:eastAsia="Times New Roman"/>
        <w:spacing w:val="-1"/>
        <w:sz w:val="24"/>
        <w:szCs w:val="24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69">
    <w:multiLevelType w:val="hybridMultilevel"/>
    <w:lvl w:ilvl="0">
      <w:start w:val="1"/>
      <w:numFmt w:val="bullet"/>
      <w:lvlText w:val="-"/>
      <w:lvlJc w:val="left"/>
      <w:pPr>
        <w:ind w:hanging="140"/>
      </w:pPr>
      <w:rPr>
        <w:rFonts w:hint="default" w:ascii="Times New Roman" w:hAnsi="Times New Roman" w:eastAsia="Times New Roman"/>
        <w:i/>
        <w:sz w:val="24"/>
        <w:szCs w:val="2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68">
    <w:multiLevelType w:val="hybridMultilevel"/>
    <w:lvl w:ilvl="0">
      <w:start w:val="3"/>
      <w:numFmt w:val="upperRoman"/>
      <w:lvlText w:val="%1."/>
      <w:lvlJc w:val="left"/>
      <w:pPr>
        <w:ind w:hanging="401"/>
        <w:jc w:val="left"/>
      </w:pPr>
      <w:rPr>
        <w:rFonts w:hint="default" w:ascii="Times New Roman" w:hAnsi="Times New Roman" w:eastAsia="Times New Roman"/>
        <w:b/>
        <w:bCs/>
        <w:sz w:val="24"/>
        <w:szCs w:val="24"/>
      </w:rPr>
    </w:lvl>
    <w:lvl w:ilvl="1">
      <w:start w:val="1"/>
      <w:numFmt w:val="decimal"/>
      <w:lvlText w:val="%2."/>
      <w:lvlJc w:val="left"/>
      <w:pPr>
        <w:ind w:hanging="202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2">
      <w:start w:val="1"/>
      <w:numFmt w:val="decimal"/>
      <w:lvlText w:val="%2.%3."/>
      <w:lvlJc w:val="left"/>
      <w:pPr>
        <w:ind w:hanging="351"/>
        <w:jc w:val="left"/>
      </w:pPr>
      <w:rPr>
        <w:rFonts w:hint="default" w:ascii="Times New Roman" w:hAnsi="Times New Roman" w:eastAsia="Times New Roman"/>
        <w:spacing w:val="1"/>
        <w:w w:val="99"/>
        <w:sz w:val="20"/>
        <w:szCs w:val="20"/>
      </w:rPr>
    </w:lvl>
    <w:lvl w:ilvl="3">
      <w:start w:val="1"/>
      <w:numFmt w:val="decimal"/>
      <w:lvlText w:val="%2.%3.%4."/>
      <w:lvlJc w:val="left"/>
      <w:pPr>
        <w:ind w:hanging="502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67">
    <w:multiLevelType w:val="hybridMultilevel"/>
    <w:lvl w:ilvl="0">
      <w:start w:val="1"/>
      <w:numFmt w:val="decimal"/>
      <w:lvlText w:val="%1."/>
      <w:lvlJc w:val="left"/>
      <w:pPr>
        <w:ind w:hanging="240"/>
        <w:jc w:val="left"/>
      </w:pPr>
      <w:rPr>
        <w:rFonts w:hint="default" w:ascii="Times New Roman" w:hAnsi="Times New Roman" w:eastAsia="Times New Roman"/>
        <w:spacing w:val="-1"/>
        <w:sz w:val="24"/>
        <w:szCs w:val="24"/>
      </w:rPr>
    </w:lvl>
    <w:lvl w:ilvl="1">
      <w:start w:val="1"/>
      <w:numFmt w:val="decimal"/>
      <w:lvlText w:val="%1.%2."/>
      <w:lvlJc w:val="left"/>
      <w:pPr>
        <w:ind w:hanging="420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2">
      <w:start w:val="1"/>
      <w:numFmt w:val="decimal"/>
      <w:lvlText w:val="%1.%2.%3."/>
      <w:lvlJc w:val="left"/>
      <w:pPr>
        <w:ind w:hanging="600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66">
    <w:multiLevelType w:val="hybridMultilevel"/>
    <w:lvl w:ilvl="0">
      <w:start w:val="1"/>
      <w:numFmt w:val="upperRoman"/>
      <w:lvlText w:val="%1."/>
      <w:lvlJc w:val="left"/>
      <w:pPr>
        <w:ind w:hanging="214"/>
        <w:jc w:val="left"/>
      </w:pPr>
      <w:rPr>
        <w:rFonts w:hint="default" w:ascii="Times New Roman" w:hAnsi="Times New Roman" w:eastAsia="Times New Roman"/>
        <w:b/>
        <w:bCs/>
        <w:spacing w:val="-1"/>
        <w:sz w:val="24"/>
        <w:szCs w:val="24"/>
      </w:rPr>
    </w:lvl>
    <w:lvl w:ilvl="1">
      <w:start w:val="1"/>
      <w:numFmt w:val="decimal"/>
      <w:lvlText w:val="%2."/>
      <w:lvlJc w:val="left"/>
      <w:pPr>
        <w:ind w:hanging="240"/>
        <w:jc w:val="left"/>
      </w:pPr>
      <w:rPr>
        <w:rFonts w:hint="default" w:ascii="Times New Roman" w:hAnsi="Times New Roman" w:eastAsia="Times New Roman"/>
        <w:spacing w:val="-1"/>
        <w:sz w:val="24"/>
        <w:szCs w:val="24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65">
    <w:multiLevelType w:val="hybridMultilevel"/>
    <w:lvl w:ilvl="0">
      <w:start w:val="1"/>
      <w:numFmt w:val="bullet"/>
      <w:lvlText w:val="-"/>
      <w:lvlJc w:val="left"/>
      <w:pPr>
        <w:ind w:hanging="152"/>
      </w:pPr>
      <w:rPr>
        <w:rFonts w:hint="default" w:ascii="Times New Roman" w:hAnsi="Times New Roman" w:eastAsia="Times New Roman"/>
        <w:w w:val="99"/>
        <w:sz w:val="26"/>
        <w:szCs w:val="2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64">
    <w:multiLevelType w:val="hybridMultilevel"/>
    <w:lvl w:ilvl="0">
      <w:start w:val="1"/>
      <w:numFmt w:val="decimal"/>
      <w:lvlText w:val="%1."/>
      <w:lvlJc w:val="left"/>
      <w:pPr>
        <w:ind w:hanging="241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63">
    <w:multiLevelType w:val="hybridMultilevel"/>
    <w:lvl w:ilvl="0">
      <w:start w:val="3"/>
      <w:numFmt w:val="upperRoman"/>
      <w:lvlText w:val="%1."/>
      <w:lvlJc w:val="left"/>
      <w:pPr>
        <w:ind w:hanging="401"/>
        <w:jc w:val="right"/>
      </w:pPr>
      <w:rPr>
        <w:rFonts w:hint="default" w:ascii="Times New Roman" w:hAnsi="Times New Roman" w:eastAsia="Times New Roman"/>
        <w:b/>
        <w:bCs/>
        <w:sz w:val="24"/>
        <w:szCs w:val="24"/>
      </w:rPr>
    </w:lvl>
    <w:lvl w:ilvl="1">
      <w:start w:val="1"/>
      <w:numFmt w:val="upperLetter"/>
      <w:lvlText w:val="%2."/>
      <w:lvlJc w:val="left"/>
      <w:pPr>
        <w:ind w:hanging="317"/>
        <w:jc w:val="left"/>
      </w:pPr>
      <w:rPr>
        <w:rFonts w:hint="default" w:ascii="Times New Roman" w:hAnsi="Times New Roman" w:eastAsia="Times New Roman"/>
        <w:b/>
        <w:bCs/>
        <w:spacing w:val="-1"/>
        <w:w w:val="99"/>
        <w:sz w:val="26"/>
        <w:szCs w:val="26"/>
      </w:rPr>
    </w:lvl>
    <w:lvl w:ilvl="2">
      <w:start w:val="1"/>
      <w:numFmt w:val="decimal"/>
      <w:lvlText w:val="%3."/>
      <w:lvlJc w:val="left"/>
      <w:pPr>
        <w:ind w:hanging="281"/>
        <w:jc w:val="left"/>
      </w:pPr>
      <w:rPr>
        <w:rFonts w:hint="default" w:ascii="Times New Roman" w:hAnsi="Times New Roman" w:eastAsia="Times New Roman"/>
        <w:w w:val="99"/>
        <w:sz w:val="26"/>
        <w:szCs w:val="26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62">
    <w:multiLevelType w:val="hybridMultilevel"/>
    <w:lvl w:ilvl="0">
      <w:start w:val="1"/>
      <w:numFmt w:val="decimal"/>
      <w:lvlText w:val="%1."/>
      <w:lvlJc w:val="left"/>
      <w:pPr>
        <w:ind w:hanging="240"/>
        <w:jc w:val="left"/>
      </w:pPr>
      <w:rPr>
        <w:rFonts w:hint="default" w:ascii="Times New Roman" w:hAnsi="Times New Roman" w:eastAsia="Times New Roman"/>
        <w:spacing w:val="-1"/>
        <w:sz w:val="24"/>
        <w:szCs w:val="24"/>
      </w:rPr>
    </w:lvl>
    <w:lvl w:ilvl="1">
      <w:start w:val="1"/>
      <w:numFmt w:val="decimal"/>
      <w:lvlText w:val="%1.%2."/>
      <w:lvlJc w:val="left"/>
      <w:pPr>
        <w:ind w:hanging="420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2">
      <w:start w:val="1"/>
      <w:numFmt w:val="decimal"/>
      <w:lvlText w:val="%1.%2.%3."/>
      <w:lvlJc w:val="left"/>
      <w:pPr>
        <w:ind w:hanging="600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61">
    <w:multiLevelType w:val="hybridMultilevel"/>
    <w:lvl w:ilvl="0">
      <w:start w:val="1"/>
      <w:numFmt w:val="decimal"/>
      <w:lvlText w:val="%1"/>
      <w:lvlJc w:val="left"/>
      <w:pPr>
        <w:ind w:hanging="2763"/>
        <w:jc w:val="left"/>
      </w:pPr>
      <w:rPr>
        <w:rFonts w:hint="default" w:ascii="Times New Roman" w:hAnsi="Times New Roman" w:eastAsia="Times New Roman"/>
        <w:w w:val="99"/>
        <w:sz w:val="26"/>
        <w:szCs w:val="26"/>
      </w:rPr>
    </w:lvl>
    <w:lvl w:ilvl="1">
      <w:start w:val="1"/>
      <w:numFmt w:val="decimal"/>
      <w:lvlText w:val="%2"/>
      <w:lvlJc w:val="left"/>
      <w:pPr>
        <w:ind w:hanging="4078"/>
        <w:jc w:val="left"/>
      </w:pPr>
      <w:rPr>
        <w:rFonts w:hint="default" w:ascii="Times New Roman" w:hAnsi="Times New Roman" w:eastAsia="Times New Roman"/>
        <w:w w:val="99"/>
        <w:sz w:val="26"/>
        <w:szCs w:val="26"/>
      </w:rPr>
    </w:lvl>
    <w:lvl w:ilvl="2">
      <w:start w:val="1"/>
      <w:numFmt w:val="upperRoman"/>
      <w:lvlText w:val="%3."/>
      <w:lvlJc w:val="left"/>
      <w:pPr>
        <w:ind w:hanging="214"/>
        <w:jc w:val="left"/>
      </w:pPr>
      <w:rPr>
        <w:rFonts w:hint="default" w:ascii="Times New Roman" w:hAnsi="Times New Roman" w:eastAsia="Times New Roman"/>
        <w:b/>
        <w:bCs/>
        <w:sz w:val="24"/>
        <w:szCs w:val="24"/>
      </w:rPr>
    </w:lvl>
    <w:lvl w:ilvl="3">
      <w:start w:val="1"/>
      <w:numFmt w:val="decimal"/>
      <w:lvlText w:val="%4."/>
      <w:lvlJc w:val="left"/>
      <w:pPr>
        <w:ind w:hanging="240"/>
        <w:jc w:val="left"/>
      </w:pPr>
      <w:rPr>
        <w:rFonts w:hint="default" w:ascii="Times New Roman" w:hAnsi="Times New Roman" w:eastAsia="Times New Roman"/>
        <w:spacing w:val="-1"/>
        <w:sz w:val="24"/>
        <w:szCs w:val="24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60">
    <w:multiLevelType w:val="hybridMultilevel"/>
    <w:lvl w:ilvl="0">
      <w:start w:val="1"/>
      <w:numFmt w:val="upperLetter"/>
      <w:lvlText w:val="%1."/>
      <w:lvlJc w:val="left"/>
      <w:pPr>
        <w:ind w:hanging="317"/>
        <w:jc w:val="right"/>
      </w:pPr>
      <w:rPr>
        <w:rFonts w:hint="default" w:ascii="Times New Roman" w:hAnsi="Times New Roman" w:eastAsia="Times New Roman"/>
        <w:b/>
        <w:bCs/>
        <w:w w:val="99"/>
        <w:sz w:val="26"/>
        <w:szCs w:val="2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59">
    <w:multiLevelType w:val="hybridMultilevel"/>
    <w:lvl w:ilvl="0">
      <w:start w:val="1"/>
      <w:numFmt w:val="decimal"/>
      <w:lvlText w:val="%1."/>
      <w:lvlJc w:val="left"/>
      <w:pPr>
        <w:ind w:hanging="281"/>
        <w:jc w:val="left"/>
      </w:pPr>
      <w:rPr>
        <w:rFonts w:hint="default" w:ascii="Times New Roman" w:hAnsi="Times New Roman" w:eastAsia="Times New Roman"/>
        <w:spacing w:val="1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58">
    <w:multiLevelType w:val="hybridMultilevel"/>
    <w:lvl w:ilvl="0">
      <w:start w:val="1"/>
      <w:numFmt w:val="lowerLetter"/>
      <w:lvlText w:val="%1)"/>
      <w:lvlJc w:val="left"/>
      <w:pPr>
        <w:ind w:hanging="317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57">
    <w:multiLevelType w:val="hybridMultilevel"/>
    <w:lvl w:ilvl="0">
      <w:start w:val="1"/>
      <w:numFmt w:val="decimal"/>
      <w:lvlText w:val="%1."/>
      <w:lvlJc w:val="left"/>
      <w:pPr>
        <w:ind w:hanging="281"/>
        <w:jc w:val="left"/>
      </w:pPr>
      <w:rPr>
        <w:rFonts w:hint="default" w:ascii="Times New Roman" w:hAnsi="Times New Roman" w:eastAsia="Times New Roman"/>
        <w:spacing w:val="1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56">
    <w:multiLevelType w:val="hybridMultilevel"/>
    <w:lvl w:ilvl="0">
      <w:start w:val="1"/>
      <w:numFmt w:val="decimal"/>
      <w:lvlText w:val="%1."/>
      <w:lvlJc w:val="left"/>
      <w:pPr>
        <w:ind w:hanging="281"/>
        <w:jc w:val="left"/>
      </w:pPr>
      <w:rPr>
        <w:rFonts w:hint="default" w:ascii="Times New Roman" w:hAnsi="Times New Roman" w:eastAsia="Times New Roman"/>
        <w:spacing w:val="1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55">
    <w:multiLevelType w:val="hybridMultilevel"/>
    <w:lvl w:ilvl="0">
      <w:start w:val="1"/>
      <w:numFmt w:val="decimal"/>
      <w:lvlText w:val="%1."/>
      <w:lvlJc w:val="left"/>
      <w:pPr>
        <w:ind w:hanging="281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54">
    <w:multiLevelType w:val="hybridMultilevel"/>
    <w:lvl w:ilvl="0">
      <w:start w:val="1"/>
      <w:numFmt w:val="decimal"/>
      <w:lvlText w:val="%1."/>
      <w:lvlJc w:val="left"/>
      <w:pPr>
        <w:ind w:hanging="281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53">
    <w:multiLevelType w:val="hybridMultilevel"/>
    <w:lvl w:ilvl="0">
      <w:start w:val="1"/>
      <w:numFmt w:val="decimal"/>
      <w:lvlText w:val="%1."/>
      <w:lvlJc w:val="left"/>
      <w:pPr>
        <w:ind w:hanging="279"/>
        <w:jc w:val="left"/>
      </w:pPr>
      <w:rPr>
        <w:rFonts w:hint="default" w:ascii="Times New Roman" w:hAnsi="Times New Roman" w:eastAsia="Times New Roman"/>
        <w:spacing w:val="1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52">
    <w:multiLevelType w:val="hybridMultilevel"/>
    <w:lvl w:ilvl="0">
      <w:start w:val="1"/>
      <w:numFmt w:val="decimal"/>
      <w:lvlText w:val="%1."/>
      <w:lvlJc w:val="left"/>
      <w:pPr>
        <w:ind w:hanging="281"/>
        <w:jc w:val="left"/>
      </w:pPr>
      <w:rPr>
        <w:rFonts w:hint="default" w:ascii="Times New Roman" w:hAnsi="Times New Roman" w:eastAsia="Times New Roman"/>
        <w:spacing w:val="1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51">
    <w:multiLevelType w:val="hybridMultilevel"/>
    <w:lvl w:ilvl="0">
      <w:start w:val="1"/>
      <w:numFmt w:val="decimal"/>
      <w:lvlText w:val="%1."/>
      <w:lvlJc w:val="left"/>
      <w:pPr>
        <w:ind w:hanging="281"/>
        <w:jc w:val="left"/>
      </w:pPr>
      <w:rPr>
        <w:rFonts w:hint="default" w:ascii="Times New Roman" w:hAnsi="Times New Roman" w:eastAsia="Times New Roman"/>
        <w:spacing w:val="1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50">
    <w:multiLevelType w:val="hybridMultilevel"/>
    <w:lvl w:ilvl="0">
      <w:start w:val="1"/>
      <w:numFmt w:val="decimal"/>
      <w:lvlText w:val="%1."/>
      <w:lvlJc w:val="left"/>
      <w:pPr>
        <w:ind w:hanging="281"/>
        <w:jc w:val="left"/>
      </w:pPr>
      <w:rPr>
        <w:rFonts w:hint="default" w:ascii="Times New Roman" w:hAnsi="Times New Roman" w:eastAsia="Times New Roman"/>
        <w:spacing w:val="1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49">
    <w:multiLevelType w:val="hybridMultilevel"/>
    <w:lvl w:ilvl="0">
      <w:start w:val="1"/>
      <w:numFmt w:val="lowerLetter"/>
      <w:lvlText w:val="%1)"/>
      <w:lvlJc w:val="left"/>
      <w:pPr>
        <w:ind w:hanging="289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48">
    <w:multiLevelType w:val="hybridMultilevel"/>
    <w:lvl w:ilvl="0">
      <w:start w:val="1"/>
      <w:numFmt w:val="lowerLetter"/>
      <w:lvlText w:val="%1)"/>
      <w:lvlJc w:val="left"/>
      <w:pPr>
        <w:ind w:hanging="288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47">
    <w:multiLevelType w:val="hybridMultilevel"/>
    <w:lvl w:ilvl="0">
      <w:start w:val="1"/>
      <w:numFmt w:val="decimal"/>
      <w:lvlText w:val="%1."/>
      <w:lvlJc w:val="left"/>
      <w:pPr>
        <w:ind w:hanging="281"/>
        <w:jc w:val="left"/>
      </w:pPr>
      <w:rPr>
        <w:rFonts w:hint="default" w:ascii="Times New Roman" w:hAnsi="Times New Roman" w:eastAsia="Times New Roman"/>
        <w:spacing w:val="1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46">
    <w:multiLevelType w:val="hybridMultilevel"/>
    <w:lvl w:ilvl="0">
      <w:start w:val="1"/>
      <w:numFmt w:val="lowerLetter"/>
      <w:lvlText w:val="%1)"/>
      <w:lvlJc w:val="left"/>
      <w:pPr>
        <w:ind w:hanging="289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45">
    <w:multiLevelType w:val="hybridMultilevel"/>
    <w:lvl w:ilvl="0">
      <w:start w:val="1"/>
      <w:numFmt w:val="decimal"/>
      <w:lvlText w:val="%1."/>
      <w:lvlJc w:val="left"/>
      <w:pPr>
        <w:ind w:hanging="281"/>
        <w:jc w:val="left"/>
      </w:pPr>
      <w:rPr>
        <w:rFonts w:hint="default" w:ascii="Times New Roman" w:hAnsi="Times New Roman" w:eastAsia="Times New Roman"/>
        <w:spacing w:val="1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44">
    <w:multiLevelType w:val="hybridMultilevel"/>
    <w:lvl w:ilvl="0">
      <w:start w:val="1"/>
      <w:numFmt w:val="decimal"/>
      <w:lvlText w:val="%1."/>
      <w:lvlJc w:val="left"/>
      <w:pPr>
        <w:ind w:hanging="281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43">
    <w:multiLevelType w:val="hybridMultilevel"/>
    <w:lvl w:ilvl="0">
      <w:start w:val="1"/>
      <w:numFmt w:val="lowerLetter"/>
      <w:lvlText w:val="%1)"/>
      <w:lvlJc w:val="left"/>
      <w:pPr>
        <w:ind w:hanging="288"/>
        <w:jc w:val="left"/>
      </w:pPr>
      <w:rPr>
        <w:rFonts w:hint="default" w:ascii="Times New Roman" w:hAnsi="Times New Roman" w:eastAsia="Times New Roman"/>
        <w:spacing w:val="-1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42">
    <w:multiLevelType w:val="hybridMultilevel"/>
    <w:lvl w:ilvl="0">
      <w:start w:val="1"/>
      <w:numFmt w:val="decimal"/>
      <w:lvlText w:val="%1."/>
      <w:lvlJc w:val="left"/>
      <w:pPr>
        <w:ind w:hanging="281"/>
        <w:jc w:val="left"/>
      </w:pPr>
      <w:rPr>
        <w:rFonts w:hint="default" w:ascii="Times New Roman" w:hAnsi="Times New Roman" w:eastAsia="Times New Roman"/>
        <w:spacing w:val="1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41">
    <w:multiLevelType w:val="hybridMultilevel"/>
    <w:lvl w:ilvl="0">
      <w:start w:val="1"/>
      <w:numFmt w:val="decimal"/>
      <w:lvlText w:val="%1."/>
      <w:lvlJc w:val="left"/>
      <w:pPr>
        <w:ind w:hanging="296"/>
        <w:jc w:val="left"/>
      </w:pPr>
      <w:rPr>
        <w:rFonts w:hint="default" w:ascii="Times New Roman" w:hAnsi="Times New Roman" w:eastAsia="Times New Roman"/>
        <w:spacing w:val="1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40">
    <w:multiLevelType w:val="hybridMultilevel"/>
    <w:lvl w:ilvl="0">
      <w:start w:val="1"/>
      <w:numFmt w:val="decimal"/>
      <w:lvlText w:val="%1."/>
      <w:lvlJc w:val="left"/>
      <w:pPr>
        <w:ind w:hanging="281"/>
        <w:jc w:val="left"/>
      </w:pPr>
      <w:rPr>
        <w:rFonts w:hint="default" w:ascii="Times New Roman" w:hAnsi="Times New Roman" w:eastAsia="Times New Roman"/>
        <w:spacing w:val="1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9">
    <w:multiLevelType w:val="hybridMultilevel"/>
    <w:lvl w:ilvl="0">
      <w:start w:val="1"/>
      <w:numFmt w:val="lowerLetter"/>
      <w:lvlText w:val="%1)"/>
      <w:lvlJc w:val="left"/>
      <w:pPr>
        <w:ind w:hanging="288"/>
        <w:jc w:val="left"/>
      </w:pPr>
      <w:rPr>
        <w:rFonts w:hint="default" w:ascii="Times New Roman" w:hAnsi="Times New Roman" w:eastAsia="Times New Roman"/>
        <w:spacing w:val="-1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8">
    <w:multiLevelType w:val="hybridMultilevel"/>
    <w:lvl w:ilvl="0">
      <w:start w:val="1"/>
      <w:numFmt w:val="lowerLetter"/>
      <w:lvlText w:val="%1)"/>
      <w:lvlJc w:val="left"/>
      <w:pPr>
        <w:ind w:hanging="288"/>
        <w:jc w:val="left"/>
      </w:pPr>
      <w:rPr>
        <w:rFonts w:hint="default" w:ascii="Times New Roman" w:hAnsi="Times New Roman" w:eastAsia="Times New Roman"/>
        <w:spacing w:val="-1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7">
    <w:multiLevelType w:val="hybridMultilevel"/>
    <w:lvl w:ilvl="0">
      <w:start w:val="1"/>
      <w:numFmt w:val="decimal"/>
      <w:lvlText w:val="%1."/>
      <w:lvlJc w:val="left"/>
      <w:pPr>
        <w:ind w:hanging="281"/>
        <w:jc w:val="left"/>
      </w:pPr>
      <w:rPr>
        <w:rFonts w:hint="default" w:ascii="Times New Roman" w:hAnsi="Times New Roman" w:eastAsia="Times New Roman"/>
        <w:spacing w:val="1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6">
    <w:multiLevelType w:val="hybridMultilevel"/>
    <w:lvl w:ilvl="0">
      <w:start w:val="1"/>
      <w:numFmt w:val="lowerLetter"/>
      <w:lvlText w:val="%1)"/>
      <w:lvlJc w:val="left"/>
      <w:pPr>
        <w:ind w:hanging="308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5">
    <w:multiLevelType w:val="hybridMultilevel"/>
    <w:lvl w:ilvl="0">
      <w:start w:val="1"/>
      <w:numFmt w:val="lowerLetter"/>
      <w:lvlText w:val="%1)"/>
      <w:lvlJc w:val="left"/>
      <w:pPr>
        <w:ind w:hanging="317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4">
    <w:multiLevelType w:val="hybridMultilevel"/>
    <w:lvl w:ilvl="0">
      <w:start w:val="1"/>
      <w:numFmt w:val="lowerLetter"/>
      <w:lvlText w:val="%1)"/>
      <w:lvlJc w:val="left"/>
      <w:pPr>
        <w:ind w:hanging="288"/>
        <w:jc w:val="left"/>
      </w:pPr>
      <w:rPr>
        <w:rFonts w:hint="default" w:ascii="Times New Roman" w:hAnsi="Times New Roman" w:eastAsia="Times New Roman"/>
        <w:spacing w:val="-1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3">
    <w:multiLevelType w:val="hybridMultilevel"/>
    <w:lvl w:ilvl="0">
      <w:start w:val="1"/>
      <w:numFmt w:val="lowerLetter"/>
      <w:lvlText w:val="%1)"/>
      <w:lvlJc w:val="left"/>
      <w:pPr>
        <w:ind w:hanging="296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2">
    <w:multiLevelType w:val="hybridMultilevel"/>
    <w:lvl w:ilvl="0">
      <w:start w:val="1"/>
      <w:numFmt w:val="lowerLetter"/>
      <w:lvlText w:val="%1)"/>
      <w:lvlJc w:val="left"/>
      <w:pPr>
        <w:ind w:hanging="288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1">
    <w:multiLevelType w:val="hybridMultilevel"/>
    <w:lvl w:ilvl="0">
      <w:start w:val="1"/>
      <w:numFmt w:val="decimal"/>
      <w:lvlText w:val="%1."/>
      <w:lvlJc w:val="left"/>
      <w:pPr>
        <w:ind w:hanging="281"/>
        <w:jc w:val="left"/>
      </w:pPr>
      <w:rPr>
        <w:rFonts w:hint="default" w:ascii="Times New Roman" w:hAnsi="Times New Roman" w:eastAsia="Times New Roman"/>
        <w:spacing w:val="1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0">
    <w:multiLevelType w:val="hybridMultilevel"/>
    <w:lvl w:ilvl="0">
      <w:start w:val="1"/>
      <w:numFmt w:val="lowerLetter"/>
      <w:lvlText w:val="%1)"/>
      <w:lvlJc w:val="left"/>
      <w:pPr>
        <w:ind w:hanging="312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9">
    <w:multiLevelType w:val="hybridMultilevel"/>
    <w:lvl w:ilvl="0">
      <w:start w:val="1"/>
      <w:numFmt w:val="decimal"/>
      <w:lvlText w:val="%1."/>
      <w:lvlJc w:val="left"/>
      <w:pPr>
        <w:ind w:hanging="281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8">
    <w:multiLevelType w:val="hybridMultilevel"/>
    <w:lvl w:ilvl="0">
      <w:start w:val="1"/>
      <w:numFmt w:val="lowerLetter"/>
      <w:lvlText w:val="%1)"/>
      <w:lvlJc w:val="left"/>
      <w:pPr>
        <w:ind w:hanging="308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7">
    <w:multiLevelType w:val="hybridMultilevel"/>
    <w:lvl w:ilvl="0">
      <w:start w:val="1"/>
      <w:numFmt w:val="decimal"/>
      <w:lvlText w:val="%1."/>
      <w:lvlJc w:val="left"/>
      <w:pPr>
        <w:ind w:hanging="284"/>
        <w:jc w:val="left"/>
      </w:pPr>
      <w:rPr>
        <w:rFonts w:hint="default" w:ascii="Times New Roman" w:hAnsi="Times New Roman" w:eastAsia="Times New Roman"/>
        <w:spacing w:val="3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6">
    <w:multiLevelType w:val="hybridMultilevel"/>
    <w:lvl w:ilvl="0">
      <w:start w:val="1"/>
      <w:numFmt w:val="lowerLetter"/>
      <w:lvlText w:val="%1)"/>
      <w:lvlJc w:val="left"/>
      <w:pPr>
        <w:ind w:hanging="288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5">
    <w:multiLevelType w:val="hybridMultilevel"/>
    <w:lvl w:ilvl="0">
      <w:start w:val="1"/>
      <w:numFmt w:val="lowerLetter"/>
      <w:lvlText w:val="%1)"/>
      <w:lvlJc w:val="left"/>
      <w:pPr>
        <w:ind w:hanging="291"/>
        <w:jc w:val="left"/>
      </w:pPr>
      <w:rPr>
        <w:rFonts w:hint="default" w:ascii="Times New Roman" w:hAnsi="Times New Roman" w:eastAsia="Times New Roman"/>
        <w:spacing w:val="-2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4">
    <w:multiLevelType w:val="hybridMultilevel"/>
    <w:lvl w:ilvl="0">
      <w:start w:val="1"/>
      <w:numFmt w:val="decimal"/>
      <w:lvlText w:val="%1."/>
      <w:lvlJc w:val="left"/>
      <w:pPr>
        <w:ind w:hanging="281"/>
        <w:jc w:val="left"/>
      </w:pPr>
      <w:rPr>
        <w:rFonts w:hint="default" w:ascii="Times New Roman" w:hAnsi="Times New Roman" w:eastAsia="Times New Roman"/>
        <w:spacing w:val="1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3">
    <w:multiLevelType w:val="hybridMultilevel"/>
    <w:lvl w:ilvl="0">
      <w:start w:val="1"/>
      <w:numFmt w:val="lowerLetter"/>
      <w:lvlText w:val="%1)"/>
      <w:lvlJc w:val="left"/>
      <w:pPr>
        <w:ind w:hanging="288"/>
        <w:jc w:val="left"/>
      </w:pPr>
      <w:rPr>
        <w:rFonts w:hint="default" w:ascii="Times New Roman" w:hAnsi="Times New Roman" w:eastAsia="Times New Roman"/>
        <w:spacing w:val="-1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hanging="281"/>
        <w:jc w:val="left"/>
      </w:pPr>
      <w:rPr>
        <w:rFonts w:hint="default" w:ascii="Times New Roman" w:hAnsi="Times New Roman" w:eastAsia="Times New Roman"/>
        <w:spacing w:val="1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hanging="281"/>
        <w:jc w:val="left"/>
      </w:pPr>
      <w:rPr>
        <w:rFonts w:hint="default" w:ascii="Times New Roman" w:hAnsi="Times New Roman" w:eastAsia="Times New Roman"/>
        <w:spacing w:val="1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0">
    <w:multiLevelType w:val="hybridMultilevel"/>
    <w:lvl w:ilvl="0">
      <w:start w:val="1"/>
      <w:numFmt w:val="lowerLetter"/>
      <w:lvlText w:val="%1)"/>
      <w:lvlJc w:val="left"/>
      <w:pPr>
        <w:ind w:hanging="288"/>
        <w:jc w:val="left"/>
      </w:pPr>
      <w:rPr>
        <w:rFonts w:hint="default" w:ascii="Times New Roman" w:hAnsi="Times New Roman" w:eastAsia="Times New Roman"/>
        <w:spacing w:val="-1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9">
    <w:multiLevelType w:val="hybridMultilevel"/>
    <w:lvl w:ilvl="0">
      <w:start w:val="1"/>
      <w:numFmt w:val="lowerLetter"/>
      <w:lvlText w:val="%1)"/>
      <w:lvlJc w:val="left"/>
      <w:pPr>
        <w:ind w:hanging="301"/>
        <w:jc w:val="left"/>
      </w:pPr>
      <w:rPr>
        <w:rFonts w:hint="default" w:ascii="Times New Roman" w:hAnsi="Times New Roman" w:eastAsia="Times New Roman"/>
        <w:spacing w:val="-1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hanging="281"/>
        <w:jc w:val="left"/>
      </w:pPr>
      <w:rPr>
        <w:rFonts w:hint="default" w:ascii="Times New Roman" w:hAnsi="Times New Roman" w:eastAsia="Times New Roman"/>
        <w:spacing w:val="1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7">
    <w:multiLevelType w:val="hybridMultilevel"/>
    <w:lvl w:ilvl="0">
      <w:start w:val="1"/>
      <w:numFmt w:val="lowerLetter"/>
      <w:lvlText w:val="%1)"/>
      <w:lvlJc w:val="left"/>
      <w:pPr>
        <w:ind w:hanging="305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6">
    <w:multiLevelType w:val="hybridMultilevel"/>
    <w:lvl w:ilvl="0">
      <w:start w:val="1"/>
      <w:numFmt w:val="lowerLetter"/>
      <w:lvlText w:val="%1)"/>
      <w:lvlJc w:val="left"/>
      <w:pPr>
        <w:ind w:hanging="308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hanging="281"/>
        <w:jc w:val="left"/>
      </w:pPr>
      <w:rPr>
        <w:rFonts w:hint="default" w:ascii="Times New Roman" w:hAnsi="Times New Roman" w:eastAsia="Times New Roman"/>
        <w:spacing w:val="1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4">
    <w:multiLevelType w:val="hybridMultilevel"/>
    <w:lvl w:ilvl="0">
      <w:start w:val="7"/>
      <w:numFmt w:val="lowerLetter"/>
      <w:lvlText w:val="%1)"/>
      <w:lvlJc w:val="left"/>
      <w:pPr>
        <w:ind w:hanging="312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3">
    <w:multiLevelType w:val="hybridMultilevel"/>
    <w:lvl w:ilvl="0">
      <w:start w:val="1"/>
      <w:numFmt w:val="lowerLetter"/>
      <w:lvlText w:val="%1)"/>
      <w:lvlJc w:val="left"/>
      <w:pPr>
        <w:ind w:hanging="323"/>
        <w:jc w:val="left"/>
      </w:pPr>
      <w:rPr>
        <w:rFonts w:hint="default" w:ascii="Times New Roman" w:hAnsi="Times New Roman" w:eastAsia="Times New Roman"/>
        <w:spacing w:val="-1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2">
    <w:multiLevelType w:val="hybridMultilevel"/>
    <w:lvl w:ilvl="0">
      <w:start w:val="1"/>
      <w:numFmt w:val="lowerLetter"/>
      <w:lvlText w:val="%1)"/>
      <w:lvlJc w:val="left"/>
      <w:pPr>
        <w:ind w:hanging="295"/>
        <w:jc w:val="left"/>
      </w:pPr>
      <w:rPr>
        <w:rFonts w:hint="default" w:ascii="Times New Roman" w:hAnsi="Times New Roman" w:eastAsia="Times New Roman"/>
        <w:spacing w:val="-1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hanging="281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0">
    <w:multiLevelType w:val="hybridMultilevel"/>
    <w:lvl w:ilvl="0">
      <w:start w:val="1"/>
      <w:numFmt w:val="lowerLetter"/>
      <w:lvlText w:val="%1)"/>
      <w:lvlJc w:val="left"/>
      <w:pPr>
        <w:ind w:hanging="315"/>
        <w:jc w:val="left"/>
      </w:pPr>
      <w:rPr>
        <w:rFonts w:hint="default" w:ascii="Times New Roman" w:hAnsi="Times New Roman" w:eastAsia="Times New Roman"/>
        <w:spacing w:val="-1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9">
    <w:multiLevelType w:val="hybridMultilevel"/>
    <w:lvl w:ilvl="0">
      <w:start w:val="1"/>
      <w:numFmt w:val="lowerLetter"/>
      <w:lvlText w:val="%1)"/>
      <w:lvlJc w:val="left"/>
      <w:pPr>
        <w:ind w:hanging="305"/>
        <w:jc w:val="left"/>
      </w:pPr>
      <w:rPr>
        <w:rFonts w:hint="default" w:ascii="Times New Roman" w:hAnsi="Times New Roman" w:eastAsia="Times New Roman"/>
        <w:spacing w:val="-1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8">
    <w:multiLevelType w:val="hybridMultilevel"/>
    <w:lvl w:ilvl="0">
      <w:start w:val="1"/>
      <w:numFmt w:val="lowerLetter"/>
      <w:lvlText w:val="%1)"/>
      <w:lvlJc w:val="left"/>
      <w:pPr>
        <w:ind w:hanging="305"/>
        <w:jc w:val="left"/>
      </w:pPr>
      <w:rPr>
        <w:rFonts w:hint="default" w:ascii="Times New Roman" w:hAnsi="Times New Roman" w:eastAsia="Times New Roman"/>
        <w:spacing w:val="-1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hanging="281"/>
        <w:jc w:val="left"/>
      </w:pPr>
      <w:rPr>
        <w:rFonts w:hint="default" w:ascii="Times New Roman" w:hAnsi="Times New Roman" w:eastAsia="Times New Roman"/>
        <w:spacing w:val="1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6">
    <w:multiLevelType w:val="hybridMultilevel"/>
    <w:lvl w:ilvl="0">
      <w:start w:val="1"/>
      <w:numFmt w:val="lowerLetter"/>
      <w:lvlText w:val="%1)"/>
      <w:lvlJc w:val="left"/>
      <w:pPr>
        <w:ind w:hanging="325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hanging="281"/>
        <w:jc w:val="left"/>
      </w:pPr>
      <w:rPr>
        <w:rFonts w:hint="default" w:ascii="Times New Roman" w:hAnsi="Times New Roman" w:eastAsia="Times New Roman"/>
        <w:spacing w:val="1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4">
    <w:multiLevelType w:val="hybridMultilevel"/>
    <w:lvl w:ilvl="0">
      <w:start w:val="1"/>
      <w:numFmt w:val="lowerLetter"/>
      <w:lvlText w:val="%1)"/>
      <w:lvlJc w:val="left"/>
      <w:pPr>
        <w:ind w:hanging="313"/>
        <w:jc w:val="left"/>
      </w:pPr>
      <w:rPr>
        <w:rFonts w:hint="default" w:ascii="Times New Roman" w:hAnsi="Times New Roman" w:eastAsia="Times New Roman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hanging="281"/>
        <w:jc w:val="left"/>
      </w:pPr>
      <w:rPr>
        <w:rFonts w:hint="default" w:ascii="Times New Roman" w:hAnsi="Times New Roman" w:eastAsia="Times New Roman"/>
        <w:spacing w:val="1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">
    <w:multiLevelType w:val="hybridMultilevel"/>
    <w:lvl w:ilvl="0">
      <w:start w:val="1"/>
      <w:numFmt w:val="lowerLetter"/>
      <w:lvlText w:val="%1)"/>
      <w:lvlJc w:val="left"/>
      <w:pPr>
        <w:ind w:hanging="287"/>
        <w:jc w:val="left"/>
      </w:pPr>
      <w:rPr>
        <w:rFonts w:hint="default" w:ascii="Times New Roman" w:hAnsi="Times New Roman" w:eastAsia="Times New Roman"/>
        <w:spacing w:val="-1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hanging="281"/>
        <w:jc w:val="left"/>
      </w:pPr>
      <w:rPr>
        <w:rFonts w:hint="default" w:ascii="Times New Roman" w:hAnsi="Times New Roman" w:eastAsia="Times New Roman"/>
        <w:spacing w:val="1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hanging="281"/>
        <w:jc w:val="left"/>
      </w:pPr>
      <w:rPr>
        <w:rFonts w:hint="default" w:ascii="Times New Roman" w:hAnsi="Times New Roman" w:eastAsia="Times New Roman"/>
        <w:spacing w:val="1"/>
        <w:sz w:val="28"/>
        <w:szCs w:val="2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41" w:firstLine="453"/>
    </w:pPr>
    <w:rPr>
      <w:rFonts w:ascii="Times New Roman" w:hAnsi="Times New Roman" w:eastAsia="Times New Roman"/>
      <w:sz w:val="28"/>
      <w:szCs w:val="28"/>
    </w:rPr>
  </w:style>
  <w:style w:styleId="Heading1" w:type="paragraph">
    <w:name w:val="Heading 1"/>
    <w:basedOn w:val="Normal"/>
    <w:uiPriority w:val="1"/>
    <w:qFormat/>
    <w:pPr>
      <w:ind w:left="1377"/>
      <w:outlineLvl w:val="1"/>
    </w:pPr>
    <w:rPr>
      <w:rFonts w:ascii="Times New Roman" w:hAnsi="Times New Roman" w:eastAsia="Times New Roman"/>
      <w:b/>
      <w:bCs/>
      <w:sz w:val="38"/>
      <w:szCs w:val="38"/>
    </w:rPr>
  </w:style>
  <w:style w:styleId="Heading2" w:type="paragraph">
    <w:name w:val="Heading 2"/>
    <w:basedOn w:val="Normal"/>
    <w:uiPriority w:val="1"/>
    <w:qFormat/>
    <w:pPr>
      <w:ind w:left="575"/>
      <w:outlineLvl w:val="2"/>
    </w:pPr>
    <w:rPr>
      <w:rFonts w:ascii="Times New Roman" w:hAnsi="Times New Roman" w:eastAsia="Times New Roman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header" Target="header4.xml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header" Target="header5.xml"/><Relationship Id="rId19" Type="http://schemas.openxmlformats.org/officeDocument/2006/relationships/header" Target="header6.xml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footer" Target="footer1.xml"/><Relationship Id="rId24" Type="http://schemas.openxmlformats.org/officeDocument/2006/relationships/footer" Target="footer2.xml"/><Relationship Id="rId25" Type="http://schemas.openxmlformats.org/officeDocument/2006/relationships/header" Target="header7.xml"/><Relationship Id="rId26" Type="http://schemas.openxmlformats.org/officeDocument/2006/relationships/header" Target="header8.xml"/><Relationship Id="rId27" Type="http://schemas.openxmlformats.org/officeDocument/2006/relationships/footer" Target="footer3.xml"/><Relationship Id="rId28" Type="http://schemas.openxmlformats.org/officeDocument/2006/relationships/footer" Target="footer4.xml"/><Relationship Id="rId29" Type="http://schemas.openxmlformats.org/officeDocument/2006/relationships/header" Target="header9.xml"/><Relationship Id="rId30" Type="http://schemas.openxmlformats.org/officeDocument/2006/relationships/header" Target="header10.xml"/><Relationship Id="rId31" Type="http://schemas.openxmlformats.org/officeDocument/2006/relationships/footer" Target="footer5.xml"/><Relationship Id="rId32" Type="http://schemas.openxmlformats.org/officeDocument/2006/relationships/footer" Target="footer6.xml"/><Relationship Id="rId33" Type="http://schemas.openxmlformats.org/officeDocument/2006/relationships/header" Target="header11.xml"/><Relationship Id="rId34" Type="http://schemas.openxmlformats.org/officeDocument/2006/relationships/header" Target="header12.xml"/><Relationship Id="rId35" Type="http://schemas.openxmlformats.org/officeDocument/2006/relationships/footer" Target="footer7.xml"/><Relationship Id="rId36" Type="http://schemas.openxmlformats.org/officeDocument/2006/relationships/header" Target="header13.xml"/><Relationship Id="rId37" Type="http://schemas.openxmlformats.org/officeDocument/2006/relationships/header" Target="header14.xml"/><Relationship Id="rId38" Type="http://schemas.openxmlformats.org/officeDocument/2006/relationships/footer" Target="footer8.xml"/><Relationship Id="rId39" Type="http://schemas.openxmlformats.org/officeDocument/2006/relationships/header" Target="header15.xml"/><Relationship Id="rId40" Type="http://schemas.openxmlformats.org/officeDocument/2006/relationships/header" Target="header16.xml"/><Relationship Id="rId41" Type="http://schemas.openxmlformats.org/officeDocument/2006/relationships/footer" Target="footer9.xml"/><Relationship Id="rId42" Type="http://schemas.openxmlformats.org/officeDocument/2006/relationships/header" Target="header17.xml"/><Relationship Id="rId43" Type="http://schemas.openxmlformats.org/officeDocument/2006/relationships/footer" Target="footer10.xml"/><Relationship Id="rId44" Type="http://schemas.openxmlformats.org/officeDocument/2006/relationships/header" Target="header18.xml"/><Relationship Id="rId45" Type="http://schemas.openxmlformats.org/officeDocument/2006/relationships/footer" Target="footer11.xml"/><Relationship Id="rId46" Type="http://schemas.openxmlformats.org/officeDocument/2006/relationships/header" Target="header19.xml"/><Relationship Id="rId47" Type="http://schemas.openxmlformats.org/officeDocument/2006/relationships/footer" Target="footer12.xml"/><Relationship Id="rId48" Type="http://schemas.openxmlformats.org/officeDocument/2006/relationships/header" Target="header20.xml"/><Relationship Id="rId49" Type="http://schemas.openxmlformats.org/officeDocument/2006/relationships/header" Target="header21.xml"/><Relationship Id="rId50" Type="http://schemas.openxmlformats.org/officeDocument/2006/relationships/footer" Target="footer13.xml"/><Relationship Id="rId51" Type="http://schemas.openxmlformats.org/officeDocument/2006/relationships/header" Target="header22.xml"/><Relationship Id="rId52" Type="http://schemas.openxmlformats.org/officeDocument/2006/relationships/header" Target="header23.xml"/><Relationship Id="rId53" Type="http://schemas.openxmlformats.org/officeDocument/2006/relationships/footer" Target="footer14.xml"/><Relationship Id="rId54" Type="http://schemas.openxmlformats.org/officeDocument/2006/relationships/header" Target="header24.xml"/><Relationship Id="rId55" Type="http://schemas.openxmlformats.org/officeDocument/2006/relationships/header" Target="header25.xml"/><Relationship Id="rId56" Type="http://schemas.openxmlformats.org/officeDocument/2006/relationships/footer" Target="footer15.xml"/><Relationship Id="rId57" Type="http://schemas.openxmlformats.org/officeDocument/2006/relationships/header" Target="header26.xml"/><Relationship Id="rId58" Type="http://schemas.openxmlformats.org/officeDocument/2006/relationships/header" Target="header27.xml"/><Relationship Id="rId59" Type="http://schemas.openxmlformats.org/officeDocument/2006/relationships/footer" Target="footer16.xml"/><Relationship Id="rId60" Type="http://schemas.openxmlformats.org/officeDocument/2006/relationships/header" Target="header28.xml"/><Relationship Id="rId61" Type="http://schemas.openxmlformats.org/officeDocument/2006/relationships/header" Target="header29.xml"/><Relationship Id="rId62" Type="http://schemas.openxmlformats.org/officeDocument/2006/relationships/footer" Target="footer17.xml"/><Relationship Id="rId63" Type="http://schemas.openxmlformats.org/officeDocument/2006/relationships/header" Target="header30.xml"/><Relationship Id="rId64" Type="http://schemas.openxmlformats.org/officeDocument/2006/relationships/header" Target="header31.xml"/><Relationship Id="rId65" Type="http://schemas.openxmlformats.org/officeDocument/2006/relationships/footer" Target="footer18.xml"/><Relationship Id="rId66" Type="http://schemas.openxmlformats.org/officeDocument/2006/relationships/header" Target="header32.xml"/><Relationship Id="rId67" Type="http://schemas.openxmlformats.org/officeDocument/2006/relationships/header" Target="header33.xml"/><Relationship Id="rId68" Type="http://schemas.openxmlformats.org/officeDocument/2006/relationships/footer" Target="footer19.xml"/><Relationship Id="rId69" Type="http://schemas.openxmlformats.org/officeDocument/2006/relationships/header" Target="header34.xml"/><Relationship Id="rId70" Type="http://schemas.openxmlformats.org/officeDocument/2006/relationships/header" Target="header35.xml"/><Relationship Id="rId71" Type="http://schemas.openxmlformats.org/officeDocument/2006/relationships/footer" Target="footer20.xml"/><Relationship Id="rId72" Type="http://schemas.openxmlformats.org/officeDocument/2006/relationships/image" Target="media/image13.png"/><Relationship Id="rId73" Type="http://schemas.openxmlformats.org/officeDocument/2006/relationships/header" Target="header36.xml"/><Relationship Id="rId74" Type="http://schemas.openxmlformats.org/officeDocument/2006/relationships/header" Target="header37.xml"/><Relationship Id="rId75" Type="http://schemas.openxmlformats.org/officeDocument/2006/relationships/footer" Target="footer21.xml"/><Relationship Id="rId76" Type="http://schemas.openxmlformats.org/officeDocument/2006/relationships/header" Target="header38.xml"/><Relationship Id="rId77" Type="http://schemas.openxmlformats.org/officeDocument/2006/relationships/header" Target="header39.xml"/><Relationship Id="rId78" Type="http://schemas.openxmlformats.org/officeDocument/2006/relationships/footer" Target="footer22.xml"/><Relationship Id="rId79" Type="http://schemas.openxmlformats.org/officeDocument/2006/relationships/header" Target="header40.xml"/><Relationship Id="rId80" Type="http://schemas.openxmlformats.org/officeDocument/2006/relationships/header" Target="header41.xml"/><Relationship Id="rId81" Type="http://schemas.openxmlformats.org/officeDocument/2006/relationships/footer" Target="footer23.xml"/><Relationship Id="rId82" Type="http://schemas.openxmlformats.org/officeDocument/2006/relationships/header" Target="header42.xml"/><Relationship Id="rId83" Type="http://schemas.openxmlformats.org/officeDocument/2006/relationships/header" Target="header43.xml"/><Relationship Id="rId84" Type="http://schemas.openxmlformats.org/officeDocument/2006/relationships/footer" Target="footer24.xml"/><Relationship Id="rId85" Type="http://schemas.openxmlformats.org/officeDocument/2006/relationships/image" Target="media/image14.png"/><Relationship Id="rId86" Type="http://schemas.openxmlformats.org/officeDocument/2006/relationships/header" Target="header44.xml"/><Relationship Id="rId87" Type="http://schemas.openxmlformats.org/officeDocument/2006/relationships/footer" Target="footer25.xml"/><Relationship Id="rId88" Type="http://schemas.openxmlformats.org/officeDocument/2006/relationships/header" Target="header45.xml"/><Relationship Id="rId89" Type="http://schemas.openxmlformats.org/officeDocument/2006/relationships/footer" Target="footer26.xml"/><Relationship Id="rId9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2016-10-04T22:16:18Z</dcterms:created>
  <dcterms:modified xsi:type="dcterms:W3CDTF">2016-10-04T22:16:18Z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2016-03-04T00:00:00Z</vt:filetime>
  </property>
  <property fmtid="{D5CDD505-2E9C-101B-9397-08002B2CF9AE}" pid="3" name="LastSaved">
    <vt:filetime>2016-10-04T00:00:00Z</vt:filetime>
  </property>
</Properties>
</file>