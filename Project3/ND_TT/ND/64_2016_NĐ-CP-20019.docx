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type w:val="continuous"/>
          <w:pgSz w:w="11905" w:h="16840"/>
          <w:pgMar w:header="1068" w:top="1380" w:bottom="280" w:left="1160" w:right="1160"/>
          <w:pgNumType w:start="77"/>
        </w:sectPr>
      </w:pPr>
    </w:p>
    <w:p>
      <w:pPr>
        <w:spacing w:before="66"/>
        <w:ind w:left="483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48pt;margin-top:-8.803005pt;width:467.64pt;height:.1pt;mso-position-horizontal-relative:page;mso-position-vertical-relative:paragraph;z-index:-810" coordorigin="1270,-176" coordsize="9353,2">
            <v:shape style="position:absolute;left:1270;top:-176;width:9353;height:2" coordorigin="1270,-176" coordsize="9353,0" path="m1270,-176l10622,-176e" filled="f" stroked="t" strokeweight=".5pt" strokecolor="#010202">
              <v:path arrowok="t"/>
            </v:shape>
            <w10:wrap type="none"/>
          </v:group>
        </w:pict>
      </w:r>
      <w:r>
        <w:rPr/>
        <w:pict>
          <v:group style="position:absolute;margin-left:114.360001pt;margin-top:19.396996pt;width:38.520pt;height:.1pt;mso-position-horizontal-relative:page;mso-position-vertical-relative:paragraph;z-index:-808" coordorigin="2287,388" coordsize="770,2">
            <v:shape style="position:absolute;left:2287;top:388;width:770;height:2" coordorigin="2287,388" coordsize="770,0" path="m2287,388l3058,38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CHÍN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8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64/2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16/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4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0" w:right="4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96.279999pt;margin-top:15.788264pt;width:156.84pt;height:.1pt;mso-position-horizontal-relative:page;mso-position-vertical-relative:paragraph;z-index:-809" coordorigin="5926,316" coordsize="3137,2">
            <v:shape style="position:absolute;left:5926;top:316;width:3137;height:2" coordorigin="5926,316" coordsize="3137,0" path="m5926,316l9062,31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4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2597" w:space="555"/>
            <w:col w:w="6433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4"/>
        <w:ind w:left="1866" w:right="1862"/>
        <w:jc w:val="center"/>
        <w:rPr>
          <w:b w:val="0"/>
          <w:bCs w:val="0"/>
        </w:rPr>
      </w:pPr>
      <w:r>
        <w:rPr>
          <w:spacing w:val="-1"/>
          <w:w w:val="100"/>
        </w:rPr>
        <w:t>NG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2"/>
          <w:w w:val="100"/>
        </w:rPr>
        <w:t>NH</w:t>
      </w:r>
      <w:r>
        <w:rPr>
          <w:b w:val="0"/>
          <w:bCs w:val="0"/>
          <w:spacing w:val="0"/>
          <w:w w:val="100"/>
        </w:rPr>
      </w:r>
    </w:p>
    <w:p>
      <w:pPr>
        <w:spacing w:line="262" w:lineRule="auto" w:before="31"/>
        <w:ind w:left="1024" w:right="1020" w:hanging="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3.960007pt;margin-top:55.420872pt;width:107.16pt;height:.1pt;mso-position-horizontal-relative:page;mso-position-vertical-relative:paragraph;z-index:-807" coordorigin="4879,1108" coordsize="2143,2">
            <v:shape style="position:absolute;left:4879;top:1108;width:2143;height:2" coordorigin="4879,1108" coordsize="2143,0" path="m4879,1108l7022,110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1/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24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201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22" w:lineRule="auto"/>
        <w:ind w:left="575" w:right="2307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322" w:lineRule="auto" w:before="4"/>
        <w:ind w:left="575" w:right="1896" w:hanging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62" w:lineRule="auto" w:before="4"/>
        <w:ind w:left="121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spacing w:line="261" w:lineRule="auto" w:before="84"/>
        <w:ind w:left="121" w:right="114" w:firstLine="453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41"/>
          <w:w w:val="100"/>
        </w:rPr>
        <w:t> </w:t>
      </w:r>
      <w:r>
        <w:rPr>
          <w:spacing w:val="0"/>
          <w:w w:val="100"/>
        </w:rPr>
        <w:t>1.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pacing w:val="-1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-2"/>
          <w:w w:val="100"/>
        </w:rPr>
        <w:t>ổ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,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41"/>
          <w:w w:val="100"/>
        </w:rPr>
        <w:t> </w:t>
      </w:r>
      <w:r>
        <w:rPr>
          <w:spacing w:val="0"/>
          <w:w w:val="100"/>
        </w:rPr>
        <w:t>sung</w:t>
      </w:r>
      <w:r>
        <w:rPr>
          <w:spacing w:val="43"/>
          <w:w w:val="100"/>
        </w:rPr>
        <w:t> </w:t>
      </w:r>
      <w:r>
        <w:rPr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t</w:t>
      </w:r>
      <w:r>
        <w:rPr>
          <w:spacing w:val="42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42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44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42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44"/>
          <w:w w:val="100"/>
        </w:rPr>
        <w:t> </w:t>
      </w:r>
      <w:r>
        <w:rPr>
          <w:spacing w:val="-2"/>
          <w:w w:val="100"/>
        </w:rPr>
        <w:t>1</w:t>
      </w:r>
      <w:r>
        <w:rPr>
          <w:spacing w:val="1"/>
          <w:w w:val="100"/>
        </w:rPr>
        <w:t>1</w:t>
      </w:r>
      <w:r>
        <w:rPr>
          <w:spacing w:val="-2"/>
          <w:w w:val="100"/>
        </w:rPr>
        <w:t>/2</w:t>
      </w:r>
      <w:r>
        <w:rPr>
          <w:spacing w:val="1"/>
          <w:w w:val="100"/>
        </w:rPr>
        <w:t>0</w:t>
      </w:r>
      <w:r>
        <w:rPr>
          <w:spacing w:val="-2"/>
          <w:w w:val="100"/>
        </w:rPr>
        <w:t>1</w:t>
      </w:r>
      <w:r>
        <w:rPr>
          <w:spacing w:val="1"/>
          <w:w w:val="100"/>
        </w:rPr>
        <w:t>0</w:t>
      </w:r>
      <w:r>
        <w:rPr>
          <w:spacing w:val="1"/>
          <w:w w:val="100"/>
        </w:rPr>
        <w:t>/</w:t>
      </w:r>
      <w:r>
        <w:rPr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1"/>
          <w:w w:val="100"/>
        </w:rPr>
        <w:t>-CP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ng</w:t>
      </w:r>
      <w:r>
        <w:rPr>
          <w:spacing w:val="-2"/>
          <w:w w:val="100"/>
        </w:rPr>
        <w:t>à</w:t>
      </w:r>
      <w:r>
        <w:rPr>
          <w:spacing w:val="0"/>
          <w:w w:val="100"/>
        </w:rPr>
        <w:t>y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2</w:t>
      </w:r>
      <w:r>
        <w:rPr>
          <w:spacing w:val="0"/>
          <w:w w:val="100"/>
        </w:rPr>
        <w:t>4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áng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02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</w:rPr>
        <w:t>ă</w:t>
      </w:r>
      <w:r>
        <w:rPr>
          <w:spacing w:val="0"/>
          <w:w w:val="100"/>
        </w:rPr>
        <w:t>m</w:t>
      </w:r>
      <w:r>
        <w:rPr>
          <w:spacing w:val="8"/>
          <w:w w:val="100"/>
        </w:rPr>
        <w:t> </w:t>
      </w:r>
      <w:r>
        <w:rPr>
          <w:spacing w:val="1"/>
          <w:w w:val="100"/>
        </w:rPr>
        <w:t>20</w:t>
      </w:r>
      <w:r>
        <w:rPr>
          <w:spacing w:val="-2"/>
          <w:w w:val="100"/>
        </w:rPr>
        <w:t>1</w:t>
      </w:r>
      <w:r>
        <w:rPr>
          <w:spacing w:val="0"/>
          <w:w w:val="100"/>
        </w:rPr>
        <w:t>0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3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Chính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spacing w:val="0"/>
          <w:w w:val="100"/>
        </w:rPr>
        <w:t>quy</w:t>
      </w:r>
      <w:r>
        <w:rPr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8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spacing w:val="-1"/>
          <w:w w:val="100"/>
        </w:rPr>
        <w:t>qu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lý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10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ầ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ao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-2"/>
          <w:w w:val="100"/>
        </w:rPr>
        <w:t>ô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before="85"/>
        <w:ind w:left="575" w:right="0"/>
        <w:jc w:val="left"/>
      </w:pP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1"/>
        <w:ind w:left="575" w:right="0"/>
        <w:jc w:val="left"/>
        <w:rPr>
          <w:b w:val="0"/>
          <w:bCs w:val="0"/>
        </w:rPr>
      </w:pPr>
      <w:r>
        <w:rPr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12.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doanh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tr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à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thông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"/>
        </w:numPr>
        <w:tabs>
          <w:tab w:pos="865" w:val="left" w:leader="none"/>
        </w:tabs>
        <w:spacing w:line="262" w:lineRule="auto"/>
        <w:ind w:left="121" w:right="114" w:firstLine="453"/>
        <w:jc w:val="both"/>
      </w:pP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còn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62" w:val="left" w:leader="none"/>
        </w:tabs>
        <w:spacing w:line="262" w:lineRule="auto" w:before="81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dan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còn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48" w:val="left" w:leader="none"/>
        </w:tabs>
        <w:spacing w:before="84"/>
        <w:ind w:left="121" w:right="0" w:firstLine="453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dan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trìn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"/>
        </w:numPr>
        <w:tabs>
          <w:tab w:pos="884" w:val="left" w:leader="none"/>
        </w:tabs>
        <w:spacing w:line="261" w:lineRule="auto"/>
        <w:ind w:left="121" w:right="118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80" w:val="left" w:leader="none"/>
        </w:tabs>
        <w:spacing w:line="262" w:lineRule="auto" w:before="82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trì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62" w:lineRule="auto"/>
        <w:jc w:val="both"/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907" w:val="left" w:leader="none"/>
        </w:tabs>
        <w:spacing w:line="252" w:lineRule="auto" w:before="64"/>
        <w:ind w:left="141" w:right="115" w:firstLine="453"/>
        <w:jc w:val="both"/>
      </w:pPr>
      <w:r>
        <w:rPr/>
        <w:pict>
          <v:group style="position:absolute;margin-left:63.240002pt;margin-top:-8.929409pt;width:467.76pt;height:.1pt;mso-position-horizontal-relative:page;mso-position-vertical-relative:paragraph;z-index:-806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"/>
        </w:numPr>
        <w:tabs>
          <w:tab w:pos="912" w:val="left" w:leader="none"/>
        </w:tabs>
        <w:spacing w:line="253" w:lineRule="auto" w:before="82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gia,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óm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ít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"/>
        </w:numPr>
        <w:tabs>
          <w:tab w:pos="928" w:val="left" w:leader="none"/>
        </w:tabs>
        <w:spacing w:line="253" w:lineRule="auto" w:before="80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nh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ít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.”.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0"/>
        <w:ind w:left="595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12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6"/>
        <w:ind w:left="141" w:right="118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spacing w:line="252" w:lineRule="auto"/>
        <w:ind w:left="141" w:right="116" w:firstLine="453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1</w:t>
      </w:r>
      <w:r>
        <w:rPr>
          <w:spacing w:val="0"/>
          <w:w w:val="100"/>
        </w:rPr>
        <w:t>2a.</w:t>
      </w:r>
      <w:r>
        <w:rPr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14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14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nh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doanh</w:t>
      </w:r>
      <w:r>
        <w:rPr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1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o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ên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14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à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-2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76" w:val="left" w:leader="none"/>
        </w:tabs>
        <w:spacing w:before="84"/>
        <w:ind w:left="121" w:right="0" w:firstLine="473"/>
        <w:jc w:val="left"/>
      </w:pP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76" w:val="left" w:leader="none"/>
        </w:tabs>
        <w:spacing w:before="98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</w:p>
    <w:p>
      <w:pPr>
        <w:pStyle w:val="BodyText"/>
        <w:numPr>
          <w:ilvl w:val="0"/>
          <w:numId w:val="5"/>
        </w:numPr>
        <w:tabs>
          <w:tab w:pos="892" w:val="left" w:leader="none"/>
        </w:tabs>
        <w:spacing w:line="338" w:lineRule="exact" w:before="89"/>
        <w:ind w:left="141" w:right="120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ên;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,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1"/>
          <w:w w:val="100"/>
          <w:position w:val="13"/>
          <w:sz w:val="18"/>
          <w:szCs w:val="18"/>
        </w:rPr>
        <w:t>2</w:t>
      </w:r>
      <w:r>
        <w:rPr>
          <w:b w:val="0"/>
          <w:bCs w:val="0"/>
          <w:spacing w:val="1"/>
          <w:w w:val="100"/>
          <w:position w:val="0"/>
        </w:rPr>
        <w:t>/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ọ</w:t>
      </w:r>
      <w:r>
        <w:rPr>
          <w:b w:val="0"/>
          <w:bCs w:val="0"/>
          <w:spacing w:val="-3"/>
          <w:w w:val="100"/>
          <w:position w:val="0"/>
        </w:rPr>
        <w:t>c;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5"/>
        </w:numPr>
        <w:tabs>
          <w:tab w:pos="899" w:val="left" w:leader="none"/>
        </w:tabs>
        <w:spacing w:before="91"/>
        <w:ind w:left="899" w:right="0" w:hanging="305"/>
        <w:jc w:val="left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76" w:val="left" w:leader="none"/>
        </w:tabs>
        <w:spacing w:before="98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iên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899" w:val="left" w:leader="none"/>
        </w:tabs>
        <w:spacing w:before="98"/>
        <w:ind w:left="141" w:right="0" w:firstLine="453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</w:p>
    <w:p>
      <w:pPr>
        <w:pStyle w:val="BodyText"/>
        <w:spacing w:before="16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935" w:val="left" w:leader="none"/>
        </w:tabs>
        <w:spacing w:line="252" w:lineRule="auto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"/>
        </w:numPr>
        <w:tabs>
          <w:tab w:pos="875" w:val="left" w:leader="none"/>
        </w:tabs>
        <w:spacing w:before="84"/>
        <w:ind w:left="875" w:right="0" w:hanging="281"/>
        <w:jc w:val="left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</w:p>
    <w:p>
      <w:pPr>
        <w:pStyle w:val="BodyText"/>
        <w:numPr>
          <w:ilvl w:val="0"/>
          <w:numId w:val="7"/>
        </w:numPr>
        <w:tabs>
          <w:tab w:pos="893" w:val="left" w:leader="none"/>
        </w:tabs>
        <w:spacing w:line="252" w:lineRule="auto" w:before="98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7"/>
        </w:numPr>
        <w:tabs>
          <w:tab w:pos="903" w:val="left" w:leader="none"/>
        </w:tabs>
        <w:spacing w:line="252" w:lineRule="auto" w:before="82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trì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"/>
        </w:numPr>
        <w:tabs>
          <w:tab w:pos="875" w:val="left" w:leader="none"/>
        </w:tabs>
        <w:spacing w:before="84"/>
        <w:ind w:left="875" w:right="0" w:hanging="281"/>
        <w:jc w:val="left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</w:p>
    <w:p>
      <w:pPr>
        <w:pStyle w:val="BodyText"/>
        <w:numPr>
          <w:ilvl w:val="0"/>
          <w:numId w:val="8"/>
        </w:numPr>
        <w:tabs>
          <w:tab w:pos="882" w:val="left" w:leader="none"/>
        </w:tabs>
        <w:spacing w:line="253" w:lineRule="auto" w:before="98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khóa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viên,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8"/>
        </w:numPr>
        <w:tabs>
          <w:tab w:pos="903" w:val="left" w:leader="none"/>
        </w:tabs>
        <w:spacing w:line="253" w:lineRule="auto" w:before="81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ki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khóa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ôn,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after="0" w:line="253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836" w:val="left" w:leader="none"/>
        </w:tabs>
        <w:spacing w:line="252" w:lineRule="auto" w:before="64"/>
        <w:ind w:left="121" w:right="119" w:firstLine="453"/>
        <w:jc w:val="both"/>
      </w:pPr>
      <w:r>
        <w:rPr/>
        <w:pict>
          <v:group style="position:absolute;margin-left:63.48pt;margin-top:-9.529409pt;width:467.64pt;height:.1pt;mso-position-horizontal-relative:page;mso-position-vertical-relative:paragraph;z-index:-805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ổ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b w:val="0"/>
          <w:bCs w:val="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9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7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n).</w:t>
      </w:r>
    </w:p>
    <w:p>
      <w:pPr>
        <w:pStyle w:val="Heading1"/>
        <w:spacing w:line="252" w:lineRule="auto" w:before="82"/>
        <w:ind w:left="121" w:right="117" w:firstLine="453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9"/>
          <w:w w:val="100"/>
        </w:rPr>
        <w:t>Đ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12"/>
          <w:w w:val="100"/>
        </w:rPr>
        <w:t> </w:t>
      </w:r>
      <w:r>
        <w:rPr>
          <w:spacing w:val="-7"/>
          <w:w w:val="100"/>
        </w:rPr>
        <w:t>12b</w:t>
      </w:r>
      <w:r>
        <w:rPr>
          <w:spacing w:val="0"/>
          <w:w w:val="100"/>
        </w:rPr>
        <w:t>.</w:t>
      </w:r>
      <w:r>
        <w:rPr>
          <w:spacing w:val="12"/>
          <w:w w:val="100"/>
        </w:rPr>
        <w:t> </w:t>
      </w:r>
      <w:r>
        <w:rPr>
          <w:spacing w:val="-7"/>
          <w:w w:val="100"/>
        </w:rPr>
        <w:t>Tr</w:t>
      </w:r>
      <w:r>
        <w:rPr>
          <w:spacing w:val="-4"/>
          <w:w w:val="100"/>
        </w:rPr>
        <w:t>ì</w:t>
      </w:r>
      <w:r>
        <w:rPr>
          <w:spacing w:val="-7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14"/>
          <w:w w:val="100"/>
        </w:rPr>
        <w:t> </w:t>
      </w:r>
      <w:r>
        <w:rPr>
          <w:spacing w:val="-9"/>
          <w:w w:val="100"/>
        </w:rPr>
        <w:t>t</w:t>
      </w:r>
      <w:r>
        <w:rPr>
          <w:rFonts w:ascii="Times New Roman" w:hAnsi="Times New Roman" w:cs="Times New Roman" w:eastAsia="Times New Roman"/>
          <w:spacing w:val="-6"/>
          <w:w w:val="100"/>
        </w:rPr>
        <w:t>ự</w:t>
      </w:r>
      <w:r>
        <w:rPr>
          <w:spacing w:val="0"/>
          <w:w w:val="100"/>
        </w:rPr>
        <w:t>,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t</w:t>
      </w:r>
      <w:r>
        <w:rPr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11"/>
          <w:w w:val="100"/>
        </w:rPr>
        <w:t> </w:t>
      </w:r>
      <w:r>
        <w:rPr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pacing w:val="-8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14"/>
          <w:w w:val="100"/>
        </w:rPr>
        <w:t> </w:t>
      </w:r>
      <w:r>
        <w:rPr>
          <w:spacing w:val="-7"/>
          <w:w w:val="100"/>
        </w:rPr>
        <w:t>c</w:t>
      </w:r>
      <w:r>
        <w:rPr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13"/>
          <w:w w:val="100"/>
        </w:rPr>
        <w:t> </w:t>
      </w:r>
      <w:r>
        <w:rPr>
          <w:spacing w:val="-8"/>
          <w:w w:val="100"/>
        </w:rPr>
        <w:t>t</w:t>
      </w:r>
      <w:r>
        <w:rPr>
          <w:spacing w:val="-5"/>
          <w:w w:val="100"/>
        </w:rPr>
        <w:t>h</w:t>
      </w:r>
      <w:r>
        <w:rPr>
          <w:spacing w:val="-8"/>
          <w:w w:val="100"/>
        </w:rPr>
        <w:t>u</w:t>
      </w:r>
      <w:r>
        <w:rPr>
          <w:rFonts w:ascii="Times New Roman" w:hAnsi="Times New Roman" w:cs="Times New Roman" w:eastAsia="Times New Roman"/>
          <w:spacing w:val="-6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12"/>
          <w:w w:val="100"/>
        </w:rPr>
        <w:t> </w:t>
      </w:r>
      <w:r>
        <w:rPr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pacing w:val="-8"/>
          <w:w w:val="100"/>
        </w:rPr>
        <w:t>đ</w:t>
      </w:r>
      <w:r>
        <w:rPr>
          <w:spacing w:val="-6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15"/>
          <w:w w:val="100"/>
        </w:rPr>
        <w:t> </w:t>
      </w:r>
      <w:r>
        <w:rPr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pacing w:val="-6"/>
          <w:w w:val="100"/>
        </w:rPr>
        <w:t>ạ</w:t>
      </w:r>
      <w:r>
        <w:rPr>
          <w:spacing w:val="0"/>
          <w:w w:val="100"/>
        </w:rPr>
        <w:t>o</w:t>
      </w:r>
      <w:r>
        <w:rPr>
          <w:spacing w:val="12"/>
          <w:w w:val="100"/>
        </w:rPr>
        <w:t> </w:t>
      </w:r>
      <w:r>
        <w:rPr>
          <w:spacing w:val="-7"/>
          <w:w w:val="100"/>
        </w:rPr>
        <w:t>t</w:t>
      </w:r>
      <w:r>
        <w:rPr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pacing w:val="-4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12"/>
          <w:w w:val="100"/>
        </w:rPr>
        <w:t> </w:t>
      </w:r>
      <w:r>
        <w:rPr>
          <w:spacing w:val="-7"/>
          <w:w w:val="100"/>
        </w:rPr>
        <w:t>tr</w:t>
      </w:r>
      <w:r>
        <w:rPr>
          <w:spacing w:val="0"/>
          <w:w w:val="100"/>
        </w:rPr>
        <w:t>a</w:t>
      </w:r>
      <w:r>
        <w:rPr>
          <w:spacing w:val="12"/>
          <w:w w:val="100"/>
        </w:rPr>
        <w:t> </w:t>
      </w:r>
      <w:r>
        <w:rPr>
          <w:spacing w:val="-7"/>
          <w:w w:val="100"/>
        </w:rPr>
        <w:t>viê</w:t>
      </w:r>
      <w:r>
        <w:rPr>
          <w:spacing w:val="0"/>
          <w:w w:val="100"/>
        </w:rPr>
        <w:t>n</w:t>
      </w:r>
      <w:r>
        <w:rPr>
          <w:spacing w:val="12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14"/>
          <w:w w:val="100"/>
        </w:rPr>
        <w:t> </w:t>
      </w:r>
      <w:r>
        <w:rPr>
          <w:spacing w:val="-7"/>
          <w:w w:val="100"/>
        </w:rPr>
        <w:t>toàn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-2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(sa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1"/>
          <w:w w:val="100"/>
        </w:rPr>
        <w:t>â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-2"/>
          <w:w w:val="100"/>
        </w:rPr>
        <w:t>ọ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à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1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o)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855" w:val="left" w:leader="none"/>
        </w:tabs>
        <w:spacing w:before="84"/>
        <w:ind w:left="121" w:right="0" w:firstLine="453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68" w:val="left" w:leader="none"/>
        </w:tabs>
        <w:spacing w:before="98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pStyle w:val="BodyText"/>
        <w:spacing w:before="16"/>
        <w:ind w:right="1623"/>
        <w:jc w:val="center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913" w:val="left" w:leader="none"/>
        </w:tabs>
        <w:spacing w:line="252" w:lineRule="auto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4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0"/>
        </w:numPr>
        <w:tabs>
          <w:tab w:pos="862" w:val="left" w:leader="none"/>
        </w:tabs>
        <w:spacing w:before="84"/>
        <w:ind w:left="862" w:right="0" w:hanging="288"/>
        <w:jc w:val="left"/>
      </w:pP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-2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99" w:val="left" w:leader="none"/>
        </w:tabs>
        <w:spacing w:line="253" w:lineRule="auto" w:before="98"/>
        <w:ind w:left="121" w:right="112" w:firstLine="453"/>
        <w:jc w:val="both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viên,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sao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before="81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4"/>
          <w:w w:val="100"/>
        </w:rPr>
        <w:t>y.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865" w:val="left" w:leader="none"/>
        </w:tabs>
        <w:spacing w:line="253" w:lineRule="auto" w:before="98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viên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864" w:val="left" w:leader="none"/>
        </w:tabs>
        <w:spacing w:line="252" w:lineRule="auto" w:before="83"/>
        <w:ind w:left="121" w:right="117" w:firstLine="453"/>
        <w:jc w:val="both"/>
      </w:pPr>
      <w:r>
        <w:rPr>
          <w:b w:val="0"/>
          <w:bCs w:val="0"/>
          <w:spacing w:val="-5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G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viê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toàn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1"/>
        </w:numPr>
        <w:tabs>
          <w:tab w:pos="880" w:val="left" w:leader="none"/>
        </w:tabs>
        <w:spacing w:before="82"/>
        <w:ind w:left="880" w:right="0" w:hanging="305"/>
        <w:jc w:val="left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ũ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9"/>
        </w:numPr>
        <w:tabs>
          <w:tab w:pos="875" w:val="left" w:leader="none"/>
        </w:tabs>
        <w:spacing w:line="252" w:lineRule="auto" w:before="98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Trìn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896" w:val="left" w:leader="none"/>
        </w:tabs>
        <w:spacing w:line="252" w:lineRule="auto" w:before="84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nhu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2"/>
        </w:numPr>
        <w:tabs>
          <w:tab w:pos="880" w:val="left" w:leader="none"/>
        </w:tabs>
        <w:spacing w:before="84"/>
        <w:ind w:left="880" w:right="0" w:hanging="305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line="252" w:lineRule="auto" w:before="98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53" w:lineRule="auto" w:before="84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2"/>
        </w:numPr>
        <w:tabs>
          <w:tab w:pos="872" w:val="left" w:leader="none"/>
        </w:tabs>
        <w:spacing w:line="253" w:lineRule="auto" w:before="81"/>
        <w:ind w:left="12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3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9"/>
        </w:numPr>
        <w:tabs>
          <w:tab w:pos="876" w:val="left" w:leader="none"/>
        </w:tabs>
        <w:spacing w:line="249" w:lineRule="auto" w:before="64"/>
        <w:ind w:left="141" w:right="113" w:firstLine="453"/>
        <w:jc w:val="both"/>
      </w:pPr>
      <w:r>
        <w:rPr/>
        <w:pict>
          <v:group style="position:absolute;margin-left:63.240002pt;margin-top:-8.689358pt;width:467.76pt;height:.1pt;mso-position-horizontal-relative:page;mso-position-vertical-relative:paragraph;z-index:-804" coordorigin="1265,-174" coordsize="9355,2">
            <v:shape style="position:absolute;left:1265;top:-174;width:9355;height:2" coordorigin="1265,-174" coordsize="9355,0" path="m1265,-174l10620,-174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9"/>
        </w:numPr>
        <w:tabs>
          <w:tab w:pos="902" w:val="left" w:leader="none"/>
        </w:tabs>
        <w:spacing w:line="248" w:lineRule="auto" w:before="79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line="248" w:lineRule="auto" w:before="82"/>
        <w:ind w:left="141" w:right="113" w:firstLine="453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12c</w:t>
      </w:r>
      <w:r>
        <w:rPr>
          <w:spacing w:val="0"/>
          <w:w w:val="100"/>
        </w:rPr>
        <w:t>.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-3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18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20"/>
          <w:w w:val="100"/>
        </w:rPr>
        <w:t> 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ọ</w:t>
      </w:r>
      <w:r>
        <w:rPr>
          <w:spacing w:val="0"/>
          <w:w w:val="100"/>
        </w:rPr>
        <w:t>c</w:t>
      </w:r>
      <w:r>
        <w:rPr>
          <w:spacing w:val="17"/>
          <w:w w:val="100"/>
        </w:rPr>
        <w:t> </w:t>
      </w:r>
      <w:r>
        <w:rPr>
          <w:spacing w:val="0"/>
          <w:w w:val="100"/>
        </w:rPr>
        <w:t>viên</w:t>
      </w:r>
      <w:r>
        <w:rPr>
          <w:spacing w:val="19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am</w:t>
      </w:r>
      <w:r>
        <w:rPr>
          <w:spacing w:val="15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a</w:t>
      </w:r>
      <w:r>
        <w:rPr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-2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2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o</w:t>
      </w:r>
      <w:r>
        <w:rPr>
          <w:spacing w:val="2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15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19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ên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19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àn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-2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914" w:val="left" w:leader="none"/>
        </w:tabs>
        <w:spacing w:before="79"/>
        <w:ind w:left="914" w:right="0" w:hanging="320"/>
        <w:jc w:val="left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4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4"/>
        </w:numPr>
        <w:tabs>
          <w:tab w:pos="904" w:val="left" w:leader="none"/>
        </w:tabs>
        <w:spacing w:before="91"/>
        <w:ind w:left="141" w:right="0" w:firstLine="453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</w:p>
    <w:p>
      <w:pPr>
        <w:pStyle w:val="BodyText"/>
        <w:spacing w:before="11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4"/>
        </w:numPr>
        <w:tabs>
          <w:tab w:pos="905" w:val="left" w:leader="none"/>
        </w:tabs>
        <w:spacing w:line="248" w:lineRule="auto" w:before="93"/>
        <w:ind w:left="141" w:right="117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ít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c: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3"/>
        </w:numPr>
        <w:tabs>
          <w:tab w:pos="876" w:val="left" w:leader="none"/>
        </w:tabs>
        <w:spacing w:before="82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5"/>
        </w:numPr>
        <w:tabs>
          <w:tab w:pos="901" w:val="left" w:leader="none"/>
        </w:tabs>
        <w:spacing w:line="250" w:lineRule="auto" w:before="91"/>
        <w:ind w:left="141" w:right="112" w:firstLine="453"/>
        <w:jc w:val="both"/>
      </w:pP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trú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5"/>
        </w:numPr>
        <w:tabs>
          <w:tab w:pos="899" w:val="left" w:leader="none"/>
        </w:tabs>
        <w:spacing w:before="77"/>
        <w:ind w:left="899" w:right="0" w:hanging="305"/>
        <w:jc w:val="left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0"/>
          <w:w w:val="100"/>
        </w:rPr>
        <w:t>e;</w:t>
      </w:r>
    </w:p>
    <w:p>
      <w:pPr>
        <w:pStyle w:val="BodyText"/>
        <w:numPr>
          <w:ilvl w:val="0"/>
          <w:numId w:val="15"/>
        </w:numPr>
        <w:tabs>
          <w:tab w:pos="905" w:val="left" w:leader="none"/>
        </w:tabs>
        <w:spacing w:line="249" w:lineRule="auto" w:before="91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ĩ</w:t>
      </w:r>
      <w:r>
        <w:rPr>
          <w:b w:val="0"/>
          <w:bCs w:val="0"/>
          <w:spacing w:val="-4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78"/>
        <w:ind w:left="59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12d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spacing w:val="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ên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àn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885" w:val="left" w:leader="none"/>
        </w:tabs>
        <w:spacing w:line="249" w:lineRule="auto" w:before="93"/>
        <w:ind w:left="141" w:right="117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(sa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875" w:val="left" w:leader="none"/>
        </w:tabs>
        <w:spacing w:before="78"/>
        <w:ind w:left="875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916" w:val="left" w:leader="none"/>
        </w:tabs>
        <w:spacing w:line="250" w:lineRule="auto" w:before="91"/>
        <w:ind w:left="141" w:right="118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III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7"/>
        </w:numPr>
        <w:tabs>
          <w:tab w:pos="900" w:val="left" w:leader="none"/>
        </w:tabs>
        <w:spacing w:before="77"/>
        <w:ind w:left="900" w:right="0" w:hanging="305"/>
        <w:jc w:val="left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902" w:val="left" w:leader="none"/>
        </w:tabs>
        <w:spacing w:line="250" w:lineRule="auto" w:before="91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0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6"/>
        </w:numPr>
        <w:tabs>
          <w:tab w:pos="856" w:val="left" w:leader="none"/>
        </w:tabs>
        <w:spacing w:before="64"/>
        <w:ind w:left="856" w:right="0" w:hanging="281"/>
        <w:jc w:val="left"/>
      </w:pPr>
      <w:r>
        <w:rPr/>
        <w:pict>
          <v:group style="position:absolute;margin-left:63.48pt;margin-top:-9.169363pt;width:467.64pt;height:.1pt;mso-position-horizontal-relative:page;mso-position-vertical-relative:paragraph;z-index:-803" coordorigin="1270,-183" coordsize="9353,2">
            <v:shape style="position:absolute;left:1270;top:-183;width:9353;height:2" coordorigin="1270,-183" coordsize="9353,0" path="m1270,-183l10622,-18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8"/>
        </w:numPr>
        <w:tabs>
          <w:tab w:pos="887" w:val="left" w:leader="none"/>
        </w:tabs>
        <w:spacing w:line="248" w:lineRule="auto" w:before="88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8"/>
        </w:numPr>
        <w:tabs>
          <w:tab w:pos="880" w:val="left" w:leader="none"/>
        </w:tabs>
        <w:spacing w:before="77"/>
        <w:ind w:left="880" w:right="0" w:hanging="305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line="247" w:lineRule="auto" w:before="91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47" w:lineRule="auto" w:before="78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8"/>
        </w:numPr>
        <w:tabs>
          <w:tab w:pos="872" w:val="left" w:leader="none"/>
        </w:tabs>
        <w:spacing w:line="247" w:lineRule="auto" w:before="81"/>
        <w:ind w:left="12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viê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nêu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6"/>
        </w:numPr>
        <w:tabs>
          <w:tab w:pos="858" w:val="left" w:leader="none"/>
        </w:tabs>
        <w:spacing w:line="248" w:lineRule="auto" w:before="79"/>
        <w:ind w:left="121" w:right="119" w:firstLine="453"/>
        <w:jc w:val="both"/>
      </w:pP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6"/>
        </w:numPr>
        <w:tabs>
          <w:tab w:pos="877" w:val="left" w:leader="none"/>
        </w:tabs>
        <w:spacing w:line="247" w:lineRule="auto" w:before="77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81"/>
        <w:ind w:left="57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1</w:t>
      </w:r>
      <w:r>
        <w:rPr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ổ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spacing w:val="1"/>
          <w:w w:val="100"/>
        </w:rPr>
        <w:t> </w:t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v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ên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oàn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-2"/>
          <w:w w:val="100"/>
        </w:rPr>
        <w:t>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908" w:val="left" w:leader="none"/>
        </w:tabs>
        <w:spacing w:before="88"/>
        <w:ind w:left="141" w:right="0" w:firstLine="433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1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0"/>
        </w:numPr>
        <w:tabs>
          <w:tab w:pos="866" w:val="left" w:leader="none"/>
        </w:tabs>
        <w:spacing w:line="247" w:lineRule="auto" w:before="88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en,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0"/>
        </w:numPr>
        <w:tabs>
          <w:tab w:pos="867" w:val="left" w:leader="none"/>
        </w:tabs>
        <w:spacing w:line="246" w:lineRule="auto" w:before="81"/>
        <w:ind w:left="121" w:right="119" w:firstLine="453"/>
        <w:jc w:val="both"/>
      </w:pPr>
      <w:r>
        <w:rPr>
          <w:b w:val="0"/>
          <w:bCs w:val="0"/>
          <w:spacing w:val="-14"/>
          <w:w w:val="100"/>
        </w:rPr>
        <w:t>V</w:t>
      </w:r>
      <w:r>
        <w:rPr>
          <w:b w:val="0"/>
          <w:bCs w:val="0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2"/>
          <w:w w:val="100"/>
        </w:rPr>
        <w:t>c</w:t>
      </w:r>
      <w:r>
        <w:rPr>
          <w:b w:val="0"/>
          <w:bCs w:val="0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ứ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1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1"/>
          <w:w w:val="100"/>
        </w:rPr>
        <w:t>h</w:t>
      </w:r>
      <w:r>
        <w:rPr>
          <w:b w:val="0"/>
          <w:bCs w:val="0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-11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1"/>
          <w:w w:val="100"/>
        </w:rPr>
        <w:t>kh</w:t>
      </w:r>
      <w:r>
        <w:rPr>
          <w:b w:val="0"/>
          <w:bCs w:val="0"/>
          <w:spacing w:val="-9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ả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9"/>
          <w:w w:val="100"/>
        </w:rPr>
        <w:t>g</w:t>
      </w:r>
      <w:r>
        <w:rPr>
          <w:b w:val="0"/>
          <w:bCs w:val="0"/>
          <w:spacing w:val="-11"/>
          <w:w w:val="100"/>
        </w:rPr>
        <w:t>i</w:t>
      </w:r>
      <w:r>
        <w:rPr>
          <w:b w:val="0"/>
          <w:bCs w:val="0"/>
          <w:spacing w:val="-1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9"/>
          <w:w w:val="100"/>
        </w:rPr>
        <w:t>h</w:t>
      </w:r>
      <w:r>
        <w:rPr>
          <w:b w:val="0"/>
          <w:bCs w:val="0"/>
          <w:spacing w:val="-11"/>
          <w:w w:val="100"/>
        </w:rPr>
        <w:t>áng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56" w:val="left" w:leader="none"/>
        </w:tabs>
        <w:spacing w:before="82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77" w:val="left" w:leader="none"/>
        </w:tabs>
        <w:spacing w:line="248" w:lineRule="auto" w:before="88"/>
        <w:ind w:left="121" w:right="1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IV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1"/>
        </w:numPr>
        <w:tabs>
          <w:tab w:pos="916" w:val="left" w:leader="none"/>
        </w:tabs>
        <w:spacing w:line="248" w:lineRule="auto" w:before="77"/>
        <w:ind w:left="121" w:right="116" w:firstLine="453"/>
        <w:jc w:val="both"/>
      </w:pP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en,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55" w:val="left" w:leader="none"/>
        </w:tabs>
        <w:spacing w:before="78"/>
        <w:ind w:left="855" w:right="0" w:hanging="281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897" w:val="left" w:leader="none"/>
        </w:tabs>
        <w:spacing w:line="246" w:lineRule="auto" w:before="91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spacing w:after="0" w:line="246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2"/>
        </w:numPr>
        <w:tabs>
          <w:tab w:pos="900" w:val="left" w:leader="none"/>
        </w:tabs>
        <w:spacing w:before="64"/>
        <w:ind w:left="900" w:right="0" w:hanging="305"/>
        <w:jc w:val="left"/>
      </w:pPr>
      <w:r>
        <w:rPr/>
        <w:pict>
          <v:group style="position:absolute;margin-left:63.240002pt;margin-top:-8.329372pt;width:467.76pt;height:.1pt;mso-position-horizontal-relative:page;mso-position-vertical-relative:paragraph;z-index:-802" coordorigin="1265,-167" coordsize="9355,2">
            <v:shape style="position:absolute;left:1265;top:-167;width:9355;height:2" coordorigin="1265,-167" coordsize="9355,0" path="m1265,-167l10620,-167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line="244" w:lineRule="auto" w:before="86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45" w:lineRule="auto" w:before="80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2"/>
        </w:numPr>
        <w:tabs>
          <w:tab w:pos="892" w:val="left" w:leader="none"/>
        </w:tabs>
        <w:spacing w:line="245" w:lineRule="auto" w:before="77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do.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885" w:val="left" w:leader="none"/>
        </w:tabs>
        <w:spacing w:line="245" w:lineRule="auto" w:before="79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75" w:val="left" w:leader="none"/>
        </w:tabs>
        <w:spacing w:before="77"/>
        <w:ind w:left="875" w:right="0" w:hanging="281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6"/>
        <w:ind w:left="59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12e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spacing w:val="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-3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àn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902" w:val="left" w:leader="none"/>
        </w:tabs>
        <w:spacing w:line="245" w:lineRule="auto" w:before="86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876" w:val="left" w:leader="none"/>
        </w:tabs>
        <w:spacing w:before="79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902" w:val="left" w:leader="none"/>
        </w:tabs>
        <w:spacing w:line="245" w:lineRule="auto" w:before="86"/>
        <w:ind w:left="141" w:right="1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IV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4"/>
        </w:numPr>
        <w:tabs>
          <w:tab w:pos="899" w:val="left" w:leader="none"/>
        </w:tabs>
        <w:spacing w:before="77"/>
        <w:ind w:left="899" w:right="0" w:hanging="305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ũ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3"/>
        </w:numPr>
        <w:tabs>
          <w:tab w:pos="876" w:val="left" w:leader="none"/>
        </w:tabs>
        <w:spacing w:before="86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5"/>
        </w:numPr>
        <w:tabs>
          <w:tab w:pos="918" w:val="left" w:leader="none"/>
        </w:tabs>
        <w:spacing w:line="245" w:lineRule="auto" w:before="86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5"/>
        </w:numPr>
        <w:tabs>
          <w:tab w:pos="900" w:val="left" w:leader="none"/>
        </w:tabs>
        <w:spacing w:before="79"/>
        <w:ind w:left="900" w:right="0" w:hanging="305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line="245" w:lineRule="auto" w:before="86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45" w:lineRule="auto" w:before="77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5"/>
        </w:numPr>
        <w:tabs>
          <w:tab w:pos="892" w:val="left" w:leader="none"/>
        </w:tabs>
        <w:spacing w:line="244" w:lineRule="auto" w:before="79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do.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890" w:val="left" w:leader="none"/>
        </w:tabs>
        <w:spacing w:line="245" w:lineRule="auto" w:before="80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3"/>
        </w:numPr>
        <w:tabs>
          <w:tab w:pos="875" w:val="left" w:leader="none"/>
        </w:tabs>
        <w:spacing w:before="79"/>
        <w:ind w:left="875" w:right="0" w:hanging="281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="246" w:lineRule="auto" w:before="64"/>
        <w:ind w:left="121" w:right="113" w:firstLine="453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63.48pt;margin-top:-9.169363pt;width:467.64pt;height:.1pt;mso-position-horizontal-relative:page;mso-position-vertical-relative:paragraph;z-index:-801" coordorigin="1270,-183" coordsize="9353,2">
            <v:shape style="position:absolute;left:1270;top:-183;width:9353;height:2" coordorigin="1270,-183" coordsize="9353,0" path="m1270,-183l10622,-183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12g</w:t>
      </w:r>
      <w:r>
        <w:rPr>
          <w:spacing w:val="0"/>
          <w:w w:val="100"/>
        </w:rPr>
        <w:t>.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u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ồ</w:t>
      </w:r>
      <w:r>
        <w:rPr>
          <w:spacing w:val="0"/>
          <w:w w:val="100"/>
        </w:rPr>
        <w:t>i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1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1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o,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thu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ồ</w:t>
      </w:r>
      <w:r>
        <w:rPr>
          <w:spacing w:val="0"/>
          <w:w w:val="100"/>
        </w:rPr>
        <w:t>i</w:t>
      </w:r>
      <w:r>
        <w:rPr>
          <w:spacing w:val="10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spacing w:val="1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viên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oàn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-2"/>
          <w:w w:val="100"/>
        </w:rPr>
        <w:t>ô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856" w:val="left" w:leader="none"/>
        </w:tabs>
        <w:spacing w:before="82"/>
        <w:ind w:left="121" w:right="0" w:firstLine="453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7"/>
        </w:numPr>
        <w:tabs>
          <w:tab w:pos="877" w:val="left" w:leader="none"/>
        </w:tabs>
        <w:spacing w:line="248" w:lineRule="auto" w:before="88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7"/>
        </w:numPr>
        <w:tabs>
          <w:tab w:pos="884" w:val="left" w:leader="none"/>
        </w:tabs>
        <w:spacing w:line="248" w:lineRule="auto" w:before="77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óa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7"/>
        </w:numPr>
        <w:tabs>
          <w:tab w:pos="874" w:val="left" w:leader="none"/>
        </w:tabs>
        <w:spacing w:line="248" w:lineRule="auto" w:before="77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6"/>
        </w:numPr>
        <w:tabs>
          <w:tab w:pos="855" w:val="left" w:leader="none"/>
        </w:tabs>
        <w:spacing w:before="77"/>
        <w:ind w:left="855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8"/>
        </w:numPr>
        <w:tabs>
          <w:tab w:pos="862" w:val="left" w:leader="none"/>
        </w:tabs>
        <w:spacing w:before="91"/>
        <w:ind w:left="121" w:right="0" w:firstLine="453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xóa,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8"/>
        </w:numPr>
        <w:tabs>
          <w:tab w:pos="880" w:val="left" w:leader="none"/>
        </w:tabs>
        <w:spacing w:before="91"/>
        <w:ind w:left="880" w:right="0" w:hanging="305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uê,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8"/>
        </w:numPr>
        <w:tabs>
          <w:tab w:pos="864" w:val="left" w:leader="none"/>
        </w:tabs>
        <w:spacing w:line="248" w:lineRule="auto" w:before="88"/>
        <w:ind w:left="121" w:right="119" w:firstLine="453"/>
        <w:jc w:val="both"/>
      </w:pP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8"/>
        </w:numPr>
        <w:tabs>
          <w:tab w:pos="904" w:val="left" w:leader="none"/>
        </w:tabs>
        <w:spacing w:before="77"/>
        <w:ind w:left="904" w:right="0" w:hanging="329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</w:p>
    <w:p>
      <w:pPr>
        <w:pStyle w:val="BodyText"/>
        <w:spacing w:before="11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6"/>
        </w:numPr>
        <w:tabs>
          <w:tab w:pos="872" w:val="left" w:leader="none"/>
        </w:tabs>
        <w:spacing w:line="248" w:lineRule="auto" w:before="88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thu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47" w:lineRule="auto" w:before="77"/>
        <w:ind w:left="121" w:right="117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tin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7" w:lineRule="auto" w:before="81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có)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6"/>
        </w:numPr>
        <w:tabs>
          <w:tab w:pos="856" w:val="left" w:leader="none"/>
        </w:tabs>
        <w:spacing w:line="248" w:lineRule="auto" w:before="78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phá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”.</w:t>
      </w:r>
    </w:p>
    <w:p>
      <w:pPr>
        <w:pStyle w:val="Heading1"/>
        <w:spacing w:before="77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chu</w:t>
      </w:r>
      <w:r>
        <w:rPr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862" w:val="left" w:leader="none"/>
        </w:tabs>
        <w:spacing w:line="247" w:lineRule="auto" w:before="91"/>
        <w:ind w:left="121" w:right="113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ào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5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viê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Ng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nà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9"/>
        </w:numPr>
        <w:tabs>
          <w:tab w:pos="876" w:val="left" w:leader="none"/>
        </w:tabs>
        <w:spacing w:line="247" w:lineRule="auto" w:before="78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47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9"/>
        </w:numPr>
        <w:tabs>
          <w:tab w:pos="878" w:val="left" w:leader="none"/>
        </w:tabs>
        <w:spacing w:line="252" w:lineRule="auto" w:before="64"/>
        <w:ind w:left="141" w:right="114" w:firstLine="453"/>
        <w:jc w:val="both"/>
      </w:pPr>
      <w:r>
        <w:rPr/>
        <w:pict>
          <v:group style="position:absolute;margin-left:63.240002pt;margin-top:-8.929409pt;width:467.76pt;height:.1pt;mso-position-horizontal-relative:page;mso-position-vertical-relative:paragraph;z-index:-800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II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II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IV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VI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Ng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nà</w:t>
      </w:r>
      <w:r>
        <w:rPr>
          <w:b w:val="0"/>
          <w:bCs w:val="0"/>
          <w:spacing w:val="-9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11/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4"/>
          <w:w w:val="100"/>
        </w:rPr>
        <w:t>02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4"/>
          <w:w w:val="100"/>
        </w:rPr>
        <w:t>/</w:t>
      </w:r>
      <w:r>
        <w:rPr>
          <w:b w:val="0"/>
          <w:bCs w:val="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5"/>
          <w:w w:val="100"/>
        </w:rPr>
        <w:t>-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84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3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rách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thi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hành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876" w:val="left" w:leader="none"/>
        </w:tabs>
        <w:spacing w:before="98"/>
        <w:ind w:left="141" w:right="0" w:firstLine="453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0"/>
        </w:numPr>
        <w:tabs>
          <w:tab w:pos="902" w:val="left" w:leader="none"/>
        </w:tabs>
        <w:spacing w:line="253" w:lineRule="auto" w:before="98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dân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ind w:left="5776" w:right="178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TM.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990" w:right="0"/>
        <w:jc w:val="center"/>
        <w:rPr>
          <w:b w:val="0"/>
          <w:bCs w:val="0"/>
        </w:rPr>
      </w:pPr>
      <w:r>
        <w:rPr>
          <w:spacing w:val="-1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u</w:t>
      </w:r>
      <w:r>
        <w:rPr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ễ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-3"/>
          <w:w w:val="100"/>
        </w:rPr>
        <w:t>u</w:t>
      </w:r>
      <w:r>
        <w:rPr>
          <w:spacing w:val="-1"/>
          <w:w w:val="100"/>
        </w:rPr>
        <w:t>â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Phúc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4"/>
        <w:ind w:left="8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48pt;margin-top:-8.689383pt;width:467.64pt;height:.1pt;mso-position-horizontal-relative:page;mso-position-vertical-relative:paragraph;z-index:-799" coordorigin="1270,-174" coordsize="9353,2">
            <v:shape style="position:absolute;left:1270;top:-174;width:9353;height:2" coordorigin="1270,-174" coordsize="9353,0" path="m1270,-174l10622,-174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 w:before="1"/>
        <w:ind w:left="1276" w:right="1192" w:firstLine="739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15" w:lineRule="exact"/>
        <w:ind w:left="8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38.919998pt;margin-top:17.899595pt;width:105.24pt;height:.1pt;mso-position-horizontal-relative:page;mso-position-vertical-relative:paragraph;z-index:-795" coordorigin="4778,358" coordsize="2105,2">
            <v:shape style="position:absolute;left:4778;top:358;width:2105;height:2" coordorigin="4778,358" coordsize="2105,0" path="m4778,358l6883,35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pgSz w:w="11905" w:h="16840"/>
          <w:pgMar w:header="1068" w:footer="0" w:top="1380" w:bottom="280" w:left="1080" w:right="1160"/>
        </w:sectPr>
      </w:pPr>
    </w:p>
    <w:p>
      <w:pPr>
        <w:spacing w:before="66"/>
        <w:ind w:left="115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11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29.119995pt;margin-top:17.57678pt;width:61.44pt;height:.1pt;mso-position-horizontal-relative:page;mso-position-vertical-relative:paragraph;z-index:-797" coordorigin="2582,352" coordsize="1229,2">
            <v:shape style="position:absolute;left:2582;top:352;width:1229;height:2" coordorigin="2582,352" coordsize="1229,0" path="m2582,352l3811,35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ĐƯỜ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VI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3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GCT-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9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NGH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VI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0" w:right="1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23.760010pt;margin-top:17.336781pt;width:159pt;height:.1pt;mso-position-horizontal-relative:page;mso-position-vertical-relative:paragraph;z-index:-798" coordorigin="6475,347" coordsize="3180,2">
            <v:shape style="position:absolute;left:6475;top:347;width:3180;height:2" coordorigin="6475,347" coordsize="3180,0" path="m6475,347l9655,34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080" w:right="1160"/>
          <w:cols w:num="2" w:equalWidth="0">
            <w:col w:w="4126" w:space="209"/>
            <w:col w:w="5330"/>
          </w:cols>
        </w:sectPr>
      </w:pP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spacing w:before="64"/>
        <w:ind w:left="85" w:right="0"/>
        <w:jc w:val="center"/>
        <w:rPr>
          <w:b w:val="0"/>
          <w:bCs w:val="0"/>
        </w:rPr>
      </w:pPr>
      <w:r>
        <w:rPr>
          <w:spacing w:val="-1"/>
          <w:w w:val="100"/>
        </w:rPr>
        <w:t>G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THU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8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/>
        <w:ind w:left="8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66.399994pt;margin-top:19.052269pt;width:61.32pt;height:.1pt;mso-position-horizontal-relative:page;mso-position-vertical-relative:paragraph;z-index:-796" coordorigin="5328,381" coordsize="1226,2">
            <v:shape style="position:absolute;left:5328;top:381;width:1226;height:2" coordorigin="5328,381" coordsize="1226,0" path="m5328,381l6554,38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38" w:lineRule="auto"/>
        <w:ind w:left="201" w:right="111" w:firstLine="453"/>
        <w:jc w:val="both"/>
      </w:pP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11/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4"/>
          <w:w w:val="100"/>
        </w:rPr>
        <w:t>010/</w:t>
      </w:r>
      <w:r>
        <w:rPr>
          <w:b w:val="0"/>
          <w:bCs w:val="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5"/>
          <w:w w:val="100"/>
        </w:rPr>
        <w:t>-C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5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4"/>
          <w:w w:val="100"/>
        </w:rPr>
        <w:t>201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b w:val="0"/>
          <w:bCs w:val="0"/>
          <w:spacing w:val="-6"/>
          <w:w w:val="100"/>
        </w:rPr>
        <w:t>í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ầ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4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b w:val="0"/>
          <w:bCs w:val="0"/>
          <w:spacing w:val="-6"/>
          <w:w w:val="100"/>
        </w:rPr>
        <w:t>ô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ổ</w:t>
      </w:r>
      <w:r>
        <w:rPr>
          <w:b w:val="0"/>
          <w:bCs w:val="0"/>
          <w:spacing w:val="-4"/>
          <w:w w:val="100"/>
        </w:rPr>
        <w:t>i,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6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-C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2016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38" w:lineRule="auto" w:before="78"/>
        <w:ind w:left="20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6"/>
        <w:ind w:left="655" w:right="0"/>
        <w:jc w:val="left"/>
      </w:pPr>
      <w:r>
        <w:rPr>
          <w:b w:val="0"/>
          <w:bCs w:val="0"/>
          <w:spacing w:val="-1"/>
          <w:w w:val="100"/>
        </w:rPr>
        <w:t>Xé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</w:p>
    <w:p>
      <w:pPr>
        <w:pStyle w:val="BodyText"/>
        <w:spacing w:line="320" w:lineRule="exact" w:before="5"/>
        <w:ind w:left="201" w:right="117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5"/>
        <w:ind w:left="655" w:right="0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.,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96" w:right="0"/>
        <w:jc w:val="center"/>
        <w:rPr>
          <w:b w:val="0"/>
          <w:bCs w:val="0"/>
        </w:rPr>
      </w:pP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4"/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655" w:right="0"/>
        <w:jc w:val="left"/>
      </w:pP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)</w:t>
      </w:r>
      <w:r>
        <w:rPr>
          <w:b w:val="0"/>
          <w:bCs w:val="0"/>
          <w:i w:val="0"/>
          <w:spacing w:val="1"/>
          <w:w w:val="100"/>
        </w:rPr>
        <w:t>:</w:t>
      </w:r>
      <w:r>
        <w:rPr>
          <w:b w:val="0"/>
          <w:bCs w:val="0"/>
          <w:i w:val="0"/>
          <w:spacing w:val="-1"/>
          <w:w w:val="100"/>
        </w:rPr>
        <w:t>................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..;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before="76"/>
        <w:ind w:left="65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9"/>
        <w:ind w:left="65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Fax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....;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31"/>
        </w:numPr>
        <w:tabs>
          <w:tab w:pos="936" w:val="left" w:leader="none"/>
        </w:tabs>
        <w:spacing w:before="76"/>
        <w:ind w:left="201" w:right="0" w:firstLine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.............;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line="322" w:lineRule="exact" w:before="82"/>
        <w:ind w:left="201" w:right="118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CMN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72"/>
        <w:ind w:left="95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-1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v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ên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àn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thô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đư</w:t>
      </w:r>
      <w:r>
        <w:rPr>
          <w:rFonts w:ascii="Times New Roman" w:hAnsi="Times New Roman" w:cs="Times New Roman" w:eastAsia="Times New Roman"/>
          <w:spacing w:val="-2"/>
          <w:w w:val="100"/>
        </w:rPr>
        <w:t>ờ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943" w:val="left" w:leader="none"/>
        </w:tabs>
        <w:spacing w:line="320" w:lineRule="exact" w:before="84"/>
        <w:ind w:left="201" w:right="119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./.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type w:val="continuous"/>
          <w:pgSz w:w="11905" w:h="16840"/>
          <w:pgMar w:top="1380" w:bottom="280" w:left="1080" w:right="1160"/>
        </w:sectPr>
      </w:pPr>
    </w:p>
    <w:p>
      <w:pPr>
        <w:spacing w:before="69"/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32"/>
        </w:numPr>
        <w:tabs>
          <w:tab w:pos="340" w:val="left" w:leader="none"/>
        </w:tabs>
        <w:spacing w:line="271" w:lineRule="exact"/>
        <w:ind w:left="34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32"/>
        </w:numPr>
        <w:tabs>
          <w:tab w:pos="340" w:val="left" w:leader="none"/>
        </w:tabs>
        <w:ind w:left="34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,.......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Heading1"/>
        <w:spacing w:before="70"/>
        <w:ind w:right="69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7" w:lineRule="exact"/>
        <w:ind w:right="693"/>
        <w:jc w:val="center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u)</w:t>
      </w:r>
    </w:p>
    <w:p>
      <w:pPr>
        <w:spacing w:after="0" w:line="317" w:lineRule="exact"/>
        <w:jc w:val="center"/>
        <w:sectPr>
          <w:type w:val="continuous"/>
          <w:pgSz w:w="11905" w:h="16840"/>
          <w:pgMar w:top="1380" w:bottom="280" w:left="1080" w:right="1160"/>
          <w:cols w:num="2" w:equalWidth="0">
            <w:col w:w="2761" w:space="2990"/>
            <w:col w:w="3914"/>
          </w:cols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53" w:lineRule="auto" w:before="64"/>
        <w:ind w:left="3634" w:right="3691" w:firstLine="60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794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pacing w:val="-2"/>
          <w:w w:val="100"/>
        </w:rPr>
        <w:t>Ẫ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320" w:lineRule="exact"/>
        <w:ind w:left="0" w:right="5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0" w:right="5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35.679993pt;margin-top:18.220343pt;width:111.72pt;height:.1pt;mso-position-horizontal-relative:page;mso-position-vertical-relative:paragraph;z-index:-793" coordorigin="4714,364" coordsize="2234,2">
            <v:shape style="position:absolute;left:4714;top:364;width:2234;height:2" coordorigin="4714,364" coordsize="2234,0" path="m4714,364l6948,36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78.462677pt;height:359.84250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615" w:right="0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3"/>
        </w:numPr>
        <w:tabs>
          <w:tab w:pos="907" w:val="left" w:leader="none"/>
        </w:tabs>
        <w:spacing w:line="252" w:lineRule="auto" w:before="98"/>
        <w:ind w:left="161" w:right="211" w:firstLine="453"/>
        <w:jc w:val="left"/>
      </w:pPr>
      <w:r>
        <w:rPr>
          <w:b w:val="0"/>
          <w:bCs w:val="0"/>
          <w:spacing w:val="0"/>
          <w:w w:val="100"/>
        </w:rPr>
        <w:t>Bìa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3"/>
        </w:numPr>
        <w:tabs>
          <w:tab w:pos="895" w:val="left" w:leader="none"/>
        </w:tabs>
        <w:spacing w:before="82"/>
        <w:ind w:left="895" w:right="0" w:hanging="281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”,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1"/>
          <w:numId w:val="32"/>
        </w:numPr>
        <w:tabs>
          <w:tab w:pos="779" w:val="left" w:leader="none"/>
        </w:tabs>
        <w:spacing w:before="98"/>
        <w:ind w:left="779" w:right="0" w:hanging="165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hóm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1"/>
          <w:numId w:val="32"/>
        </w:numPr>
        <w:tabs>
          <w:tab w:pos="779" w:val="left" w:leader="none"/>
        </w:tabs>
        <w:spacing w:before="98"/>
        <w:ind w:left="779" w:right="0" w:hanging="165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hóm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/>
        <w:jc w:val="left"/>
        <w:sectPr>
          <w:pgSz w:w="11905" w:h="16840"/>
          <w:pgMar w:header="1068" w:footer="0" w:top="1380" w:bottom="280" w:left="1120" w:right="10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4"/>
        <w:ind w:left="4081" w:right="4076"/>
        <w:jc w:val="center"/>
        <w:rPr>
          <w:b w:val="0"/>
          <w:bCs w:val="0"/>
        </w:rPr>
      </w:pPr>
      <w:r>
        <w:rPr/>
        <w:pict>
          <v:group style="position:absolute;margin-left:63.48pt;margin-top:-8.689383pt;width:467.64pt;height:.1pt;mso-position-horizontal-relative:page;mso-position-vertical-relative:paragraph;z-index:-792" coordorigin="1270,-174" coordsize="9353,2">
            <v:shape style="position:absolute;left:1270;top:-174;width:9353;height:2" coordorigin="1270,-174" coordsize="9353,0" path="m1270,-174l10622,-174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9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/>
        <w:ind w:left="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4.199997pt;margin-top:17.491291pt;width:109.8pt;height:.1pt;mso-position-horizontal-relative:page;mso-position-vertical-relative:paragraph;z-index:-791" coordorigin="4884,350" coordsize="2196,2">
            <v:shape style="position:absolute;left:4884;top:350;width:2196;height:2" coordorigin="4884,350" coordsize="2196,0" path="m4884,350l7080,35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5" w:h="16840"/>
          <w:pgMar w:header="1068" w:footer="0" w:top="1380" w:bottom="280" w:left="1160" w:right="1160"/>
        </w:sectPr>
      </w:pPr>
    </w:p>
    <w:p>
      <w:pPr>
        <w:pStyle w:val="BodyText"/>
        <w:spacing w:before="64"/>
        <w:ind w:left="320" w:right="0"/>
        <w:jc w:val="left"/>
      </w:pP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22" w:lineRule="exact"/>
        <w:ind w:left="320" w:right="0"/>
        <w:jc w:val="left"/>
      </w:pPr>
      <w:r>
        <w:rPr/>
        <w:pict>
          <v:group style="position:absolute;margin-left:109.68pt;margin-top:20.12995pt;width:53.64pt;height:.1pt;mso-position-horizontal-relative:page;mso-position-vertical-relative:paragraph;z-index:-790" coordorigin="2194,403" coordsize="1073,2">
            <v:shape style="position:absolute;left:2194;top:403;width:1073;height:2" coordorigin="2194,403" coordsize="1073,0" path="m2194,403l3266,403e" filled="f" stroked="t" strokeweight=".7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78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TTr-.......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64"/>
        <w:ind w:left="315" w:right="146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line="322" w:lineRule="exact"/>
        <w:ind w:left="17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  <w:u w:val="none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4" w:right="14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2957" w:space="312"/>
            <w:col w:w="6316"/>
          </w:cols>
        </w:sectPr>
      </w:pP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spacing w:before="64"/>
        <w:ind w:left="4081" w:right="4078"/>
        <w:jc w:val="center"/>
        <w:rPr>
          <w:b w:val="0"/>
          <w:bCs w:val="0"/>
        </w:rPr>
      </w:pP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TRÌNH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50.440002pt;margin-top:17.607185pt;width:93.84pt;height:.1pt;mso-position-horizontal-relative:page;mso-position-vertical-relative:paragraph;z-index:-789" coordorigin="5009,352" coordsize="1877,2">
            <v:shape style="position:absolute;left:5009;top:352;width:1877;height:2" coordorigin="5009,352" coordsize="1877,0" path="m5009,352l6886,35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ên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9" w:right="0"/>
        <w:jc w:val="center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10" w:lineRule="exact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16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-CP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ngà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6);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8"/>
        <w:ind w:left="57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ày..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1"/>
          <w:w w:val="100"/>
        </w:rPr>
        <w:t>a........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1" w:lineRule="auto" w:before="76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-...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1"/>
          <w:w w:val="100"/>
        </w:rPr>
        <w:t>a...(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...,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before="69"/>
        <w:ind w:left="575" w:right="0"/>
        <w:jc w:val="left"/>
      </w:pP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9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7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Fa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4"/>
        </w:numPr>
        <w:tabs>
          <w:tab w:pos="872" w:val="left" w:leader="none"/>
        </w:tabs>
        <w:spacing w:line="310" w:lineRule="exact" w:before="82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ch,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...).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4"/>
        </w:numPr>
        <w:tabs>
          <w:tab w:pos="856" w:val="left" w:leader="none"/>
        </w:tabs>
        <w:spacing w:before="65"/>
        <w:ind w:left="856" w:right="0" w:hanging="281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310" w:lineRule="exact" w:before="82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-.....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y..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viên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u)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5629" w:right="0"/>
        <w:jc w:val="left"/>
        <w:rPr>
          <w:b w:val="0"/>
          <w:bCs w:val="0"/>
        </w:rPr>
      </w:pP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1"/>
          <w:w w:val="100"/>
        </w:rPr>
        <w:t>ÀO</w:t>
      </w:r>
      <w:r>
        <w:rPr>
          <w:b w:val="0"/>
          <w:bCs w:val="0"/>
          <w:spacing w:val="0"/>
          <w:w w:val="100"/>
        </w:rPr>
      </w:r>
    </w:p>
    <w:p>
      <w:pPr>
        <w:tabs>
          <w:tab w:pos="6284" w:val="left" w:leader="none"/>
        </w:tabs>
        <w:spacing w:before="2"/>
        <w:ind w:left="448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75" w:lineRule="exact"/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35"/>
        </w:numPr>
        <w:tabs>
          <w:tab w:pos="260" w:val="left" w:leader="none"/>
        </w:tabs>
        <w:spacing w:line="271" w:lineRule="exact"/>
        <w:ind w:left="26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-......(2)......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b/c);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VT,...............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  <w:u w:val="single" w:color="000000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  <w:u w:val="single" w:color="000000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9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(2)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4"/>
        <w:ind w:left="4150" w:right="4128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788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IV</w:t>
      </w:r>
      <w:r>
        <w:rPr>
          <w:b w:val="0"/>
          <w:bCs w:val="0"/>
          <w:spacing w:val="0"/>
          <w:w w:val="100"/>
        </w:rPr>
      </w:r>
    </w:p>
    <w:p>
      <w:pPr>
        <w:spacing w:line="252" w:lineRule="auto" w:before="19"/>
        <w:ind w:left="1216" w:right="1192" w:hanging="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3"/>
        <w:ind w:left="2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0.240005pt;margin-top:18.740341pt;width:108pt;height:.1pt;mso-position-horizontal-relative:page;mso-position-vertical-relative:paragraph;z-index:-786" coordorigin="4805,375" coordsize="2160,2">
            <v:shape style="position:absolute;left:4805;top:375;width:2160;height:2" coordorigin="4805,375" coordsize="2160,0" path="m4805,375l6965,37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5" w:right="0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12.160004pt;margin-top:20.020037pt;width:170.16pt;height:.1pt;mso-position-horizontal-relative:page;mso-position-vertical-relative:paragraph;z-index:-785" coordorigin="4243,400" coordsize="3403,2">
            <v:shape style="position:absolute;left:4243;top:400;width:3403;height:2" coordorigin="4243,400" coordsize="3403,0" path="m4243,400l7646,40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2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6" w:right="0"/>
        <w:jc w:val="center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1" w:lineRule="auto"/>
        <w:ind w:left="355" w:right="0" w:firstLine="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6cm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66"/>
        <w:ind w:left="27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là:......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ch:.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27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4.080002pt;margin-top:-16.993542pt;width:64.8pt;height:72pt;mso-position-horizontal-relative:page;mso-position-vertical-relative:paragraph;z-index:-787" coordorigin="1282,-340" coordsize="1296,1440">
            <v:shape style="position:absolute;left:1282;top:-340;width:1296;height:1440" coordorigin="1282,-340" coordsize="1296,1440" path="m2578,-340l1282,-340,1282,1100,2578,1100,2578,-340x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Sinh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ng.........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71" w:lineRule="auto" w:before="42"/>
        <w:ind w:left="279" w:right="155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trú:......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trú:....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"/>
        <w:ind w:left="27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1219" w:space="40"/>
            <w:col w:w="8346"/>
          </w:cols>
        </w:sectPr>
      </w:pPr>
    </w:p>
    <w:p>
      <w:pPr>
        <w:spacing w:before="3"/>
        <w:ind w:left="1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20.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0" w:lineRule="auto" w:before="39"/>
        <w:ind w:left="141" w:right="117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óa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ào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viên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hông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....(1)...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3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i:...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2" w:lineRule="auto" w:before="38"/>
        <w:ind w:left="141" w:right="116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toàn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6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1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giá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(ho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     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do:......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......(2).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Xin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theo: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35"/>
        </w:numPr>
        <w:tabs>
          <w:tab w:pos="746" w:val="left" w:leader="none"/>
        </w:tabs>
        <w:spacing w:before="42"/>
        <w:ind w:left="141" w:right="0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02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(hai)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àu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35"/>
        </w:numPr>
        <w:tabs>
          <w:tab w:pos="765" w:val="left" w:leader="none"/>
        </w:tabs>
        <w:spacing w:line="240" w:lineRule="auto" w:before="42"/>
        <w:ind w:left="141" w:right="112" w:firstLine="453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hai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tra,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toàn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phê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en,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tai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2" w:lineRule="auto" w:before="38"/>
        <w:ind w:left="141" w:right="117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xin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oan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úng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sai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xin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hoàn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trách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pháp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t./.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single" w:color="0000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  <w:u w:val="single" w:color="0000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single" w:color="00000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  <w:u w:val="none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92" w:lineRule="exact"/>
        <w:ind w:left="0" w:right="251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ngày..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20.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6"/>
        <w:ind w:left="0" w:right="18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LÀM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3" w:lineRule="exact"/>
        <w:ind w:left="0" w:right="179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ý,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 w:line="293" w:lineRule="exact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2797" w:space="1742"/>
            <w:col w:w="5066"/>
          </w:cols>
        </w:sectPr>
      </w:pPr>
    </w:p>
    <w:p>
      <w:pPr>
        <w:ind w:left="141" w:right="0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đổ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ng;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4"/>
        <w:ind w:left="2" w:right="0"/>
        <w:jc w:val="center"/>
        <w:rPr>
          <w:b w:val="0"/>
          <w:bCs w:val="0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784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KIN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TÁC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6"/>
        <w:ind w:left="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(Xi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ên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toàn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4.559998pt;margin-top:18.940342pt;width:107.28pt;height:.1pt;mso-position-horizontal-relative:page;mso-position-vertical-relative:paragraph;z-index:-782" coordorigin="4891,379" coordsize="2146,2">
            <v:shape style="position:absolute;left:4891;top:379;width:2146;height:2" coordorigin="4891,379" coordsize="2146,0" path="m4891,379l7037,37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868" w:right="1862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12.160004pt;margin-top:19.660036pt;width:170.52pt;height:.1pt;mso-position-horizontal-relative:page;mso-position-vertical-relative:paragraph;z-index:-781" coordorigin="4243,393" coordsize="3410,2">
            <v:shape style="position:absolute;left:4243;top:393;width:3410;height:2" coordorigin="4243,393" coordsize="3410,0" path="m4243,393l7654,39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m......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" w:right="0"/>
        <w:jc w:val="center"/>
        <w:rPr>
          <w:b w:val="0"/>
          <w:bCs w:val="0"/>
        </w:rPr>
      </w:pP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KHA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KIN</w:t>
      </w:r>
      <w:r>
        <w:rPr>
          <w:spacing w:val="0"/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NGH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CÔN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TÁC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7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(Xi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ên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toàn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</w:p>
    <w:p>
      <w:pPr>
        <w:pStyle w:val="BodyText"/>
        <w:spacing w:before="16"/>
        <w:ind w:left="121" w:right="0"/>
        <w:jc w:val="left"/>
      </w:pPr>
      <w:r>
        <w:rPr/>
        <w:pict>
          <v:group style="position:absolute;margin-left:63.549995pt;margin-top:23.301012pt;width:468.82001pt;height:250.30001pt;mso-position-horizontal-relative:page;mso-position-vertical-relative:paragraph;z-index:-783" coordorigin="1271,466" coordsize="9376,5006">
            <v:group style="position:absolute;left:1277;top:472;width:9365;height:2" coordorigin="1277,472" coordsize="9365,2">
              <v:shape style="position:absolute;left:1277;top:472;width:9365;height:2" coordorigin="1277,472" coordsize="9365,0" path="m1277,472l10642,472e" filled="f" stroked="t" strokeweight=".58001pt" strokecolor="#000000">
                <v:path arrowok="t"/>
              </v:shape>
            </v:group>
            <v:group style="position:absolute;left:1282;top:477;width:2;height:4990" coordorigin="1282,477" coordsize="2,4990">
              <v:shape style="position:absolute;left:1282;top:477;width:2;height:4990" coordorigin="1282,477" coordsize="0,4990" path="m1282,477l1282,5466e" filled="f" stroked="t" strokeweight=".580pt" strokecolor="#000000">
                <v:path arrowok="t"/>
              </v:shape>
            </v:group>
            <v:group style="position:absolute;left:2045;top:477;width:2;height:4990" coordorigin="2045,477" coordsize="2,4990">
              <v:shape style="position:absolute;left:2045;top:477;width:2;height:4990" coordorigin="2045,477" coordsize="0,4990" path="m2045,477l2045,5466e" filled="f" stroked="t" strokeweight=".580pt" strokecolor="#000000">
                <v:path arrowok="t"/>
              </v:shape>
            </v:group>
            <v:group style="position:absolute;left:2983;top:477;width:2;height:4990" coordorigin="2983,477" coordsize="2,4990">
              <v:shape style="position:absolute;left:2983;top:477;width:2;height:4990" coordorigin="2983,477" coordsize="0,4990" path="m2983,477l2983,5466e" filled="f" stroked="t" strokeweight=".580pt" strokecolor="#000000">
                <v:path arrowok="t"/>
              </v:shape>
            </v:group>
            <v:group style="position:absolute;left:5038;top:477;width:2;height:4990" coordorigin="5038,477" coordsize="2,4990">
              <v:shape style="position:absolute;left:5038;top:477;width:2;height:4990" coordorigin="5038,477" coordsize="0,4990" path="m5038,477l5038,5466e" filled="f" stroked="t" strokeweight=".580pt" strokecolor="#000000">
                <v:path arrowok="t"/>
              </v:shape>
            </v:group>
            <v:group style="position:absolute;left:10637;top:477;width:2;height:4990" coordorigin="10637,477" coordsize="2,4990">
              <v:shape style="position:absolute;left:10637;top:477;width:2;height:4990" coordorigin="10637,477" coordsize="0,4990" path="m10637,477l10637,5466e" filled="f" stroked="t" strokeweight=".579980pt" strokecolor="#000000">
                <v:path arrowok="t"/>
              </v:shape>
            </v:group>
            <v:group style="position:absolute;left:1277;top:1561;width:9365;height:2" coordorigin="1277,1561" coordsize="9365,2">
              <v:shape style="position:absolute;left:1277;top:1561;width:9365;height:2" coordorigin="1277,1561" coordsize="9365,0" path="m1277,1561l10642,1561e" filled="f" stroked="t" strokeweight=".58001pt" strokecolor="#000000">
                <v:path arrowok="t"/>
              </v:shape>
              <v:shape style="position:absolute;left:1286;top:1938;width:9348;height:29" type="#_x0000_t75">
                <v:imagedata r:id="rId8" o:title=""/>
              </v:shape>
              <v:shape style="position:absolute;left:1286;top:2327;width:9358;height:29" type="#_x0000_t75">
                <v:imagedata r:id="rId9" o:title=""/>
              </v:shape>
              <v:shape style="position:absolute;left:1286;top:2718;width:9358;height:29" type="#_x0000_t75">
                <v:imagedata r:id="rId10" o:title=""/>
              </v:shape>
              <v:shape style="position:absolute;left:1286;top:3107;width:9348;height:29" type="#_x0000_t75">
                <v:imagedata r:id="rId11" o:title=""/>
              </v:shape>
              <v:shape style="position:absolute;left:1286;top:3498;width:9358;height:29" type="#_x0000_t75">
                <v:imagedata r:id="rId12" o:title=""/>
              </v:shape>
              <v:shape style="position:absolute;left:1286;top:3887;width:9348;height:29" type="#_x0000_t75">
                <v:imagedata r:id="rId13" o:title=""/>
              </v:shape>
              <v:shape style="position:absolute;left:1286;top:4278;width:9358;height:29" type="#_x0000_t75">
                <v:imagedata r:id="rId14" o:title=""/>
              </v:shape>
              <v:shape style="position:absolute;left:1286;top:4667;width:9348;height:29" type="#_x0000_t75">
                <v:imagedata r:id="rId15" o:title=""/>
              </v:shape>
              <v:shape style="position:absolute;left:1286;top:5058;width:9358;height:29" type="#_x0000_t75">
                <v:imagedata r:id="rId16" o:title=""/>
              </v:shape>
            </v:group>
            <v:group style="position:absolute;left:1277;top:5461;width:9365;height:2" coordorigin="1277,5461" coordsize="9365,2">
              <v:shape style="position:absolute;left:1277;top:5461;width:9365;height:2" coordorigin="1277,5461" coordsize="9365,0" path="m1277,5461l10642,5461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after="0" w:line="100" w:lineRule="exact"/>
        <w:rPr>
          <w:sz w:val="10"/>
          <w:szCs w:val="10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4" w:lineRule="exact"/>
        <w:ind w:left="1081" w:right="0"/>
        <w:jc w:val="left"/>
      </w:pPr>
      <w:r>
        <w:rPr/>
        <w:pict>
          <v:shape style="position:absolute;margin-left:70.680351pt;margin-top:10.292151pt;width:24.82598pt;height:14.04pt;mso-position-horizontal-relative:page;mso-position-vertical-relative:paragraph;z-index:-780" type="#_x0000_t202" filled="f" stroked="f">
            <v:textbox inset="0,0,0,0">
              <w:txbxContent>
                <w:p>
                  <w:pPr>
                    <w:pStyle w:val="BodyText"/>
                    <w:spacing w:line="281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-1"/>
                      <w:w w:val="100"/>
                    </w:rPr>
                    <w:t>STT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tabs>
          <w:tab w:pos="1952" w:val="left" w:leader="none"/>
        </w:tabs>
        <w:spacing w:line="398" w:lineRule="exact"/>
        <w:ind w:left="1110" w:right="0"/>
        <w:jc w:val="left"/>
      </w:pPr>
      <w:r>
        <w:rPr>
          <w:b w:val="0"/>
          <w:bCs w:val="0"/>
          <w:spacing w:val="1"/>
          <w:w w:val="100"/>
          <w:position w:val="-16"/>
        </w:rPr>
        <w:t>gi</w:t>
      </w:r>
      <w:r>
        <w:rPr>
          <w:b w:val="0"/>
          <w:bCs w:val="0"/>
          <w:spacing w:val="-3"/>
          <w:w w:val="100"/>
          <w:position w:val="-16"/>
        </w:rPr>
        <w:t>a</w:t>
      </w:r>
      <w:r>
        <w:rPr>
          <w:b w:val="0"/>
          <w:bCs w:val="0"/>
          <w:spacing w:val="0"/>
          <w:w w:val="100"/>
          <w:position w:val="-16"/>
        </w:rPr>
        <w:t>n</w:t>
      </w:r>
      <w:r>
        <w:rPr>
          <w:b w:val="0"/>
          <w:bCs w:val="0"/>
          <w:spacing w:val="0"/>
          <w:w w:val="100"/>
          <w:position w:val="-1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ơ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côn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-3"/>
          <w:w w:val="100"/>
          <w:position w:val="0"/>
        </w:rPr>
        <w:t>á</w:t>
      </w:r>
      <w:r>
        <w:rPr>
          <w:b w:val="0"/>
          <w:bCs w:val="0"/>
          <w:spacing w:val="0"/>
          <w:w w:val="100"/>
          <w:position w:val="0"/>
        </w:rPr>
        <w:t>c</w:t>
      </w:r>
    </w:p>
    <w:p>
      <w:pPr>
        <w:pStyle w:val="BodyText"/>
        <w:spacing w:before="64"/>
        <w:ind w:right="16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5" w:lineRule="auto" w:before="35"/>
        <w:ind w:left="211" w:right="227" w:firstLine="2"/>
        <w:jc w:val="center"/>
      </w:pP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ATGT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)</w:t>
      </w:r>
    </w:p>
    <w:p>
      <w:pPr>
        <w:spacing w:after="0" w:line="255" w:lineRule="auto"/>
        <w:jc w:val="center"/>
        <w:sectPr>
          <w:type w:val="continuous"/>
          <w:pgSz w:w="11905" w:h="16840"/>
          <w:pgMar w:top="1380" w:bottom="280" w:left="1160" w:right="1160"/>
          <w:cols w:num="2" w:equalWidth="0">
            <w:col w:w="3744" w:space="40"/>
            <w:col w:w="5801"/>
          </w:cols>
        </w:sectPr>
      </w:pP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4"/>
        <w:ind w:left="575" w:right="0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53" w:lineRule="auto"/>
        <w:ind w:left="436" w:right="0"/>
        <w:jc w:val="center"/>
        <w:rPr>
          <w:b w:val="0"/>
          <w:bCs w:val="0"/>
        </w:rPr>
      </w:pPr>
      <w:r>
        <w:rPr>
          <w:spacing w:val="-1"/>
          <w:w w:val="100"/>
        </w:rPr>
        <w:t>X</w:t>
      </w:r>
      <w:r>
        <w:rPr>
          <w:spacing w:val="1"/>
          <w:w w:val="100"/>
        </w:rPr>
        <w:t>á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nh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3"/>
          <w:w w:val="100"/>
        </w:rPr>
        <w:t>u</w:t>
      </w:r>
      <w:r>
        <w:rPr>
          <w:spacing w:val="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99"/>
        </w:rPr>
        <w:t> </w:t>
      </w:r>
      <w:r>
        <w:rPr>
          <w:spacing w:val="-1"/>
          <w:w w:val="100"/>
        </w:rPr>
        <w:t>qu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ý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1"/>
          <w:w w:val="100"/>
        </w:rPr>
        <w:t>i</w:t>
      </w:r>
      <w:r>
        <w:rPr>
          <w:spacing w:val="-3"/>
          <w:w w:val="100"/>
        </w:rPr>
        <w:t>ên</w:t>
      </w:r>
      <w:r>
        <w:rPr>
          <w:b w:val="0"/>
          <w:bCs w:val="0"/>
          <w:spacing w:val="0"/>
          <w:w w:val="100"/>
        </w:rPr>
      </w:r>
    </w:p>
    <w:p>
      <w:pPr>
        <w:spacing w:line="320" w:lineRule="exact"/>
        <w:ind w:left="438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64"/>
        <w:ind w:left="0" w:right="2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tháng....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m......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spacing w:before="19"/>
        <w:ind w:right="237"/>
        <w:jc w:val="center"/>
        <w:rPr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là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0" w:right="2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3992" w:space="650"/>
            <w:col w:w="4943"/>
          </w:cols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4"/>
        <w:ind w:left="4150" w:right="4128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779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6"/>
        <w:ind w:left="2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ATG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2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2.520004pt;margin-top:19.540342pt;width:104.88pt;height:.1pt;mso-position-horizontal-relative:page;mso-position-vertical-relative:paragraph;z-index:-778" coordorigin="4850,391" coordsize="2098,2">
            <v:shape style="position:absolute;left:4850;top:391;width:2098;height:2" coordorigin="4850,391" coordsize="2098,0" path="m4850,391l6948,39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BodyText"/>
        <w:spacing w:before="64"/>
        <w:ind w:left="371" w:right="0"/>
        <w:jc w:val="left"/>
      </w:pP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9" w:lineRule="exact"/>
        <w:ind w:left="371" w:right="0"/>
        <w:jc w:val="left"/>
      </w:pPr>
      <w:r>
        <w:rPr/>
        <w:pict>
          <v:group style="position:absolute;margin-left:107.160004pt;margin-top:19.411274pt;width:70.92pt;height:.1pt;mso-position-horizontal-relative:page;mso-position-vertical-relative:paragraph;z-index:-776" coordorigin="2143,388" coordsize="1418,2">
            <v:shape style="position:absolute;left:2143;top:388;width:1418;height:2" coordorigin="2143,388" coordsize="1418,0" path="m2143,388l3562,388e" filled="f" stroked="t" strokeweight=".7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64"/>
        <w:ind w:left="159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15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95.320007pt;margin-top:18.089870pt;width:171pt;height:.1pt;mso-position-horizontal-relative:page;mso-position-vertical-relative:paragraph;z-index:-777" coordorigin="5906,362" coordsize="3420,2">
            <v:shape style="position:absolute;left:5906;top:362;width:3420;height:2" coordorigin="5906,362" coordsize="3420,0" path="m5906,362l9326,36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 w:line="319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3008" w:space="169"/>
            <w:col w:w="6428"/>
          </w:cols>
        </w:sectPr>
      </w:pP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pStyle w:val="BodyText"/>
        <w:spacing w:before="64"/>
        <w:ind w:left="623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spacing w:before="64"/>
        <w:ind w:left="158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6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Kính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  <w:cols w:num="2" w:equalWidth="0">
            <w:col w:w="2754" w:space="40"/>
            <w:col w:w="6811"/>
          </w:cols>
        </w:sectPr>
      </w:pP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............(1)...........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là.......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..........................(3).........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.............................................................................................................................;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43" w:lineRule="auto" w:before="5"/>
        <w:ind w:left="141" w:right="116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11/2010/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24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02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2010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Chính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sung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.../2016/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2016),.........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(1)........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đủ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spacing w:line="274" w:lineRule="exact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(1)...........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"/>
        <w:ind w:left="0" w:right="41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(1)................................................................;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:......................................................................................................................................;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:...........................................................;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doan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có):................................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..................................................................;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.........................;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44" w:lineRule="auto" w:before="5"/>
        <w:ind w:left="141" w:right="117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u)...........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20.....</w:t>
      </w:r>
    </w:p>
    <w:p>
      <w:pPr>
        <w:spacing w:line="274" w:lineRule="exact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Xin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36"/>
        </w:numPr>
        <w:tabs>
          <w:tab w:pos="748" w:val="left" w:leader="none"/>
        </w:tabs>
        <w:spacing w:line="244" w:lineRule="auto" w:before="5"/>
        <w:ind w:left="141" w:right="116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doan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quan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(4)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36"/>
        </w:numPr>
        <w:tabs>
          <w:tab w:pos="734" w:val="left" w:leader="none"/>
        </w:tabs>
        <w:spacing w:line="274" w:lineRule="exact"/>
        <w:ind w:left="734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36"/>
        </w:numPr>
        <w:tabs>
          <w:tab w:pos="730" w:val="left" w:leader="none"/>
        </w:tabs>
        <w:spacing w:line="244" w:lineRule="auto" w:before="5"/>
        <w:ind w:left="141" w:right="118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ìn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đồ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đồ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36"/>
        </w:numPr>
        <w:tabs>
          <w:tab w:pos="734" w:val="left" w:leader="none"/>
        </w:tabs>
        <w:spacing w:line="274" w:lineRule="exact"/>
        <w:ind w:left="734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trình,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tài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spacing w:before="5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!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47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trê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;</w:t>
      </w:r>
    </w:p>
    <w:p>
      <w:pPr>
        <w:spacing w:before="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......(2).......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;</w:t>
      </w:r>
    </w:p>
    <w:p>
      <w:pPr>
        <w:spacing w:line="252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,..........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</w:t>
      </w:r>
    </w:p>
    <w:p>
      <w:pPr>
        <w:spacing w:before="5"/>
        <w:ind w:left="0" w:right="50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"/>
        <w:ind w:left="0" w:right="49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  <w:cols w:num="2" w:equalWidth="0">
            <w:col w:w="2037" w:space="1364"/>
            <w:col w:w="620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2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z w:val="22"/>
          <w:szCs w:val="22"/>
        </w:rPr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  <w:u w:val="single" w:color="000000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single" w:color="0000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single" w:color="0000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  <w:u w:val="single" w:color="000000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single" w:color="0000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before="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(1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u;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4" w:lineRule="exact" w:before="1"/>
        <w:ind w:left="141" w:right="2235" w:hanging="1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ó)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u;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(3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nh;</w:t>
      </w:r>
    </w:p>
    <w:p>
      <w:pPr>
        <w:spacing w:line="249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(4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ao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c;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ơ</w:t>
      </w:r>
    </w:p>
    <w:p>
      <w:pPr>
        <w:spacing w:before="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2"/>
          <w:szCs w:val="22"/>
        </w:rPr>
        <w:t>u.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4"/>
        <w:ind w:left="1" w:right="0"/>
        <w:jc w:val="center"/>
        <w:rPr>
          <w:b w:val="0"/>
          <w:bCs w:val="0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775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</w:r>
    </w:p>
    <w:p>
      <w:pPr>
        <w:spacing w:line="252" w:lineRule="auto" w:before="19"/>
        <w:ind w:left="1048" w:right="104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ATG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3"/>
        <w:ind w:left="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3.960007pt;margin-top:18.020342pt;width:114.84pt;height:.1pt;mso-position-horizontal-relative:page;mso-position-vertical-relative:paragraph;z-index:-774" coordorigin="4879,360" coordsize="2297,2">
            <v:shape style="position:absolute;left:4879;top:360;width:2297;height:2" coordorigin="4879,360" coordsize="2297,0" path="m4879,360l7176,36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4/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pgSz w:w="11905" w:h="16840"/>
          <w:pgMar w:header="1068" w:footer="0" w:top="1380" w:bottom="280" w:left="1160" w:right="1160"/>
        </w:sectPr>
      </w:pPr>
    </w:p>
    <w:p>
      <w:pPr>
        <w:pStyle w:val="BodyText"/>
        <w:spacing w:before="64"/>
        <w:ind w:left="246" w:right="0"/>
        <w:jc w:val="center"/>
      </w:pP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9"/>
        <w:ind w:left="246" w:right="0"/>
        <w:jc w:val="center"/>
      </w:pPr>
      <w:r>
        <w:rPr/>
        <w:pict>
          <v:group style="position:absolute;margin-left:102.720001pt;margin-top:20.860037pt;width:68.760pt;height:.1pt;mso-position-horizontal-relative:page;mso-position-vertical-relative:paragraph;z-index:-772" coordorigin="2054,417" coordsize="1375,2">
            <v:shape style="position:absolute;left:2054;top:417;width:1375;height:2" coordorigin="2054,417" coordsize="1375,0" path="m2054,417l3430,417e" filled="f" stroked="t" strokeweight=".7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43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64"/>
        <w:ind w:left="17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18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94.119995pt;margin-top:18.820036pt;width:171pt;height:.1pt;mso-position-horizontal-relative:page;mso-position-vertical-relative:paragraph;z-index:-773" coordorigin="5882,376" coordsize="3420,2">
            <v:shape style="position:absolute;left:5882;top:376;width:3420;height:2" coordorigin="5882,376" coordsize="3420,0" path="m5882,376l9302,37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2883" w:space="384"/>
            <w:col w:w="6318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4"/>
        <w:ind w:left="2512" w:right="0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3" w:lineRule="auto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GCT-T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BVN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8"/>
        <w:ind w:left="575" w:right="0"/>
        <w:jc w:val="left"/>
      </w:pP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9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9"/>
        <w:ind w:left="57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Fax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6"/>
        <w:ind w:left="575" w:right="0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9"/>
        <w:ind w:left="575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79"/>
        <w:ind w:left="121" w:right="0" w:firstLine="453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CMN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(h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63"/>
        <w:ind w:left="121" w:right="0" w:firstLine="453"/>
        <w:jc w:val="left"/>
      </w:pP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)........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ào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before="58"/>
        <w:ind w:left="575" w:right="0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)........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79"/>
        <w:ind w:left="121" w:right="0" w:firstLine="453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GCT-T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BV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(4)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8"/>
        <w:ind w:left="575" w:right="0"/>
        <w:jc w:val="left"/>
      </w:pPr>
      <w:r>
        <w:rPr>
          <w:b w:val="0"/>
          <w:bCs w:val="0"/>
          <w:spacing w:val="-1"/>
          <w:w w:val="100"/>
        </w:rPr>
        <w:t>Trâ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ng!</w:t>
      </w:r>
    </w:p>
    <w:p>
      <w:pPr>
        <w:spacing w:after="0"/>
        <w:jc w:val="left"/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71" w:lineRule="exact"/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......(2)......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b/c);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VT,...............</w:t>
      </w:r>
    </w:p>
    <w:p>
      <w:pPr>
        <w:pStyle w:val="Heading1"/>
        <w:spacing w:before="7"/>
        <w:ind w:right="571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1"/>
          <w:w w:val="100"/>
        </w:rPr>
        <w:t>À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spacing w:line="317" w:lineRule="exact"/>
        <w:ind w:left="0" w:right="57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17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2187" w:space="2354"/>
            <w:col w:w="5044"/>
          </w:cols>
        </w:sectPr>
      </w:pP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  <w:u w:val="single" w:color="000000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  <w:u w:val="single" w:color="000000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9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258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(2)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(3)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(4)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dò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even" r:id="rId17"/>
          <w:pgSz w:w="11906" w:h="16840"/>
          <w:pgMar w:header="0" w:footer="0" w:top="1560" w:bottom="280" w:left="1680" w:right="168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03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Dja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chi: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before="67"/>
        <w:ind w:left="79" w:right="0" w:firstLine="0"/>
        <w:jc w:val="left"/>
        <w:rPr>
          <w:rFonts w:ascii="Courier New" w:hAnsi="Courier New" w:cs="Courier New" w:eastAsia="Courier New"/>
          <w:sz w:val="34"/>
          <w:szCs w:val="34"/>
        </w:rPr>
      </w:pPr>
      <w:r>
        <w:rPr>
          <w:spacing w:val="0"/>
          <w:w w:val="105"/>
        </w:rPr>
        <w:br w:type="column"/>
      </w:r>
      <w:r>
        <w:rPr>
          <w:rFonts w:ascii="Courier New" w:hAnsi="Courier New" w:cs="Courier New" w:eastAsia="Courier New"/>
          <w:b w:val="0"/>
          <w:bCs w:val="0"/>
          <w:spacing w:val="0"/>
          <w:w w:val="105"/>
          <w:sz w:val="34"/>
          <w:szCs w:val="34"/>
        </w:rPr>
        <w:t>VANPHONGCHiNHPHUXUATBAN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34"/>
          <w:szCs w:val="34"/>
        </w:rPr>
      </w:r>
    </w:p>
    <w:p>
      <w:pPr>
        <w:spacing w:line="401" w:lineRule="exact" w:before="1"/>
        <w:ind w:left="1317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/>
        <w:pict>
          <v:group style="position:absolute;margin-left:175.631607pt;margin-top:-22.768208pt;width:243.293pt;height:.1pt;mso-position-horizontal-relative:page;mso-position-vertical-relative:paragraph;z-index:-771" coordorigin="3513,-455" coordsize="4866,2">
            <v:shape style="position:absolute;left:3513;top:-455;width:4866;height:2" coordorigin="3513,-455" coordsize="4866,0" path="m3513,-455l8378,-455e" filled="f" stroked="t" strokeweight="1.79950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85"/>
          <w:sz w:val="35"/>
          <w:szCs w:val="35"/>
        </w:rPr>
        <w:t>SB</w:t>
      </w:r>
      <w:r>
        <w:rPr>
          <w:rFonts w:ascii="Arial" w:hAnsi="Arial" w:cs="Arial" w:eastAsia="Arial"/>
          <w:b w:val="0"/>
          <w:bCs w:val="0"/>
          <w:spacing w:val="29"/>
          <w:w w:val="85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1,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Hoang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Hoa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Tham,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Dinh,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9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N(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7"/>
          <w:szCs w:val="27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after="0" w:line="401" w:lineRule="exact"/>
        <w:jc w:val="left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1906" w:h="16840"/>
          <w:pgMar w:top="1380" w:bottom="280" w:left="1680" w:right="1680"/>
          <w:cols w:num="2" w:equalWidth="0">
            <w:col w:w="1706" w:space="40"/>
            <w:col w:w="6800"/>
          </w:cols>
        </w:sectPr>
      </w:pPr>
    </w:p>
    <w:p>
      <w:pPr>
        <w:spacing w:line="337" w:lineRule="exact"/>
        <w:ind w:left="803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8"/>
          <w:szCs w:val="2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7"/>
          <w:szCs w:val="27"/>
        </w:rPr>
        <w:t>tho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4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8"/>
          <w:szCs w:val="28"/>
        </w:rPr>
        <w:t>lien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33"/>
          <w:szCs w:val="33"/>
        </w:rPr>
        <w:t>he: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3"/>
          <w:szCs w:val="33"/>
        </w:rPr>
      </w:r>
    </w:p>
    <w:p>
      <w:pPr>
        <w:spacing w:line="297" w:lineRule="exact"/>
        <w:ind w:left="810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41"/>
          <w:w w:val="10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N(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0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dung: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line="246" w:lineRule="auto" w:before="4"/>
        <w:ind w:left="803" w:right="736" w:firstLine="7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6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8"/>
          <w:szCs w:val="28"/>
        </w:rPr>
        <w:t>Phathanh: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Email: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Website: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line="375" w:lineRule="exact"/>
        <w:ind w:left="810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27"/>
          <w:szCs w:val="27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1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27"/>
          <w:szCs w:val="27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96"/>
          <w:w w:val="115"/>
          <w:sz w:val="27"/>
          <w:szCs w:val="27"/>
        </w:rPr>
        <w:t>a</w:t>
      </w:r>
      <w:r>
        <w:rPr>
          <w:rFonts w:ascii="Arial" w:hAnsi="Arial" w:cs="Arial" w:eastAsia="Arial"/>
          <w:b w:val="0"/>
          <w:bCs w:val="0"/>
          <w:spacing w:val="-63"/>
          <w:w w:val="115"/>
          <w:position w:val="-3"/>
          <w:sz w:val="40"/>
          <w:szCs w:val="4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0"/>
          <w:sz w:val="27"/>
          <w:szCs w:val="27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02"/>
          <w:w w:val="115"/>
          <w:position w:val="0"/>
          <w:sz w:val="27"/>
          <w:szCs w:val="27"/>
        </w:rPr>
        <w:t>·</w:t>
      </w:r>
      <w:r>
        <w:rPr>
          <w:rFonts w:ascii="Arial" w:hAnsi="Arial" w:cs="Arial" w:eastAsia="Arial"/>
          <w:b w:val="0"/>
          <w:bCs w:val="0"/>
          <w:spacing w:val="0"/>
          <w:w w:val="115"/>
          <w:position w:val="-3"/>
          <w:sz w:val="40"/>
          <w:szCs w:val="4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40"/>
          <w:szCs w:val="40"/>
        </w:rPr>
      </w:r>
    </w:p>
    <w:p>
      <w:pPr>
        <w:spacing w:line="120" w:lineRule="exact" w:before="3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6" w:right="178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080.44417;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Fax: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080.44517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before="13"/>
        <w:ind w:left="136" w:right="178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7"/>
          <w:szCs w:val="27"/>
        </w:rPr>
        <w:t>080.48543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line="244" w:lineRule="auto" w:before="13"/>
        <w:ind w:left="128" w:right="178" w:firstLine="7"/>
        <w:jc w:val="left"/>
        <w:rPr>
          <w:rFonts w:ascii="Times New Roman" w:hAnsi="Times New Roman" w:cs="Times New Roman" w:eastAsia="Times New Roman"/>
          <w:sz w:val="27"/>
          <w:szCs w:val="27"/>
        </w:rPr>
      </w:pPr>
      <w:hyperlink r:id="rId18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5"/>
            <w:sz w:val="27"/>
            <w:szCs w:val="27"/>
          </w:rPr>
          <w:t>congbao@chinhphu.vn</w:t>
        </w:r>
      </w:hyperlink>
      <w:r>
        <w:rPr>
          <w:rFonts w:ascii="Times New Roman" w:hAnsi="Times New Roman" w:cs="Times New Roman" w:eastAsia="Times New Roman"/>
          <w:b w:val="0"/>
          <w:bCs w:val="0"/>
          <w:spacing w:val="0"/>
          <w:w w:val="101"/>
          <w:sz w:val="27"/>
          <w:szCs w:val="27"/>
        </w:rPr>
        <w:t> </w:t>
      </w:r>
      <w:hyperlink r:id="rId19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7"/>
            <w:szCs w:val="27"/>
          </w:rPr>
          <w:t>http://congbao.chinhphu.</w:t>
        </w:r>
        <w:r>
          <w:rPr>
            <w:rFonts w:ascii="Times New Roman" w:hAnsi="Times New Roman" w:cs="Times New Roman" w:eastAsia="Times New Roman"/>
            <w:b w:val="0"/>
            <w:bCs w:val="0"/>
            <w:spacing w:val="24"/>
            <w:w w:val="100"/>
            <w:sz w:val="27"/>
            <w:szCs w:val="27"/>
          </w:rPr>
          <w:t> </w:t>
        </w:r>
      </w:hyperlink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vn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line="340" w:lineRule="exact"/>
        <w:ind w:left="128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Xi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nghi@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Ban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7"/>
          <w:szCs w:val="37"/>
        </w:rPr>
        <w:t>d6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1-</w:t>
      </w:r>
      <w:r>
        <w:rPr>
          <w:rFonts w:ascii="Times New Roman" w:hAnsi="Times New Roman" w:cs="Times New Roman" w:eastAsia="Times New Roman"/>
          <w:b w:val="0"/>
          <w:bCs w:val="0"/>
          <w:spacing w:val="-32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B9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Qu6c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  <w:t>phOng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7"/>
          <w:szCs w:val="27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447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75"/>
          <w:sz w:val="27"/>
          <w:szCs w:val="27"/>
        </w:rPr>
        <w:t>Gia: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7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75"/>
          <w:sz w:val="41"/>
          <w:szCs w:val="41"/>
        </w:rPr>
        <w:t>1o.ooo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7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75"/>
          <w:sz w:val="41"/>
          <w:szCs w:val="41"/>
        </w:rPr>
        <w:t>dang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1"/>
          <w:szCs w:val="41"/>
        </w:rPr>
      </w:r>
    </w:p>
    <w:sectPr>
      <w:type w:val="continuous"/>
      <w:pgSz w:w="11906" w:h="16840"/>
      <w:pgMar w:top="1380" w:bottom="280" w:left="1680" w:right="1680"/>
      <w:cols w:num="2" w:equalWidth="0">
        <w:col w:w="2881" w:space="40"/>
        <w:col w:w="56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810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880005pt;margin-top:52.411129pt;width:232.047784pt;height:14.96pt;mso-position-horizontal-relative:page;mso-position-vertical-relative:page;z-index:-809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473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9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474/Ng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12-7-2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808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807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806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2pt;margin-top:52.411129pt;width:232.047784pt;height:14.96pt;mso-position-horizontal-relative:page;mso-position-vertical-relative:page;z-index:-805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473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9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474/Ng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12-7-2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bullet"/>
      <w:lvlText w:val="-"/>
      <w:lvlJc w:val="left"/>
      <w:pPr>
        <w:ind w:hanging="154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lvlText w:val="%1."/>
      <w:lvlJc w:val="left"/>
      <w:pPr>
        <w:ind w:hanging="29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hanging="29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-"/>
      <w:lvlJc w:val="left"/>
      <w:pPr>
        <w:ind w:hanging="165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hanging="28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hanging="30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hanging="30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30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hanging="30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hanging="292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334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hanging="31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hanging="32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9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hanging="307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hanging="31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hanging="32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hanging="290"/>
        <w:jc w:val="left"/>
      </w:pPr>
      <w:rPr>
        <w:rFonts w:hint="default" w:ascii="Times New Roman" w:hAnsi="Times New Roman" w:eastAsia="Times New Roman"/>
        <w:spacing w:val="-5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hanging="294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hanging="299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hanging="305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hanging="29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hanging="317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hanging="274"/>
        <w:jc w:val="left"/>
      </w:pPr>
      <w:rPr>
        <w:rFonts w:hint="default" w:ascii="Times New Roman" w:hAnsi="Times New Roman" w:eastAsia="Times New Roman"/>
        <w:spacing w:val="-5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9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3.xml"/><Relationship Id="rId18" Type="http://schemas.openxmlformats.org/officeDocument/2006/relationships/hyperlink" Target="mailto:congbao@chinhphu.vn" TargetMode="External"/><Relationship Id="rId19" Type="http://schemas.openxmlformats.org/officeDocument/2006/relationships/hyperlink" Target="http://congbao.chinhphu/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2016-09-29T23:10:47Z</dcterms:created>
  <dcterms:modified xsi:type="dcterms:W3CDTF">2016-09-29T23:10:47Z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2016-07-15T00:00:00Z</vt:filetime>
  </property>
  <property fmtid="{D5CDD505-2E9C-101B-9397-08002B2CF9AE}" pid="3" name="LastSaved">
    <vt:filetime>2016-09-29T00:00:00Z</vt:filetime>
  </property>
</Properties>
</file>